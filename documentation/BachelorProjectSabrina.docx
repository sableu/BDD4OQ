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3D164" w14:textId="77777777" w:rsidR="00DC2A04" w:rsidRPr="00DF0033" w:rsidRDefault="00DC2A04" w:rsidP="00DC2A04">
      <w:pPr>
        <w:rPr>
          <w:lang w:val="en-GB"/>
        </w:rPr>
      </w:pPr>
      <w:bookmarkStart w:id="0" w:name="_Hlk37946264"/>
      <w:bookmarkEnd w:id="0"/>
    </w:p>
    <w:p w14:paraId="0C04E470" w14:textId="77777777" w:rsidR="00DC2A04" w:rsidRPr="00DF0033" w:rsidRDefault="00DC2A04" w:rsidP="00DC2A04">
      <w:pPr>
        <w:rPr>
          <w:lang w:val="en-GB"/>
        </w:rPr>
      </w:pPr>
    </w:p>
    <w:p w14:paraId="32BC60F3" w14:textId="77777777" w:rsidR="00DC2A04" w:rsidRPr="00DF0033" w:rsidRDefault="00DC2A04" w:rsidP="00DC2A04">
      <w:pPr>
        <w:rPr>
          <w:lang w:val="en-GB"/>
        </w:rPr>
      </w:pPr>
    </w:p>
    <w:p w14:paraId="7FE00FF5" w14:textId="77777777" w:rsidR="00DC2A04" w:rsidRPr="00DF0033" w:rsidRDefault="00DC2A04" w:rsidP="00DC2A04">
      <w:pPr>
        <w:rPr>
          <w:lang w:val="en-GB"/>
        </w:rPr>
      </w:pPr>
    </w:p>
    <w:p w14:paraId="51D1275C" w14:textId="77777777" w:rsidR="00DC2A04" w:rsidRPr="00DF0033" w:rsidRDefault="00DC2A04" w:rsidP="00DC2A04">
      <w:pPr>
        <w:rPr>
          <w:lang w:val="en-GB"/>
        </w:rPr>
      </w:pPr>
    </w:p>
    <w:p w14:paraId="5FDFC9EA" w14:textId="77777777" w:rsidR="00DC2A04" w:rsidRPr="00DF0033" w:rsidRDefault="00DC2A04" w:rsidP="00DC2A04">
      <w:pPr>
        <w:rPr>
          <w:lang w:val="en-GB"/>
        </w:rPr>
      </w:pPr>
    </w:p>
    <w:p w14:paraId="2751F984" w14:textId="77777777" w:rsidR="00DC2A04" w:rsidRPr="00DF0033" w:rsidRDefault="00DC2A04" w:rsidP="00DC2A04">
      <w:pPr>
        <w:rPr>
          <w:lang w:val="en-GB"/>
        </w:rPr>
      </w:pPr>
    </w:p>
    <w:p w14:paraId="0EDDF8D3" w14:textId="77777777" w:rsidR="00DC2A04" w:rsidRPr="00DF0033" w:rsidRDefault="00DC2A04" w:rsidP="00DC2A04">
      <w:pPr>
        <w:rPr>
          <w:lang w:val="en-GB"/>
        </w:rPr>
      </w:pPr>
    </w:p>
    <w:p w14:paraId="749F6F25" w14:textId="77777777" w:rsidR="00DC2A04" w:rsidRPr="00DF0033" w:rsidRDefault="00DC2A04" w:rsidP="00DC2A04">
      <w:pPr>
        <w:rPr>
          <w:lang w:val="en-GB"/>
        </w:rPr>
      </w:pPr>
    </w:p>
    <w:p w14:paraId="2377DCFF" w14:textId="77777777" w:rsidR="00044EC3" w:rsidRPr="00DF0033" w:rsidRDefault="00D0693C" w:rsidP="00DC2A04">
      <w:pPr>
        <w:rPr>
          <w:b/>
          <w:sz w:val="40"/>
          <w:szCs w:val="40"/>
          <w:lang w:val="en-GB"/>
        </w:rPr>
      </w:pPr>
      <w:r w:rsidRPr="00D0693C">
        <w:rPr>
          <w:b/>
          <w:sz w:val="40"/>
          <w:szCs w:val="40"/>
          <w:lang w:val="en-GB"/>
        </w:rPr>
        <w:t>BDD - A Practicable Approach for Computerised System Validation?</w:t>
      </w:r>
    </w:p>
    <w:p w14:paraId="4865F488" w14:textId="77777777" w:rsidR="008B3282" w:rsidRPr="00DF0033" w:rsidRDefault="008B3282" w:rsidP="00DC2A04">
      <w:pPr>
        <w:rPr>
          <w:lang w:val="en-GB"/>
        </w:rPr>
      </w:pPr>
    </w:p>
    <w:p w14:paraId="0A62F3B4" w14:textId="77777777" w:rsidR="00DC2A04" w:rsidRPr="00DF0033" w:rsidRDefault="00DC2A04" w:rsidP="00DC2A04">
      <w:pPr>
        <w:rPr>
          <w:lang w:val="en-GB"/>
        </w:rPr>
      </w:pPr>
    </w:p>
    <w:p w14:paraId="112C0241" w14:textId="77777777" w:rsidR="008B3282" w:rsidRPr="00DF0033" w:rsidRDefault="008B3282" w:rsidP="00DC2A04">
      <w:pPr>
        <w:rPr>
          <w:lang w:val="en-GB"/>
        </w:rPr>
      </w:pPr>
    </w:p>
    <w:p w14:paraId="605F447D" w14:textId="77777777" w:rsidR="00DC2A04" w:rsidRPr="00DF0033" w:rsidRDefault="00DC2A04" w:rsidP="00DC2A04">
      <w:pPr>
        <w:rPr>
          <w:lang w:val="en-GB"/>
        </w:rPr>
      </w:pPr>
    </w:p>
    <w:p w14:paraId="41D35730" w14:textId="77777777" w:rsidR="00DC2A04" w:rsidRPr="00DF0033" w:rsidRDefault="00DC2A04" w:rsidP="00DC2A04">
      <w:pPr>
        <w:rPr>
          <w:lang w:val="en-GB"/>
        </w:rPr>
      </w:pPr>
    </w:p>
    <w:p w14:paraId="63C495DE" w14:textId="77777777" w:rsidR="00DC2A04" w:rsidRPr="00DF0033" w:rsidRDefault="00237ADF" w:rsidP="001F284A">
      <w:pPr>
        <w:jc w:val="left"/>
        <w:rPr>
          <w:lang w:val="en-GB"/>
        </w:rPr>
      </w:pPr>
      <w:r>
        <w:rPr>
          <w:b/>
          <w:sz w:val="32"/>
          <w:szCs w:val="32"/>
          <w:lang w:val="en-GB"/>
        </w:rPr>
        <w:t xml:space="preserve">Bachelor </w:t>
      </w:r>
      <w:r w:rsidR="00D0693C">
        <w:rPr>
          <w:b/>
          <w:sz w:val="32"/>
          <w:szCs w:val="32"/>
          <w:lang w:val="en-GB"/>
        </w:rPr>
        <w:t>T</w:t>
      </w:r>
      <w:r w:rsidR="00137964" w:rsidRPr="00DF0033">
        <w:rPr>
          <w:b/>
          <w:sz w:val="32"/>
          <w:szCs w:val="32"/>
          <w:lang w:val="en-GB"/>
        </w:rPr>
        <w:t>hesis</w:t>
      </w:r>
      <w:r w:rsidR="006A14F5" w:rsidRPr="00DF0033">
        <w:rPr>
          <w:b/>
          <w:sz w:val="32"/>
          <w:szCs w:val="32"/>
          <w:lang w:val="en-GB"/>
        </w:rPr>
        <w:t xml:space="preserve"> </w:t>
      </w:r>
      <w:r w:rsidR="00DC2A04" w:rsidRPr="00DF0033">
        <w:rPr>
          <w:b/>
          <w:sz w:val="32"/>
          <w:szCs w:val="32"/>
          <w:lang w:val="en-GB"/>
        </w:rPr>
        <w:t>20</w:t>
      </w:r>
      <w:r w:rsidR="00D0693C">
        <w:rPr>
          <w:b/>
          <w:sz w:val="32"/>
          <w:szCs w:val="32"/>
          <w:lang w:val="en-GB"/>
        </w:rPr>
        <w:t>20</w:t>
      </w:r>
      <w:r w:rsidR="00DC2A04" w:rsidRPr="00DF0033">
        <w:rPr>
          <w:b/>
          <w:sz w:val="32"/>
          <w:szCs w:val="32"/>
          <w:lang w:val="en-GB"/>
        </w:rPr>
        <w:br/>
      </w:r>
    </w:p>
    <w:p w14:paraId="07B63FCA" w14:textId="77777777" w:rsidR="00DC2A04" w:rsidRPr="00DF0033" w:rsidRDefault="006A14F5" w:rsidP="00D0693C">
      <w:pPr>
        <w:tabs>
          <w:tab w:val="clear" w:pos="851"/>
          <w:tab w:val="left" w:pos="2835"/>
        </w:tabs>
        <w:jc w:val="left"/>
        <w:rPr>
          <w:sz w:val="28"/>
          <w:szCs w:val="28"/>
          <w:lang w:val="en-GB"/>
        </w:rPr>
      </w:pPr>
      <w:r w:rsidRPr="00DF0033">
        <w:rPr>
          <w:sz w:val="28"/>
          <w:szCs w:val="28"/>
          <w:lang w:val="en-GB"/>
        </w:rPr>
        <w:t>Client</w:t>
      </w:r>
      <w:r w:rsidR="00DC2A04" w:rsidRPr="00DF0033">
        <w:rPr>
          <w:sz w:val="28"/>
          <w:szCs w:val="28"/>
          <w:lang w:val="en-GB"/>
        </w:rPr>
        <w:t>:</w:t>
      </w:r>
      <w:r w:rsidR="00DC2A04" w:rsidRPr="00DF0033">
        <w:rPr>
          <w:sz w:val="28"/>
          <w:szCs w:val="28"/>
          <w:lang w:val="en-GB"/>
        </w:rPr>
        <w:tab/>
      </w:r>
      <w:proofErr w:type="spellStart"/>
      <w:r w:rsidR="00D0693C">
        <w:rPr>
          <w:sz w:val="28"/>
          <w:szCs w:val="28"/>
          <w:lang w:val="en-GB"/>
        </w:rPr>
        <w:t>wega</w:t>
      </w:r>
      <w:proofErr w:type="spellEnd"/>
      <w:r w:rsidR="00D0693C">
        <w:rPr>
          <w:sz w:val="28"/>
          <w:szCs w:val="28"/>
          <w:lang w:val="en-GB"/>
        </w:rPr>
        <w:t xml:space="preserve"> </w:t>
      </w:r>
      <w:proofErr w:type="spellStart"/>
      <w:r w:rsidR="00D0693C">
        <w:rPr>
          <w:sz w:val="28"/>
          <w:szCs w:val="28"/>
          <w:lang w:val="en-GB"/>
        </w:rPr>
        <w:t>Informatik</w:t>
      </w:r>
      <w:proofErr w:type="spellEnd"/>
      <w:r w:rsidR="00D0693C">
        <w:rPr>
          <w:sz w:val="28"/>
          <w:szCs w:val="28"/>
          <w:lang w:val="en-GB"/>
        </w:rPr>
        <w:t xml:space="preserve"> AG</w:t>
      </w:r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Author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Sabrina Leuenberger</w:t>
      </w:r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Lecturer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 xml:space="preserve">Stephan </w:t>
      </w:r>
      <w:proofErr w:type="spellStart"/>
      <w:r w:rsidR="00D0693C">
        <w:rPr>
          <w:sz w:val="28"/>
          <w:szCs w:val="28"/>
          <w:lang w:val="en-GB"/>
        </w:rPr>
        <w:t>Jüngling</w:t>
      </w:r>
      <w:proofErr w:type="spellEnd"/>
      <w:r w:rsidR="00DC2A04" w:rsidRPr="00DF0033">
        <w:rPr>
          <w:sz w:val="28"/>
          <w:szCs w:val="28"/>
          <w:lang w:val="en-GB"/>
        </w:rPr>
        <w:br/>
      </w:r>
      <w:r w:rsidRPr="00DF0033">
        <w:rPr>
          <w:sz w:val="28"/>
          <w:szCs w:val="28"/>
          <w:lang w:val="en-GB"/>
        </w:rPr>
        <w:t>City</w:t>
      </w:r>
      <w:r w:rsidR="00DC2A04" w:rsidRPr="00DF0033">
        <w:rPr>
          <w:sz w:val="28"/>
          <w:szCs w:val="28"/>
          <w:lang w:val="en-GB"/>
        </w:rPr>
        <w:t>, Dat</w:t>
      </w:r>
      <w:r w:rsidRPr="00DF0033">
        <w:rPr>
          <w:sz w:val="28"/>
          <w:szCs w:val="28"/>
          <w:lang w:val="en-GB"/>
        </w:rPr>
        <w:t>e</w:t>
      </w:r>
      <w:r w:rsidR="00DC2A04" w:rsidRPr="00DF0033">
        <w:rPr>
          <w:sz w:val="28"/>
          <w:szCs w:val="28"/>
          <w:lang w:val="en-GB"/>
        </w:rPr>
        <w:t xml:space="preserve">: </w:t>
      </w:r>
      <w:r w:rsidR="00DC2A04" w:rsidRPr="00DF0033">
        <w:rPr>
          <w:sz w:val="28"/>
          <w:szCs w:val="28"/>
          <w:lang w:val="en-GB"/>
        </w:rPr>
        <w:tab/>
      </w:r>
      <w:r w:rsidR="00D0693C">
        <w:rPr>
          <w:sz w:val="28"/>
          <w:szCs w:val="28"/>
          <w:lang w:val="en-GB"/>
        </w:rPr>
        <w:t>Basel</w:t>
      </w:r>
      <w:r w:rsidR="00DC2A04" w:rsidRPr="00DF0033">
        <w:rPr>
          <w:sz w:val="28"/>
          <w:szCs w:val="28"/>
          <w:lang w:val="en-GB"/>
        </w:rPr>
        <w:t xml:space="preserve">, </w:t>
      </w:r>
      <w:r w:rsidR="00D0693C">
        <w:rPr>
          <w:sz w:val="28"/>
          <w:szCs w:val="28"/>
          <w:lang w:val="en-GB"/>
        </w:rPr>
        <w:t>23th of July 2020</w:t>
      </w:r>
    </w:p>
    <w:p w14:paraId="75B9EF90" w14:textId="77777777" w:rsidR="005500E7" w:rsidRPr="00DF0033" w:rsidRDefault="005500E7" w:rsidP="00F7330E">
      <w:pPr>
        <w:rPr>
          <w:lang w:val="en-GB"/>
        </w:rPr>
      </w:pPr>
    </w:p>
    <w:p w14:paraId="79285694" w14:textId="77777777" w:rsidR="005500E7" w:rsidRPr="00DF0033" w:rsidRDefault="005500E7" w:rsidP="005500E7">
      <w:pPr>
        <w:rPr>
          <w:lang w:val="en-GB"/>
        </w:rPr>
        <w:sectPr w:rsidR="005500E7" w:rsidRPr="00DF0033" w:rsidSect="005500E7">
          <w:headerReference w:type="default" r:id="rId8"/>
          <w:footerReference w:type="even" r:id="rId9"/>
          <w:headerReference w:type="first" r:id="rId10"/>
          <w:footerReference w:type="first" r:id="rId11"/>
          <w:pgSz w:w="11907" w:h="16840" w:code="9"/>
          <w:pgMar w:top="1701" w:right="851" w:bottom="1588" w:left="1418" w:header="680" w:footer="1021" w:gutter="0"/>
          <w:cols w:space="708"/>
          <w:docGrid w:linePitch="360"/>
        </w:sectPr>
      </w:pPr>
    </w:p>
    <w:p w14:paraId="1B8E61EE" w14:textId="77777777" w:rsidR="00696A18" w:rsidRPr="00DF0033" w:rsidRDefault="00696A18" w:rsidP="00696A18">
      <w:pPr>
        <w:rPr>
          <w:lang w:val="en-GB" w:eastAsia="de-DE"/>
        </w:rPr>
      </w:pPr>
    </w:p>
    <w:p w14:paraId="404FAC2C" w14:textId="77777777" w:rsidR="00696A18" w:rsidRPr="00DF0033" w:rsidRDefault="00696A18" w:rsidP="00696A18">
      <w:pPr>
        <w:rPr>
          <w:lang w:val="en-GB" w:eastAsia="de-DE"/>
        </w:rPr>
      </w:pPr>
    </w:p>
    <w:p w14:paraId="4B8CDD1D" w14:textId="77777777" w:rsidR="00696A18" w:rsidRPr="00DF0033" w:rsidRDefault="00696A18" w:rsidP="00696A18">
      <w:pPr>
        <w:rPr>
          <w:lang w:val="en-GB" w:eastAsia="de-DE"/>
        </w:rPr>
      </w:pPr>
    </w:p>
    <w:p w14:paraId="760B8629" w14:textId="77777777" w:rsidR="00696A18" w:rsidRPr="00DF0033" w:rsidRDefault="00696A18" w:rsidP="00696A18">
      <w:pPr>
        <w:rPr>
          <w:lang w:val="en-GB" w:eastAsia="de-DE"/>
        </w:rPr>
      </w:pPr>
    </w:p>
    <w:p w14:paraId="3326D0ED" w14:textId="77777777" w:rsidR="00507598" w:rsidRPr="00DF0033" w:rsidRDefault="00507598" w:rsidP="00696A18">
      <w:pPr>
        <w:rPr>
          <w:lang w:val="en-GB" w:eastAsia="de-DE"/>
        </w:rPr>
      </w:pPr>
    </w:p>
    <w:p w14:paraId="7329DBA7" w14:textId="77777777" w:rsidR="00D34E78" w:rsidRPr="00DF0033" w:rsidRDefault="00D34E78" w:rsidP="00696A18">
      <w:pPr>
        <w:jc w:val="left"/>
        <w:rPr>
          <w:b/>
          <w:lang w:val="en-GB"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4E78" w:rsidRPr="00E74D3F" w14:paraId="458AAD62" w14:textId="77777777" w:rsidTr="00DB738A">
        <w:tc>
          <w:tcPr>
            <w:tcW w:w="4889" w:type="dxa"/>
            <w:shd w:val="clear" w:color="auto" w:fill="auto"/>
          </w:tcPr>
          <w:p w14:paraId="27DC816B" w14:textId="77777777" w:rsidR="00507598" w:rsidRPr="00DF0033" w:rsidRDefault="003C2181" w:rsidP="00F613E7">
            <w:pPr>
              <w:tabs>
                <w:tab w:val="left" w:pos="567"/>
              </w:tabs>
              <w:spacing w:after="0"/>
              <w:rPr>
                <w:b/>
                <w:lang w:val="en-GB" w:eastAsia="de-DE"/>
              </w:rPr>
            </w:pPr>
            <w:r>
              <w:rPr>
                <w:b/>
                <w:lang w:val="en-GB" w:eastAsia="de-DE"/>
              </w:rPr>
              <w:t>BDD – A Practicable Approach for Computerised System Validation?</w:t>
            </w:r>
          </w:p>
          <w:p w14:paraId="515DA123" w14:textId="77777777" w:rsidR="00507598" w:rsidRPr="00DF0033" w:rsidRDefault="00507598" w:rsidP="003C2181">
            <w:pPr>
              <w:tabs>
                <w:tab w:val="left" w:pos="567"/>
              </w:tabs>
              <w:rPr>
                <w:b/>
                <w:lang w:val="en-GB" w:eastAsia="de-DE"/>
              </w:rPr>
            </w:pPr>
          </w:p>
        </w:tc>
        <w:tc>
          <w:tcPr>
            <w:tcW w:w="4889" w:type="dxa"/>
            <w:shd w:val="clear" w:color="auto" w:fill="auto"/>
          </w:tcPr>
          <w:p w14:paraId="0FFBAF8F" w14:textId="77777777" w:rsidR="00D34E78" w:rsidRPr="00DF0033" w:rsidRDefault="00D34E7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  <w:tr w:rsidR="00DB738A" w:rsidRPr="00DF0033" w14:paraId="2AA976BF" w14:textId="77777777" w:rsidTr="00DB738A">
        <w:tc>
          <w:tcPr>
            <w:tcW w:w="4889" w:type="dxa"/>
            <w:shd w:val="clear" w:color="auto" w:fill="auto"/>
          </w:tcPr>
          <w:p w14:paraId="742A576C" w14:textId="77777777" w:rsidR="00DB738A" w:rsidRPr="00DF0033" w:rsidRDefault="00DB738A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Aut</w:t>
            </w:r>
            <w:r w:rsidR="000877DD" w:rsidRPr="00DF0033">
              <w:rPr>
                <w:b/>
                <w:lang w:val="en-GB" w:eastAsia="de-DE"/>
              </w:rPr>
              <w:t>h</w:t>
            </w:r>
            <w:r w:rsidRPr="00DF0033">
              <w:rPr>
                <w:b/>
                <w:lang w:val="en-GB" w:eastAsia="de-DE"/>
              </w:rPr>
              <w:t>or</w:t>
            </w:r>
          </w:p>
        </w:tc>
        <w:tc>
          <w:tcPr>
            <w:tcW w:w="4889" w:type="dxa"/>
            <w:shd w:val="clear" w:color="auto" w:fill="auto"/>
          </w:tcPr>
          <w:p w14:paraId="1768CDBD" w14:textId="77777777" w:rsidR="00DB738A" w:rsidRPr="00DF0033" w:rsidRDefault="00DB738A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</w:p>
        </w:tc>
      </w:tr>
      <w:tr w:rsidR="00D34E78" w:rsidRPr="006C29B5" w14:paraId="1345F894" w14:textId="77777777" w:rsidTr="00DB738A">
        <w:tc>
          <w:tcPr>
            <w:tcW w:w="4889" w:type="dxa"/>
            <w:shd w:val="clear" w:color="auto" w:fill="auto"/>
          </w:tcPr>
          <w:p w14:paraId="423D41DF" w14:textId="77777777" w:rsidR="00D34E78" w:rsidRPr="006C29B5" w:rsidRDefault="006C29B5" w:rsidP="006C29B5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  <w:r w:rsidRPr="006C29B5">
              <w:rPr>
                <w:lang w:eastAsia="de-DE"/>
              </w:rPr>
              <w:t>Sabrina Leuenberger</w:t>
            </w:r>
            <w:r w:rsidR="00D34E78" w:rsidRPr="006C29B5">
              <w:rPr>
                <w:lang w:eastAsia="de-DE"/>
              </w:rPr>
              <w:br/>
            </w:r>
            <w:proofErr w:type="spellStart"/>
            <w:r w:rsidRPr="006C29B5">
              <w:rPr>
                <w:lang w:eastAsia="de-DE"/>
              </w:rPr>
              <w:t>Merlachfeld</w:t>
            </w:r>
            <w:proofErr w:type="spellEnd"/>
            <w:r w:rsidRPr="006C29B5">
              <w:rPr>
                <w:lang w:eastAsia="de-DE"/>
              </w:rPr>
              <w:t xml:space="preserve"> 54</w:t>
            </w:r>
            <w:r w:rsidR="00D34E78" w:rsidRPr="006C29B5">
              <w:rPr>
                <w:lang w:eastAsia="de-DE"/>
              </w:rPr>
              <w:br/>
            </w:r>
            <w:r w:rsidRPr="006C29B5">
              <w:rPr>
                <w:lang w:eastAsia="de-DE"/>
              </w:rPr>
              <w:t>3280 Murten</w:t>
            </w:r>
            <w:r w:rsidR="00D34E78" w:rsidRPr="006C29B5">
              <w:rPr>
                <w:lang w:eastAsia="de-DE"/>
              </w:rPr>
              <w:br/>
            </w:r>
            <w:r>
              <w:rPr>
                <w:lang w:eastAsia="de-DE"/>
              </w:rPr>
              <w:t>+41 (0)78 935 19 99</w:t>
            </w:r>
            <w:r w:rsidR="00D34E78" w:rsidRPr="006C29B5">
              <w:rPr>
                <w:lang w:eastAsia="de-DE"/>
              </w:rPr>
              <w:br/>
            </w:r>
            <w:r>
              <w:rPr>
                <w:lang w:eastAsia="de-DE"/>
              </w:rPr>
              <w:t>saleuenberger</w:t>
            </w:r>
            <w:r w:rsidR="00650A6D">
              <w:rPr>
                <w:lang w:eastAsia="de-DE"/>
              </w:rPr>
              <w:t>@gmx.ch</w:t>
            </w:r>
          </w:p>
        </w:tc>
        <w:tc>
          <w:tcPr>
            <w:tcW w:w="4889" w:type="dxa"/>
            <w:shd w:val="clear" w:color="auto" w:fill="auto"/>
          </w:tcPr>
          <w:p w14:paraId="4314E29A" w14:textId="77777777" w:rsidR="00D34E78" w:rsidRPr="006C29B5" w:rsidRDefault="00D34E7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</w:tc>
      </w:tr>
      <w:tr w:rsidR="00DB738A" w:rsidRPr="00DF0033" w14:paraId="25C7D184" w14:textId="77777777" w:rsidTr="00DB738A">
        <w:tc>
          <w:tcPr>
            <w:tcW w:w="4889" w:type="dxa"/>
            <w:shd w:val="clear" w:color="auto" w:fill="auto"/>
          </w:tcPr>
          <w:p w14:paraId="7E5DF5F1" w14:textId="77777777" w:rsidR="00DB738A" w:rsidRPr="00DF0033" w:rsidRDefault="000877DD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Lecturer</w:t>
            </w:r>
          </w:p>
        </w:tc>
        <w:tc>
          <w:tcPr>
            <w:tcW w:w="4889" w:type="dxa"/>
            <w:shd w:val="clear" w:color="auto" w:fill="auto"/>
          </w:tcPr>
          <w:p w14:paraId="75B116E2" w14:textId="77777777" w:rsidR="00DB738A" w:rsidRPr="00DF0033" w:rsidRDefault="00DB738A" w:rsidP="00DB738A">
            <w:pPr>
              <w:tabs>
                <w:tab w:val="left" w:pos="567"/>
              </w:tabs>
              <w:spacing w:after="0" w:line="240" w:lineRule="auto"/>
              <w:jc w:val="left"/>
              <w:rPr>
                <w:b/>
                <w:lang w:val="en-GB" w:eastAsia="de-DE"/>
              </w:rPr>
            </w:pPr>
          </w:p>
        </w:tc>
      </w:tr>
      <w:tr w:rsidR="00D34E78" w:rsidRPr="00E74D3F" w14:paraId="06D4C5F8" w14:textId="77777777" w:rsidTr="00DB738A">
        <w:tc>
          <w:tcPr>
            <w:tcW w:w="4889" w:type="dxa"/>
            <w:shd w:val="clear" w:color="auto" w:fill="auto"/>
          </w:tcPr>
          <w:p w14:paraId="7DBD80B4" w14:textId="77777777" w:rsidR="00D34E78" w:rsidRPr="00DF0033" w:rsidRDefault="00650A6D" w:rsidP="00650A6D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  <w:r>
              <w:rPr>
                <w:lang w:val="en-GB" w:eastAsia="de-DE"/>
              </w:rPr>
              <w:t xml:space="preserve">Stephan </w:t>
            </w:r>
            <w:proofErr w:type="spellStart"/>
            <w:r>
              <w:rPr>
                <w:lang w:val="en-GB" w:eastAsia="de-DE"/>
              </w:rPr>
              <w:t>Jüngling</w:t>
            </w:r>
            <w:proofErr w:type="spellEnd"/>
            <w:r w:rsidR="00D34E78" w:rsidRPr="00DF0033">
              <w:rPr>
                <w:lang w:val="en-GB" w:eastAsia="de-DE"/>
              </w:rPr>
              <w:br/>
            </w:r>
            <w:r w:rsidR="000877DD" w:rsidRPr="00DF0033">
              <w:rPr>
                <w:lang w:val="en-GB" w:eastAsia="de-DE"/>
              </w:rPr>
              <w:t xml:space="preserve">University of Applied Sciences and Arts </w:t>
            </w:r>
            <w:r w:rsidR="00DF0033" w:rsidRPr="00DF0033">
              <w:rPr>
                <w:lang w:val="en-GB" w:eastAsia="de-DE"/>
              </w:rPr>
              <w:br/>
            </w:r>
            <w:proofErr w:type="spellStart"/>
            <w:r w:rsidR="00237ADF" w:rsidRPr="00DF0033">
              <w:rPr>
                <w:lang w:val="en-GB" w:eastAsia="de-DE"/>
              </w:rPr>
              <w:t>Northwestern</w:t>
            </w:r>
            <w:proofErr w:type="spellEnd"/>
            <w:r w:rsidR="000877DD" w:rsidRPr="00DF0033">
              <w:rPr>
                <w:lang w:val="en-GB" w:eastAsia="de-DE"/>
              </w:rPr>
              <w:t xml:space="preserve"> Switzerland</w:t>
            </w:r>
            <w:r w:rsidR="00D34E78" w:rsidRPr="00DF0033">
              <w:rPr>
                <w:lang w:val="en-GB" w:eastAsia="de-DE"/>
              </w:rPr>
              <w:t xml:space="preserve"> </w:t>
            </w:r>
            <w:r w:rsidR="00D34E78" w:rsidRPr="00DF0033">
              <w:rPr>
                <w:lang w:val="en-GB" w:eastAsia="de-DE"/>
              </w:rPr>
              <w:br/>
            </w:r>
            <w:r>
              <w:rPr>
                <w:lang w:val="en-GB" w:eastAsia="de-DE"/>
              </w:rPr>
              <w:t>stephan.juengling@fhnw.ch</w:t>
            </w:r>
          </w:p>
        </w:tc>
        <w:tc>
          <w:tcPr>
            <w:tcW w:w="4889" w:type="dxa"/>
            <w:shd w:val="clear" w:color="auto" w:fill="auto"/>
          </w:tcPr>
          <w:p w14:paraId="69FF6BBB" w14:textId="77777777" w:rsidR="00D34E78" w:rsidRPr="00DF0033" w:rsidRDefault="00D34E7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  <w:tr w:rsidR="00DB738A" w:rsidRPr="00DF0033" w14:paraId="6F2FB8EE" w14:textId="77777777" w:rsidTr="00DB738A">
        <w:trPr>
          <w:trHeight w:val="313"/>
        </w:trPr>
        <w:tc>
          <w:tcPr>
            <w:tcW w:w="4889" w:type="dxa"/>
            <w:shd w:val="clear" w:color="auto" w:fill="auto"/>
          </w:tcPr>
          <w:p w14:paraId="2BBB7730" w14:textId="77777777" w:rsidR="00DB738A" w:rsidRPr="00DF0033" w:rsidRDefault="000877DD" w:rsidP="00CF01DA">
            <w:pPr>
              <w:tabs>
                <w:tab w:val="left" w:pos="567"/>
              </w:tabs>
              <w:spacing w:after="0"/>
              <w:jc w:val="left"/>
              <w:rPr>
                <w:b/>
                <w:lang w:val="en-GB" w:eastAsia="de-DE"/>
              </w:rPr>
            </w:pPr>
            <w:r w:rsidRPr="00DF0033">
              <w:rPr>
                <w:b/>
                <w:lang w:val="en-GB" w:eastAsia="de-DE"/>
              </w:rPr>
              <w:t>Client</w:t>
            </w:r>
          </w:p>
        </w:tc>
        <w:tc>
          <w:tcPr>
            <w:tcW w:w="4889" w:type="dxa"/>
            <w:shd w:val="clear" w:color="auto" w:fill="auto"/>
          </w:tcPr>
          <w:p w14:paraId="51D839D6" w14:textId="77777777" w:rsidR="00DB738A" w:rsidRPr="00DF0033" w:rsidRDefault="00DB738A" w:rsidP="00DB738A">
            <w:pPr>
              <w:tabs>
                <w:tab w:val="left" w:pos="567"/>
              </w:tabs>
              <w:spacing w:after="0" w:line="240" w:lineRule="auto"/>
              <w:jc w:val="left"/>
              <w:rPr>
                <w:b/>
                <w:lang w:val="en-GB" w:eastAsia="de-DE"/>
              </w:rPr>
            </w:pPr>
          </w:p>
        </w:tc>
      </w:tr>
      <w:tr w:rsidR="00D34E78" w:rsidRPr="00650A6D" w14:paraId="3E437848" w14:textId="77777777" w:rsidTr="00DB738A">
        <w:tc>
          <w:tcPr>
            <w:tcW w:w="4889" w:type="dxa"/>
            <w:shd w:val="clear" w:color="auto" w:fill="auto"/>
          </w:tcPr>
          <w:p w14:paraId="14D67BC6" w14:textId="77777777" w:rsidR="00650A6D" w:rsidRPr="00650A6D" w:rsidRDefault="00650A6D" w:rsidP="00650A6D">
            <w:pPr>
              <w:tabs>
                <w:tab w:val="left" w:pos="567"/>
              </w:tabs>
              <w:jc w:val="left"/>
              <w:rPr>
                <w:lang w:eastAsia="de-DE"/>
              </w:rPr>
            </w:pPr>
            <w:proofErr w:type="spellStart"/>
            <w:r w:rsidRPr="00650A6D">
              <w:rPr>
                <w:lang w:eastAsia="de-DE"/>
              </w:rPr>
              <w:t>wega</w:t>
            </w:r>
            <w:proofErr w:type="spellEnd"/>
            <w:r w:rsidRPr="00650A6D">
              <w:rPr>
                <w:lang w:eastAsia="de-DE"/>
              </w:rPr>
              <w:t xml:space="preserve"> Informatik AG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Mathias Fuchs und Evelyne Daniel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Aeschengraben 20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4051 Basel</w:t>
            </w:r>
            <w:r w:rsidR="00D34E78" w:rsidRPr="00650A6D">
              <w:rPr>
                <w:lang w:eastAsia="de-DE"/>
              </w:rPr>
              <w:br/>
            </w:r>
            <w:r w:rsidRPr="00650A6D">
              <w:rPr>
                <w:lang w:eastAsia="de-DE"/>
              </w:rPr>
              <w:t>+41 (0)61 270 87 87</w:t>
            </w:r>
            <w:r w:rsidR="00D34E78" w:rsidRPr="00650A6D">
              <w:rPr>
                <w:lang w:eastAsia="de-DE"/>
              </w:rPr>
              <w:br/>
            </w:r>
            <w:r>
              <w:rPr>
                <w:lang w:eastAsia="de-DE"/>
              </w:rPr>
              <w:t>info@wega-it.com</w:t>
            </w:r>
            <w:r w:rsidRPr="00650A6D">
              <w:rPr>
                <w:lang w:eastAsia="de-DE"/>
              </w:rPr>
              <w:br/>
              <w:t>www.wega-it.com</w:t>
            </w:r>
          </w:p>
        </w:tc>
        <w:tc>
          <w:tcPr>
            <w:tcW w:w="4889" w:type="dxa"/>
            <w:shd w:val="clear" w:color="auto" w:fill="auto"/>
          </w:tcPr>
          <w:p w14:paraId="03571168" w14:textId="77777777" w:rsidR="00D34E78" w:rsidRPr="00650A6D" w:rsidRDefault="00D34E7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</w:tc>
      </w:tr>
      <w:tr w:rsidR="00507598" w:rsidRPr="00650A6D" w14:paraId="66331F8B" w14:textId="77777777" w:rsidTr="00DB738A">
        <w:tc>
          <w:tcPr>
            <w:tcW w:w="4889" w:type="dxa"/>
            <w:shd w:val="clear" w:color="auto" w:fill="auto"/>
          </w:tcPr>
          <w:p w14:paraId="3D6A3028" w14:textId="77777777" w:rsidR="00507598" w:rsidRPr="00650A6D" w:rsidRDefault="00507598" w:rsidP="00F613E7">
            <w:pPr>
              <w:tabs>
                <w:tab w:val="left" w:pos="567"/>
              </w:tabs>
              <w:jc w:val="left"/>
              <w:rPr>
                <w:b/>
                <w:lang w:eastAsia="de-DE"/>
              </w:rPr>
            </w:pPr>
          </w:p>
          <w:p w14:paraId="2DC64BBE" w14:textId="77777777" w:rsidR="00507598" w:rsidRPr="00DF0033" w:rsidRDefault="00650A6D" w:rsidP="00650A6D">
            <w:pPr>
              <w:tabs>
                <w:tab w:val="left" w:pos="567"/>
              </w:tabs>
              <w:jc w:val="left"/>
              <w:rPr>
                <w:lang w:val="en-GB" w:eastAsia="de-DE"/>
              </w:rPr>
            </w:pPr>
            <w:r>
              <w:rPr>
                <w:lang w:val="en-GB" w:eastAsia="de-DE"/>
              </w:rPr>
              <w:t>Basel</w:t>
            </w:r>
            <w:r w:rsidR="00507598" w:rsidRPr="00DF0033">
              <w:rPr>
                <w:lang w:val="en-GB" w:eastAsia="de-DE"/>
              </w:rPr>
              <w:t xml:space="preserve">, </w:t>
            </w:r>
            <w:r>
              <w:rPr>
                <w:lang w:val="en-GB" w:eastAsia="de-DE"/>
              </w:rPr>
              <w:t>July</w:t>
            </w:r>
            <w:r w:rsidR="00507598" w:rsidRPr="00DF0033">
              <w:rPr>
                <w:lang w:val="en-GB" w:eastAsia="de-DE"/>
              </w:rPr>
              <w:t xml:space="preserve"> 20</w:t>
            </w:r>
            <w:r>
              <w:rPr>
                <w:lang w:val="en-GB" w:eastAsia="de-DE"/>
              </w:rPr>
              <w:t>20</w:t>
            </w:r>
          </w:p>
        </w:tc>
        <w:tc>
          <w:tcPr>
            <w:tcW w:w="4889" w:type="dxa"/>
            <w:shd w:val="clear" w:color="auto" w:fill="auto"/>
          </w:tcPr>
          <w:p w14:paraId="2B54905E" w14:textId="77777777" w:rsidR="00507598" w:rsidRPr="00DF0033" w:rsidRDefault="00507598" w:rsidP="00F613E7">
            <w:pPr>
              <w:tabs>
                <w:tab w:val="left" w:pos="567"/>
              </w:tabs>
              <w:jc w:val="left"/>
              <w:rPr>
                <w:b/>
                <w:lang w:val="en-GB" w:eastAsia="de-DE"/>
              </w:rPr>
            </w:pPr>
          </w:p>
        </w:tc>
      </w:tr>
    </w:tbl>
    <w:p w14:paraId="524DF694" w14:textId="77777777" w:rsidR="00696A18" w:rsidRPr="00DF0033" w:rsidRDefault="00696A18" w:rsidP="00696A18">
      <w:pPr>
        <w:rPr>
          <w:lang w:val="en-GB" w:eastAsia="de-DE"/>
        </w:rPr>
        <w:sectPr w:rsidR="00696A18" w:rsidRPr="00DF0033" w:rsidSect="005500E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851" w:bottom="1588" w:left="1418" w:header="680" w:footer="1021" w:gutter="0"/>
          <w:pgNumType w:fmt="upperRoman" w:start="1"/>
          <w:cols w:space="708"/>
          <w:docGrid w:linePitch="360"/>
        </w:sectPr>
      </w:pPr>
    </w:p>
    <w:p w14:paraId="13F978DD" w14:textId="77777777" w:rsidR="00F7330E" w:rsidRPr="00A36005" w:rsidRDefault="000877DD" w:rsidP="00D000CF">
      <w:pPr>
        <w:pStyle w:val="Heading1withoutnumbering"/>
        <w:rPr>
          <w:lang w:val="en-GB"/>
        </w:rPr>
      </w:pPr>
      <w:bookmarkStart w:id="1" w:name="_Toc37082258"/>
      <w:r w:rsidRPr="00A36005">
        <w:rPr>
          <w:lang w:val="en-GB"/>
        </w:rPr>
        <w:lastRenderedPageBreak/>
        <w:t xml:space="preserve">Declaration of </w:t>
      </w:r>
      <w:r w:rsidR="00406961" w:rsidRPr="00A36005">
        <w:rPr>
          <w:lang w:val="en-GB"/>
        </w:rPr>
        <w:t>Authenticity</w:t>
      </w:r>
      <w:bookmarkEnd w:id="1"/>
    </w:p>
    <w:p w14:paraId="649E7BBE" w14:textId="77777777" w:rsidR="00522501" w:rsidRPr="00A36005" w:rsidRDefault="00522501" w:rsidP="000877DD">
      <w:pPr>
        <w:rPr>
          <w:iCs/>
          <w:szCs w:val="22"/>
          <w:lang w:val="en-GB"/>
        </w:rPr>
      </w:pPr>
      <w:r w:rsidRPr="00A36005">
        <w:rPr>
          <w:iCs/>
          <w:szCs w:val="22"/>
          <w:lang w:val="en-GB"/>
        </w:rPr>
        <w:t xml:space="preserve">I the undersigned declare that </w:t>
      </w:r>
      <w:r w:rsidR="0023682D" w:rsidRPr="00A36005">
        <w:rPr>
          <w:iCs/>
          <w:szCs w:val="22"/>
          <w:lang w:val="en-GB"/>
        </w:rPr>
        <w:t xml:space="preserve">I have prepared </w:t>
      </w:r>
      <w:r w:rsidRPr="00A36005">
        <w:rPr>
          <w:iCs/>
          <w:szCs w:val="22"/>
          <w:lang w:val="en-GB"/>
        </w:rPr>
        <w:t xml:space="preserve">the present paper </w:t>
      </w:r>
      <w:r w:rsidR="0023682D" w:rsidRPr="00A36005">
        <w:rPr>
          <w:iCs/>
          <w:szCs w:val="22"/>
          <w:lang w:val="en-GB"/>
        </w:rPr>
        <w:t xml:space="preserve">independently and without the use of sources other than those indicated in the </w:t>
      </w:r>
      <w:r w:rsidR="00E36317" w:rsidRPr="00A36005">
        <w:rPr>
          <w:iCs/>
          <w:szCs w:val="22"/>
          <w:lang w:val="en-GB"/>
        </w:rPr>
        <w:t>reference list</w:t>
      </w:r>
      <w:r w:rsidR="0023682D" w:rsidRPr="00A36005">
        <w:rPr>
          <w:iCs/>
          <w:szCs w:val="22"/>
          <w:lang w:val="en-GB"/>
        </w:rPr>
        <w:t xml:space="preserve">. </w:t>
      </w:r>
    </w:p>
    <w:p w14:paraId="2EFE107A" w14:textId="77777777" w:rsidR="001F2777" w:rsidRPr="00A36005" w:rsidRDefault="00F37AFA" w:rsidP="000877DD">
      <w:pPr>
        <w:rPr>
          <w:rFonts w:cs="Arial"/>
          <w:color w:val="222222"/>
          <w:lang w:val="en"/>
        </w:rPr>
      </w:pPr>
      <w:r w:rsidRPr="00A36005">
        <w:rPr>
          <w:iCs/>
          <w:szCs w:val="22"/>
          <w:lang w:val="en-GB"/>
        </w:rPr>
        <w:t>All statements and information contained herein are listed and indicated a</w:t>
      </w:r>
      <w:r w:rsidR="001F2777" w:rsidRPr="00A36005">
        <w:rPr>
          <w:iCs/>
          <w:szCs w:val="22"/>
          <w:lang w:val="en-GB"/>
        </w:rPr>
        <w:t>s</w:t>
      </w:r>
      <w:r w:rsidR="001F2777" w:rsidRPr="00A36005">
        <w:rPr>
          <w:rFonts w:cs="Arial"/>
          <w:color w:val="222222"/>
          <w:lang w:val="en"/>
        </w:rPr>
        <w:t xml:space="preserve"> quotations and / or paraphrases.</w:t>
      </w:r>
    </w:p>
    <w:p w14:paraId="63CAD3BD" w14:textId="77777777" w:rsidR="001F2777" w:rsidRDefault="001F2777" w:rsidP="000877DD">
      <w:pPr>
        <w:rPr>
          <w:rFonts w:cs="Arial"/>
          <w:color w:val="222222"/>
          <w:lang w:val="en"/>
        </w:rPr>
      </w:pPr>
      <w:r w:rsidRPr="00A36005">
        <w:rPr>
          <w:rFonts w:cs="Arial"/>
          <w:color w:val="222222"/>
          <w:lang w:val="en"/>
        </w:rPr>
        <w:t xml:space="preserve">This Bachelor Thesis / Project Work / Student Research </w:t>
      </w:r>
      <w:r w:rsidR="00E20FE4" w:rsidRPr="00A36005">
        <w:rPr>
          <w:rFonts w:cs="Arial"/>
          <w:color w:val="222222"/>
          <w:lang w:val="en"/>
        </w:rPr>
        <w:t>has not been published to date. It has thus not been made available to other interested parties or examination boards.</w:t>
      </w:r>
    </w:p>
    <w:p w14:paraId="7729D512" w14:textId="77777777" w:rsidR="008F3205" w:rsidRPr="00DF0033" w:rsidRDefault="008F3205" w:rsidP="00F7330E">
      <w:pPr>
        <w:rPr>
          <w:lang w:val="en-GB"/>
        </w:rPr>
      </w:pPr>
    </w:p>
    <w:p w14:paraId="1AE00475" w14:textId="77777777" w:rsidR="00F7330E" w:rsidRPr="00DF0033" w:rsidRDefault="008F3205" w:rsidP="00F7330E">
      <w:pPr>
        <w:rPr>
          <w:lang w:val="en-GB"/>
        </w:rPr>
      </w:pPr>
      <w:r w:rsidRPr="00DF0033">
        <w:rPr>
          <w:lang w:val="en-GB"/>
        </w:rPr>
        <w:t>City</w:t>
      </w:r>
      <w:r w:rsidR="00F7330E" w:rsidRPr="00DF0033">
        <w:rPr>
          <w:lang w:val="en-GB"/>
        </w:rPr>
        <w:t>, Dat</w:t>
      </w:r>
      <w:r w:rsidRPr="00DF0033">
        <w:rPr>
          <w:lang w:val="en-GB"/>
        </w:rPr>
        <w:t>e</w:t>
      </w:r>
    </w:p>
    <w:p w14:paraId="1F17CC28" w14:textId="77777777" w:rsidR="003B046B" w:rsidRPr="00DF0033" w:rsidRDefault="003B046B" w:rsidP="00F7330E">
      <w:pPr>
        <w:rPr>
          <w:lang w:val="en-GB"/>
        </w:rPr>
      </w:pPr>
    </w:p>
    <w:p w14:paraId="6EFFD13A" w14:textId="77777777" w:rsidR="00BE0D08" w:rsidRPr="00DF0033" w:rsidRDefault="008F3205" w:rsidP="00F7330E">
      <w:pPr>
        <w:rPr>
          <w:lang w:val="en-GB"/>
        </w:rPr>
      </w:pPr>
      <w:r w:rsidRPr="00DF0033">
        <w:rPr>
          <w:lang w:val="en-GB"/>
        </w:rPr>
        <w:t>Signature</w:t>
      </w:r>
    </w:p>
    <w:p w14:paraId="670A8ED6" w14:textId="77777777" w:rsidR="005500E7" w:rsidRPr="00DF0033" w:rsidRDefault="005500E7" w:rsidP="005500E7">
      <w:pPr>
        <w:rPr>
          <w:lang w:val="en-GB"/>
        </w:rPr>
      </w:pPr>
    </w:p>
    <w:p w14:paraId="1B168FD2" w14:textId="77777777" w:rsidR="002F0631" w:rsidRPr="00DF0033" w:rsidRDefault="008F3205" w:rsidP="00D000CF">
      <w:pPr>
        <w:pStyle w:val="Heading1withoutnumbering"/>
        <w:rPr>
          <w:lang w:val="en-GB"/>
        </w:rPr>
      </w:pPr>
      <w:bookmarkStart w:id="2" w:name="_Toc37082259"/>
      <w:r w:rsidRPr="00DF0033">
        <w:rPr>
          <w:lang w:val="en-GB"/>
        </w:rPr>
        <w:lastRenderedPageBreak/>
        <w:t>Preface or</w:t>
      </w:r>
      <w:r w:rsidR="00696A18" w:rsidRPr="00DF0033">
        <w:rPr>
          <w:lang w:val="en-GB"/>
        </w:rPr>
        <w:t xml:space="preserve"> </w:t>
      </w:r>
      <w:r w:rsidR="00DF0033">
        <w:rPr>
          <w:lang w:val="en-GB"/>
        </w:rPr>
        <w:t>B</w:t>
      </w:r>
      <w:r w:rsidRPr="00DF0033">
        <w:rPr>
          <w:lang w:val="en-GB"/>
        </w:rPr>
        <w:t>ackground of the Project</w:t>
      </w:r>
      <w:r w:rsidR="00585558" w:rsidRPr="00DF0033">
        <w:rPr>
          <w:lang w:val="en-GB"/>
        </w:rPr>
        <w:t xml:space="preserve"> </w:t>
      </w:r>
      <w:r w:rsidRPr="00DF0033">
        <w:rPr>
          <w:lang w:val="en-GB"/>
        </w:rPr>
        <w:t>or</w:t>
      </w:r>
      <w:r w:rsidR="00585558" w:rsidRPr="00DF0033">
        <w:rPr>
          <w:lang w:val="en-GB"/>
        </w:rPr>
        <w:t xml:space="preserve"> </w:t>
      </w:r>
      <w:r w:rsidR="00DF0033">
        <w:rPr>
          <w:lang w:val="en-GB"/>
        </w:rPr>
        <w:t>Acknowledgment</w:t>
      </w:r>
      <w:bookmarkEnd w:id="2"/>
    </w:p>
    <w:p w14:paraId="4B982A3A" w14:textId="77777777" w:rsidR="00F7330E" w:rsidRDefault="00CE6EDF" w:rsidP="005500E7">
      <w:pPr>
        <w:rPr>
          <w:lang w:val="en-GB"/>
        </w:rPr>
      </w:pPr>
      <w:r>
        <w:rPr>
          <w:lang w:val="en-GB"/>
        </w:rPr>
        <w:t>Acknowledgements:</w:t>
      </w:r>
    </w:p>
    <w:p w14:paraId="2798E317" w14:textId="77777777" w:rsidR="00CE6EDF" w:rsidRPr="005F2BB2" w:rsidRDefault="005F2BB2" w:rsidP="005F2BB2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wega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Informatik</w:t>
      </w:r>
      <w:proofErr w:type="spellEnd"/>
      <w:r>
        <w:rPr>
          <w:lang w:val="en-GB"/>
        </w:rPr>
        <w:t xml:space="preserve"> AG</w:t>
      </w:r>
      <w:r w:rsidR="00CE6EDF" w:rsidRPr="005F2BB2">
        <w:rPr>
          <w:lang w:val="en-GB"/>
        </w:rPr>
        <w:t xml:space="preserve"> for hosting the project</w:t>
      </w:r>
      <w:r w:rsidR="00957652">
        <w:rPr>
          <w:lang w:val="en-GB"/>
        </w:rPr>
        <w:t>, access to Teams, Confluence and Jira as collaboration tools</w:t>
      </w:r>
      <w:r w:rsidR="00CE6EDF" w:rsidRPr="005F2BB2">
        <w:rPr>
          <w:lang w:val="en-GB"/>
        </w:rPr>
        <w:t xml:space="preserve"> </w:t>
      </w:r>
    </w:p>
    <w:p w14:paraId="2F4CB20A" w14:textId="77777777" w:rsidR="00CE6EDF" w:rsidRPr="005F2BB2" w:rsidRDefault="009159F8" w:rsidP="005F2BB2">
      <w:pPr>
        <w:pStyle w:val="ListParagraph"/>
        <w:numPr>
          <w:ilvl w:val="0"/>
          <w:numId w:val="18"/>
        </w:numPr>
        <w:rPr>
          <w:lang w:val="en-GB"/>
        </w:rPr>
      </w:pPr>
      <w:r w:rsidRPr="005F2BB2">
        <w:rPr>
          <w:lang w:val="en-GB"/>
        </w:rPr>
        <w:t xml:space="preserve">Evelyne Daniel </w:t>
      </w:r>
      <w:r w:rsidR="00CE6EDF" w:rsidRPr="005F2BB2">
        <w:rPr>
          <w:lang w:val="en-GB"/>
        </w:rPr>
        <w:t>and</w:t>
      </w:r>
      <w:r>
        <w:rPr>
          <w:lang w:val="en-GB"/>
        </w:rPr>
        <w:t xml:space="preserve"> </w:t>
      </w:r>
      <w:r w:rsidRPr="005F2BB2">
        <w:rPr>
          <w:lang w:val="en-GB"/>
        </w:rPr>
        <w:t>Mathias Fuchs</w:t>
      </w:r>
      <w:r w:rsidR="00CE6EDF" w:rsidRPr="005F2BB2">
        <w:rPr>
          <w:lang w:val="en-GB"/>
        </w:rPr>
        <w:t xml:space="preserve"> from </w:t>
      </w:r>
      <w:proofErr w:type="spellStart"/>
      <w:r w:rsidR="00CE6EDF" w:rsidRPr="005F2BB2">
        <w:rPr>
          <w:lang w:val="en-GB"/>
        </w:rPr>
        <w:t>wega</w:t>
      </w:r>
      <w:proofErr w:type="spellEnd"/>
      <w:r w:rsidR="00CE6EDF" w:rsidRPr="005F2BB2">
        <w:rPr>
          <w:lang w:val="en-GB"/>
        </w:rPr>
        <w:t xml:space="preserve"> for all the support and </w:t>
      </w:r>
      <w:r w:rsidR="00957652" w:rsidRPr="005F2BB2">
        <w:rPr>
          <w:lang w:val="en-GB"/>
        </w:rPr>
        <w:t>valuable</w:t>
      </w:r>
      <w:r w:rsidR="00CE6EDF" w:rsidRPr="005F2BB2">
        <w:rPr>
          <w:lang w:val="en-GB"/>
        </w:rPr>
        <w:t xml:space="preserve"> input</w:t>
      </w:r>
      <w:r w:rsidR="00957652">
        <w:rPr>
          <w:lang w:val="en-GB"/>
        </w:rPr>
        <w:t>s, their time</w:t>
      </w:r>
      <w:r w:rsidR="005F2BB2">
        <w:rPr>
          <w:lang w:val="en-GB"/>
        </w:rPr>
        <w:t>, ….</w:t>
      </w:r>
    </w:p>
    <w:p w14:paraId="2C56E474" w14:textId="77777777" w:rsidR="005F2BB2" w:rsidRDefault="005F2BB2" w:rsidP="005F2BB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Andreas </w:t>
      </w:r>
      <w:proofErr w:type="spellStart"/>
      <w:r>
        <w:rPr>
          <w:lang w:val="en-GB"/>
        </w:rPr>
        <w:t>Hosbach</w:t>
      </w:r>
      <w:proofErr w:type="spellEnd"/>
      <w:r>
        <w:rPr>
          <w:lang w:val="en-GB"/>
        </w:rPr>
        <w:t xml:space="preserve"> from </w:t>
      </w:r>
      <w:proofErr w:type="spellStart"/>
      <w:r>
        <w:rPr>
          <w:lang w:val="en-GB"/>
        </w:rPr>
        <w:t>Zühlke</w:t>
      </w:r>
      <w:proofErr w:type="spellEnd"/>
      <w:r>
        <w:rPr>
          <w:lang w:val="en-GB"/>
        </w:rPr>
        <w:t xml:space="preserve"> AG for all is support from the technical side, ……</w:t>
      </w:r>
    </w:p>
    <w:p w14:paraId="1C87002C" w14:textId="77777777" w:rsidR="005F2BB2" w:rsidRDefault="00957652" w:rsidP="005F2BB2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Stephan </w:t>
      </w:r>
      <w:proofErr w:type="spellStart"/>
      <w:r>
        <w:rPr>
          <w:lang w:val="en-GB"/>
        </w:rPr>
        <w:t>Jüngling</w:t>
      </w:r>
      <w:proofErr w:type="spellEnd"/>
      <w:r>
        <w:rPr>
          <w:lang w:val="en-GB"/>
        </w:rPr>
        <w:t xml:space="preserve"> for supervising this project </w:t>
      </w:r>
      <w:r w:rsidR="00475B07">
        <w:rPr>
          <w:lang w:val="en-GB"/>
        </w:rPr>
        <w:t>from FHNW,……</w:t>
      </w:r>
    </w:p>
    <w:p w14:paraId="214788B9" w14:textId="77777777" w:rsidR="00F7330E" w:rsidRPr="00DF0033" w:rsidRDefault="00F7330E" w:rsidP="00D000CF">
      <w:pPr>
        <w:pStyle w:val="Heading1withoutnumbering"/>
        <w:rPr>
          <w:lang w:val="en-GB"/>
        </w:rPr>
      </w:pPr>
      <w:bookmarkStart w:id="3" w:name="_Toc37082260"/>
      <w:r w:rsidRPr="00DF0033">
        <w:rPr>
          <w:lang w:val="en-GB"/>
        </w:rPr>
        <w:lastRenderedPageBreak/>
        <w:t>Management Summary</w:t>
      </w:r>
      <w:r w:rsidR="00696A18" w:rsidRPr="00DF0033">
        <w:rPr>
          <w:lang w:val="en-GB"/>
        </w:rPr>
        <w:t xml:space="preserve"> / Abstract</w:t>
      </w:r>
      <w:bookmarkEnd w:id="3"/>
    </w:p>
    <w:p w14:paraId="5054EBC3" w14:textId="77777777" w:rsidR="00F7330E" w:rsidRPr="00DF0033" w:rsidRDefault="00F7330E" w:rsidP="00F7330E">
      <w:pPr>
        <w:pStyle w:val="BodyText"/>
        <w:rPr>
          <w:lang w:val="en-GB"/>
        </w:rPr>
      </w:pPr>
    </w:p>
    <w:p w14:paraId="64E56769" w14:textId="77777777" w:rsidR="00F7330E" w:rsidRPr="00DF0033" w:rsidRDefault="00237ADF" w:rsidP="00D000CF">
      <w:pPr>
        <w:pStyle w:val="Heading1withoutnumbering"/>
        <w:rPr>
          <w:lang w:val="en-GB"/>
        </w:rPr>
      </w:pPr>
      <w:bookmarkStart w:id="4" w:name="_Toc37082261"/>
      <w:r>
        <w:rPr>
          <w:lang w:val="en-GB"/>
        </w:rPr>
        <w:lastRenderedPageBreak/>
        <w:t xml:space="preserve">Table of </w:t>
      </w:r>
      <w:r w:rsidR="004F5340" w:rsidRPr="00DF0033">
        <w:rPr>
          <w:lang w:val="en-GB"/>
        </w:rPr>
        <w:t>Content</w:t>
      </w:r>
      <w:r w:rsidR="00F57DC7" w:rsidRPr="00DF0033">
        <w:rPr>
          <w:lang w:val="en-GB"/>
        </w:rPr>
        <w:t>s</w:t>
      </w:r>
      <w:bookmarkEnd w:id="4"/>
    </w:p>
    <w:p w14:paraId="2002D301" w14:textId="589A137F" w:rsidR="00CD6F6C" w:rsidRDefault="00104CD9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TOC \o "1-4" \h \z \u </w:instrText>
      </w:r>
      <w:r w:rsidRPr="00DF0033">
        <w:rPr>
          <w:lang w:val="en-GB"/>
        </w:rPr>
        <w:fldChar w:fldCharType="separate"/>
      </w:r>
      <w:hyperlink w:anchor="_Toc37082258" w:history="1">
        <w:r w:rsidR="00CD6F6C" w:rsidRPr="00915A2D">
          <w:rPr>
            <w:rStyle w:val="Hyperlink"/>
            <w:noProof/>
            <w:lang w:val="en-GB"/>
          </w:rPr>
          <w:t>Declaration of Authenticity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_Toc37082258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II</w:t>
        </w:r>
        <w:r w:rsidR="00CD6F6C">
          <w:rPr>
            <w:noProof/>
            <w:webHidden/>
          </w:rPr>
          <w:fldChar w:fldCharType="end"/>
        </w:r>
      </w:hyperlink>
    </w:p>
    <w:p w14:paraId="276586AF" w14:textId="6C524254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59" w:history="1">
        <w:r w:rsidR="00CD6F6C" w:rsidRPr="00915A2D">
          <w:rPr>
            <w:rStyle w:val="Hyperlink"/>
            <w:noProof/>
            <w:lang w:val="en-GB"/>
          </w:rPr>
          <w:t>Preface or Background of the Project or Acknowledgment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_Toc37082259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III</w:t>
        </w:r>
        <w:r w:rsidR="00CD6F6C">
          <w:rPr>
            <w:noProof/>
            <w:webHidden/>
          </w:rPr>
          <w:fldChar w:fldCharType="end"/>
        </w:r>
      </w:hyperlink>
    </w:p>
    <w:p w14:paraId="7CECBFB0" w14:textId="76A14A03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0" w:history="1">
        <w:r w:rsidR="00CD6F6C" w:rsidRPr="00915A2D">
          <w:rPr>
            <w:rStyle w:val="Hyperlink"/>
            <w:noProof/>
            <w:lang w:val="en-GB"/>
          </w:rPr>
          <w:t>Management Summary / Abstract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IV</w:t>
        </w:r>
        <w:r w:rsidR="00CD6F6C">
          <w:rPr>
            <w:noProof/>
            <w:webHidden/>
          </w:rPr>
          <w:fldChar w:fldCharType="end"/>
        </w:r>
      </w:hyperlink>
    </w:p>
    <w:p w14:paraId="2182B428" w14:textId="03CD9A43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1" w:history="1">
        <w:r w:rsidR="00CD6F6C" w:rsidRPr="00915A2D">
          <w:rPr>
            <w:rStyle w:val="Hyperlink"/>
            <w:noProof/>
            <w:lang w:val="en-GB"/>
          </w:rPr>
          <w:t>Table of Contents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V</w:t>
        </w:r>
        <w:r w:rsidR="00CD6F6C">
          <w:rPr>
            <w:noProof/>
            <w:webHidden/>
          </w:rPr>
          <w:fldChar w:fldCharType="end"/>
        </w:r>
      </w:hyperlink>
    </w:p>
    <w:p w14:paraId="2E4627B1" w14:textId="65040560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2" w:history="1">
        <w:r w:rsidR="00CD6F6C" w:rsidRPr="00915A2D">
          <w:rPr>
            <w:rStyle w:val="Hyperlink"/>
            <w:noProof/>
            <w:lang w:val="en-GB"/>
          </w:rPr>
          <w:t>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Introduction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</w:t>
        </w:r>
        <w:r w:rsidR="00CD6F6C">
          <w:rPr>
            <w:noProof/>
            <w:webHidden/>
          </w:rPr>
          <w:fldChar w:fldCharType="end"/>
        </w:r>
      </w:hyperlink>
    </w:p>
    <w:p w14:paraId="546D7DE0" w14:textId="66FDD60F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3" w:history="1">
        <w:r w:rsidR="00CD6F6C" w:rsidRPr="00915A2D">
          <w:rPr>
            <w:rStyle w:val="Hyperlink"/>
            <w:noProof/>
            <w:lang w:val="en-GB"/>
          </w:rPr>
          <w:t>1.1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Initial Situation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</w:t>
        </w:r>
        <w:r w:rsidR="00CD6F6C">
          <w:rPr>
            <w:noProof/>
            <w:webHidden/>
          </w:rPr>
          <w:fldChar w:fldCharType="end"/>
        </w:r>
      </w:hyperlink>
    </w:p>
    <w:p w14:paraId="0782ECA5" w14:textId="6FD5B4B3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4" w:history="1">
        <w:r w:rsidR="00CD6F6C" w:rsidRPr="00915A2D">
          <w:rPr>
            <w:rStyle w:val="Hyperlink"/>
            <w:noProof/>
            <w:lang w:val="en-GB"/>
          </w:rPr>
          <w:t>1.2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Test Optimisation using Automated Testing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</w:t>
        </w:r>
        <w:r w:rsidR="00CD6F6C">
          <w:rPr>
            <w:noProof/>
            <w:webHidden/>
          </w:rPr>
          <w:fldChar w:fldCharType="end"/>
        </w:r>
      </w:hyperlink>
    </w:p>
    <w:p w14:paraId="44BD297E" w14:textId="2F01571A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5" w:history="1">
        <w:r w:rsidR="00CD6F6C" w:rsidRPr="00915A2D">
          <w:rPr>
            <w:rStyle w:val="Hyperlink"/>
            <w:noProof/>
            <w:lang w:val="en-GB"/>
          </w:rPr>
          <w:t>1.3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BDD High Level Test Automation for OQs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</w:t>
        </w:r>
        <w:r w:rsidR="00CD6F6C">
          <w:rPr>
            <w:noProof/>
            <w:webHidden/>
          </w:rPr>
          <w:fldChar w:fldCharType="end"/>
        </w:r>
      </w:hyperlink>
    </w:p>
    <w:p w14:paraId="27ED9F6A" w14:textId="1C37D3BC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6" w:history="1">
        <w:r w:rsidR="00CD6F6C" w:rsidRPr="00915A2D">
          <w:rPr>
            <w:rStyle w:val="Hyperlink"/>
            <w:noProof/>
            <w:lang w:val="en-GB"/>
          </w:rPr>
          <w:t>1.4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</w:t>
        </w:r>
        <w:r w:rsidR="00CD6F6C">
          <w:rPr>
            <w:noProof/>
            <w:webHidden/>
          </w:rPr>
          <w:fldChar w:fldCharType="end"/>
        </w:r>
      </w:hyperlink>
    </w:p>
    <w:p w14:paraId="62097AC6" w14:textId="63471189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7" w:history="1">
        <w:r w:rsidR="00CD6F6C" w:rsidRPr="00915A2D">
          <w:rPr>
            <w:rStyle w:val="Hyperlink"/>
            <w:noProof/>
            <w:lang w:val="en-GB"/>
          </w:rPr>
          <w:t>1.5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Hypothesis and Research Questions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</w:t>
        </w:r>
        <w:r w:rsidR="00CD6F6C">
          <w:rPr>
            <w:noProof/>
            <w:webHidden/>
          </w:rPr>
          <w:fldChar w:fldCharType="end"/>
        </w:r>
      </w:hyperlink>
    </w:p>
    <w:p w14:paraId="20B7F2E5" w14:textId="1D9747B8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8" w:history="1">
        <w:r w:rsidR="00CD6F6C" w:rsidRPr="00915A2D">
          <w:rPr>
            <w:rStyle w:val="Hyperlink"/>
            <w:noProof/>
            <w:lang w:val="en-GB"/>
          </w:rPr>
          <w:t>1.6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Scope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3</w:t>
        </w:r>
        <w:r w:rsidR="00CD6F6C">
          <w:rPr>
            <w:noProof/>
            <w:webHidden/>
          </w:rPr>
          <w:fldChar w:fldCharType="end"/>
        </w:r>
      </w:hyperlink>
    </w:p>
    <w:p w14:paraId="4BEE036C" w14:textId="43906968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69" w:history="1">
        <w:r w:rsidR="00CD6F6C" w:rsidRPr="00915A2D">
          <w:rPr>
            <w:rStyle w:val="Hyperlink"/>
            <w:noProof/>
            <w:lang w:val="en-GB"/>
          </w:rPr>
          <w:t>1.6.1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In Scope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_Toc37082269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3</w:t>
        </w:r>
        <w:r w:rsidR="00CD6F6C">
          <w:rPr>
            <w:noProof/>
            <w:webHidden/>
          </w:rPr>
          <w:fldChar w:fldCharType="end"/>
        </w:r>
      </w:hyperlink>
    </w:p>
    <w:p w14:paraId="050623F9" w14:textId="1C287860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0" w:history="1">
        <w:r w:rsidR="00CD6F6C" w:rsidRPr="00915A2D">
          <w:rPr>
            <w:rStyle w:val="Hyperlink"/>
            <w:noProof/>
            <w:lang w:val="en-GB"/>
          </w:rPr>
          <w:t>1.6.2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Out of Scope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3</w:t>
        </w:r>
        <w:r w:rsidR="00CD6F6C">
          <w:rPr>
            <w:noProof/>
            <w:webHidden/>
          </w:rPr>
          <w:fldChar w:fldCharType="end"/>
        </w:r>
      </w:hyperlink>
    </w:p>
    <w:p w14:paraId="579EC3D9" w14:textId="2D9F49DB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1" w:history="1">
        <w:r w:rsidR="00CD6F6C" w:rsidRPr="00915A2D">
          <w:rPr>
            <w:rStyle w:val="Hyperlink"/>
            <w:noProof/>
            <w:lang w:val="en-GB"/>
          </w:rPr>
          <w:t>1.7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Approach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4</w:t>
        </w:r>
        <w:r w:rsidR="00CD6F6C">
          <w:rPr>
            <w:noProof/>
            <w:webHidden/>
          </w:rPr>
          <w:fldChar w:fldCharType="end"/>
        </w:r>
      </w:hyperlink>
    </w:p>
    <w:p w14:paraId="00CC451C" w14:textId="36C2B67E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2" w:history="1">
        <w:r w:rsidR="00CD6F6C" w:rsidRPr="00915A2D">
          <w:rPr>
            <w:rStyle w:val="Hyperlink"/>
            <w:noProof/>
            <w:lang w:val="en-GB"/>
          </w:rPr>
          <w:t>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Materials &amp; Methods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3783FE84" w14:textId="30AC63EF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3" w:history="1">
        <w:r w:rsidR="00CD6F6C" w:rsidRPr="00915A2D">
          <w:rPr>
            <w:rStyle w:val="Hyperlink"/>
            <w:noProof/>
            <w:lang w:val="en-GB"/>
          </w:rPr>
          <w:t>2.1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Analysis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5DC7E266" w14:textId="61919790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4" w:history="1">
        <w:r w:rsidR="00CD6F6C" w:rsidRPr="00915A2D">
          <w:rPr>
            <w:rStyle w:val="Hyperlink"/>
            <w:noProof/>
            <w:lang w:val="en-GB"/>
          </w:rPr>
          <w:t>2.2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Prototyping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58453D31" w14:textId="1535FB14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5" w:history="1">
        <w:r w:rsidR="00CD6F6C" w:rsidRPr="00915A2D">
          <w:rPr>
            <w:rStyle w:val="Hyperlink"/>
            <w:noProof/>
            <w:lang w:val="en-GB"/>
          </w:rPr>
          <w:t>2.2.1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Tools Included in the Evaluation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73496E58" w14:textId="466ACBD5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6" w:history="1">
        <w:r w:rsidR="00CD6F6C" w:rsidRPr="00915A2D">
          <w:rPr>
            <w:rStyle w:val="Hyperlink"/>
            <w:noProof/>
            <w:lang w:val="en-GB"/>
          </w:rPr>
          <w:t>2.2.2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Tools Used Outside the Evaluation Part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631B153C" w14:textId="5D3BDD1A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7" w:history="1">
        <w:r w:rsidR="00CD6F6C" w:rsidRPr="00915A2D">
          <w:rPr>
            <w:rStyle w:val="Hyperlink"/>
            <w:noProof/>
            <w:lang w:val="en-GB"/>
          </w:rPr>
          <w:t>2.2.3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Used tools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6</w:t>
        </w:r>
        <w:r w:rsidR="00CD6F6C">
          <w:rPr>
            <w:noProof/>
            <w:webHidden/>
          </w:rPr>
          <w:fldChar w:fldCharType="end"/>
        </w:r>
      </w:hyperlink>
    </w:p>
    <w:p w14:paraId="210A94F6" w14:textId="56AF38B5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8" w:history="1">
        <w:r w:rsidR="00CD6F6C" w:rsidRPr="00915A2D">
          <w:rPr>
            <w:rStyle w:val="Hyperlink"/>
            <w:noProof/>
            <w:lang w:val="en-GB"/>
          </w:rPr>
          <w:t>2.2.4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Method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7</w:t>
        </w:r>
        <w:r w:rsidR="00CD6F6C">
          <w:rPr>
            <w:noProof/>
            <w:webHidden/>
          </w:rPr>
          <w:fldChar w:fldCharType="end"/>
        </w:r>
      </w:hyperlink>
    </w:p>
    <w:p w14:paraId="2E016601" w14:textId="4E53F062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79" w:history="1">
        <w:r w:rsidR="00CD6F6C" w:rsidRPr="00915A2D">
          <w:rPr>
            <w:rStyle w:val="Hyperlink"/>
            <w:noProof/>
            <w:lang w:val="en-GB"/>
          </w:rPr>
          <w:t>2.3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Evaluations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_Toc37082279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7</w:t>
        </w:r>
        <w:r w:rsidR="00CD6F6C">
          <w:rPr>
            <w:noProof/>
            <w:webHidden/>
          </w:rPr>
          <w:fldChar w:fldCharType="end"/>
        </w:r>
      </w:hyperlink>
    </w:p>
    <w:p w14:paraId="06B2F687" w14:textId="2A63A518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0" w:history="1">
        <w:r w:rsidR="00CD6F6C" w:rsidRPr="00915A2D">
          <w:rPr>
            <w:rStyle w:val="Hyperlink"/>
            <w:noProof/>
            <w:lang w:val="en-GB"/>
          </w:rPr>
          <w:t>2.3.1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Tool-Evaluation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7</w:t>
        </w:r>
        <w:r w:rsidR="00CD6F6C">
          <w:rPr>
            <w:noProof/>
            <w:webHidden/>
          </w:rPr>
          <w:fldChar w:fldCharType="end"/>
        </w:r>
      </w:hyperlink>
    </w:p>
    <w:p w14:paraId="1AA85B6F" w14:textId="2528BCBF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1" w:history="1">
        <w:r w:rsidR="00CD6F6C" w:rsidRPr="00915A2D">
          <w:rPr>
            <w:rStyle w:val="Hyperlink"/>
            <w:noProof/>
            <w:lang w:val="en-GB"/>
          </w:rPr>
          <w:t>2.3.2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Audit of the Prototype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7</w:t>
        </w:r>
        <w:r w:rsidR="00CD6F6C">
          <w:rPr>
            <w:noProof/>
            <w:webHidden/>
          </w:rPr>
          <w:fldChar w:fldCharType="end"/>
        </w:r>
      </w:hyperlink>
    </w:p>
    <w:p w14:paraId="47C86241" w14:textId="427A3AF4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2" w:history="1">
        <w:r w:rsidR="00CD6F6C" w:rsidRPr="00915A2D">
          <w:rPr>
            <w:rStyle w:val="Hyperlink"/>
            <w:noProof/>
            <w:lang w:val="en-GB"/>
          </w:rPr>
          <w:t>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Computerised System Validation according to GAMP5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6D6E228A" w14:textId="0971E149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3" w:history="1">
        <w:r w:rsidR="00CD6F6C" w:rsidRPr="00915A2D">
          <w:rPr>
            <w:rStyle w:val="Hyperlink"/>
            <w:noProof/>
            <w:lang w:val="en-GB"/>
          </w:rPr>
          <w:t>3.1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GAMP5: An Overview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352FFA8D" w14:textId="06767904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4" w:history="1">
        <w:r w:rsidR="00CD6F6C" w:rsidRPr="00915A2D">
          <w:rPr>
            <w:rStyle w:val="Hyperlink"/>
            <w:noProof/>
            <w:lang w:val="en-GB"/>
          </w:rPr>
          <w:t>3.1.1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What is GAMP5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0CABB4CA" w14:textId="7D34CED2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5" w:history="1">
        <w:r w:rsidR="00CD6F6C" w:rsidRPr="00915A2D">
          <w:rPr>
            <w:rStyle w:val="Hyperlink"/>
            <w:noProof/>
            <w:lang w:val="en-GB"/>
          </w:rPr>
          <w:t>3.1.2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Key Concepts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32435A63" w14:textId="5F722797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6" w:history="1">
        <w:r w:rsidR="00CD6F6C" w:rsidRPr="00915A2D">
          <w:rPr>
            <w:rStyle w:val="Hyperlink"/>
            <w:noProof/>
            <w:lang w:val="en-GB"/>
          </w:rPr>
          <w:t>3.1.3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Life Cycle Approach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5CEF59DC" w14:textId="148E44B4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7" w:history="1">
        <w:r w:rsidR="00CD6F6C" w:rsidRPr="00915A2D">
          <w:rPr>
            <w:rStyle w:val="Hyperlink"/>
            <w:noProof/>
            <w:lang w:val="en-GB"/>
          </w:rPr>
          <w:t>3.1.4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Product Categories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65573B37" w14:textId="35AA761E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8" w:history="1">
        <w:r w:rsidR="00CD6F6C" w:rsidRPr="00915A2D">
          <w:rPr>
            <w:rStyle w:val="Hyperlink"/>
            <w:noProof/>
            <w:lang w:val="en-GB"/>
          </w:rPr>
          <w:t>3.1.5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Project Phase for Category 5 Software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5E879534" w14:textId="6F144199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89" w:history="1">
        <w:r w:rsidR="00CD6F6C" w:rsidRPr="00915A2D">
          <w:rPr>
            <w:rStyle w:val="Hyperlink"/>
            <w:noProof/>
            <w:lang w:val="en-GB"/>
          </w:rPr>
          <w:t>3.1.6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Automated Testing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_Toc37082289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8</w:t>
        </w:r>
        <w:r w:rsidR="00CD6F6C">
          <w:rPr>
            <w:noProof/>
            <w:webHidden/>
          </w:rPr>
          <w:fldChar w:fldCharType="end"/>
        </w:r>
      </w:hyperlink>
    </w:p>
    <w:p w14:paraId="1273DF22" w14:textId="622E1883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0" w:history="1">
        <w:r w:rsidR="00CD6F6C" w:rsidRPr="00915A2D">
          <w:rPr>
            <w:rStyle w:val="Hyperlink"/>
            <w:noProof/>
            <w:lang w:val="en-GB"/>
          </w:rPr>
          <w:t>3.2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OQs According to GAMP5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0243DCC5" w14:textId="09F9FCEA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1" w:history="1">
        <w:r w:rsidR="00CD6F6C" w:rsidRPr="00915A2D">
          <w:rPr>
            <w:rStyle w:val="Hyperlink"/>
            <w:noProof/>
            <w:lang w:val="en-GB"/>
          </w:rPr>
          <w:t>3.2.1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Writing OQs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007914A3" w14:textId="5D16CEC3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2" w:history="1">
        <w:r w:rsidR="00CD6F6C" w:rsidRPr="00915A2D">
          <w:rPr>
            <w:rStyle w:val="Hyperlink"/>
            <w:noProof/>
            <w:lang w:val="en-GB"/>
          </w:rPr>
          <w:t>3.2.2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Incorporating the Risk Assessment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401964FE" w14:textId="1597B5AB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3" w:history="1">
        <w:r w:rsidR="00CD6F6C" w:rsidRPr="00915A2D">
          <w:rPr>
            <w:rStyle w:val="Hyperlink"/>
            <w:noProof/>
            <w:lang w:val="en-GB"/>
          </w:rPr>
          <w:t>3.2.3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Traceability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29444274" w14:textId="69A01500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4" w:history="1">
        <w:r w:rsidR="00CD6F6C" w:rsidRPr="00915A2D">
          <w:rPr>
            <w:rStyle w:val="Hyperlink"/>
            <w:noProof/>
            <w:lang w:val="en-GB"/>
          </w:rPr>
          <w:t>3.2.4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Specification- and Test Management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3AB62F3D" w14:textId="7B61B93D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5" w:history="1">
        <w:r w:rsidR="00CD6F6C" w:rsidRPr="00915A2D">
          <w:rPr>
            <w:rStyle w:val="Hyperlink"/>
            <w:noProof/>
            <w:lang w:val="en-GB"/>
          </w:rPr>
          <w:t>3.2.5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Validation Process in Respect to OQs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9</w:t>
        </w:r>
        <w:r w:rsidR="00CD6F6C">
          <w:rPr>
            <w:noProof/>
            <w:webHidden/>
          </w:rPr>
          <w:fldChar w:fldCharType="end"/>
        </w:r>
      </w:hyperlink>
    </w:p>
    <w:p w14:paraId="7A3EFB7E" w14:textId="5DD098BC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6" w:history="1">
        <w:r w:rsidR="00CD6F6C" w:rsidRPr="00915A2D">
          <w:rPr>
            <w:rStyle w:val="Hyperlink"/>
            <w:noProof/>
            <w:lang w:val="en-GB"/>
          </w:rPr>
          <w:t>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Behaviour Driven Development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5D4303C9" w14:textId="526B2B3A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7" w:history="1">
        <w:r w:rsidR="00CD6F6C" w:rsidRPr="00915A2D">
          <w:rPr>
            <w:rStyle w:val="Hyperlink"/>
            <w:noProof/>
            <w:lang w:val="en-GB"/>
          </w:rPr>
          <w:t>4.1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BDD a suitable Software Engineering Approach for Highly Regulated Environments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6EF52F53" w14:textId="00CF34A0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8" w:history="1">
        <w:r w:rsidR="00CD6F6C" w:rsidRPr="00915A2D">
          <w:rPr>
            <w:rStyle w:val="Hyperlink"/>
            <w:noProof/>
            <w:lang w:val="en-GB"/>
          </w:rPr>
          <w:t>4.2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The Approach: An Overview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4F258647" w14:textId="78BBC7C4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299" w:history="1">
        <w:r w:rsidR="00CD6F6C" w:rsidRPr="00915A2D">
          <w:rPr>
            <w:rStyle w:val="Hyperlink"/>
            <w:noProof/>
            <w:lang w:val="en-GB"/>
          </w:rPr>
          <w:t>4.3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Writing Executable Specifications with Gherkin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_Toc37082299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6D9D26D6" w14:textId="612C855B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0" w:history="1">
        <w:r w:rsidR="00CD6F6C" w:rsidRPr="00915A2D">
          <w:rPr>
            <w:rStyle w:val="Hyperlink"/>
            <w:noProof/>
            <w:lang w:val="en-GB"/>
          </w:rPr>
          <w:t>4.4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Automation Tools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10</w:t>
        </w:r>
        <w:r w:rsidR="00CD6F6C">
          <w:rPr>
            <w:noProof/>
            <w:webHidden/>
          </w:rPr>
          <w:fldChar w:fldCharType="end"/>
        </w:r>
      </w:hyperlink>
    </w:p>
    <w:p w14:paraId="40E7BFCD" w14:textId="6C453F7B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1" w:history="1">
        <w:r w:rsidR="00CD6F6C" w:rsidRPr="00915A2D">
          <w:rPr>
            <w:rStyle w:val="Hyperlink"/>
            <w:noProof/>
            <w:lang w:val="en-GB"/>
          </w:rPr>
          <w:t>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OQs using BDD – A combined process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11</w:t>
        </w:r>
        <w:r w:rsidR="00CD6F6C">
          <w:rPr>
            <w:noProof/>
            <w:webHidden/>
          </w:rPr>
          <w:fldChar w:fldCharType="end"/>
        </w:r>
      </w:hyperlink>
    </w:p>
    <w:p w14:paraId="15B5F038" w14:textId="54F7F7EA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2" w:history="1">
        <w:r w:rsidR="00CD6F6C" w:rsidRPr="00915A2D">
          <w:rPr>
            <w:rStyle w:val="Hyperlink"/>
            <w:noProof/>
            <w:lang w:val="en-GB"/>
          </w:rPr>
          <w:t>5.1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Organisation, Roles, Responsibilities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11</w:t>
        </w:r>
        <w:r w:rsidR="00CD6F6C">
          <w:rPr>
            <w:noProof/>
            <w:webHidden/>
          </w:rPr>
          <w:fldChar w:fldCharType="end"/>
        </w:r>
      </w:hyperlink>
    </w:p>
    <w:p w14:paraId="7FCD5886" w14:textId="2EEFB317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3" w:history="1">
        <w:r w:rsidR="00CD6F6C" w:rsidRPr="00915A2D">
          <w:rPr>
            <w:rStyle w:val="Hyperlink"/>
            <w:noProof/>
            <w:lang w:val="en-GB"/>
          </w:rPr>
          <w:t>5.2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QA Process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11</w:t>
        </w:r>
        <w:r w:rsidR="00CD6F6C">
          <w:rPr>
            <w:noProof/>
            <w:webHidden/>
          </w:rPr>
          <w:fldChar w:fldCharType="end"/>
        </w:r>
      </w:hyperlink>
    </w:p>
    <w:p w14:paraId="03CA1820" w14:textId="4217647C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4" w:history="1">
        <w:r w:rsidR="00CD6F6C" w:rsidRPr="00915A2D">
          <w:rPr>
            <w:rStyle w:val="Hyperlink"/>
            <w:noProof/>
            <w:lang w:val="en-GB"/>
          </w:rPr>
          <w:t>5.3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Test Automation Tool Validation for Cucumber/Gherkin, Scenarioo, Selenium and their interactions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11</w:t>
        </w:r>
        <w:r w:rsidR="00CD6F6C">
          <w:rPr>
            <w:noProof/>
            <w:webHidden/>
          </w:rPr>
          <w:fldChar w:fldCharType="end"/>
        </w:r>
      </w:hyperlink>
    </w:p>
    <w:p w14:paraId="7B0C3872" w14:textId="33401D24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5" w:history="1">
        <w:r w:rsidR="00CD6F6C" w:rsidRPr="00915A2D">
          <w:rPr>
            <w:rStyle w:val="Hyperlink"/>
            <w:noProof/>
            <w:lang w:val="en-GB"/>
          </w:rPr>
          <w:t>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Prototyping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1EDE6FCB" w14:textId="76A2ED33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6" w:history="1">
        <w:r w:rsidR="00CD6F6C" w:rsidRPr="00915A2D">
          <w:rPr>
            <w:rStyle w:val="Hyperlink"/>
            <w:noProof/>
            <w:lang w:val="en-GB"/>
          </w:rPr>
          <w:t>6.1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Tool-Validation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56737452" w14:textId="4F381A51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7" w:history="1">
        <w:r w:rsidR="00CD6F6C" w:rsidRPr="00915A2D">
          <w:rPr>
            <w:rStyle w:val="Hyperlink"/>
            <w:noProof/>
            <w:lang w:val="en-GB"/>
          </w:rPr>
          <w:t>6.2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Application Design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264242C2" w14:textId="4BEB4FDD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8" w:history="1">
        <w:r w:rsidR="00CD6F6C" w:rsidRPr="00915A2D">
          <w:rPr>
            <w:rStyle w:val="Hyperlink"/>
            <w:noProof/>
            <w:lang w:val="en-GB"/>
          </w:rPr>
          <w:t>6.3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Environmental Set-Up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5707E591" w14:textId="64853991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09" w:history="1">
        <w:r w:rsidR="00CD6F6C" w:rsidRPr="00915A2D">
          <w:rPr>
            <w:rStyle w:val="Hyperlink"/>
            <w:noProof/>
            <w:lang w:val="en-GB"/>
          </w:rPr>
          <w:t>6.3.1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General Set-Up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_Toc37082309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64FEC464" w14:textId="3CEAC138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0" w:history="1">
        <w:r w:rsidR="00CD6F6C" w:rsidRPr="00915A2D">
          <w:rPr>
            <w:rStyle w:val="Hyperlink"/>
            <w:noProof/>
            <w:lang w:val="en-GB"/>
          </w:rPr>
          <w:t>6.3.2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OQ Test App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1CC10C91" w14:textId="0511A529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1" w:history="1">
        <w:r w:rsidR="00CD6F6C" w:rsidRPr="00915A2D">
          <w:rPr>
            <w:rStyle w:val="Hyperlink"/>
            <w:noProof/>
            <w:lang w:val="en-GB"/>
          </w:rPr>
          <w:t>6.3.3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JBA Frontend (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J</w:t>
        </w:r>
        <w:r w:rsidR="00CD6F6C" w:rsidRPr="00915A2D">
          <w:rPr>
            <w:rStyle w:val="Hyperlink"/>
            <w:noProof/>
            <w:lang w:val="en-GB"/>
          </w:rPr>
          <w:t>ava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B</w:t>
        </w:r>
        <w:r w:rsidR="00CD6F6C" w:rsidRPr="00915A2D">
          <w:rPr>
            <w:rStyle w:val="Hyperlink"/>
            <w:noProof/>
            <w:lang w:val="en-GB"/>
          </w:rPr>
          <w:t>usiness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A</w:t>
        </w:r>
        <w:r w:rsidR="00CD6F6C" w:rsidRPr="00915A2D">
          <w:rPr>
            <w:rStyle w:val="Hyperlink"/>
            <w:noProof/>
            <w:lang w:val="en-GB"/>
          </w:rPr>
          <w:t>pplication)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350BE128" w14:textId="2C8209EF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2" w:history="1">
        <w:r w:rsidR="00CD6F6C" w:rsidRPr="00915A2D">
          <w:rPr>
            <w:rStyle w:val="Hyperlink"/>
            <w:noProof/>
            <w:lang w:val="en-GB"/>
          </w:rPr>
          <w:t>6.3.4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JBA Backend (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J</w:t>
        </w:r>
        <w:r w:rsidR="00CD6F6C" w:rsidRPr="00915A2D">
          <w:rPr>
            <w:rStyle w:val="Hyperlink"/>
            <w:noProof/>
            <w:lang w:val="en-GB"/>
          </w:rPr>
          <w:t>ava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B</w:t>
        </w:r>
        <w:r w:rsidR="00CD6F6C" w:rsidRPr="00915A2D">
          <w:rPr>
            <w:rStyle w:val="Hyperlink"/>
            <w:noProof/>
            <w:lang w:val="en-GB"/>
          </w:rPr>
          <w:t>usiness</w:t>
        </w:r>
        <w:r w:rsidR="00CD6F6C" w:rsidRPr="00915A2D">
          <w:rPr>
            <w:rStyle w:val="Hyperlink"/>
            <w:bCs/>
            <w:noProof/>
            <w:color w:val="0000BF" w:themeColor="hyperlink" w:themeShade="BF"/>
            <w:lang w:val="en-GB"/>
          </w:rPr>
          <w:t>A</w:t>
        </w:r>
        <w:r w:rsidR="00CD6F6C" w:rsidRPr="00915A2D">
          <w:rPr>
            <w:rStyle w:val="Hyperlink"/>
            <w:noProof/>
            <w:lang w:val="en-GB"/>
          </w:rPr>
          <w:t>pplication)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12</w:t>
        </w:r>
        <w:r w:rsidR="00CD6F6C">
          <w:rPr>
            <w:noProof/>
            <w:webHidden/>
          </w:rPr>
          <w:fldChar w:fldCharType="end"/>
        </w:r>
      </w:hyperlink>
    </w:p>
    <w:p w14:paraId="23C98424" w14:textId="28B282E2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3" w:history="1">
        <w:r w:rsidR="00CD6F6C" w:rsidRPr="00915A2D">
          <w:rPr>
            <w:rStyle w:val="Hyperlink"/>
            <w:noProof/>
            <w:lang w:val="en-GB"/>
          </w:rPr>
          <w:t>6.3.5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Database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04DF0CEF" w14:textId="4342594A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4" w:history="1">
        <w:r w:rsidR="00CD6F6C" w:rsidRPr="00915A2D">
          <w:rPr>
            <w:rStyle w:val="Hyperlink"/>
            <w:noProof/>
            <w:lang w:val="en-GB"/>
          </w:rPr>
          <w:t>6.4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Specification/Formulation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7BFFD49C" w14:textId="4EB948C3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5" w:history="1">
        <w:r w:rsidR="00CD6F6C" w:rsidRPr="00915A2D">
          <w:rPr>
            <w:rStyle w:val="Hyperlink"/>
            <w:noProof/>
            <w:lang w:val="en-GB"/>
          </w:rPr>
          <w:t>6.4.1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From User Stories to Feature Files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208C4FD2" w14:textId="5C30D70A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6" w:history="1">
        <w:r w:rsidR="00CD6F6C" w:rsidRPr="00915A2D">
          <w:rPr>
            <w:rStyle w:val="Hyperlink"/>
            <w:noProof/>
            <w:lang w:val="en-GB"/>
          </w:rPr>
          <w:t>6.4.2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Risk Assessment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41DEFB8A" w14:textId="317EAC22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7" w:history="1">
        <w:r w:rsidR="00CD6F6C" w:rsidRPr="00915A2D">
          <w:rPr>
            <w:rStyle w:val="Hyperlink"/>
            <w:noProof/>
            <w:lang w:val="en-GB"/>
          </w:rPr>
          <w:t>6.4.3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Compliance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2264A537" w14:textId="263F9596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8" w:history="1">
        <w:r w:rsidR="00CD6F6C" w:rsidRPr="00915A2D">
          <w:rPr>
            <w:rStyle w:val="Hyperlink"/>
            <w:noProof/>
            <w:lang w:val="en-GB"/>
          </w:rPr>
          <w:t>6.5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Test Automation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0A22FEC8" w14:textId="2E5A19DD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19" w:history="1">
        <w:r w:rsidR="00CD6F6C" w:rsidRPr="00915A2D">
          <w:rPr>
            <w:rStyle w:val="Hyperlink"/>
            <w:noProof/>
            <w:lang w:val="en-GB"/>
          </w:rPr>
          <w:t>6.5.1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Glue Files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_Toc37082319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7B95034A" w14:textId="0A62E419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0" w:history="1">
        <w:r w:rsidR="00CD6F6C" w:rsidRPr="00915A2D">
          <w:rPr>
            <w:rStyle w:val="Hyperlink"/>
            <w:noProof/>
            <w:lang w:val="en-GB"/>
          </w:rPr>
          <w:t>6.5.2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Test Reports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1EAC1669" w14:textId="3B4F7FA6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1" w:history="1">
        <w:r w:rsidR="00CD6F6C" w:rsidRPr="00915A2D">
          <w:rPr>
            <w:rStyle w:val="Hyperlink"/>
            <w:noProof/>
            <w:lang w:val="en-GB"/>
          </w:rPr>
          <w:t>6.6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QA Processes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4AE47C9B" w14:textId="4B7EDD5E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2" w:history="1">
        <w:r w:rsidR="00CD6F6C" w:rsidRPr="00915A2D">
          <w:rPr>
            <w:rStyle w:val="Hyperlink"/>
            <w:noProof/>
            <w:lang w:val="en-GB"/>
          </w:rPr>
          <w:t>6.6.1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Specification and Test Management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13</w:t>
        </w:r>
        <w:r w:rsidR="00CD6F6C">
          <w:rPr>
            <w:noProof/>
            <w:webHidden/>
          </w:rPr>
          <w:fldChar w:fldCharType="end"/>
        </w:r>
      </w:hyperlink>
    </w:p>
    <w:p w14:paraId="3A8D2492" w14:textId="6ECDC5A1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3" w:history="1">
        <w:r w:rsidR="00CD6F6C" w:rsidRPr="00915A2D">
          <w:rPr>
            <w:rStyle w:val="Hyperlink"/>
            <w:noProof/>
            <w:lang w:val="en-GB"/>
          </w:rPr>
          <w:t>6.6.2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Traceability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14</w:t>
        </w:r>
        <w:r w:rsidR="00CD6F6C">
          <w:rPr>
            <w:noProof/>
            <w:webHidden/>
          </w:rPr>
          <w:fldChar w:fldCharType="end"/>
        </w:r>
      </w:hyperlink>
    </w:p>
    <w:p w14:paraId="53C0BBD8" w14:textId="283906E7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4" w:history="1">
        <w:r w:rsidR="00CD6F6C" w:rsidRPr="00915A2D">
          <w:rPr>
            <w:rStyle w:val="Hyperlink"/>
            <w:noProof/>
            <w:lang w:val="en-GB"/>
          </w:rPr>
          <w:t>6.6.3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Approval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14</w:t>
        </w:r>
        <w:r w:rsidR="00CD6F6C">
          <w:rPr>
            <w:noProof/>
            <w:webHidden/>
          </w:rPr>
          <w:fldChar w:fldCharType="end"/>
        </w:r>
      </w:hyperlink>
    </w:p>
    <w:p w14:paraId="23F34043" w14:textId="7C7B4CA4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5" w:history="1">
        <w:r w:rsidR="00CD6F6C" w:rsidRPr="00915A2D">
          <w:rPr>
            <w:rStyle w:val="Hyperlink"/>
            <w:noProof/>
            <w:lang w:val="en-GB"/>
          </w:rPr>
          <w:t>6.7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Implications of adding new functionalities on the OQ Test-Suite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14</w:t>
        </w:r>
        <w:r w:rsidR="00CD6F6C">
          <w:rPr>
            <w:noProof/>
            <w:webHidden/>
          </w:rPr>
          <w:fldChar w:fldCharType="end"/>
        </w:r>
      </w:hyperlink>
    </w:p>
    <w:p w14:paraId="45F5084E" w14:textId="7D86CA74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6" w:history="1">
        <w:r w:rsidR="00CD6F6C" w:rsidRPr="00915A2D">
          <w:rPr>
            <w:rStyle w:val="Hyperlink"/>
            <w:noProof/>
            <w:lang w:val="en-GB"/>
          </w:rPr>
          <w:t>7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Results of the Prototype Audit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15</w:t>
        </w:r>
        <w:r w:rsidR="00CD6F6C">
          <w:rPr>
            <w:noProof/>
            <w:webHidden/>
          </w:rPr>
          <w:fldChar w:fldCharType="end"/>
        </w:r>
      </w:hyperlink>
    </w:p>
    <w:p w14:paraId="644C7A7D" w14:textId="01754D35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7" w:history="1">
        <w:r w:rsidR="00CD6F6C" w:rsidRPr="00915A2D">
          <w:rPr>
            <w:rStyle w:val="Hyperlink"/>
            <w:noProof/>
            <w:lang w:val="en-GB"/>
          </w:rPr>
          <w:t>7.1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xxxx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15</w:t>
        </w:r>
        <w:r w:rsidR="00CD6F6C">
          <w:rPr>
            <w:noProof/>
            <w:webHidden/>
          </w:rPr>
          <w:fldChar w:fldCharType="end"/>
        </w:r>
      </w:hyperlink>
    </w:p>
    <w:p w14:paraId="65040BAA" w14:textId="02F2DF81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8" w:history="1">
        <w:r w:rsidR="00CD6F6C" w:rsidRPr="00915A2D">
          <w:rPr>
            <w:rStyle w:val="Hyperlink"/>
            <w:noProof/>
            <w:lang w:val="en-GB"/>
          </w:rPr>
          <w:t>7.2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xxxx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15</w:t>
        </w:r>
        <w:r w:rsidR="00CD6F6C">
          <w:rPr>
            <w:noProof/>
            <w:webHidden/>
          </w:rPr>
          <w:fldChar w:fldCharType="end"/>
        </w:r>
      </w:hyperlink>
    </w:p>
    <w:p w14:paraId="67405511" w14:textId="4C61B788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29" w:history="1">
        <w:r w:rsidR="00CD6F6C" w:rsidRPr="00915A2D">
          <w:rPr>
            <w:rStyle w:val="Hyperlink"/>
            <w:noProof/>
            <w:lang w:val="en-GB"/>
          </w:rPr>
          <w:t>8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Learnings &amp; Discussion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_Toc37082329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16</w:t>
        </w:r>
        <w:r w:rsidR="00CD6F6C">
          <w:rPr>
            <w:noProof/>
            <w:webHidden/>
          </w:rPr>
          <w:fldChar w:fldCharType="end"/>
        </w:r>
      </w:hyperlink>
    </w:p>
    <w:p w14:paraId="2A0C64FD" w14:textId="6E340EEC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0" w:history="1">
        <w:r w:rsidR="00CD6F6C" w:rsidRPr="00915A2D">
          <w:rPr>
            <w:rStyle w:val="Hyperlink"/>
            <w:noProof/>
            <w:lang w:val="en-GB"/>
          </w:rPr>
          <w:t>8.1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xxxx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16</w:t>
        </w:r>
        <w:r w:rsidR="00CD6F6C">
          <w:rPr>
            <w:noProof/>
            <w:webHidden/>
          </w:rPr>
          <w:fldChar w:fldCharType="end"/>
        </w:r>
      </w:hyperlink>
    </w:p>
    <w:p w14:paraId="388B0265" w14:textId="11CBE64A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1" w:history="1">
        <w:r w:rsidR="00CD6F6C" w:rsidRPr="00915A2D">
          <w:rPr>
            <w:rStyle w:val="Hyperlink"/>
            <w:noProof/>
            <w:lang w:val="en-GB"/>
          </w:rPr>
          <w:t>8.2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xxxx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16</w:t>
        </w:r>
        <w:r w:rsidR="00CD6F6C">
          <w:rPr>
            <w:noProof/>
            <w:webHidden/>
          </w:rPr>
          <w:fldChar w:fldCharType="end"/>
        </w:r>
      </w:hyperlink>
    </w:p>
    <w:p w14:paraId="47E7B748" w14:textId="1FC1466F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2" w:history="1">
        <w:r w:rsidR="00CD6F6C" w:rsidRPr="00915A2D">
          <w:rPr>
            <w:rStyle w:val="Hyperlink"/>
            <w:noProof/>
            <w:lang w:val="en-GB"/>
          </w:rPr>
          <w:t>9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Outlook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1F6F0FCA" w14:textId="005BB144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3" w:history="1">
        <w:r w:rsidR="00CD6F6C" w:rsidRPr="00915A2D">
          <w:rPr>
            <w:rStyle w:val="Hyperlink"/>
            <w:noProof/>
            <w:lang w:val="en-GB"/>
          </w:rPr>
          <w:t>9.1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General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02BD6891" w14:textId="68FD256F" w:rsidR="00CD6F6C" w:rsidRDefault="009F0860">
      <w:pPr>
        <w:pStyle w:val="TOC2"/>
        <w:tabs>
          <w:tab w:val="left" w:pos="1134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4" w:history="1">
        <w:r w:rsidR="00CD6F6C" w:rsidRPr="00915A2D">
          <w:rPr>
            <w:rStyle w:val="Hyperlink"/>
            <w:noProof/>
            <w:lang w:val="en-GB"/>
          </w:rPr>
          <w:t>9.2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Specific Topics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37612E49" w14:textId="5FF6B50F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5" w:history="1">
        <w:r w:rsidR="00CD6F6C" w:rsidRPr="00915A2D">
          <w:rPr>
            <w:rStyle w:val="Hyperlink"/>
            <w:noProof/>
            <w:lang w:val="en-GB"/>
          </w:rPr>
          <w:t>9.2.1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PQs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2639756C" w14:textId="255CC254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6" w:history="1">
        <w:r w:rsidR="00CD6F6C" w:rsidRPr="00915A2D">
          <w:rPr>
            <w:rStyle w:val="Hyperlink"/>
            <w:noProof/>
            <w:lang w:val="en-GB"/>
          </w:rPr>
          <w:t>9.2.2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Category 4 Software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055A84FB" w14:textId="6DF42A39" w:rsidR="00CD6F6C" w:rsidRDefault="009F0860">
      <w:pPr>
        <w:pStyle w:val="TOC3"/>
        <w:tabs>
          <w:tab w:val="left" w:pos="1871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7" w:history="1">
        <w:r w:rsidR="00CD6F6C" w:rsidRPr="00915A2D">
          <w:rPr>
            <w:rStyle w:val="Hyperlink"/>
            <w:noProof/>
            <w:lang w:val="en-GB"/>
          </w:rPr>
          <w:t>9.2.3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DevOps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17</w:t>
        </w:r>
        <w:r w:rsidR="00CD6F6C">
          <w:rPr>
            <w:noProof/>
            <w:webHidden/>
          </w:rPr>
          <w:fldChar w:fldCharType="end"/>
        </w:r>
      </w:hyperlink>
    </w:p>
    <w:p w14:paraId="7CAC555D" w14:textId="1A4D2B0E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8" w:history="1">
        <w:r w:rsidR="00CD6F6C" w:rsidRPr="00915A2D">
          <w:rPr>
            <w:rStyle w:val="Hyperlink"/>
            <w:noProof/>
            <w:lang w:val="en-GB"/>
          </w:rPr>
          <w:t>10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Formatting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7A53DC39" w14:textId="00F86202" w:rsidR="00CD6F6C" w:rsidRDefault="009F0860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39" w:history="1">
        <w:r w:rsidR="00CD6F6C" w:rsidRPr="00915A2D">
          <w:rPr>
            <w:rStyle w:val="Hyperlink"/>
            <w:noProof/>
            <w:lang w:val="en-GB"/>
          </w:rPr>
          <w:t>10.1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Quotes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_Toc37082339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7E347841" w14:textId="185EF604" w:rsidR="00CD6F6C" w:rsidRDefault="009F0860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0" w:history="1">
        <w:r w:rsidR="00CD6F6C" w:rsidRPr="00915A2D">
          <w:rPr>
            <w:rStyle w:val="Hyperlink"/>
            <w:noProof/>
            <w:lang w:val="en-GB"/>
          </w:rPr>
          <w:t>10.2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Enumerations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3DF65810" w14:textId="02DB40C4" w:rsidR="00CD6F6C" w:rsidRDefault="009F0860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1" w:history="1">
        <w:r w:rsidR="00CD6F6C" w:rsidRPr="00915A2D">
          <w:rPr>
            <w:rStyle w:val="Hyperlink"/>
            <w:noProof/>
            <w:lang w:val="en-GB"/>
          </w:rPr>
          <w:t>10.3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Footnotes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2E9D40CB" w14:textId="48EF7F3F" w:rsidR="00CD6F6C" w:rsidRDefault="009F0860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2" w:history="1">
        <w:r w:rsidR="00CD6F6C" w:rsidRPr="00915A2D">
          <w:rPr>
            <w:rStyle w:val="Hyperlink"/>
            <w:noProof/>
            <w:lang w:val="en-GB"/>
          </w:rPr>
          <w:t>10.4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Figures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_Toc37082342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19</w:t>
        </w:r>
        <w:r w:rsidR="00CD6F6C">
          <w:rPr>
            <w:noProof/>
            <w:webHidden/>
          </w:rPr>
          <w:fldChar w:fldCharType="end"/>
        </w:r>
      </w:hyperlink>
    </w:p>
    <w:p w14:paraId="61CB838F" w14:textId="35BC1C01" w:rsidR="00CD6F6C" w:rsidRDefault="009F0860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3" w:history="1">
        <w:r w:rsidR="00CD6F6C" w:rsidRPr="00915A2D">
          <w:rPr>
            <w:rStyle w:val="Hyperlink"/>
            <w:noProof/>
            <w:lang w:val="en-GB"/>
          </w:rPr>
          <w:t>10.5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Tables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_Toc37082343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20</w:t>
        </w:r>
        <w:r w:rsidR="00CD6F6C">
          <w:rPr>
            <w:noProof/>
            <w:webHidden/>
          </w:rPr>
          <w:fldChar w:fldCharType="end"/>
        </w:r>
      </w:hyperlink>
    </w:p>
    <w:p w14:paraId="578300A8" w14:textId="2A21A52C" w:rsidR="00CD6F6C" w:rsidRDefault="009F0860">
      <w:pPr>
        <w:pStyle w:val="TOC3"/>
        <w:tabs>
          <w:tab w:val="left" w:pos="2722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4" w:history="1">
        <w:r w:rsidR="00CD6F6C" w:rsidRPr="00915A2D">
          <w:rPr>
            <w:rStyle w:val="Hyperlink"/>
            <w:noProof/>
          </w:rPr>
          <w:t>10.5.1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</w:rPr>
          <w:t>Tables as illustration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_Toc37082344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20</w:t>
        </w:r>
        <w:r w:rsidR="00CD6F6C">
          <w:rPr>
            <w:noProof/>
            <w:webHidden/>
          </w:rPr>
          <w:fldChar w:fldCharType="end"/>
        </w:r>
      </w:hyperlink>
    </w:p>
    <w:p w14:paraId="57BD0299" w14:textId="01116A55" w:rsidR="00CD6F6C" w:rsidRDefault="009F0860">
      <w:pPr>
        <w:pStyle w:val="TOC3"/>
        <w:tabs>
          <w:tab w:val="left" w:pos="2722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5" w:history="1">
        <w:r w:rsidR="00CD6F6C" w:rsidRPr="00915A2D">
          <w:rPr>
            <w:rStyle w:val="Hyperlink"/>
            <w:noProof/>
          </w:rPr>
          <w:t>10.5.2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</w:rPr>
          <w:t>Word tables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_Toc37082345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20</w:t>
        </w:r>
        <w:r w:rsidR="00CD6F6C">
          <w:rPr>
            <w:noProof/>
            <w:webHidden/>
          </w:rPr>
          <w:fldChar w:fldCharType="end"/>
        </w:r>
      </w:hyperlink>
    </w:p>
    <w:p w14:paraId="0919920F" w14:textId="08091C5D" w:rsidR="00CD6F6C" w:rsidRDefault="009F0860">
      <w:pPr>
        <w:pStyle w:val="TOC2"/>
        <w:tabs>
          <w:tab w:val="left" w:pos="1871"/>
        </w:tabs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6" w:history="1">
        <w:r w:rsidR="00CD6F6C" w:rsidRPr="00915A2D">
          <w:rPr>
            <w:rStyle w:val="Hyperlink"/>
            <w:noProof/>
            <w:lang w:val="en-GB"/>
          </w:rPr>
          <w:t>10.6</w:t>
        </w:r>
        <w:r w:rsidR="00CD6F6C">
          <w:rPr>
            <w:rFonts w:asciiTheme="minorHAnsi" w:eastAsiaTheme="minorEastAsia" w:hAnsiTheme="minorHAnsi" w:cstheme="minorBidi"/>
            <w:noProof/>
            <w:szCs w:val="22"/>
            <w:lang w:val="en-CH" w:eastAsia="en-CH"/>
          </w:rPr>
          <w:tab/>
        </w:r>
        <w:r w:rsidR="00CD6F6C" w:rsidRPr="00915A2D">
          <w:rPr>
            <w:rStyle w:val="Hyperlink"/>
            <w:noProof/>
            <w:lang w:val="en-GB"/>
          </w:rPr>
          <w:t>Changing the font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_Toc37082346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21</w:t>
        </w:r>
        <w:r w:rsidR="00CD6F6C">
          <w:rPr>
            <w:noProof/>
            <w:webHidden/>
          </w:rPr>
          <w:fldChar w:fldCharType="end"/>
        </w:r>
      </w:hyperlink>
    </w:p>
    <w:p w14:paraId="35050132" w14:textId="0026865B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7" w:history="1">
        <w:r w:rsidR="00CD6F6C" w:rsidRPr="00915A2D">
          <w:rPr>
            <w:rStyle w:val="Hyperlink"/>
            <w:noProof/>
            <w:lang w:val="en-GB"/>
          </w:rPr>
          <w:t>References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_Toc37082347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22</w:t>
        </w:r>
        <w:r w:rsidR="00CD6F6C">
          <w:rPr>
            <w:noProof/>
            <w:webHidden/>
          </w:rPr>
          <w:fldChar w:fldCharType="end"/>
        </w:r>
      </w:hyperlink>
    </w:p>
    <w:p w14:paraId="1C0BBA67" w14:textId="32BD7C1B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8" w:history="1">
        <w:r w:rsidR="00CD6F6C" w:rsidRPr="00915A2D">
          <w:rPr>
            <w:rStyle w:val="Hyperlink"/>
            <w:noProof/>
            <w:lang w:val="en-GB"/>
          </w:rPr>
          <w:t>List of Figures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_Toc37082348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24</w:t>
        </w:r>
        <w:r w:rsidR="00CD6F6C">
          <w:rPr>
            <w:noProof/>
            <w:webHidden/>
          </w:rPr>
          <w:fldChar w:fldCharType="end"/>
        </w:r>
      </w:hyperlink>
    </w:p>
    <w:p w14:paraId="08FAAFBA" w14:textId="2F727C68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49" w:history="1">
        <w:r w:rsidR="00CD6F6C" w:rsidRPr="00915A2D">
          <w:rPr>
            <w:rStyle w:val="Hyperlink"/>
            <w:noProof/>
            <w:lang w:val="en-GB"/>
          </w:rPr>
          <w:t>List of Tables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_Toc37082349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25</w:t>
        </w:r>
        <w:r w:rsidR="00CD6F6C">
          <w:rPr>
            <w:noProof/>
            <w:webHidden/>
          </w:rPr>
          <w:fldChar w:fldCharType="end"/>
        </w:r>
      </w:hyperlink>
    </w:p>
    <w:p w14:paraId="14342FCA" w14:textId="30557164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50" w:history="1">
        <w:r w:rsidR="00CD6F6C" w:rsidRPr="00915A2D">
          <w:rPr>
            <w:rStyle w:val="Hyperlink"/>
            <w:noProof/>
            <w:lang w:val="en-GB"/>
          </w:rPr>
          <w:t>List of Abbreviations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_Toc37082350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26</w:t>
        </w:r>
        <w:r w:rsidR="00CD6F6C">
          <w:rPr>
            <w:noProof/>
            <w:webHidden/>
          </w:rPr>
          <w:fldChar w:fldCharType="end"/>
        </w:r>
      </w:hyperlink>
    </w:p>
    <w:p w14:paraId="311A1B38" w14:textId="6107F12E" w:rsidR="00CD6F6C" w:rsidRDefault="009F0860">
      <w:pPr>
        <w:pStyle w:val="TOC1"/>
        <w:rPr>
          <w:rFonts w:asciiTheme="minorHAnsi" w:eastAsiaTheme="minorEastAsia" w:hAnsiTheme="minorHAnsi" w:cstheme="minorBidi"/>
          <w:noProof/>
          <w:szCs w:val="22"/>
          <w:lang w:val="en-CH" w:eastAsia="en-CH"/>
        </w:rPr>
      </w:pPr>
      <w:hyperlink w:anchor="_Toc37082351" w:history="1">
        <w:r w:rsidR="00CD6F6C" w:rsidRPr="00915A2D">
          <w:rPr>
            <w:rStyle w:val="Hyperlink"/>
            <w:noProof/>
            <w:lang w:val="en-GB"/>
          </w:rPr>
          <w:t>Appendix</w:t>
        </w:r>
        <w:r w:rsidR="00CD6F6C">
          <w:rPr>
            <w:noProof/>
            <w:webHidden/>
          </w:rPr>
          <w:tab/>
        </w:r>
        <w:r w:rsidR="00CD6F6C">
          <w:rPr>
            <w:noProof/>
            <w:webHidden/>
          </w:rPr>
          <w:fldChar w:fldCharType="begin"/>
        </w:r>
        <w:r w:rsidR="00CD6F6C">
          <w:rPr>
            <w:noProof/>
            <w:webHidden/>
          </w:rPr>
          <w:instrText xml:space="preserve"> PAGEREF _Toc37082351 \h </w:instrText>
        </w:r>
        <w:r w:rsidR="00CD6F6C">
          <w:rPr>
            <w:noProof/>
            <w:webHidden/>
          </w:rPr>
        </w:r>
        <w:r w:rsidR="00CD6F6C">
          <w:rPr>
            <w:noProof/>
            <w:webHidden/>
          </w:rPr>
          <w:fldChar w:fldCharType="separate"/>
        </w:r>
        <w:r w:rsidR="00CD6F6C">
          <w:rPr>
            <w:noProof/>
            <w:webHidden/>
          </w:rPr>
          <w:t>27</w:t>
        </w:r>
        <w:r w:rsidR="00CD6F6C">
          <w:rPr>
            <w:noProof/>
            <w:webHidden/>
          </w:rPr>
          <w:fldChar w:fldCharType="end"/>
        </w:r>
      </w:hyperlink>
    </w:p>
    <w:p w14:paraId="025BB412" w14:textId="0F2BD7CF" w:rsidR="00A3418E" w:rsidRPr="00DF0033" w:rsidRDefault="00104CD9" w:rsidP="00F7330E">
      <w:pPr>
        <w:pStyle w:val="BodyText"/>
        <w:rPr>
          <w:lang w:val="en-GB"/>
        </w:rPr>
      </w:pPr>
      <w:r w:rsidRPr="00DF0033">
        <w:rPr>
          <w:lang w:val="en-GB"/>
        </w:rPr>
        <w:fldChar w:fldCharType="end"/>
      </w:r>
    </w:p>
    <w:p w14:paraId="1317D243" w14:textId="77777777" w:rsidR="00F7330E" w:rsidRPr="00DF0033" w:rsidRDefault="00F7330E" w:rsidP="005500E7">
      <w:pPr>
        <w:rPr>
          <w:lang w:val="en-GB"/>
        </w:rPr>
      </w:pPr>
    </w:p>
    <w:p w14:paraId="13E9FEE8" w14:textId="77777777" w:rsidR="00F7330E" w:rsidRPr="00DF0033" w:rsidRDefault="00F7330E" w:rsidP="005500E7">
      <w:pPr>
        <w:rPr>
          <w:lang w:val="en-GB"/>
        </w:rPr>
        <w:sectPr w:rsidR="00F7330E" w:rsidRPr="00DF0033" w:rsidSect="003D6050">
          <w:pgSz w:w="11907" w:h="16840" w:code="9"/>
          <w:pgMar w:top="1701" w:right="851" w:bottom="1588" w:left="1418" w:header="680" w:footer="1021" w:gutter="0"/>
          <w:pgNumType w:fmt="upperRoman"/>
          <w:cols w:space="708"/>
          <w:docGrid w:linePitch="360"/>
        </w:sectPr>
      </w:pPr>
    </w:p>
    <w:p w14:paraId="12E4B4FE" w14:textId="77777777" w:rsidR="00975D4A" w:rsidRDefault="00AA5AD5" w:rsidP="00975D4A">
      <w:pPr>
        <w:pStyle w:val="Heading1"/>
        <w:rPr>
          <w:lang w:val="en-GB"/>
        </w:rPr>
      </w:pPr>
      <w:bookmarkStart w:id="5" w:name="_Toc37082262"/>
      <w:r>
        <w:rPr>
          <w:lang w:val="en-GB"/>
        </w:rPr>
        <w:lastRenderedPageBreak/>
        <w:t>Introduction</w:t>
      </w:r>
      <w:bookmarkEnd w:id="5"/>
    </w:p>
    <w:p w14:paraId="03155EFE" w14:textId="77777777" w:rsidR="00417554" w:rsidRPr="00DF0033" w:rsidRDefault="00DD54C3" w:rsidP="00417554">
      <w:pPr>
        <w:pStyle w:val="Heading2"/>
        <w:rPr>
          <w:lang w:val="en-GB"/>
        </w:rPr>
      </w:pPr>
      <w:bookmarkStart w:id="6" w:name="_Toc37082263"/>
      <w:r>
        <w:rPr>
          <w:lang w:val="en-GB"/>
        </w:rPr>
        <w:t>Initial Situation</w:t>
      </w:r>
      <w:bookmarkEnd w:id="6"/>
    </w:p>
    <w:p w14:paraId="16FEB40E" w14:textId="22865ABB" w:rsidR="00E82B98" w:rsidRDefault="003C321B" w:rsidP="00E82B98">
      <w:pPr>
        <w:rPr>
          <w:lang w:val="en-GB" w:eastAsia="de-DE"/>
        </w:rPr>
      </w:pPr>
      <w:r w:rsidRPr="00584467">
        <w:rPr>
          <w:lang w:val="en-GB" w:eastAsia="de-DE"/>
        </w:rPr>
        <w:t>To ensure patient safety, software that directly or indirectly influences product quality must be</w:t>
      </w:r>
      <w:r w:rsidR="00C36BD3" w:rsidRPr="00584467">
        <w:rPr>
          <w:lang w:val="en-GB" w:eastAsia="de-DE"/>
        </w:rPr>
        <w:t xml:space="preserve"> </w:t>
      </w:r>
      <w:r w:rsidRPr="00584467">
        <w:rPr>
          <w:lang w:val="en-GB" w:eastAsia="de-DE"/>
        </w:rPr>
        <w:t>validated</w:t>
      </w:r>
      <w:r w:rsidR="0060678C">
        <w:rPr>
          <w:lang w:val="en-GB" w:eastAsia="de-DE"/>
        </w:rPr>
        <w:t xml:space="preserve"> according to Good Automated Manufacturing</w:t>
      </w:r>
      <w:r w:rsidR="00F27CAE">
        <w:rPr>
          <w:lang w:val="en-GB" w:eastAsia="de-DE"/>
        </w:rPr>
        <w:t xml:space="preserve"> Practices</w:t>
      </w:r>
      <w:r w:rsidR="0060678C">
        <w:rPr>
          <w:lang w:val="en-GB" w:eastAsia="de-DE"/>
        </w:rPr>
        <w:t xml:space="preserve"> (GAMP)</w:t>
      </w:r>
      <w:r w:rsidR="00881A03">
        <w:rPr>
          <w:lang w:val="en-GB" w:eastAsia="de-DE"/>
        </w:rPr>
        <w:t xml:space="preserve"> </w:t>
      </w:r>
      <w:r w:rsidR="00881A03" w:rsidRPr="00881A03">
        <w:rPr>
          <w:lang w:val="en-GB" w:eastAsia="de-DE"/>
        </w:rPr>
        <w:t>(</w:t>
      </w:r>
      <w:r w:rsidR="004958F2">
        <w:rPr>
          <w:lang w:val="en-GB" w:eastAsia="de-DE"/>
        </w:rPr>
        <w:t xml:space="preserve">Wikipedia, 2018; </w:t>
      </w:r>
      <w:r w:rsidR="00881A03" w:rsidRPr="00881A03">
        <w:rPr>
          <w:lang w:val="en-GB" w:eastAsia="de-DE"/>
        </w:rPr>
        <w:t>International Society for Pharmaceutical</w:t>
      </w:r>
      <w:r w:rsidR="00F27CAE">
        <w:rPr>
          <w:lang w:val="en-GB" w:eastAsia="de-DE"/>
        </w:rPr>
        <w:t xml:space="preserve"> Engineering ISPE, 2008, pp. 14, 15 and 27</w:t>
      </w:r>
      <w:r w:rsidR="00881A03" w:rsidRPr="00881A03">
        <w:rPr>
          <w:lang w:val="en-GB" w:eastAsia="de-DE"/>
        </w:rPr>
        <w:t>)</w:t>
      </w:r>
      <w:r w:rsidRPr="00584467">
        <w:rPr>
          <w:lang w:val="en-GB" w:eastAsia="de-DE"/>
        </w:rPr>
        <w:t xml:space="preserve">. This means that </w:t>
      </w:r>
      <w:r w:rsidR="00B16AE9">
        <w:rPr>
          <w:lang w:val="en-GB" w:eastAsia="de-DE"/>
        </w:rPr>
        <w:t xml:space="preserve">a </w:t>
      </w:r>
      <w:r w:rsidRPr="00584467">
        <w:rPr>
          <w:lang w:val="en-GB" w:eastAsia="de-DE"/>
        </w:rPr>
        <w:t>formal</w:t>
      </w:r>
      <w:r w:rsidR="00B16AE9">
        <w:rPr>
          <w:lang w:val="en-GB" w:eastAsia="de-DE"/>
        </w:rPr>
        <w:t xml:space="preserve"> and </w:t>
      </w:r>
      <w:r w:rsidR="004958F2">
        <w:rPr>
          <w:lang w:val="en-GB" w:eastAsia="de-DE"/>
        </w:rPr>
        <w:t>objective</w:t>
      </w:r>
      <w:r w:rsidRPr="00584467">
        <w:rPr>
          <w:lang w:val="en-GB" w:eastAsia="de-DE"/>
        </w:rPr>
        <w:t xml:space="preserve"> proof must be provided that the software is compliant and</w:t>
      </w:r>
      <w:r w:rsidR="00C36BD3" w:rsidRPr="00584467">
        <w:rPr>
          <w:lang w:val="en-GB" w:eastAsia="de-DE"/>
        </w:rPr>
        <w:t xml:space="preserve"> </w:t>
      </w:r>
      <w:r w:rsidRPr="00584467">
        <w:rPr>
          <w:lang w:val="en-GB" w:eastAsia="de-DE"/>
        </w:rPr>
        <w:t>that its intended use is achieved</w:t>
      </w:r>
      <w:r w:rsidR="00881A03">
        <w:rPr>
          <w:lang w:val="en-GB" w:eastAsia="de-DE"/>
        </w:rPr>
        <w:t xml:space="preserve"> </w:t>
      </w:r>
      <w:r w:rsidR="00CD6264" w:rsidRPr="00CD6264">
        <w:rPr>
          <w:lang w:val="en-GB" w:eastAsia="de-DE"/>
        </w:rPr>
        <w:t>(</w:t>
      </w:r>
      <w:r w:rsidR="004958F2" w:rsidRPr="002A12F2">
        <w:rPr>
          <w:lang w:val="en-GB" w:eastAsia="de-DE"/>
        </w:rPr>
        <w:t>International Society for Pharmaceutic</w:t>
      </w:r>
      <w:r w:rsidR="004958F2">
        <w:rPr>
          <w:lang w:val="en-GB" w:eastAsia="de-DE"/>
        </w:rPr>
        <w:t xml:space="preserve">al Engineering ISPE, 2008, p. 14; </w:t>
      </w:r>
      <w:proofErr w:type="spellStart"/>
      <w:r w:rsidR="004958F2" w:rsidRPr="00CD6264">
        <w:rPr>
          <w:lang w:val="en-GB" w:eastAsia="de-DE"/>
        </w:rPr>
        <w:t>Johner</w:t>
      </w:r>
      <w:proofErr w:type="spellEnd"/>
      <w:r w:rsidR="004958F2" w:rsidRPr="00CD6264">
        <w:rPr>
          <w:lang w:val="en-GB" w:eastAsia="de-DE"/>
        </w:rPr>
        <w:t>, 2017</w:t>
      </w:r>
      <w:r w:rsidR="00CD6264" w:rsidRPr="00CD6264">
        <w:rPr>
          <w:lang w:val="en-GB" w:eastAsia="de-DE"/>
        </w:rPr>
        <w:t>)</w:t>
      </w:r>
      <w:r w:rsidRPr="00584467">
        <w:rPr>
          <w:lang w:val="en-GB" w:eastAsia="de-DE"/>
        </w:rPr>
        <w:t>.</w:t>
      </w:r>
      <w:r w:rsidR="00B873F9">
        <w:rPr>
          <w:lang w:val="en-GB" w:eastAsia="de-DE"/>
        </w:rPr>
        <w:t xml:space="preserve"> </w:t>
      </w:r>
      <w:r w:rsidR="006F7C11">
        <w:rPr>
          <w:lang w:val="en-GB" w:eastAsia="de-DE"/>
        </w:rPr>
        <w:t xml:space="preserve">In support of this validation process, </w:t>
      </w:r>
      <w:r w:rsidR="00B873F9" w:rsidRPr="00B873F9">
        <w:rPr>
          <w:lang w:val="en-GB" w:eastAsia="de-DE"/>
        </w:rPr>
        <w:t>GAM</w:t>
      </w:r>
      <w:r w:rsidR="00B873F9">
        <w:rPr>
          <w:lang w:val="en-GB" w:eastAsia="de-DE"/>
        </w:rPr>
        <w:t>P5 is a g</w:t>
      </w:r>
      <w:r w:rsidR="00AB1C1A" w:rsidRPr="00B873F9">
        <w:rPr>
          <w:lang w:val="en-GB" w:eastAsia="de-DE"/>
        </w:rPr>
        <w:t xml:space="preserve">uide on how to achieve </w:t>
      </w:r>
      <w:r w:rsidR="00285075">
        <w:rPr>
          <w:lang w:val="en-GB" w:eastAsia="de-DE"/>
        </w:rPr>
        <w:t>c</w:t>
      </w:r>
      <w:r w:rsidR="002B7E81" w:rsidRPr="00B873F9">
        <w:rPr>
          <w:lang w:val="en-GB" w:eastAsia="de-DE"/>
        </w:rPr>
        <w:t>omputerised</w:t>
      </w:r>
      <w:r w:rsidR="00AB1C1A" w:rsidRPr="00B873F9">
        <w:rPr>
          <w:lang w:val="en-GB" w:eastAsia="de-DE"/>
        </w:rPr>
        <w:t xml:space="preserve"> </w:t>
      </w:r>
      <w:r w:rsidR="00285075">
        <w:rPr>
          <w:lang w:val="en-GB" w:eastAsia="de-DE"/>
        </w:rPr>
        <w:t>s</w:t>
      </w:r>
      <w:r w:rsidR="00AB1C1A" w:rsidRPr="00B873F9">
        <w:rPr>
          <w:lang w:val="en-GB" w:eastAsia="de-DE"/>
        </w:rPr>
        <w:t xml:space="preserve">ystem </w:t>
      </w:r>
      <w:r w:rsidR="00285075">
        <w:rPr>
          <w:lang w:val="en-GB" w:eastAsia="de-DE"/>
        </w:rPr>
        <w:t>v</w:t>
      </w:r>
      <w:r w:rsidR="00AB1C1A" w:rsidRPr="00B873F9">
        <w:rPr>
          <w:lang w:val="en-GB" w:eastAsia="de-DE"/>
        </w:rPr>
        <w:t>alidation (CSV)</w:t>
      </w:r>
      <w:r w:rsidR="00B873F9">
        <w:rPr>
          <w:lang w:val="en-GB" w:eastAsia="de-DE"/>
        </w:rPr>
        <w:t xml:space="preserve"> </w:t>
      </w:r>
      <w:r w:rsidR="00B873F9" w:rsidRPr="002A12F2">
        <w:rPr>
          <w:lang w:val="en-GB" w:eastAsia="de-DE"/>
        </w:rPr>
        <w:t>(International Society for Pharmaceutic</w:t>
      </w:r>
      <w:r w:rsidR="00E82B98">
        <w:rPr>
          <w:lang w:val="en-GB" w:eastAsia="de-DE"/>
        </w:rPr>
        <w:t>al Engineering ISPE, 2008, p. 14</w:t>
      </w:r>
      <w:r w:rsidR="00B873F9" w:rsidRPr="002A12F2">
        <w:rPr>
          <w:lang w:val="en-GB" w:eastAsia="de-DE"/>
        </w:rPr>
        <w:t>)</w:t>
      </w:r>
      <w:r w:rsidR="00716742">
        <w:rPr>
          <w:lang w:val="en-GB" w:eastAsia="de-DE"/>
        </w:rPr>
        <w:t>.</w:t>
      </w:r>
    </w:p>
    <w:p w14:paraId="3CD10587" w14:textId="7ED4B961" w:rsidR="00FB465A" w:rsidRDefault="004A6226" w:rsidP="00DD73C6">
      <w:pPr>
        <w:jc w:val="left"/>
        <w:rPr>
          <w:lang w:val="en-GB" w:eastAsia="de-DE"/>
        </w:rPr>
      </w:pPr>
      <w:r>
        <w:rPr>
          <w:lang w:val="en-GB" w:eastAsia="de-DE"/>
        </w:rPr>
        <w:t>According to GAMP</w:t>
      </w:r>
      <w:r w:rsidR="00FB465A">
        <w:rPr>
          <w:lang w:val="en-GB" w:eastAsia="de-DE"/>
        </w:rPr>
        <w:t>5</w:t>
      </w:r>
      <w:r w:rsidR="00285075">
        <w:rPr>
          <w:lang w:val="en-GB" w:eastAsia="de-DE"/>
        </w:rPr>
        <w:t>,</w:t>
      </w:r>
      <w:r w:rsidR="00FB465A">
        <w:rPr>
          <w:lang w:val="en-GB" w:eastAsia="de-DE"/>
        </w:rPr>
        <w:t xml:space="preserve"> </w:t>
      </w:r>
      <w:r w:rsidR="006F7C11">
        <w:rPr>
          <w:lang w:val="en-GB" w:eastAsia="de-DE"/>
        </w:rPr>
        <w:t xml:space="preserve">software </w:t>
      </w:r>
      <w:r w:rsidR="00FB465A">
        <w:rPr>
          <w:lang w:val="en-GB" w:eastAsia="de-DE"/>
        </w:rPr>
        <w:t>validation includes the verification of user requirements (PQs) and of functional specifications (OQs</w:t>
      </w:r>
      <w:r w:rsidR="00FB465A" w:rsidRPr="006F7C11">
        <w:rPr>
          <w:lang w:val="en-GB" w:eastAsia="de-DE"/>
        </w:rPr>
        <w:t>) (International Society for Pharmaceutical Engineering ISPE, 2008, p. 38)</w:t>
      </w:r>
      <w:r w:rsidR="006F7C11" w:rsidRPr="006F7C11">
        <w:rPr>
          <w:lang w:val="en-GB" w:eastAsia="de-DE"/>
        </w:rPr>
        <w:t xml:space="preserve">. </w:t>
      </w:r>
      <w:r w:rsidR="006F7C11">
        <w:rPr>
          <w:lang w:val="en-GB" w:eastAsia="de-DE"/>
        </w:rPr>
        <w:t xml:space="preserve">Until today the </w:t>
      </w:r>
      <w:proofErr w:type="spellStart"/>
      <w:r w:rsidR="006F7C11">
        <w:rPr>
          <w:lang w:val="en-GB" w:eastAsia="de-DE"/>
        </w:rPr>
        <w:t>wega</w:t>
      </w:r>
      <w:proofErr w:type="spellEnd"/>
      <w:r w:rsidR="006F7C11">
        <w:rPr>
          <w:lang w:val="en-GB" w:eastAsia="de-DE"/>
        </w:rPr>
        <w:t xml:space="preserve"> CSV specialists team experience</w:t>
      </w:r>
      <w:r w:rsidR="00285075">
        <w:rPr>
          <w:lang w:val="en-GB" w:eastAsia="de-DE"/>
        </w:rPr>
        <w:t>d</w:t>
      </w:r>
      <w:r w:rsidR="006F7C11">
        <w:rPr>
          <w:lang w:val="en-GB" w:eastAsia="de-DE"/>
        </w:rPr>
        <w:t xml:space="preserve"> that PQs and OQs are often performed manually</w:t>
      </w:r>
      <w:r w:rsidR="00AF4C28">
        <w:rPr>
          <w:lang w:val="en-GB" w:eastAsia="de-DE"/>
        </w:rPr>
        <w:t xml:space="preserve">, even though test tools like hp </w:t>
      </w:r>
      <w:proofErr w:type="spellStart"/>
      <w:r w:rsidR="00AF4C28">
        <w:rPr>
          <w:lang w:val="en-GB" w:eastAsia="de-DE"/>
        </w:rPr>
        <w:t>alm</w:t>
      </w:r>
      <w:proofErr w:type="spellEnd"/>
      <w:r w:rsidR="00417AA1" w:rsidRPr="00417AA1">
        <w:rPr>
          <w:lang w:val="en-GB"/>
        </w:rPr>
        <w:t xml:space="preserve"> </w:t>
      </w:r>
      <w:r w:rsidR="00417AA1" w:rsidRPr="00417AA1">
        <w:rPr>
          <w:lang w:val="en-GB" w:eastAsia="de-DE"/>
        </w:rPr>
        <w:t>(Guru99, 2020a)</w:t>
      </w:r>
      <w:r w:rsidR="00AF4C28">
        <w:rPr>
          <w:lang w:val="en-GB" w:eastAsia="de-DE"/>
        </w:rPr>
        <w:t xml:space="preserve"> are supporting testing documentations in regulated companies</w:t>
      </w:r>
      <w:r w:rsidR="006F7C11">
        <w:rPr>
          <w:lang w:val="en-GB" w:eastAsia="de-DE"/>
        </w:rPr>
        <w:t xml:space="preserve"> (</w:t>
      </w:r>
      <w:r w:rsidR="003C3088" w:rsidRPr="00C77BFA">
        <w:rPr>
          <w:lang w:val="en-GB" w:eastAsia="de-DE"/>
        </w:rPr>
        <w:t>Evelyne Daniel, personal communication, December 19, 2019</w:t>
      </w:r>
      <w:r w:rsidR="00A377A5" w:rsidRPr="00C77BFA">
        <w:rPr>
          <w:lang w:val="en-GB" w:eastAsia="de-DE"/>
        </w:rPr>
        <w:t xml:space="preserve"> and April 1, 2020</w:t>
      </w:r>
      <w:r w:rsidR="003C3088">
        <w:rPr>
          <w:lang w:val="en-GB" w:eastAsia="de-DE"/>
        </w:rPr>
        <w:t>)</w:t>
      </w:r>
      <w:r w:rsidR="00DC4F61">
        <w:rPr>
          <w:lang w:val="en-GB" w:eastAsia="de-DE"/>
        </w:rPr>
        <w:t>.</w:t>
      </w:r>
    </w:p>
    <w:p w14:paraId="466EEBA6" w14:textId="1F141B71" w:rsidR="00BB6B36" w:rsidRDefault="00BB6B36" w:rsidP="00BB6B36">
      <w:pPr>
        <w:pStyle w:val="Heading2"/>
        <w:rPr>
          <w:lang w:val="en-GB"/>
        </w:rPr>
      </w:pPr>
      <w:bookmarkStart w:id="7" w:name="_Toc37082264"/>
      <w:r>
        <w:rPr>
          <w:lang w:val="en-GB"/>
        </w:rPr>
        <w:t>Test Optimisation using Automated Testing</w:t>
      </w:r>
      <w:bookmarkEnd w:id="7"/>
    </w:p>
    <w:p w14:paraId="339A23BC" w14:textId="44968C45" w:rsidR="00A074BE" w:rsidRDefault="00655A42" w:rsidP="00770B10">
      <w:pPr>
        <w:rPr>
          <w:lang w:val="en-GB" w:eastAsia="de-DE"/>
        </w:rPr>
      </w:pPr>
      <w:r>
        <w:rPr>
          <w:lang w:val="en-GB" w:eastAsia="de-DE"/>
        </w:rPr>
        <w:t xml:space="preserve">As described in </w:t>
      </w:r>
      <w:r w:rsidR="00E57DAD">
        <w:rPr>
          <w:lang w:val="en-GB" w:eastAsia="de-DE"/>
        </w:rPr>
        <w:t>several blogs</w:t>
      </w:r>
      <w:r>
        <w:rPr>
          <w:lang w:val="en-GB" w:eastAsia="de-DE"/>
        </w:rPr>
        <w:t xml:space="preserve">, manual testing has the </w:t>
      </w:r>
      <w:r w:rsidR="005C2566">
        <w:rPr>
          <w:lang w:val="en-GB" w:eastAsia="de-DE"/>
        </w:rPr>
        <w:t>disadvantages that</w:t>
      </w:r>
      <w:r w:rsidR="005C51C2">
        <w:rPr>
          <w:lang w:val="en-GB" w:eastAsia="de-DE"/>
        </w:rPr>
        <w:t xml:space="preserve"> it</w:t>
      </w:r>
      <w:r>
        <w:rPr>
          <w:lang w:val="en-GB" w:eastAsia="de-DE"/>
        </w:rPr>
        <w:t xml:space="preserve"> is prone to mis</w:t>
      </w:r>
      <w:r w:rsidR="005C51C2">
        <w:rPr>
          <w:lang w:val="en-GB" w:eastAsia="de-DE"/>
        </w:rPr>
        <w:t>takes and errors while performing the tests and that</w:t>
      </w:r>
      <w:r>
        <w:rPr>
          <w:lang w:val="en-GB" w:eastAsia="de-DE"/>
        </w:rPr>
        <w:t xml:space="preserve"> </w:t>
      </w:r>
      <w:r w:rsidR="005C51C2">
        <w:rPr>
          <w:lang w:val="en-GB" w:eastAsia="de-DE"/>
        </w:rPr>
        <w:t xml:space="preserve">it is time </w:t>
      </w:r>
      <w:r w:rsidR="0045562A">
        <w:rPr>
          <w:lang w:val="en-GB" w:eastAsia="de-DE"/>
        </w:rPr>
        <w:t>consuming</w:t>
      </w:r>
      <w:r w:rsidR="005C51C2">
        <w:rPr>
          <w:lang w:val="en-GB" w:eastAsia="de-DE"/>
        </w:rPr>
        <w:t xml:space="preserve"> for human testers and therefore </w:t>
      </w:r>
      <w:r w:rsidR="00E74D3F">
        <w:rPr>
          <w:lang w:val="en-GB" w:eastAsia="de-DE"/>
        </w:rPr>
        <w:t xml:space="preserve">it </w:t>
      </w:r>
      <w:r w:rsidR="005C51C2">
        <w:rPr>
          <w:lang w:val="en-GB" w:eastAsia="de-DE"/>
        </w:rPr>
        <w:t>gener</w:t>
      </w:r>
      <w:r w:rsidR="00716742">
        <w:rPr>
          <w:lang w:val="en-GB" w:eastAsia="de-DE"/>
        </w:rPr>
        <w:t>ate</w:t>
      </w:r>
      <w:r w:rsidR="00E74D3F">
        <w:rPr>
          <w:lang w:val="en-GB" w:eastAsia="de-DE"/>
        </w:rPr>
        <w:t>s high costs</w:t>
      </w:r>
      <w:r w:rsidR="00E57D93">
        <w:rPr>
          <w:lang w:val="en-GB" w:eastAsia="de-DE"/>
        </w:rPr>
        <w:t xml:space="preserve"> (Guru99</w:t>
      </w:r>
      <w:r w:rsidR="00417AA1">
        <w:rPr>
          <w:lang w:val="en-GB" w:eastAsia="de-DE"/>
        </w:rPr>
        <w:t>b</w:t>
      </w:r>
      <w:r w:rsidR="00E57D93">
        <w:rPr>
          <w:lang w:val="en-GB" w:eastAsia="de-DE"/>
        </w:rPr>
        <w:t xml:space="preserve">, 2020; </w:t>
      </w:r>
      <w:proofErr w:type="spellStart"/>
      <w:r w:rsidR="00E57D93">
        <w:rPr>
          <w:lang w:val="en-GB" w:eastAsia="de-DE"/>
        </w:rPr>
        <w:t>Hoogenraad</w:t>
      </w:r>
      <w:proofErr w:type="spellEnd"/>
      <w:r w:rsidR="00E57D93">
        <w:rPr>
          <w:lang w:val="en-GB" w:eastAsia="de-DE"/>
        </w:rPr>
        <w:t>, 2017)</w:t>
      </w:r>
      <w:r w:rsidR="00E74D3F">
        <w:rPr>
          <w:lang w:val="en-GB" w:eastAsia="de-DE"/>
        </w:rPr>
        <w:t>. This is</w:t>
      </w:r>
      <w:r w:rsidR="005C51C2">
        <w:rPr>
          <w:lang w:val="en-GB" w:eastAsia="de-DE"/>
        </w:rPr>
        <w:t xml:space="preserve"> especially</w:t>
      </w:r>
      <w:r w:rsidR="00E74D3F">
        <w:rPr>
          <w:lang w:val="en-GB" w:eastAsia="de-DE"/>
        </w:rPr>
        <w:t xml:space="preserve"> true</w:t>
      </w:r>
      <w:r w:rsidR="005C51C2">
        <w:rPr>
          <w:lang w:val="en-GB" w:eastAsia="de-DE"/>
        </w:rPr>
        <w:t>, when the same tests have to be performed several times</w:t>
      </w:r>
      <w:r w:rsidR="00E74D3F">
        <w:rPr>
          <w:lang w:val="en-GB" w:eastAsia="de-DE"/>
        </w:rPr>
        <w:t xml:space="preserve"> (</w:t>
      </w:r>
      <w:r w:rsidR="00F6200D">
        <w:rPr>
          <w:lang w:val="en-GB" w:eastAsia="de-DE"/>
        </w:rPr>
        <w:t>Guru99</w:t>
      </w:r>
      <w:r w:rsidR="005A75B3">
        <w:rPr>
          <w:lang w:val="en-GB" w:eastAsia="de-DE"/>
        </w:rPr>
        <w:t>b</w:t>
      </w:r>
      <w:r w:rsidR="005C2566">
        <w:rPr>
          <w:lang w:val="en-GB" w:eastAsia="de-DE"/>
        </w:rPr>
        <w:t>, 2020</w:t>
      </w:r>
      <w:r w:rsidR="00E74D3F">
        <w:rPr>
          <w:lang w:val="en-GB" w:eastAsia="de-DE"/>
        </w:rPr>
        <w:t>)</w:t>
      </w:r>
      <w:r w:rsidR="005C51C2">
        <w:rPr>
          <w:lang w:val="en-GB" w:eastAsia="de-DE"/>
        </w:rPr>
        <w:t xml:space="preserve">. </w:t>
      </w:r>
      <w:r w:rsidR="00716742">
        <w:rPr>
          <w:lang w:val="en-GB" w:eastAsia="de-DE"/>
        </w:rPr>
        <w:t>On the other hand</w:t>
      </w:r>
      <w:r w:rsidR="005C51C2">
        <w:rPr>
          <w:lang w:val="en-GB" w:eastAsia="de-DE"/>
        </w:rPr>
        <w:t>,</w:t>
      </w:r>
      <w:r w:rsidR="00E74D3F">
        <w:rPr>
          <w:lang w:val="en-GB" w:eastAsia="de-DE"/>
        </w:rPr>
        <w:t xml:space="preserve"> and</w:t>
      </w:r>
      <w:r w:rsidR="005C51C2">
        <w:rPr>
          <w:lang w:val="en-GB" w:eastAsia="de-DE"/>
        </w:rPr>
        <w:t xml:space="preserve"> </w:t>
      </w:r>
      <w:r w:rsidR="00E74D3F">
        <w:rPr>
          <w:lang w:val="en-GB" w:eastAsia="de-DE"/>
        </w:rPr>
        <w:t xml:space="preserve">in contrast to automated testing, </w:t>
      </w:r>
      <w:r w:rsidR="005C51C2">
        <w:rPr>
          <w:lang w:val="en-GB" w:eastAsia="de-DE"/>
        </w:rPr>
        <w:t xml:space="preserve">manual testing allows </w:t>
      </w:r>
      <w:r w:rsidR="00E74D3F">
        <w:rPr>
          <w:lang w:val="en-GB" w:eastAsia="de-DE"/>
        </w:rPr>
        <w:t>to evaluate aspects like user friendliness and positive customer experience (</w:t>
      </w:r>
      <w:r w:rsidR="00F6200D">
        <w:rPr>
          <w:lang w:val="en-GB" w:eastAsia="de-DE"/>
        </w:rPr>
        <w:t>Guru99</w:t>
      </w:r>
      <w:r w:rsidR="005A75B3">
        <w:rPr>
          <w:lang w:val="en-GB" w:eastAsia="de-DE"/>
        </w:rPr>
        <w:t>b</w:t>
      </w:r>
      <w:r w:rsidR="00F6200D">
        <w:rPr>
          <w:lang w:val="en-GB" w:eastAsia="de-DE"/>
        </w:rPr>
        <w:t>, 2020</w:t>
      </w:r>
      <w:r w:rsidR="00E74D3F">
        <w:rPr>
          <w:lang w:val="en-GB" w:eastAsia="de-DE"/>
        </w:rPr>
        <w:t>).</w:t>
      </w:r>
      <w:r w:rsidR="002316EF">
        <w:rPr>
          <w:lang w:val="en-GB" w:eastAsia="de-DE"/>
        </w:rPr>
        <w:t xml:space="preserve"> Therefore </w:t>
      </w:r>
      <w:r w:rsidR="00270969">
        <w:rPr>
          <w:lang w:val="en-GB" w:eastAsia="de-DE"/>
        </w:rPr>
        <w:t>this project will</w:t>
      </w:r>
      <w:r w:rsidR="002316EF">
        <w:rPr>
          <w:lang w:val="en-GB" w:eastAsia="de-DE"/>
        </w:rPr>
        <w:t xml:space="preserve"> focus</w:t>
      </w:r>
      <w:r w:rsidR="00270969">
        <w:rPr>
          <w:lang w:val="en-GB" w:eastAsia="de-DE"/>
        </w:rPr>
        <w:t xml:space="preserve"> its</w:t>
      </w:r>
      <w:r w:rsidR="002316EF">
        <w:rPr>
          <w:lang w:val="en-GB" w:eastAsia="de-DE"/>
        </w:rPr>
        <w:t xml:space="preserve"> investigations </w:t>
      </w:r>
      <w:r w:rsidR="002F7614">
        <w:rPr>
          <w:lang w:val="en-GB" w:eastAsia="de-DE"/>
        </w:rPr>
        <w:t>on</w:t>
      </w:r>
      <w:r w:rsidR="002316EF">
        <w:rPr>
          <w:lang w:val="en-GB" w:eastAsia="de-DE"/>
        </w:rPr>
        <w:t xml:space="preserve"> test automation for OQs as testing on functional level does not include evaluations on </w:t>
      </w:r>
      <w:r w:rsidR="006B33C9">
        <w:rPr>
          <w:lang w:val="en-GB" w:eastAsia="de-DE"/>
        </w:rPr>
        <w:t>usability</w:t>
      </w:r>
      <w:r w:rsidR="002316EF">
        <w:rPr>
          <w:lang w:val="en-GB" w:eastAsia="de-DE"/>
        </w:rPr>
        <w:t xml:space="preserve"> aspects</w:t>
      </w:r>
      <w:r w:rsidR="00426B65">
        <w:rPr>
          <w:lang w:val="en-GB" w:eastAsia="de-DE"/>
        </w:rPr>
        <w:t xml:space="preserve"> (</w:t>
      </w:r>
      <w:proofErr w:type="spellStart"/>
      <w:r w:rsidR="00426B65" w:rsidRPr="00426B65">
        <w:rPr>
          <w:lang w:val="en-GB" w:eastAsia="de-DE"/>
        </w:rPr>
        <w:t>Qualitest</w:t>
      </w:r>
      <w:proofErr w:type="spellEnd"/>
      <w:r w:rsidR="00426B65" w:rsidRPr="00426B65">
        <w:rPr>
          <w:lang w:val="en-GB" w:eastAsia="de-DE"/>
        </w:rPr>
        <w:t>, n.d.</w:t>
      </w:r>
      <w:r w:rsidR="00426B65">
        <w:rPr>
          <w:lang w:val="en-GB" w:eastAsia="de-DE"/>
        </w:rPr>
        <w:t>)</w:t>
      </w:r>
      <w:r w:rsidR="002316EF">
        <w:rPr>
          <w:lang w:val="en-GB" w:eastAsia="de-DE"/>
        </w:rPr>
        <w:t>.</w:t>
      </w:r>
    </w:p>
    <w:p w14:paraId="785A5678" w14:textId="3FC9965C" w:rsidR="00770B10" w:rsidRDefault="00E74D3F" w:rsidP="00770B10">
      <w:pPr>
        <w:rPr>
          <w:lang w:val="en-GB" w:eastAsia="de-DE"/>
        </w:rPr>
      </w:pPr>
      <w:r>
        <w:rPr>
          <w:lang w:val="en-GB" w:eastAsia="de-DE"/>
        </w:rPr>
        <w:t xml:space="preserve">Coming back to the situation in the pharmaceutical industry, </w:t>
      </w:r>
      <w:r w:rsidR="00770B10">
        <w:rPr>
          <w:lang w:val="en-GB" w:eastAsia="de-DE"/>
        </w:rPr>
        <w:t xml:space="preserve">Jae Burnett </w:t>
      </w:r>
      <w:r w:rsidR="00B80D67">
        <w:rPr>
          <w:lang w:val="en-GB" w:eastAsia="de-DE"/>
        </w:rPr>
        <w:t>investigates</w:t>
      </w:r>
      <w:r w:rsidR="00770B10">
        <w:rPr>
          <w:lang w:val="en-GB" w:eastAsia="de-DE"/>
        </w:rPr>
        <w:t xml:space="preserve"> in her paper ‘Practical Use of Automated Tool in Computer System Compliance’</w:t>
      </w:r>
      <w:r w:rsidR="00B80D67">
        <w:rPr>
          <w:lang w:val="en-GB" w:eastAsia="de-DE"/>
        </w:rPr>
        <w:t>, the usage of test automation tools for validated</w:t>
      </w:r>
      <w:r>
        <w:rPr>
          <w:lang w:val="en-GB" w:eastAsia="de-DE"/>
        </w:rPr>
        <w:t xml:space="preserve"> pharmaceutical</w:t>
      </w:r>
      <w:r w:rsidR="00B80D67">
        <w:rPr>
          <w:lang w:val="en-GB" w:eastAsia="de-DE"/>
        </w:rPr>
        <w:t xml:space="preserve"> environment</w:t>
      </w:r>
      <w:r>
        <w:rPr>
          <w:lang w:val="en-GB" w:eastAsia="de-DE"/>
        </w:rPr>
        <w:t>s</w:t>
      </w:r>
      <w:r w:rsidR="00770B10">
        <w:rPr>
          <w:lang w:val="en-GB" w:eastAsia="de-DE"/>
        </w:rPr>
        <w:t xml:space="preserve">: </w:t>
      </w:r>
      <w:r w:rsidR="00B80D67">
        <w:rPr>
          <w:lang w:val="en-GB" w:eastAsia="de-DE"/>
        </w:rPr>
        <w:t>S</w:t>
      </w:r>
      <w:r w:rsidR="00464B2E">
        <w:rPr>
          <w:lang w:val="en-GB" w:eastAsia="de-DE"/>
        </w:rPr>
        <w:t>he</w:t>
      </w:r>
      <w:r w:rsidR="00464B2E" w:rsidRPr="00464B2E">
        <w:rPr>
          <w:lang w:val="en-GB" w:eastAsia="de-DE"/>
        </w:rPr>
        <w:t xml:space="preserve"> emphasises that life science companies should consider automated testing </w:t>
      </w:r>
      <w:r w:rsidR="00464B2E">
        <w:rPr>
          <w:lang w:val="en-GB" w:eastAsia="de-DE"/>
        </w:rPr>
        <w:t xml:space="preserve">as an </w:t>
      </w:r>
      <w:r w:rsidR="00464B2E" w:rsidRPr="00464B2E">
        <w:rPr>
          <w:lang w:val="en-GB" w:eastAsia="de-DE"/>
        </w:rPr>
        <w:t>opportunity that could add significant value to the comp</w:t>
      </w:r>
      <w:r w:rsidR="00186BA5">
        <w:rPr>
          <w:lang w:val="en-GB" w:eastAsia="de-DE"/>
        </w:rPr>
        <w:t xml:space="preserve">uter system compliance process </w:t>
      </w:r>
      <w:r w:rsidR="00770B10">
        <w:rPr>
          <w:lang w:val="en-GB" w:eastAsia="de-DE"/>
        </w:rPr>
        <w:t>(</w:t>
      </w:r>
      <w:r w:rsidR="00770B10" w:rsidRPr="00770B10">
        <w:rPr>
          <w:lang w:val="en-GB" w:eastAsia="de-DE"/>
        </w:rPr>
        <w:t>Burnett, 2009, p. 7</w:t>
      </w:r>
      <w:r w:rsidR="00770B10">
        <w:rPr>
          <w:lang w:val="en-GB" w:eastAsia="de-DE"/>
        </w:rPr>
        <w:t>5</w:t>
      </w:r>
      <w:r w:rsidR="00770B10" w:rsidRPr="00770B10">
        <w:rPr>
          <w:lang w:val="en-GB" w:eastAsia="de-DE"/>
        </w:rPr>
        <w:t>)</w:t>
      </w:r>
      <w:r w:rsidR="00770B10">
        <w:rPr>
          <w:lang w:val="en-GB" w:eastAsia="de-DE"/>
        </w:rPr>
        <w:t>.</w:t>
      </w:r>
    </w:p>
    <w:p w14:paraId="308132B7" w14:textId="105A5125" w:rsidR="00464B2E" w:rsidRDefault="00464B2E" w:rsidP="00770B10">
      <w:pPr>
        <w:rPr>
          <w:lang w:val="en-GB" w:eastAsia="de-DE"/>
        </w:rPr>
      </w:pPr>
      <w:r>
        <w:rPr>
          <w:lang w:val="en-GB" w:eastAsia="de-DE"/>
        </w:rPr>
        <w:t>She further suggest</w:t>
      </w:r>
      <w:r w:rsidR="00745D8A">
        <w:rPr>
          <w:lang w:val="en-GB" w:eastAsia="de-DE"/>
        </w:rPr>
        <w:t>s</w:t>
      </w:r>
      <w:r>
        <w:rPr>
          <w:lang w:val="en-GB" w:eastAsia="de-DE"/>
        </w:rPr>
        <w:t>, that if a full test automation might not always be possible, as</w:t>
      </w:r>
      <w:r w:rsidR="00745D8A">
        <w:rPr>
          <w:lang w:val="en-GB" w:eastAsia="de-DE"/>
        </w:rPr>
        <w:t xml:space="preserve"> it might be difficult to integrate the formal approval and the control of test cases into the test autom</w:t>
      </w:r>
      <w:r w:rsidR="00F751F7">
        <w:rPr>
          <w:lang w:val="en-GB" w:eastAsia="de-DE"/>
        </w:rPr>
        <w:t>ation system</w:t>
      </w:r>
      <w:r w:rsidR="00E82B98">
        <w:rPr>
          <w:lang w:val="en-GB" w:eastAsia="de-DE"/>
        </w:rPr>
        <w:t xml:space="preserve">, </w:t>
      </w:r>
      <w:r w:rsidR="00745D8A">
        <w:rPr>
          <w:lang w:val="en-GB" w:eastAsia="de-DE"/>
        </w:rPr>
        <w:lastRenderedPageBreak/>
        <w:t>hybrid approaches between automation and manual process</w:t>
      </w:r>
      <w:r w:rsidR="00186BA5">
        <w:rPr>
          <w:lang w:val="en-GB" w:eastAsia="de-DE"/>
        </w:rPr>
        <w:t xml:space="preserve"> could be considered (</w:t>
      </w:r>
      <w:r w:rsidR="00186BA5" w:rsidRPr="00770B10">
        <w:rPr>
          <w:lang w:val="en-GB" w:eastAsia="de-DE"/>
        </w:rPr>
        <w:t>Burnett, 2009, p. 7</w:t>
      </w:r>
      <w:r w:rsidR="00186BA5">
        <w:rPr>
          <w:lang w:val="en-GB" w:eastAsia="de-DE"/>
        </w:rPr>
        <w:t>5</w:t>
      </w:r>
      <w:r w:rsidR="00186BA5" w:rsidRPr="00770B10">
        <w:rPr>
          <w:lang w:val="en-GB" w:eastAsia="de-DE"/>
        </w:rPr>
        <w:t>)</w:t>
      </w:r>
      <w:r w:rsidR="00186BA5">
        <w:rPr>
          <w:lang w:val="en-GB" w:eastAsia="de-DE"/>
        </w:rPr>
        <w:t>.</w:t>
      </w:r>
    </w:p>
    <w:p w14:paraId="406605BF" w14:textId="287C3F78" w:rsidR="00BB6B36" w:rsidRDefault="00B80D67" w:rsidP="00770B10">
      <w:pPr>
        <w:rPr>
          <w:lang w:val="en-GB" w:eastAsia="de-DE"/>
        </w:rPr>
      </w:pPr>
      <w:r>
        <w:rPr>
          <w:lang w:val="en-GB" w:eastAsia="de-DE"/>
        </w:rPr>
        <w:t>In conclusion</w:t>
      </w:r>
      <w:r w:rsidR="00E82B98">
        <w:rPr>
          <w:lang w:val="en-GB" w:eastAsia="de-DE"/>
        </w:rPr>
        <w:t xml:space="preserve">, OQs </w:t>
      </w:r>
      <w:r w:rsidR="004F6BD4">
        <w:rPr>
          <w:lang w:val="en-GB" w:eastAsia="de-DE"/>
        </w:rPr>
        <w:t>are</w:t>
      </w:r>
      <w:r w:rsidR="00E82B98">
        <w:rPr>
          <w:lang w:val="en-GB" w:eastAsia="de-DE"/>
        </w:rPr>
        <w:t xml:space="preserve"> interesting to investigate in respect of test automation, as they are so far mainly performed manually</w:t>
      </w:r>
      <w:r w:rsidR="004F6BD4">
        <w:rPr>
          <w:lang w:val="en-GB" w:eastAsia="de-DE"/>
        </w:rPr>
        <w:t xml:space="preserve"> and h</w:t>
      </w:r>
      <w:r w:rsidR="00E74D3F">
        <w:rPr>
          <w:lang w:val="en-GB" w:eastAsia="de-DE"/>
        </w:rPr>
        <w:t>a</w:t>
      </w:r>
      <w:r w:rsidR="004F6BD4">
        <w:rPr>
          <w:lang w:val="en-GB" w:eastAsia="de-DE"/>
        </w:rPr>
        <w:t xml:space="preserve">ve therefore a good potential of optimisation in respect of reliability and cost effectiveness. And in contrary to PQs there is no need </w:t>
      </w:r>
      <w:r w:rsidR="00BB6B36">
        <w:rPr>
          <w:lang w:val="en-GB" w:eastAsia="de-DE"/>
        </w:rPr>
        <w:t>to consider aspects of user friendliness and positive cu</w:t>
      </w:r>
      <w:r w:rsidR="00E74D3F">
        <w:rPr>
          <w:lang w:val="en-GB" w:eastAsia="de-DE"/>
        </w:rPr>
        <w:t>s</w:t>
      </w:r>
      <w:r w:rsidR="00BB6B36">
        <w:rPr>
          <w:lang w:val="en-GB" w:eastAsia="de-DE"/>
        </w:rPr>
        <w:t>tomer experience, for which automat</w:t>
      </w:r>
      <w:r w:rsidR="00857D91">
        <w:rPr>
          <w:lang w:val="en-GB" w:eastAsia="de-DE"/>
        </w:rPr>
        <w:t>ed</w:t>
      </w:r>
      <w:r w:rsidR="00BB6B36">
        <w:rPr>
          <w:lang w:val="en-GB" w:eastAsia="de-DE"/>
        </w:rPr>
        <w:t xml:space="preserve"> testing is not suitable.</w:t>
      </w:r>
      <w:r w:rsidR="00E5284F">
        <w:rPr>
          <w:lang w:val="en-GB" w:eastAsia="de-DE"/>
        </w:rPr>
        <w:t xml:space="preserve"> </w:t>
      </w:r>
    </w:p>
    <w:p w14:paraId="3E93DCFC" w14:textId="79D3A750" w:rsidR="00BB6B36" w:rsidRDefault="002F706E" w:rsidP="00BB6B36">
      <w:pPr>
        <w:pStyle w:val="Heading2"/>
        <w:rPr>
          <w:lang w:val="en-GB"/>
        </w:rPr>
      </w:pPr>
      <w:bookmarkStart w:id="8" w:name="_Toc37082265"/>
      <w:r>
        <w:rPr>
          <w:lang w:val="en-GB"/>
        </w:rPr>
        <w:t xml:space="preserve">BDD </w:t>
      </w:r>
      <w:r w:rsidR="00BB6B36">
        <w:rPr>
          <w:lang w:val="en-GB"/>
        </w:rPr>
        <w:t>High Level Test Automation for OQs</w:t>
      </w:r>
      <w:bookmarkEnd w:id="8"/>
    </w:p>
    <w:p w14:paraId="58037757" w14:textId="7FACCC92" w:rsidR="00E82B98" w:rsidRDefault="00E82B98" w:rsidP="00770B10">
      <w:pPr>
        <w:rPr>
          <w:lang w:val="en-GB" w:eastAsia="de-DE"/>
        </w:rPr>
      </w:pPr>
      <w:r>
        <w:rPr>
          <w:lang w:val="en-GB" w:eastAsia="de-DE"/>
        </w:rPr>
        <w:t>OQs ar</w:t>
      </w:r>
      <w:r w:rsidR="00B80D67">
        <w:rPr>
          <w:lang w:val="en-GB" w:eastAsia="de-DE"/>
        </w:rPr>
        <w:t xml:space="preserve">e considered as high level </w:t>
      </w:r>
      <w:r w:rsidR="00FC21AA">
        <w:rPr>
          <w:lang w:val="en-GB" w:eastAsia="de-DE"/>
        </w:rPr>
        <w:t>testing</w:t>
      </w:r>
      <w:r>
        <w:rPr>
          <w:lang w:val="en-GB" w:eastAsia="de-DE"/>
        </w:rPr>
        <w:t xml:space="preserve"> as they verify </w:t>
      </w:r>
      <w:r w:rsidR="00030F0D">
        <w:rPr>
          <w:lang w:val="en-GB" w:eastAsia="de-DE"/>
        </w:rPr>
        <w:t>that</w:t>
      </w:r>
      <w:r>
        <w:rPr>
          <w:lang w:val="en-GB" w:eastAsia="de-DE"/>
        </w:rPr>
        <w:t xml:space="preserve"> the functional specification</w:t>
      </w:r>
      <w:r w:rsidR="00030F0D">
        <w:rPr>
          <w:lang w:val="en-GB" w:eastAsia="de-DE"/>
        </w:rPr>
        <w:t>s</w:t>
      </w:r>
      <w:r>
        <w:rPr>
          <w:lang w:val="en-GB" w:eastAsia="de-DE"/>
        </w:rPr>
        <w:t xml:space="preserve"> </w:t>
      </w:r>
      <w:r w:rsidR="00B80D67">
        <w:rPr>
          <w:lang w:val="en-GB" w:eastAsia="de-DE"/>
        </w:rPr>
        <w:t xml:space="preserve">are </w:t>
      </w:r>
      <w:r>
        <w:rPr>
          <w:lang w:val="en-GB" w:eastAsia="de-DE"/>
        </w:rPr>
        <w:t xml:space="preserve">fulfilled </w:t>
      </w:r>
      <w:r w:rsidRPr="002A12F2">
        <w:rPr>
          <w:lang w:val="en-GB" w:eastAsia="de-DE"/>
        </w:rPr>
        <w:t>(International Society for Pharmaceutic</w:t>
      </w:r>
      <w:r>
        <w:rPr>
          <w:lang w:val="en-GB" w:eastAsia="de-DE"/>
        </w:rPr>
        <w:t>al Engineering ISPE, 2008, p. 38</w:t>
      </w:r>
      <w:r w:rsidRPr="002A12F2">
        <w:rPr>
          <w:lang w:val="en-GB" w:eastAsia="de-DE"/>
        </w:rPr>
        <w:t>)</w:t>
      </w:r>
      <w:r>
        <w:rPr>
          <w:lang w:val="en-GB" w:eastAsia="de-DE"/>
        </w:rPr>
        <w:t>.</w:t>
      </w:r>
      <w:r w:rsidR="004F7619">
        <w:rPr>
          <w:lang w:val="en-GB" w:eastAsia="de-DE"/>
        </w:rPr>
        <w:t xml:space="preserve"> </w:t>
      </w:r>
    </w:p>
    <w:p w14:paraId="608990D3" w14:textId="782D9C85" w:rsidR="00C36BD3" w:rsidRPr="00186BA5" w:rsidRDefault="00C36BD3" w:rsidP="00186BA5">
      <w:pPr>
        <w:rPr>
          <w:lang w:val="en-GB" w:eastAsia="de-DE"/>
        </w:rPr>
      </w:pPr>
      <w:r w:rsidRPr="00186BA5">
        <w:rPr>
          <w:lang w:val="en-GB" w:eastAsia="de-DE"/>
        </w:rPr>
        <w:t xml:space="preserve">Behaviour </w:t>
      </w:r>
      <w:r w:rsidR="00FC21AA">
        <w:rPr>
          <w:lang w:val="en-GB" w:eastAsia="de-DE"/>
        </w:rPr>
        <w:t>d</w:t>
      </w:r>
      <w:r w:rsidRPr="00186BA5">
        <w:rPr>
          <w:lang w:val="en-GB" w:eastAsia="de-DE"/>
        </w:rPr>
        <w:t xml:space="preserve">riven </w:t>
      </w:r>
      <w:r w:rsidR="00FC21AA">
        <w:rPr>
          <w:lang w:val="en-GB" w:eastAsia="de-DE"/>
        </w:rPr>
        <w:t>d</w:t>
      </w:r>
      <w:r w:rsidRPr="00186BA5">
        <w:rPr>
          <w:lang w:val="en-GB" w:eastAsia="de-DE"/>
        </w:rPr>
        <w:t>evelopment</w:t>
      </w:r>
      <w:r w:rsidR="00A56A29" w:rsidRPr="00186BA5">
        <w:rPr>
          <w:lang w:val="en-GB" w:eastAsia="de-DE"/>
        </w:rPr>
        <w:t xml:space="preserve"> (BDD)</w:t>
      </w:r>
      <w:r w:rsidR="008E53C0">
        <w:rPr>
          <w:lang w:val="en-GB" w:eastAsia="de-DE"/>
        </w:rPr>
        <w:t xml:space="preserve">, on the other side, </w:t>
      </w:r>
      <w:r w:rsidRPr="00186BA5">
        <w:rPr>
          <w:lang w:val="en-GB" w:eastAsia="de-DE"/>
        </w:rPr>
        <w:t>is a software development approach that includes to</w:t>
      </w:r>
      <w:r w:rsidR="00F751F7">
        <w:rPr>
          <w:lang w:val="en-GB" w:eastAsia="de-DE"/>
        </w:rPr>
        <w:t>ols for high level test automation</w:t>
      </w:r>
      <w:r w:rsidR="00F11423">
        <w:rPr>
          <w:lang w:val="en-GB" w:eastAsia="de-DE"/>
        </w:rPr>
        <w:t xml:space="preserve"> (</w:t>
      </w:r>
      <w:r w:rsidR="00F11423" w:rsidRPr="00F11423">
        <w:rPr>
          <w:lang w:val="en-GB" w:eastAsia="de-DE"/>
        </w:rPr>
        <w:t>Smart, 2015</w:t>
      </w:r>
      <w:r w:rsidR="000A0E5E">
        <w:rPr>
          <w:lang w:val="en-GB" w:eastAsia="de-DE"/>
        </w:rPr>
        <w:t>, p.25</w:t>
      </w:r>
      <w:r w:rsidR="00F11423">
        <w:rPr>
          <w:lang w:val="en-GB" w:eastAsia="de-DE"/>
        </w:rPr>
        <w:t>)</w:t>
      </w:r>
      <w:r w:rsidRPr="00186BA5">
        <w:rPr>
          <w:lang w:val="en-GB" w:eastAsia="de-DE"/>
        </w:rPr>
        <w:t>.</w:t>
      </w:r>
      <w:r w:rsidR="00F751F7">
        <w:rPr>
          <w:lang w:val="en-GB" w:eastAsia="de-DE"/>
        </w:rPr>
        <w:t xml:space="preserve"> One of such </w:t>
      </w:r>
      <w:r w:rsidR="00186BA5" w:rsidRPr="00186BA5">
        <w:rPr>
          <w:lang w:val="en-GB" w:eastAsia="de-DE"/>
        </w:rPr>
        <w:t>tool is Cucumber</w:t>
      </w:r>
      <w:r w:rsidR="00313D93">
        <w:rPr>
          <w:lang w:val="en-GB" w:eastAsia="de-DE"/>
        </w:rPr>
        <w:t xml:space="preserve"> (</w:t>
      </w:r>
      <w:r w:rsidR="00313D93" w:rsidRPr="00F11423">
        <w:rPr>
          <w:lang w:val="en-GB" w:eastAsia="de-DE"/>
        </w:rPr>
        <w:t>Smart, 2015</w:t>
      </w:r>
      <w:r w:rsidR="00313D93">
        <w:rPr>
          <w:lang w:val="en-GB" w:eastAsia="de-DE"/>
        </w:rPr>
        <w:t>, p.25)</w:t>
      </w:r>
      <w:r w:rsidR="00186BA5" w:rsidRPr="00186BA5">
        <w:rPr>
          <w:lang w:val="en-GB" w:eastAsia="de-DE"/>
        </w:rPr>
        <w:t xml:space="preserve">. As the test automation script is based on a </w:t>
      </w:r>
      <w:r w:rsidR="002B7E81" w:rsidRPr="00186BA5">
        <w:rPr>
          <w:lang w:val="en-GB" w:eastAsia="de-DE"/>
        </w:rPr>
        <w:t>formalised</w:t>
      </w:r>
      <w:r w:rsidR="00186BA5" w:rsidRPr="00186BA5">
        <w:rPr>
          <w:lang w:val="en-GB" w:eastAsia="de-DE"/>
        </w:rPr>
        <w:t xml:space="preserve"> natural language, that is human and machin</w:t>
      </w:r>
      <w:r w:rsidR="00186BA5">
        <w:rPr>
          <w:lang w:val="en-GB" w:eastAsia="de-DE"/>
        </w:rPr>
        <w:t xml:space="preserve">e readable, it </w:t>
      </w:r>
      <w:r w:rsidR="00030F0D">
        <w:rPr>
          <w:lang w:val="en-GB" w:eastAsia="de-DE"/>
        </w:rPr>
        <w:t>has the potential to be</w:t>
      </w:r>
      <w:r w:rsidR="00186BA5">
        <w:rPr>
          <w:lang w:val="en-GB" w:eastAsia="de-DE"/>
        </w:rPr>
        <w:t xml:space="preserve"> a </w:t>
      </w:r>
      <w:r w:rsidR="002B7E81">
        <w:rPr>
          <w:lang w:val="en-GB" w:eastAsia="de-DE"/>
        </w:rPr>
        <w:t>powerful</w:t>
      </w:r>
      <w:r w:rsidR="00186BA5">
        <w:rPr>
          <w:lang w:val="en-GB" w:eastAsia="de-DE"/>
        </w:rPr>
        <w:t xml:space="preserve"> asset in the sense of a hybrid </w:t>
      </w:r>
      <w:r w:rsidR="002B7E81">
        <w:rPr>
          <w:lang w:val="en-GB" w:eastAsia="de-DE"/>
        </w:rPr>
        <w:t>approach</w:t>
      </w:r>
      <w:r w:rsidR="00186BA5">
        <w:rPr>
          <w:lang w:val="en-GB" w:eastAsia="de-DE"/>
        </w:rPr>
        <w:t xml:space="preserve"> between automation and manual </w:t>
      </w:r>
      <w:r w:rsidR="002B7E81">
        <w:rPr>
          <w:lang w:val="en-GB" w:eastAsia="de-DE"/>
        </w:rPr>
        <w:t>processes</w:t>
      </w:r>
      <w:r w:rsidR="00186BA5">
        <w:rPr>
          <w:lang w:val="en-GB" w:eastAsia="de-DE"/>
        </w:rPr>
        <w:t xml:space="preserve"> (</w:t>
      </w:r>
      <w:r w:rsidR="00AF32A5">
        <w:rPr>
          <w:lang w:val="en-GB" w:eastAsia="de-DE"/>
        </w:rPr>
        <w:t>Burnett,</w:t>
      </w:r>
      <w:r w:rsidR="00AF32A5" w:rsidRPr="00770B10">
        <w:rPr>
          <w:lang w:val="en-GB" w:eastAsia="de-DE"/>
        </w:rPr>
        <w:t xml:space="preserve"> </w:t>
      </w:r>
      <w:r w:rsidR="00186BA5" w:rsidRPr="00770B10">
        <w:rPr>
          <w:lang w:val="en-GB" w:eastAsia="de-DE"/>
        </w:rPr>
        <w:t>2009, p. 7</w:t>
      </w:r>
      <w:r w:rsidR="00186BA5">
        <w:rPr>
          <w:lang w:val="en-GB" w:eastAsia="de-DE"/>
        </w:rPr>
        <w:t>5</w:t>
      </w:r>
      <w:r w:rsidR="00F241E4">
        <w:rPr>
          <w:lang w:val="en-GB" w:eastAsia="de-DE"/>
        </w:rPr>
        <w:t xml:space="preserve">; </w:t>
      </w:r>
      <w:r w:rsidR="00F241E4" w:rsidRPr="00313D93">
        <w:rPr>
          <w:lang w:val="en-GB" w:eastAsia="de-DE"/>
        </w:rPr>
        <w:t xml:space="preserve">Nagy &amp; Rose, 2018, </w:t>
      </w:r>
      <w:r w:rsidR="00F241E4">
        <w:rPr>
          <w:lang w:val="en-GB" w:eastAsia="de-DE"/>
        </w:rPr>
        <w:t>chapter 4.6</w:t>
      </w:r>
      <w:r w:rsidR="00186BA5" w:rsidRPr="00770B10">
        <w:rPr>
          <w:lang w:val="en-GB" w:eastAsia="de-DE"/>
        </w:rPr>
        <w:t>)</w:t>
      </w:r>
      <w:r w:rsidR="00186BA5">
        <w:rPr>
          <w:lang w:val="en-GB" w:eastAsia="de-DE"/>
        </w:rPr>
        <w:t>.</w:t>
      </w:r>
    </w:p>
    <w:p w14:paraId="76656E0F" w14:textId="5A9A0067" w:rsidR="00AB6448" w:rsidRDefault="00CC1D44" w:rsidP="00AB6448">
      <w:pPr>
        <w:rPr>
          <w:lang w:val="en-GB" w:eastAsia="de-DE"/>
        </w:rPr>
      </w:pPr>
      <w:r>
        <w:rPr>
          <w:lang w:val="en-GB" w:eastAsia="de-DE"/>
        </w:rPr>
        <w:t>In the same</w:t>
      </w:r>
      <w:r w:rsidR="00186BA5">
        <w:rPr>
          <w:lang w:val="en-GB" w:eastAsia="de-DE"/>
        </w:rPr>
        <w:t xml:space="preserve"> sense</w:t>
      </w:r>
      <w:r w:rsidR="00A56A29" w:rsidRPr="00186BA5">
        <w:rPr>
          <w:lang w:val="en-GB" w:eastAsia="de-DE"/>
        </w:rPr>
        <w:t xml:space="preserve">, </w:t>
      </w:r>
      <w:proofErr w:type="spellStart"/>
      <w:r w:rsidR="00A56A29" w:rsidRPr="00186BA5">
        <w:rPr>
          <w:lang w:val="en-GB" w:eastAsia="de-DE"/>
        </w:rPr>
        <w:t>G</w:t>
      </w:r>
      <w:r w:rsidR="006D609D" w:rsidRPr="006D609D">
        <w:rPr>
          <w:rFonts w:cs="Arial"/>
          <w:bCs/>
          <w:color w:val="14171A"/>
          <w:szCs w:val="22"/>
          <w:shd w:val="clear" w:color="auto" w:fill="FFFFFF"/>
          <w:lang w:val="en-GB"/>
        </w:rPr>
        <w:t>á</w:t>
      </w:r>
      <w:r w:rsidR="00A56A29" w:rsidRPr="00186BA5">
        <w:rPr>
          <w:lang w:val="en-GB" w:eastAsia="de-DE"/>
        </w:rPr>
        <w:t>sp</w:t>
      </w:r>
      <w:r w:rsidR="006D609D" w:rsidRPr="006D609D">
        <w:rPr>
          <w:rFonts w:cs="Arial"/>
          <w:bCs/>
          <w:color w:val="14171A"/>
          <w:szCs w:val="22"/>
          <w:shd w:val="clear" w:color="auto" w:fill="FFFFFF"/>
          <w:lang w:val="en-GB"/>
        </w:rPr>
        <w:t>á</w:t>
      </w:r>
      <w:r w:rsidR="00A56A29" w:rsidRPr="00186BA5">
        <w:rPr>
          <w:lang w:val="en-GB" w:eastAsia="de-DE"/>
        </w:rPr>
        <w:t>r</w:t>
      </w:r>
      <w:proofErr w:type="spellEnd"/>
      <w:r w:rsidR="00A56A29" w:rsidRPr="00186BA5">
        <w:rPr>
          <w:lang w:val="en-GB" w:eastAsia="de-DE"/>
        </w:rPr>
        <w:t xml:space="preserve"> Nagy and </w:t>
      </w:r>
      <w:proofErr w:type="spellStart"/>
      <w:r w:rsidR="00A56A29" w:rsidRPr="00186BA5">
        <w:rPr>
          <w:lang w:val="en-GB" w:eastAsia="de-DE"/>
        </w:rPr>
        <w:t>Seb</w:t>
      </w:r>
      <w:proofErr w:type="spellEnd"/>
      <w:r w:rsidR="00A56A29" w:rsidRPr="00186BA5">
        <w:rPr>
          <w:lang w:val="en-GB" w:eastAsia="de-DE"/>
        </w:rPr>
        <w:t xml:space="preserve"> Rose</w:t>
      </w:r>
      <w:r w:rsidR="00C36BD3" w:rsidRPr="00186BA5">
        <w:rPr>
          <w:lang w:val="en-GB" w:eastAsia="de-DE"/>
        </w:rPr>
        <w:t xml:space="preserve"> state in their book ‘Discovery: Explore</w:t>
      </w:r>
      <w:r w:rsidR="00A56A29" w:rsidRPr="00186BA5">
        <w:rPr>
          <w:lang w:val="en-GB" w:eastAsia="de-DE"/>
        </w:rPr>
        <w:t xml:space="preserve"> behaviour using examples’ that BDD is well suited for software development in regulated are</w:t>
      </w:r>
      <w:r w:rsidR="00583E15" w:rsidRPr="00186BA5">
        <w:rPr>
          <w:lang w:val="en-GB" w:eastAsia="de-DE"/>
        </w:rPr>
        <w:t>a</w:t>
      </w:r>
      <w:r w:rsidR="00A56A29" w:rsidRPr="00186BA5">
        <w:rPr>
          <w:lang w:val="en-GB" w:eastAsia="de-DE"/>
        </w:rPr>
        <w:t>s and refer thereby also to the U.S. Food and Drug Administration (FDA)</w:t>
      </w:r>
      <w:r w:rsidR="00313D93">
        <w:rPr>
          <w:lang w:val="en-GB" w:eastAsia="de-DE"/>
        </w:rPr>
        <w:t xml:space="preserve"> </w:t>
      </w:r>
      <w:r w:rsidR="00313D93" w:rsidRPr="00313D93">
        <w:rPr>
          <w:lang w:val="en-GB" w:eastAsia="de-DE"/>
        </w:rPr>
        <w:t xml:space="preserve">(Nagy &amp; Rose, 2018, </w:t>
      </w:r>
      <w:r w:rsidR="00313D93">
        <w:rPr>
          <w:lang w:val="en-GB" w:eastAsia="de-DE"/>
        </w:rPr>
        <w:t>chapter 4.6</w:t>
      </w:r>
      <w:r w:rsidR="00313D93" w:rsidRPr="00313D93">
        <w:rPr>
          <w:lang w:val="en-GB" w:eastAsia="de-DE"/>
        </w:rPr>
        <w:t>)</w:t>
      </w:r>
      <w:r w:rsidR="00A56A29" w:rsidRPr="00186BA5">
        <w:rPr>
          <w:lang w:val="en-GB" w:eastAsia="de-DE"/>
        </w:rPr>
        <w:t>.</w:t>
      </w:r>
    </w:p>
    <w:p w14:paraId="610E6774" w14:textId="49EACC27" w:rsidR="005D14D1" w:rsidRDefault="005D14D1" w:rsidP="005D14D1">
      <w:pPr>
        <w:pStyle w:val="Heading2"/>
        <w:rPr>
          <w:lang w:val="en-GB"/>
        </w:rPr>
      </w:pPr>
      <w:bookmarkStart w:id="9" w:name="_Toc37082266"/>
      <w:r>
        <w:rPr>
          <w:lang w:val="en-GB"/>
        </w:rPr>
        <w:t>Tools</w:t>
      </w:r>
      <w:bookmarkEnd w:id="9"/>
    </w:p>
    <w:p w14:paraId="34F08F12" w14:textId="77777777" w:rsidR="005D14D1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Cucumber/Gherkin which allow to automate the test cases using an automation script (gherkin feature file)</w:t>
      </w:r>
      <w:r w:rsidRPr="00003F56">
        <w:rPr>
          <w:lang w:val="en-GB"/>
        </w:rPr>
        <w:t xml:space="preserve"> (</w:t>
      </w:r>
      <w:proofErr w:type="spellStart"/>
      <w:r w:rsidRPr="00003F56">
        <w:rPr>
          <w:lang w:val="en-GB"/>
        </w:rPr>
        <w:t>SmartBear</w:t>
      </w:r>
      <w:proofErr w:type="spellEnd"/>
      <w:r w:rsidRPr="00003F56">
        <w:rPr>
          <w:lang w:val="en-GB"/>
        </w:rPr>
        <w:t xml:space="preserve"> Software, 2020)</w:t>
      </w:r>
      <w:r>
        <w:rPr>
          <w:lang w:val="en-GB"/>
        </w:rPr>
        <w:t>.</w:t>
      </w:r>
    </w:p>
    <w:p w14:paraId="0BAD6D79" w14:textId="77777777" w:rsidR="005D14D1" w:rsidRPr="00C207F9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Selenium which simulates the user interaction with the web application and will be controlled by cucumber and the gherkin feature file </w:t>
      </w:r>
      <w:r w:rsidRPr="00003F56">
        <w:rPr>
          <w:lang w:val="en-GB"/>
        </w:rPr>
        <w:t xml:space="preserve">(Selenium, </w:t>
      </w:r>
      <w:proofErr w:type="spellStart"/>
      <w:r w:rsidRPr="00003F56">
        <w:rPr>
          <w:lang w:val="en-GB"/>
        </w:rPr>
        <w:t>n.d</w:t>
      </w:r>
      <w:proofErr w:type="spellEnd"/>
      <w:r>
        <w:rPr>
          <w:lang w:val="en-GB"/>
        </w:rPr>
        <w:t>; Jain &amp; Sawant, 2018</w:t>
      </w:r>
      <w:r w:rsidRPr="00003F56">
        <w:rPr>
          <w:lang w:val="en-GB"/>
        </w:rPr>
        <w:t>)</w:t>
      </w:r>
      <w:r>
        <w:rPr>
          <w:lang w:val="en-GB"/>
        </w:rPr>
        <w:t>.</w:t>
      </w:r>
    </w:p>
    <w:p w14:paraId="174D7CD2" w14:textId="77777777" w:rsidR="005D14D1" w:rsidRDefault="005D14D1" w:rsidP="005D14D1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Scenarioo</w:t>
      </w:r>
      <w:proofErr w:type="spellEnd"/>
      <w:r>
        <w:rPr>
          <w:lang w:val="en-GB"/>
        </w:rPr>
        <w:t xml:space="preserve"> that is used to display test reports with screenshots </w:t>
      </w:r>
      <w:r w:rsidRPr="00003F56">
        <w:rPr>
          <w:lang w:val="en-GB"/>
        </w:rPr>
        <w:t>(</w:t>
      </w:r>
      <w:proofErr w:type="spellStart"/>
      <w:r w:rsidRPr="00003F56">
        <w:rPr>
          <w:lang w:val="en-GB"/>
        </w:rPr>
        <w:t>Scenarioo</w:t>
      </w:r>
      <w:proofErr w:type="spellEnd"/>
      <w:r w:rsidRPr="00003F56">
        <w:rPr>
          <w:lang w:val="en-GB"/>
        </w:rPr>
        <w:t>, n.d.)</w:t>
      </w:r>
      <w:r>
        <w:rPr>
          <w:lang w:val="en-GB"/>
        </w:rPr>
        <w:t>.</w:t>
      </w:r>
    </w:p>
    <w:p w14:paraId="4FA6DCEB" w14:textId="77777777" w:rsidR="005D14D1" w:rsidRPr="00AB6448" w:rsidRDefault="005D14D1" w:rsidP="00AB6448">
      <w:pPr>
        <w:rPr>
          <w:lang w:val="en-GB" w:eastAsia="de-DE"/>
        </w:rPr>
      </w:pPr>
    </w:p>
    <w:p w14:paraId="013B242C" w14:textId="53A31C98" w:rsidR="0003724F" w:rsidRDefault="00C77D60" w:rsidP="0003724F">
      <w:pPr>
        <w:pStyle w:val="Heading2"/>
        <w:rPr>
          <w:lang w:val="en-GB"/>
        </w:rPr>
      </w:pPr>
      <w:bookmarkStart w:id="10" w:name="_Toc37082267"/>
      <w:r>
        <w:rPr>
          <w:lang w:val="en-GB"/>
        </w:rPr>
        <w:t>Hypothesis and Research Questions</w:t>
      </w:r>
      <w:bookmarkEnd w:id="10"/>
    </w:p>
    <w:p w14:paraId="5BB16866" w14:textId="261F8CFC" w:rsidR="002F706E" w:rsidRDefault="00AF793A" w:rsidP="00975D4A">
      <w:pPr>
        <w:rPr>
          <w:lang w:val="en-GB" w:eastAsia="de-DE"/>
        </w:rPr>
      </w:pPr>
      <w:r>
        <w:rPr>
          <w:lang w:val="en-GB" w:eastAsia="de-DE"/>
        </w:rPr>
        <w:t>This project</w:t>
      </w:r>
      <w:r w:rsidR="002F706E">
        <w:rPr>
          <w:lang w:val="en-GB" w:eastAsia="de-DE"/>
        </w:rPr>
        <w:t xml:space="preserve"> will be </w:t>
      </w:r>
      <w:r>
        <w:rPr>
          <w:lang w:val="en-GB" w:eastAsia="de-DE"/>
        </w:rPr>
        <w:t>led</w:t>
      </w:r>
      <w:r w:rsidR="002F706E">
        <w:rPr>
          <w:lang w:val="en-GB" w:eastAsia="de-DE"/>
        </w:rPr>
        <w:t xml:space="preserve"> by following hypothesis: BDD with its </w:t>
      </w:r>
      <w:r>
        <w:rPr>
          <w:lang w:val="en-GB" w:eastAsia="de-DE"/>
        </w:rPr>
        <w:t>activities</w:t>
      </w:r>
      <w:r w:rsidR="002F706E">
        <w:rPr>
          <w:lang w:val="en-GB" w:eastAsia="de-DE"/>
        </w:rPr>
        <w:t xml:space="preserve"> from us</w:t>
      </w:r>
      <w:r>
        <w:rPr>
          <w:lang w:val="en-GB" w:eastAsia="de-DE"/>
        </w:rPr>
        <w:t xml:space="preserve">er stories to executable specifications (formulation) and automation is a practicable approach in respect of technical </w:t>
      </w:r>
      <w:r w:rsidR="00B9462B">
        <w:rPr>
          <w:lang w:val="en-GB" w:eastAsia="de-DE"/>
        </w:rPr>
        <w:t>feasibility</w:t>
      </w:r>
      <w:r>
        <w:rPr>
          <w:lang w:val="en-GB" w:eastAsia="de-DE"/>
        </w:rPr>
        <w:t>, takin</w:t>
      </w:r>
      <w:r w:rsidR="006D44E0">
        <w:rPr>
          <w:lang w:val="en-GB" w:eastAsia="de-DE"/>
        </w:rPr>
        <w:t>g into account Cucumber/Gherkin</w:t>
      </w:r>
      <w:r>
        <w:rPr>
          <w:lang w:val="en-GB" w:eastAsia="de-DE"/>
        </w:rPr>
        <w:t xml:space="preserve">, Selenium and </w:t>
      </w:r>
      <w:proofErr w:type="spellStart"/>
      <w:r>
        <w:rPr>
          <w:lang w:val="en-GB" w:eastAsia="de-DE"/>
        </w:rPr>
        <w:t>Scenarioo</w:t>
      </w:r>
      <w:proofErr w:type="spellEnd"/>
      <w:r>
        <w:rPr>
          <w:lang w:val="en-GB" w:eastAsia="de-DE"/>
        </w:rPr>
        <w:t>, and validation re</w:t>
      </w:r>
      <w:r>
        <w:rPr>
          <w:lang w:val="en-GB" w:eastAsia="de-DE"/>
        </w:rPr>
        <w:lastRenderedPageBreak/>
        <w:t xml:space="preserve">quirements according to GAMP5 for OQ </w:t>
      </w:r>
      <w:r w:rsidR="00C77BFA">
        <w:rPr>
          <w:lang w:val="en-GB" w:eastAsia="de-DE"/>
        </w:rPr>
        <w:t>t</w:t>
      </w:r>
      <w:r>
        <w:rPr>
          <w:lang w:val="en-GB" w:eastAsia="de-DE"/>
        </w:rPr>
        <w:t xml:space="preserve">est </w:t>
      </w:r>
      <w:r w:rsidR="00C77BFA">
        <w:rPr>
          <w:lang w:val="en-GB" w:eastAsia="de-DE"/>
        </w:rPr>
        <w:t>a</w:t>
      </w:r>
      <w:r>
        <w:rPr>
          <w:lang w:val="en-GB" w:eastAsia="de-DE"/>
        </w:rPr>
        <w:t>utomation in highly regulated environments of the pharmaceutical industry.</w:t>
      </w:r>
    </w:p>
    <w:p w14:paraId="5A454467" w14:textId="2C4B1E22" w:rsidR="00034064" w:rsidRDefault="00034064" w:rsidP="00975D4A">
      <w:pPr>
        <w:rPr>
          <w:lang w:val="en-GB" w:eastAsia="de-DE"/>
        </w:rPr>
      </w:pPr>
      <w:r>
        <w:rPr>
          <w:lang w:val="en-GB" w:eastAsia="de-DE"/>
        </w:rPr>
        <w:t>To evaluate the above mentioned hypothesis, the project should find answers to following questions:</w:t>
      </w:r>
    </w:p>
    <w:p w14:paraId="50998333" w14:textId="71673790" w:rsidR="00034064" w:rsidRDefault="00034064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Do the </w:t>
      </w:r>
      <w:r w:rsidR="004804DE">
        <w:rPr>
          <w:lang w:val="en-GB" w:eastAsia="de-DE"/>
        </w:rPr>
        <w:t xml:space="preserve">artefacts out of </w:t>
      </w:r>
      <w:r>
        <w:rPr>
          <w:lang w:val="en-GB" w:eastAsia="de-DE"/>
        </w:rPr>
        <w:t xml:space="preserve">the BDD process satisfy </w:t>
      </w:r>
      <w:r w:rsidR="00F72343">
        <w:rPr>
          <w:lang w:val="en-GB" w:eastAsia="de-DE"/>
        </w:rPr>
        <w:t>the GAMP5 requirements in respect of OQs?</w:t>
      </w:r>
    </w:p>
    <w:p w14:paraId="0302DAFC" w14:textId="7F28671D" w:rsidR="00034064" w:rsidRDefault="00034064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Can automation tools like Cucumber/Gherkin, Selenium and </w:t>
      </w:r>
      <w:proofErr w:type="spellStart"/>
      <w:r>
        <w:rPr>
          <w:lang w:val="en-GB" w:eastAsia="de-DE"/>
        </w:rPr>
        <w:t>Scenarioo</w:t>
      </w:r>
      <w:proofErr w:type="spellEnd"/>
      <w:r>
        <w:rPr>
          <w:lang w:val="en-GB" w:eastAsia="de-DE"/>
        </w:rPr>
        <w:t xml:space="preserve"> (see chapter </w:t>
      </w:r>
      <w:r>
        <w:rPr>
          <w:lang w:val="en-GB" w:eastAsia="de-DE"/>
        </w:rPr>
        <w:fldChar w:fldCharType="begin"/>
      </w:r>
      <w:r>
        <w:rPr>
          <w:lang w:val="en-GB" w:eastAsia="de-DE"/>
        </w:rPr>
        <w:instrText xml:space="preserve"> REF _Ref36822358 \r \h </w:instrText>
      </w:r>
      <w:r>
        <w:rPr>
          <w:lang w:val="en-GB" w:eastAsia="de-DE"/>
        </w:rPr>
      </w:r>
      <w:r>
        <w:rPr>
          <w:lang w:val="en-GB" w:eastAsia="de-DE"/>
        </w:rPr>
        <w:fldChar w:fldCharType="separate"/>
      </w:r>
      <w:r>
        <w:rPr>
          <w:lang w:val="en-GB" w:eastAsia="de-DE"/>
        </w:rPr>
        <w:t>2.2.1</w:t>
      </w:r>
      <w:r>
        <w:rPr>
          <w:lang w:val="en-GB" w:eastAsia="de-DE"/>
        </w:rPr>
        <w:fldChar w:fldCharType="end"/>
      </w:r>
      <w:r>
        <w:rPr>
          <w:lang w:val="en-GB" w:eastAsia="de-DE"/>
        </w:rPr>
        <w:t>) be used</w:t>
      </w:r>
      <w:r w:rsidR="00470C52">
        <w:rPr>
          <w:lang w:val="en-GB" w:eastAsia="de-DE"/>
        </w:rPr>
        <w:t xml:space="preserve"> together</w:t>
      </w:r>
      <w:r>
        <w:rPr>
          <w:lang w:val="en-GB" w:eastAsia="de-DE"/>
        </w:rPr>
        <w:t xml:space="preserve"> in validated environment</w:t>
      </w:r>
      <w:r w:rsidR="00F72343">
        <w:rPr>
          <w:lang w:val="en-GB" w:eastAsia="de-DE"/>
        </w:rPr>
        <w:t>s</w:t>
      </w:r>
      <w:r>
        <w:rPr>
          <w:lang w:val="en-GB" w:eastAsia="de-DE"/>
        </w:rPr>
        <w:t>?</w:t>
      </w:r>
    </w:p>
    <w:p w14:paraId="65B1B885" w14:textId="603B2EE6" w:rsidR="00F72343" w:rsidRDefault="004804DE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>How can the test suite be adapted to the evolution of the application</w:t>
      </w:r>
      <w:r w:rsidR="00B9462B">
        <w:rPr>
          <w:lang w:val="en-GB" w:eastAsia="de-DE"/>
        </w:rPr>
        <w:t>?</w:t>
      </w:r>
    </w:p>
    <w:p w14:paraId="6E00A912" w14:textId="131B7B3A" w:rsidR="00F72343" w:rsidRPr="00034064" w:rsidRDefault="00F72343" w:rsidP="00034064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How could be dealt with </w:t>
      </w:r>
      <w:r w:rsidR="004804DE">
        <w:rPr>
          <w:lang w:val="en-GB" w:eastAsia="de-DE"/>
        </w:rPr>
        <w:t>new versions</w:t>
      </w:r>
      <w:r>
        <w:rPr>
          <w:lang w:val="en-GB" w:eastAsia="de-DE"/>
        </w:rPr>
        <w:t xml:space="preserve"> of the automation tools in terms of</w:t>
      </w:r>
      <w:r w:rsidR="00B9462B">
        <w:rPr>
          <w:lang w:val="en-GB" w:eastAsia="de-DE"/>
        </w:rPr>
        <w:t xml:space="preserve"> validation?</w:t>
      </w:r>
    </w:p>
    <w:p w14:paraId="4BCFFD55" w14:textId="0B795CEC" w:rsidR="00DD54C3" w:rsidRDefault="00DD54C3" w:rsidP="00DD54C3">
      <w:pPr>
        <w:pStyle w:val="Heading2"/>
        <w:rPr>
          <w:lang w:val="en-GB"/>
        </w:rPr>
      </w:pPr>
      <w:bookmarkStart w:id="11" w:name="_Toc37082268"/>
      <w:r>
        <w:rPr>
          <w:lang w:val="en-GB"/>
        </w:rPr>
        <w:t>Scope</w:t>
      </w:r>
      <w:bookmarkEnd w:id="11"/>
    </w:p>
    <w:p w14:paraId="178F1EDB" w14:textId="77777777" w:rsidR="00DD54C3" w:rsidRDefault="00DD54C3" w:rsidP="00DD54C3">
      <w:pPr>
        <w:pStyle w:val="Heading3"/>
        <w:rPr>
          <w:lang w:val="en-GB"/>
        </w:rPr>
      </w:pPr>
      <w:bookmarkStart w:id="12" w:name="_Toc37082269"/>
      <w:r>
        <w:rPr>
          <w:lang w:val="en-GB"/>
        </w:rPr>
        <w:t>In Scope</w:t>
      </w:r>
      <w:bookmarkEnd w:id="12"/>
    </w:p>
    <w:p w14:paraId="093D1B22" w14:textId="30D8FC82" w:rsid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Evaluation of a test automation for OQs based on BDD for a category 5 software (custom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application) according to GAMP5</w:t>
      </w:r>
      <w:r w:rsidR="002022A8">
        <w:rPr>
          <w:lang w:val="en-GB" w:eastAsia="de-DE"/>
        </w:rPr>
        <w:t>.</w:t>
      </w:r>
    </w:p>
    <w:p w14:paraId="1C01F32C" w14:textId="3BD9AA67" w:rsidR="00AD0243" w:rsidRPr="00840B5D" w:rsidRDefault="00AD0243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>
        <w:rPr>
          <w:lang w:val="en-GB" w:eastAsia="de-DE"/>
        </w:rPr>
        <w:t xml:space="preserve">Proposal for a Validation Procedure for Cucumber/Gherkin, </w:t>
      </w:r>
      <w:proofErr w:type="spellStart"/>
      <w:r>
        <w:rPr>
          <w:lang w:val="en-GB" w:eastAsia="de-DE"/>
        </w:rPr>
        <w:t>S</w:t>
      </w:r>
      <w:r w:rsidR="00B54BCB">
        <w:rPr>
          <w:lang w:val="en-GB" w:eastAsia="de-DE"/>
        </w:rPr>
        <w:t>c</w:t>
      </w:r>
      <w:r>
        <w:rPr>
          <w:lang w:val="en-GB" w:eastAsia="de-DE"/>
        </w:rPr>
        <w:t>enarioo</w:t>
      </w:r>
      <w:proofErr w:type="spellEnd"/>
      <w:r>
        <w:rPr>
          <w:lang w:val="en-GB" w:eastAsia="de-DE"/>
        </w:rPr>
        <w:t xml:space="preserve"> and Selenium and their interaction.</w:t>
      </w:r>
    </w:p>
    <w:p w14:paraId="0A3D4444" w14:textId="0F5BDFCC" w:rsidR="00840B5D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Implementation of a prototype for the evaluation and illustration of a test automation for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different functionalities. The test automation is based on the following tools: Cucumber,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 xml:space="preserve">Selenium, </w:t>
      </w:r>
      <w:proofErr w:type="spellStart"/>
      <w:r w:rsidRPr="00840B5D">
        <w:rPr>
          <w:lang w:val="en-GB" w:eastAsia="de-DE"/>
        </w:rPr>
        <w:t>Scenarioo</w:t>
      </w:r>
      <w:proofErr w:type="spellEnd"/>
      <w:r w:rsidR="002022A8">
        <w:rPr>
          <w:lang w:val="en-GB" w:eastAsia="de-DE"/>
        </w:rPr>
        <w:t>.</w:t>
      </w:r>
    </w:p>
    <w:p w14:paraId="2892D8B4" w14:textId="52A53D0C" w:rsidR="00840B5D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>Are to be included: User Requirements, Specification/Test Management, Risk Management,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Traceability, the validation process with regard to the OQs for a Category 5 product according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to GAMP5</w:t>
      </w:r>
      <w:r w:rsidR="002022A8">
        <w:rPr>
          <w:lang w:val="en-GB" w:eastAsia="de-DE"/>
        </w:rPr>
        <w:t>.</w:t>
      </w:r>
    </w:p>
    <w:p w14:paraId="689F6304" w14:textId="2823C815" w:rsidR="00DD54C3" w:rsidRPr="00840B5D" w:rsidRDefault="00840B5D" w:rsidP="00840B5D">
      <w:pPr>
        <w:pStyle w:val="ListParagraph"/>
        <w:numPr>
          <w:ilvl w:val="0"/>
          <w:numId w:val="25"/>
        </w:numPr>
        <w:rPr>
          <w:lang w:val="en-GB" w:eastAsia="de-DE"/>
        </w:rPr>
      </w:pPr>
      <w:r w:rsidRPr="00840B5D">
        <w:rPr>
          <w:lang w:val="en-GB" w:eastAsia="de-DE"/>
        </w:rPr>
        <w:t xml:space="preserve">If possible, outlooks on related topics (PQs, category 4 software, </w:t>
      </w:r>
      <w:r>
        <w:rPr>
          <w:lang w:val="en-GB" w:eastAsia="de-DE"/>
        </w:rPr>
        <w:t>DevOps</w:t>
      </w:r>
      <w:r w:rsidRPr="00840B5D">
        <w:rPr>
          <w:lang w:val="en-GB" w:eastAsia="de-DE"/>
        </w:rPr>
        <w:t>), based</w:t>
      </w:r>
      <w:r>
        <w:rPr>
          <w:lang w:val="en-GB" w:eastAsia="de-DE"/>
        </w:rPr>
        <w:t xml:space="preserve"> </w:t>
      </w:r>
      <w:r w:rsidRPr="00840B5D">
        <w:rPr>
          <w:lang w:val="en-GB" w:eastAsia="de-DE"/>
        </w:rPr>
        <w:t>on the findings obtained</w:t>
      </w:r>
      <w:r w:rsidR="002022A8">
        <w:rPr>
          <w:lang w:val="en-GB" w:eastAsia="de-DE"/>
        </w:rPr>
        <w:t>.</w:t>
      </w:r>
    </w:p>
    <w:p w14:paraId="45A677C7" w14:textId="77777777" w:rsidR="00DD54C3" w:rsidRPr="00DD54C3" w:rsidRDefault="00DD54C3" w:rsidP="00DD54C3">
      <w:pPr>
        <w:pStyle w:val="Heading3"/>
        <w:rPr>
          <w:lang w:val="en-GB"/>
        </w:rPr>
      </w:pPr>
      <w:bookmarkStart w:id="13" w:name="_Toc37082270"/>
      <w:r>
        <w:rPr>
          <w:lang w:val="en-GB"/>
        </w:rPr>
        <w:t>Out of Scope</w:t>
      </w:r>
      <w:bookmarkEnd w:id="13"/>
    </w:p>
    <w:p w14:paraId="16B86063" w14:textId="418DDB65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Validation activities according to GAMP5 outside of OQs (e.g. process validation, IQs, PQs,</w:t>
      </w:r>
      <w:r>
        <w:rPr>
          <w:lang w:val="en-GB"/>
        </w:rPr>
        <w:t xml:space="preserve"> </w:t>
      </w:r>
      <w:r w:rsidRPr="00AD0243">
        <w:rPr>
          <w:lang w:val="en-GB"/>
        </w:rPr>
        <w:t>design reviews, used infrastructure ...).</w:t>
      </w:r>
    </w:p>
    <w:p w14:paraId="205FC27E" w14:textId="36DB741B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 xml:space="preserve">BDD activities that are outside the chain </w:t>
      </w:r>
      <w:r>
        <w:rPr>
          <w:lang w:val="en-GB"/>
        </w:rPr>
        <w:t>from user stories to high-level test automation</w:t>
      </w:r>
      <w:r w:rsidRPr="00AD0243">
        <w:rPr>
          <w:lang w:val="en-GB"/>
        </w:rPr>
        <w:t xml:space="preserve"> (e.g. the implementation technique TDD, Unit/Module Testing).</w:t>
      </w:r>
    </w:p>
    <w:p w14:paraId="14B51ADE" w14:textId="77777777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Tool evaluations for implementation (e.g. Selenium vs. Cypress) are not part of this work.</w:t>
      </w:r>
    </w:p>
    <w:p w14:paraId="42951748" w14:textId="28B45F56" w:rsidR="00AD0243" w:rsidRPr="00AD0243" w:rsidRDefault="00AD0243" w:rsidP="00AD0243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lastRenderedPageBreak/>
        <w:t>Risk evaluation regarding the implementation of the prototype: exemplary risks are</w:t>
      </w:r>
      <w:r>
        <w:rPr>
          <w:lang w:val="en-GB"/>
        </w:rPr>
        <w:t xml:space="preserve"> </w:t>
      </w:r>
      <w:r w:rsidRPr="00AD0243">
        <w:rPr>
          <w:lang w:val="en-GB"/>
        </w:rPr>
        <w:t>considered, but without claiming that the risk evaluation was carried out correctly and</w:t>
      </w:r>
      <w:r>
        <w:rPr>
          <w:lang w:val="en-GB"/>
        </w:rPr>
        <w:t xml:space="preserve"> </w:t>
      </w:r>
      <w:r w:rsidRPr="00AD0243">
        <w:rPr>
          <w:lang w:val="en-GB"/>
        </w:rPr>
        <w:t>completely from a practical point of view.</w:t>
      </w:r>
    </w:p>
    <w:p w14:paraId="650F98AB" w14:textId="11F667A7" w:rsidR="00AB6448" w:rsidRPr="000C1AFA" w:rsidRDefault="00AD0243" w:rsidP="00AB6448">
      <w:pPr>
        <w:pStyle w:val="ListParagraph"/>
        <w:numPr>
          <w:ilvl w:val="0"/>
          <w:numId w:val="26"/>
        </w:numPr>
        <w:rPr>
          <w:lang w:val="en-GB"/>
        </w:rPr>
      </w:pPr>
      <w:r w:rsidRPr="00AD0243">
        <w:rPr>
          <w:lang w:val="en-GB"/>
        </w:rPr>
        <w:t>Compliance of the prototype: if possible, an exemplary compliance requirement that is</w:t>
      </w:r>
      <w:r>
        <w:rPr>
          <w:lang w:val="en-GB"/>
        </w:rPr>
        <w:t xml:space="preserve"> </w:t>
      </w:r>
      <w:r w:rsidRPr="00AD0243">
        <w:rPr>
          <w:lang w:val="en-GB"/>
        </w:rPr>
        <w:t>technically easy to implement will be considered. However, the prototype will not be</w:t>
      </w:r>
      <w:r>
        <w:rPr>
          <w:lang w:val="en-GB"/>
        </w:rPr>
        <w:t xml:space="preserve"> </w:t>
      </w:r>
      <w:r w:rsidRPr="00AD0243">
        <w:rPr>
          <w:lang w:val="en-GB"/>
        </w:rPr>
        <w:t>compliant</w:t>
      </w:r>
      <w:r w:rsidR="00004D83">
        <w:rPr>
          <w:lang w:val="en-GB"/>
        </w:rPr>
        <w:t xml:space="preserve"> to regulations like </w:t>
      </w:r>
      <w:r w:rsidR="00004D83" w:rsidRPr="00004D83">
        <w:rPr>
          <w:lang w:val="en-GB"/>
        </w:rPr>
        <w:t>FDA 21 CFR part 11 or EU GMP Annex 11</w:t>
      </w:r>
      <w:r w:rsidRPr="00AD0243">
        <w:rPr>
          <w:lang w:val="en-GB"/>
        </w:rPr>
        <w:t>.</w:t>
      </w:r>
    </w:p>
    <w:p w14:paraId="306ED515" w14:textId="77777777" w:rsidR="0080660B" w:rsidRDefault="00D863A6" w:rsidP="00D863A6">
      <w:pPr>
        <w:pStyle w:val="Heading2"/>
        <w:rPr>
          <w:lang w:val="en-GB"/>
        </w:rPr>
      </w:pPr>
      <w:bookmarkStart w:id="14" w:name="_Toc37082271"/>
      <w:r>
        <w:rPr>
          <w:lang w:val="en-GB"/>
        </w:rPr>
        <w:t>Approach</w:t>
      </w:r>
      <w:bookmarkEnd w:id="14"/>
    </w:p>
    <w:p w14:paraId="0591500C" w14:textId="77777777" w:rsidR="00425912" w:rsidRPr="00425912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starting point for the BDD part is the book "Discovery - Explore behaviour using examples" by Gaspar Nagy and </w:t>
      </w:r>
      <w:proofErr w:type="spellStart"/>
      <w:r w:rsidRPr="00425912">
        <w:rPr>
          <w:lang w:val="en-GB"/>
        </w:rPr>
        <w:t>Seb</w:t>
      </w:r>
      <w:proofErr w:type="spellEnd"/>
      <w:r w:rsidRPr="00425912">
        <w:rPr>
          <w:lang w:val="en-GB"/>
        </w:rPr>
        <w:t xml:space="preserve"> Rose (ISBN 978-1983591259). In chapter 4.6 the authors state that BDD leads to improved efficiency in software development for regulated environments. </w:t>
      </w:r>
    </w:p>
    <w:p w14:paraId="32B89575" w14:textId="77777777" w:rsidR="00425912" w:rsidRPr="00425912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CSV part of the project is based on the widely-used CSV standard GAMP5. </w:t>
      </w:r>
    </w:p>
    <w:p w14:paraId="26F14B91" w14:textId="2BB45B6C" w:rsidR="0080660B" w:rsidRDefault="00425912" w:rsidP="00425912">
      <w:pPr>
        <w:rPr>
          <w:lang w:val="en-GB"/>
        </w:rPr>
      </w:pPr>
      <w:r w:rsidRPr="00425912">
        <w:rPr>
          <w:lang w:val="en-GB"/>
        </w:rPr>
        <w:t xml:space="preserve">The BDD approach and the </w:t>
      </w:r>
      <w:r w:rsidRPr="00A9631A">
        <w:rPr>
          <w:lang w:val="en-GB"/>
        </w:rPr>
        <w:t xml:space="preserve">GAMP5 methodology are analysed to develop a combined </w:t>
      </w:r>
      <w:r w:rsidR="00A9631A" w:rsidRPr="00A9631A">
        <w:rPr>
          <w:lang w:val="en-GB"/>
        </w:rPr>
        <w:t>process</w:t>
      </w:r>
      <w:r w:rsidRPr="00A9631A">
        <w:rPr>
          <w:lang w:val="en-GB"/>
        </w:rPr>
        <w:t xml:space="preserve">. This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is then presented in an appropriate form (e.g. BPMN) so that it can be evaluated by a </w:t>
      </w:r>
      <w:proofErr w:type="spellStart"/>
      <w:r w:rsidRPr="00A9631A">
        <w:rPr>
          <w:lang w:val="en-GB"/>
        </w:rPr>
        <w:t>wega</w:t>
      </w:r>
      <w:proofErr w:type="spellEnd"/>
      <w:r w:rsidRPr="00A9631A">
        <w:rPr>
          <w:lang w:val="en-GB"/>
        </w:rPr>
        <w:t xml:space="preserve"> CSV specialist. The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will be </w:t>
      </w:r>
      <w:r w:rsidR="00725769">
        <w:rPr>
          <w:lang w:val="en-GB"/>
        </w:rPr>
        <w:t xml:space="preserve">regularly reviewed by a </w:t>
      </w:r>
      <w:proofErr w:type="spellStart"/>
      <w:r w:rsidR="00725769">
        <w:rPr>
          <w:lang w:val="en-GB"/>
        </w:rPr>
        <w:t>wega</w:t>
      </w:r>
      <w:proofErr w:type="spellEnd"/>
      <w:r w:rsidR="00725769">
        <w:rPr>
          <w:lang w:val="en-GB"/>
        </w:rPr>
        <w:t xml:space="preserve"> CSV specialist while being </w:t>
      </w:r>
      <w:r w:rsidRPr="00A9631A">
        <w:rPr>
          <w:lang w:val="en-GB"/>
        </w:rPr>
        <w:t xml:space="preserve">developed </w:t>
      </w:r>
      <w:r w:rsidR="00725769">
        <w:rPr>
          <w:lang w:val="en-GB"/>
        </w:rPr>
        <w:t xml:space="preserve">to </w:t>
      </w:r>
      <w:r w:rsidR="00EE7CB0">
        <w:rPr>
          <w:lang w:val="en-GB"/>
        </w:rPr>
        <w:t>assure its conformity with GAMP</w:t>
      </w:r>
      <w:r w:rsidR="00725769">
        <w:rPr>
          <w:lang w:val="en-GB"/>
        </w:rPr>
        <w:t>5</w:t>
      </w:r>
      <w:r w:rsidRPr="00A9631A">
        <w:rPr>
          <w:lang w:val="en-GB"/>
        </w:rPr>
        <w:t>. Based on th</w:t>
      </w:r>
      <w:r w:rsidR="00B035BC" w:rsidRPr="00A9631A">
        <w:rPr>
          <w:lang w:val="en-GB"/>
        </w:rPr>
        <w:t xml:space="preserve">e developed </w:t>
      </w:r>
      <w:r w:rsidR="00725769">
        <w:rPr>
          <w:lang w:val="en-GB"/>
        </w:rPr>
        <w:t>process</w:t>
      </w:r>
      <w:r w:rsidRPr="00A9631A">
        <w:rPr>
          <w:lang w:val="en-GB"/>
        </w:rPr>
        <w:t xml:space="preserve"> a prototype will be implemented as proof of concept. Few exemplary user requirements are defined as a basis for its implementation. As the final input regarding the suitability of the developed model, the prototype is audited by a </w:t>
      </w:r>
      <w:proofErr w:type="spellStart"/>
      <w:r w:rsidRPr="00A9631A">
        <w:rPr>
          <w:lang w:val="en-GB"/>
        </w:rPr>
        <w:t>wega</w:t>
      </w:r>
      <w:proofErr w:type="spellEnd"/>
      <w:r w:rsidRPr="00A9631A">
        <w:rPr>
          <w:lang w:val="en-GB"/>
        </w:rPr>
        <w:t xml:space="preserve"> CSV specialist. Thi</w:t>
      </w:r>
      <w:r w:rsidR="00A9631A" w:rsidRPr="00A9631A">
        <w:rPr>
          <w:lang w:val="en-GB"/>
        </w:rPr>
        <w:t>s then forms the basis for the ‘Learnings &amp; Discussion’ and the ‘Outlook’</w:t>
      </w:r>
      <w:r w:rsidRPr="00A9631A">
        <w:rPr>
          <w:lang w:val="en-GB"/>
        </w:rPr>
        <w:t>.</w:t>
      </w:r>
    </w:p>
    <w:p w14:paraId="20E2F432" w14:textId="2F36A36B" w:rsidR="00A9631A" w:rsidRDefault="00A9631A" w:rsidP="00425912">
      <w:pPr>
        <w:rPr>
          <w:lang w:val="en-GB"/>
        </w:rPr>
      </w:pPr>
      <w:r>
        <w:rPr>
          <w:lang w:val="en-GB"/>
        </w:rPr>
        <w:t xml:space="preserve">In </w:t>
      </w:r>
      <w:r w:rsidR="00897869">
        <w:rPr>
          <w:lang w:val="en-GB"/>
        </w:rPr>
        <w:t>summary following activities are planned in two different streams as shown in the figures</w:t>
      </w:r>
      <w:r w:rsidR="001400A1">
        <w:rPr>
          <w:lang w:val="en-GB"/>
        </w:rPr>
        <w:t xml:space="preserve"> 1 &amp; 2</w:t>
      </w:r>
      <w:r>
        <w:rPr>
          <w:lang w:val="en-GB"/>
        </w:rPr>
        <w:t>:</w:t>
      </w:r>
    </w:p>
    <w:p w14:paraId="3DBEEBD2" w14:textId="13E638ED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Develop</w:t>
      </w:r>
      <w:r w:rsidR="00F72343">
        <w:rPr>
          <w:lang w:val="en-GB"/>
        </w:rPr>
        <w:t>ment of</w:t>
      </w:r>
      <w:r>
        <w:rPr>
          <w:lang w:val="en-GB"/>
        </w:rPr>
        <w:t xml:space="preserve"> a combined process between BDD and GAMP5 in respect to OQs</w:t>
      </w:r>
    </w:p>
    <w:p w14:paraId="2C9EEFE5" w14:textId="02228A1C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>Based on point 1 to implement</w:t>
      </w:r>
      <w:r w:rsidR="00F72343">
        <w:rPr>
          <w:lang w:val="en-GB"/>
        </w:rPr>
        <w:t>ation of</w:t>
      </w:r>
      <w:r>
        <w:rPr>
          <w:lang w:val="en-GB"/>
        </w:rPr>
        <w:t xml:space="preserve"> a prototype</w:t>
      </w:r>
    </w:p>
    <w:p w14:paraId="2BB84B9D" w14:textId="3EFBAADD" w:rsidR="00A9631A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Audit of </w:t>
      </w:r>
      <w:r w:rsidR="00CC3CFD">
        <w:rPr>
          <w:lang w:val="en-GB"/>
        </w:rPr>
        <w:t xml:space="preserve">the </w:t>
      </w:r>
      <w:r>
        <w:rPr>
          <w:lang w:val="en-GB"/>
        </w:rPr>
        <w:t xml:space="preserve">prototype by </w:t>
      </w:r>
      <w:proofErr w:type="spellStart"/>
      <w:r>
        <w:rPr>
          <w:lang w:val="en-GB"/>
        </w:rPr>
        <w:t>wega</w:t>
      </w:r>
      <w:proofErr w:type="spellEnd"/>
    </w:p>
    <w:p w14:paraId="3E18ED29" w14:textId="77777777" w:rsidR="005C72B9" w:rsidRDefault="00A9631A" w:rsidP="00470C52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Analysis of </w:t>
      </w:r>
      <w:r w:rsidR="00CC3CFD">
        <w:rPr>
          <w:lang w:val="en-GB"/>
        </w:rPr>
        <w:t xml:space="preserve">the </w:t>
      </w:r>
      <w:r w:rsidR="00F72343">
        <w:rPr>
          <w:lang w:val="en-GB"/>
        </w:rPr>
        <w:t>a</w:t>
      </w:r>
      <w:r>
        <w:rPr>
          <w:lang w:val="en-GB"/>
        </w:rPr>
        <w:t xml:space="preserve">udit results including </w:t>
      </w:r>
      <w:r w:rsidR="00755E37">
        <w:rPr>
          <w:lang w:val="en-GB"/>
        </w:rPr>
        <w:t>l</w:t>
      </w:r>
      <w:r>
        <w:rPr>
          <w:lang w:val="en-GB"/>
        </w:rPr>
        <w:t>earnings</w:t>
      </w:r>
      <w:r w:rsidR="00F72343">
        <w:rPr>
          <w:lang w:val="en-GB"/>
        </w:rPr>
        <w:t>,</w:t>
      </w:r>
      <w:r>
        <w:rPr>
          <w:lang w:val="en-GB"/>
        </w:rPr>
        <w:t xml:space="preserve"> </w:t>
      </w:r>
      <w:r w:rsidR="00755E37">
        <w:rPr>
          <w:lang w:val="en-GB"/>
        </w:rPr>
        <w:t>a</w:t>
      </w:r>
      <w:r>
        <w:rPr>
          <w:lang w:val="en-GB"/>
        </w:rPr>
        <w:t xml:space="preserve"> </w:t>
      </w:r>
      <w:r w:rsidR="00755E37">
        <w:rPr>
          <w:lang w:val="en-GB"/>
        </w:rPr>
        <w:t>discussion</w:t>
      </w:r>
      <w:r>
        <w:rPr>
          <w:lang w:val="en-GB"/>
        </w:rPr>
        <w:t xml:space="preserve"> and an outlook</w:t>
      </w:r>
      <w:r w:rsidR="005C72B9" w:rsidRPr="005C72B9">
        <w:rPr>
          <w:lang w:val="en-GB"/>
        </w:rPr>
        <w:t xml:space="preserve"> </w:t>
      </w:r>
    </w:p>
    <w:p w14:paraId="5EEB546F" w14:textId="673DC5EE" w:rsidR="00470C52" w:rsidRDefault="005C72B9" w:rsidP="00470C52">
      <w:pPr>
        <w:pStyle w:val="ListParagraph"/>
        <w:numPr>
          <w:ilvl w:val="0"/>
          <w:numId w:val="30"/>
        </w:numPr>
        <w:jc w:val="left"/>
        <w:rPr>
          <w:lang w:val="en-GB"/>
        </w:rPr>
      </w:pPr>
      <w:r>
        <w:rPr>
          <w:lang w:val="en-GB"/>
        </w:rPr>
        <w:t xml:space="preserve">Analysis of what is needed to be done in order to use </w:t>
      </w:r>
      <w:r w:rsidR="00E0005A">
        <w:rPr>
          <w:lang w:val="en-GB"/>
        </w:rPr>
        <w:t xml:space="preserve">Cucumber/Gherkin, </w:t>
      </w:r>
      <w:proofErr w:type="spellStart"/>
      <w:r w:rsidR="00E0005A">
        <w:rPr>
          <w:lang w:val="en-GB"/>
        </w:rPr>
        <w:t>Scenarioo</w:t>
      </w:r>
      <w:proofErr w:type="spellEnd"/>
      <w:r w:rsidR="00E0005A">
        <w:rPr>
          <w:lang w:val="en-GB"/>
        </w:rPr>
        <w:t xml:space="preserve"> and Selenium</w:t>
      </w:r>
      <w:r>
        <w:rPr>
          <w:lang w:val="en-GB"/>
        </w:rPr>
        <w:t xml:space="preserve"> in a validated environment including following a</w:t>
      </w:r>
      <w:r w:rsidR="00470C52">
        <w:rPr>
          <w:lang w:val="en-GB"/>
        </w:rPr>
        <w:t>spects</w:t>
      </w:r>
    </w:p>
    <w:p w14:paraId="3006E8CF" w14:textId="77777777" w:rsidR="00470C52" w:rsidRDefault="00470C52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>single tools</w:t>
      </w:r>
    </w:p>
    <w:p w14:paraId="7D1EB815" w14:textId="77777777" w:rsidR="00470C52" w:rsidRDefault="005C72B9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 xml:space="preserve">combination of the </w:t>
      </w:r>
      <w:r w:rsidR="00470C52">
        <w:rPr>
          <w:lang w:val="en-GB"/>
        </w:rPr>
        <w:t>tools</w:t>
      </w:r>
    </w:p>
    <w:p w14:paraId="5893EB28" w14:textId="734D7FB0" w:rsidR="00A9631A" w:rsidRDefault="005C72B9" w:rsidP="00470C52">
      <w:pPr>
        <w:pStyle w:val="ListParagraph"/>
        <w:numPr>
          <w:ilvl w:val="1"/>
          <w:numId w:val="32"/>
        </w:numPr>
        <w:jc w:val="left"/>
        <w:rPr>
          <w:lang w:val="en-GB"/>
        </w:rPr>
      </w:pPr>
      <w:r>
        <w:rPr>
          <w:lang w:val="en-GB"/>
        </w:rPr>
        <w:t>updates of the tools</w:t>
      </w:r>
    </w:p>
    <w:p w14:paraId="21CE4CE5" w14:textId="77777777" w:rsidR="000A357F" w:rsidRPr="00470C52" w:rsidRDefault="000B6303" w:rsidP="000A357F">
      <w:pPr>
        <w:keepNext/>
        <w:jc w:val="left"/>
        <w:rPr>
          <w:lang w:val="en-GB"/>
        </w:rPr>
      </w:pPr>
      <w:r>
        <w:rPr>
          <w:noProof/>
          <w:lang w:eastAsia="de-CH"/>
        </w:rPr>
        <w:lastRenderedPageBreak/>
        <w:drawing>
          <wp:inline distT="0" distB="0" distL="0" distR="0" wp14:anchorId="7AAC8409" wp14:editId="4752447B">
            <wp:extent cx="5486400" cy="1157844"/>
            <wp:effectExtent l="5715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59C034A" w14:textId="3A6E961C" w:rsidR="00897869" w:rsidRPr="000A357F" w:rsidRDefault="000A357F" w:rsidP="000A357F">
      <w:pPr>
        <w:pStyle w:val="Caption"/>
        <w:jc w:val="left"/>
        <w:rPr>
          <w:lang w:val="en-GB"/>
        </w:rPr>
      </w:pPr>
      <w:bookmarkStart w:id="15" w:name="_Toc36826148"/>
      <w:r w:rsidRPr="000A357F">
        <w:rPr>
          <w:lang w:val="en-GB"/>
        </w:rPr>
        <w:t xml:space="preserve">Figure </w:t>
      </w:r>
      <w:r>
        <w:fldChar w:fldCharType="begin"/>
      </w:r>
      <w:r w:rsidRPr="000A357F">
        <w:rPr>
          <w:lang w:val="en-GB"/>
        </w:rPr>
        <w:instrText xml:space="preserve"> SEQ Figure \* ARABIC </w:instrText>
      </w:r>
      <w:r>
        <w:fldChar w:fldCharType="separate"/>
      </w:r>
      <w:r w:rsidR="00AE1743">
        <w:rPr>
          <w:noProof/>
          <w:lang w:val="en-GB"/>
        </w:rPr>
        <w:t>1</w:t>
      </w:r>
      <w:r>
        <w:fldChar w:fldCharType="end"/>
      </w:r>
      <w:r w:rsidRPr="000A357F">
        <w:rPr>
          <w:lang w:val="en-GB"/>
        </w:rPr>
        <w:t xml:space="preserve"> Process to investigate OQ test automation</w:t>
      </w:r>
      <w:bookmarkEnd w:id="15"/>
    </w:p>
    <w:p w14:paraId="51809B1C" w14:textId="77777777" w:rsidR="000B6303" w:rsidRDefault="000B6303" w:rsidP="00897869">
      <w:pPr>
        <w:jc w:val="left"/>
        <w:rPr>
          <w:lang w:val="en-GB"/>
        </w:rPr>
      </w:pPr>
    </w:p>
    <w:p w14:paraId="5DC00EB7" w14:textId="77777777" w:rsidR="00AE1743" w:rsidRPr="00470C52" w:rsidRDefault="000B6303" w:rsidP="00AE1743">
      <w:pPr>
        <w:keepNext/>
        <w:jc w:val="left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72BD3A76" wp14:editId="7AE79392">
            <wp:extent cx="4180115" cy="985652"/>
            <wp:effectExtent l="76200" t="0" r="4953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DCB7071" w14:textId="266F2A18" w:rsidR="000B6303" w:rsidRDefault="00AE1743" w:rsidP="00AE1743">
      <w:pPr>
        <w:pStyle w:val="Caption"/>
        <w:jc w:val="left"/>
        <w:rPr>
          <w:lang w:val="en-GB"/>
        </w:rPr>
      </w:pPr>
      <w:bookmarkStart w:id="16" w:name="_Toc36826149"/>
      <w:r w:rsidRPr="00AE1743">
        <w:rPr>
          <w:lang w:val="en-GB"/>
        </w:rPr>
        <w:t xml:space="preserve">Figure </w:t>
      </w:r>
      <w:r>
        <w:fldChar w:fldCharType="begin"/>
      </w:r>
      <w:r w:rsidRPr="00AE1743">
        <w:rPr>
          <w:lang w:val="en-GB"/>
        </w:rPr>
        <w:instrText xml:space="preserve"> SEQ Figure \* ARABIC </w:instrText>
      </w:r>
      <w:r>
        <w:fldChar w:fldCharType="separate"/>
      </w:r>
      <w:r w:rsidRPr="00AE1743">
        <w:rPr>
          <w:noProof/>
          <w:lang w:val="en-GB"/>
        </w:rPr>
        <w:t>2</w:t>
      </w:r>
      <w:r>
        <w:fldChar w:fldCharType="end"/>
      </w:r>
      <w:r w:rsidRPr="00AE1743">
        <w:rPr>
          <w:lang w:val="en-GB"/>
        </w:rPr>
        <w:t xml:space="preserve"> Analysis of the usability of automation tools for regulated environments</w:t>
      </w:r>
      <w:bookmarkEnd w:id="16"/>
    </w:p>
    <w:p w14:paraId="5E46502F" w14:textId="77777777" w:rsidR="00897869" w:rsidRDefault="00897869" w:rsidP="00897869">
      <w:pPr>
        <w:jc w:val="left"/>
        <w:rPr>
          <w:lang w:val="en-GB"/>
        </w:rPr>
      </w:pPr>
    </w:p>
    <w:p w14:paraId="605EE58C" w14:textId="13150E2C" w:rsidR="007C490B" w:rsidRDefault="007C490B" w:rsidP="007C490B">
      <w:pPr>
        <w:rPr>
          <w:lang w:val="en-GB"/>
        </w:rPr>
      </w:pPr>
    </w:p>
    <w:p w14:paraId="5E477EEC" w14:textId="77777777" w:rsidR="005C72B9" w:rsidRDefault="005C72B9" w:rsidP="007C490B">
      <w:pPr>
        <w:rPr>
          <w:lang w:val="en-GB"/>
        </w:rPr>
      </w:pPr>
    </w:p>
    <w:p w14:paraId="34F07655" w14:textId="77777777" w:rsidR="005C72B9" w:rsidRDefault="005C72B9" w:rsidP="007C490B">
      <w:pPr>
        <w:rPr>
          <w:lang w:val="en-GB"/>
        </w:rPr>
      </w:pPr>
    </w:p>
    <w:p w14:paraId="07F859F9" w14:textId="77777777" w:rsidR="005C72B9" w:rsidRDefault="005C72B9" w:rsidP="007C490B">
      <w:pPr>
        <w:rPr>
          <w:lang w:val="en-GB"/>
        </w:rPr>
      </w:pPr>
    </w:p>
    <w:p w14:paraId="5DA056AF" w14:textId="77777777" w:rsidR="005C72B9" w:rsidRDefault="005C72B9" w:rsidP="007C490B">
      <w:pPr>
        <w:rPr>
          <w:lang w:val="en-GB"/>
        </w:rPr>
      </w:pPr>
    </w:p>
    <w:p w14:paraId="6B2A5E60" w14:textId="77777777" w:rsidR="005C72B9" w:rsidRDefault="005C72B9" w:rsidP="007C490B">
      <w:pPr>
        <w:rPr>
          <w:lang w:val="en-GB"/>
        </w:rPr>
      </w:pPr>
    </w:p>
    <w:p w14:paraId="2ECE5B07" w14:textId="3D2E5169" w:rsidR="007C490B" w:rsidRDefault="007C490B" w:rsidP="007C490B">
      <w:pPr>
        <w:rPr>
          <w:lang w:val="en-GB"/>
        </w:rPr>
      </w:pPr>
    </w:p>
    <w:p w14:paraId="0BAD96BB" w14:textId="15FE6824" w:rsidR="007C490B" w:rsidRPr="007C490B" w:rsidRDefault="007C490B" w:rsidP="007C490B">
      <w:pPr>
        <w:rPr>
          <w:lang w:val="en-GB"/>
        </w:rPr>
      </w:pPr>
    </w:p>
    <w:p w14:paraId="11ECB15A" w14:textId="77777777" w:rsidR="0080660B" w:rsidRPr="00DF0033" w:rsidRDefault="00AA5AD5" w:rsidP="0080660B">
      <w:pPr>
        <w:pStyle w:val="Heading1"/>
        <w:rPr>
          <w:lang w:val="en-GB"/>
        </w:rPr>
      </w:pPr>
      <w:bookmarkStart w:id="17" w:name="_Toc37082272"/>
      <w:r>
        <w:rPr>
          <w:lang w:val="en-GB"/>
        </w:rPr>
        <w:lastRenderedPageBreak/>
        <w:t>Materials &amp; Methods</w:t>
      </w:r>
      <w:bookmarkEnd w:id="17"/>
    </w:p>
    <w:p w14:paraId="36FE755F" w14:textId="77777777" w:rsidR="0080660B" w:rsidRPr="001B3A9F" w:rsidRDefault="00AA5AD5" w:rsidP="0080660B">
      <w:pPr>
        <w:pStyle w:val="Heading2"/>
        <w:rPr>
          <w:lang w:val="en-GB"/>
        </w:rPr>
      </w:pPr>
      <w:bookmarkStart w:id="18" w:name="_Toc37082273"/>
      <w:r>
        <w:rPr>
          <w:lang w:val="en-GB"/>
        </w:rPr>
        <w:t>Analysis</w:t>
      </w:r>
      <w:bookmarkEnd w:id="18"/>
    </w:p>
    <w:p w14:paraId="5AE9A0B7" w14:textId="65F0F947" w:rsidR="0080660B" w:rsidRPr="00C34D71" w:rsidRDefault="00807BB0" w:rsidP="0080660B">
      <w:pPr>
        <w:rPr>
          <w:lang w:val="en-CH"/>
        </w:rPr>
      </w:pPr>
      <w:r>
        <w:rPr>
          <w:lang w:val="en-GB"/>
        </w:rPr>
        <w:t>Literature search</w:t>
      </w:r>
      <w:r w:rsidR="00C34D71">
        <w:rPr>
          <w:lang w:val="en-CH"/>
        </w:rPr>
        <w:t xml:space="preserve">: Semantic scholar, google, google scholar, </w:t>
      </w:r>
      <w:proofErr w:type="spellStart"/>
      <w:r w:rsidR="00C34D71">
        <w:rPr>
          <w:lang w:val="en-CH"/>
        </w:rPr>
        <w:t>swissuniversities</w:t>
      </w:r>
      <w:proofErr w:type="spellEnd"/>
      <w:r w:rsidR="00C34D71">
        <w:rPr>
          <w:lang w:val="en-CH"/>
        </w:rPr>
        <w:t xml:space="preserve"> databases </w:t>
      </w:r>
    </w:p>
    <w:p w14:paraId="2E75C2E3" w14:textId="18BD94BF" w:rsidR="00C34D71" w:rsidRPr="00C5050E" w:rsidRDefault="00C34D71" w:rsidP="0080660B">
      <w:pPr>
        <w:rPr>
          <w:color w:val="0000FF"/>
          <w:u w:val="single"/>
          <w:lang w:val="en-GB"/>
        </w:rPr>
      </w:pPr>
      <w:r>
        <w:rPr>
          <w:lang w:val="en-GB"/>
        </w:rPr>
        <w:t xml:space="preserve">BPMN: </w:t>
      </w:r>
      <w:hyperlink r:id="rId26" w:history="1">
        <w:r w:rsidRPr="00D21891">
          <w:rPr>
            <w:rStyle w:val="Hyperlink"/>
            <w:lang w:val="en-GB"/>
          </w:rPr>
          <w:t>http://www.bpmn.org/</w:t>
        </w:r>
      </w:hyperlink>
    </w:p>
    <w:p w14:paraId="75624CAD" w14:textId="3C0030CA" w:rsidR="00C34D71" w:rsidRDefault="00C34D71" w:rsidP="0080660B">
      <w:pPr>
        <w:rPr>
          <w:lang w:val="en-CH"/>
        </w:rPr>
      </w:pPr>
      <w:r>
        <w:rPr>
          <w:lang w:val="en-CH"/>
        </w:rPr>
        <w:t xml:space="preserve">Draw </w:t>
      </w:r>
      <w:proofErr w:type="spellStart"/>
      <w:r>
        <w:rPr>
          <w:lang w:val="en-CH"/>
        </w:rPr>
        <w:t>io</w:t>
      </w:r>
      <w:proofErr w:type="spellEnd"/>
      <w:r>
        <w:rPr>
          <w:lang w:val="en-CH"/>
        </w:rPr>
        <w:t xml:space="preserve"> desktop app</w:t>
      </w:r>
      <w:r w:rsidR="009A7181">
        <w:rPr>
          <w:lang w:val="en-CH"/>
        </w:rPr>
        <w:t xml:space="preserve"> from draw.io</w:t>
      </w:r>
    </w:p>
    <w:p w14:paraId="7CE09D5F" w14:textId="64A01B75" w:rsidR="00C34D71" w:rsidRPr="00F928EF" w:rsidRDefault="00C34D71" w:rsidP="0080660B">
      <w:pPr>
        <w:rPr>
          <w:lang w:val="en-CH"/>
        </w:rPr>
      </w:pPr>
      <w:r>
        <w:rPr>
          <w:lang w:val="en-CH"/>
        </w:rPr>
        <w:t>C4 model for software architecture</w:t>
      </w:r>
      <w:r w:rsidR="009A7181">
        <w:rPr>
          <w:lang w:val="en-CH"/>
        </w:rPr>
        <w:t xml:space="preserve"> (</w:t>
      </w:r>
      <w:hyperlink r:id="rId27" w:history="1">
        <w:r w:rsidR="009A7181">
          <w:rPr>
            <w:rStyle w:val="Hyperlink"/>
          </w:rPr>
          <w:t>https://c4model.com/</w:t>
        </w:r>
      </w:hyperlink>
      <w:r w:rsidR="009A7181">
        <w:rPr>
          <w:lang w:val="en-CH"/>
        </w:rPr>
        <w:t>)</w:t>
      </w:r>
      <w:r>
        <w:rPr>
          <w:lang w:val="en-CH"/>
        </w:rPr>
        <w:t>.</w:t>
      </w:r>
    </w:p>
    <w:p w14:paraId="2E6CA9B5" w14:textId="77777777" w:rsidR="00AA5AD5" w:rsidRPr="00DF0033" w:rsidRDefault="00AA5AD5" w:rsidP="00AA5AD5">
      <w:pPr>
        <w:pStyle w:val="Heading2"/>
        <w:rPr>
          <w:lang w:val="en-GB"/>
        </w:rPr>
      </w:pPr>
      <w:bookmarkStart w:id="19" w:name="_Toc37082274"/>
      <w:r>
        <w:rPr>
          <w:lang w:val="en-GB"/>
        </w:rPr>
        <w:t>Prototyping</w:t>
      </w:r>
      <w:bookmarkEnd w:id="19"/>
    </w:p>
    <w:p w14:paraId="19B73E4D" w14:textId="03F53EF6" w:rsidR="0089318F" w:rsidRDefault="0089318F" w:rsidP="0089318F">
      <w:pPr>
        <w:pStyle w:val="Heading3"/>
        <w:rPr>
          <w:lang w:val="en-GB"/>
        </w:rPr>
      </w:pPr>
      <w:bookmarkStart w:id="20" w:name="_Ref36822358"/>
      <w:bookmarkStart w:id="21" w:name="_Toc37082275"/>
      <w:commentRangeStart w:id="22"/>
      <w:r>
        <w:rPr>
          <w:lang w:val="en-GB"/>
        </w:rPr>
        <w:t xml:space="preserve">Tools </w:t>
      </w:r>
      <w:r w:rsidR="00C207F9">
        <w:rPr>
          <w:lang w:val="en-GB"/>
        </w:rPr>
        <w:t>Included in</w:t>
      </w:r>
      <w:r>
        <w:rPr>
          <w:lang w:val="en-GB"/>
        </w:rPr>
        <w:t xml:space="preserve"> the Evaluation</w:t>
      </w:r>
      <w:bookmarkEnd w:id="20"/>
      <w:commentRangeEnd w:id="22"/>
      <w:r w:rsidR="00C2313B">
        <w:rPr>
          <w:rStyle w:val="CommentReference"/>
          <w:b w:val="0"/>
          <w:i w:val="0"/>
          <w:kern w:val="0"/>
          <w:lang w:eastAsia="en-US"/>
        </w:rPr>
        <w:commentReference w:id="22"/>
      </w:r>
      <w:bookmarkEnd w:id="21"/>
    </w:p>
    <w:p w14:paraId="25DDD6A2" w14:textId="18A56F16" w:rsidR="0089318F" w:rsidRDefault="0089318F" w:rsidP="00003F56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Cucumber/Gherkin</w:t>
      </w:r>
      <w:r w:rsidR="00003F56">
        <w:rPr>
          <w:lang w:val="en-GB"/>
        </w:rPr>
        <w:t xml:space="preserve"> which allow</w:t>
      </w:r>
      <w:r w:rsidR="00C207F9">
        <w:rPr>
          <w:lang w:val="en-GB"/>
        </w:rPr>
        <w:t xml:space="preserve"> to automate the test cases using an automation script (</w:t>
      </w:r>
      <w:r w:rsidR="00003F56">
        <w:rPr>
          <w:lang w:val="en-GB"/>
        </w:rPr>
        <w:t xml:space="preserve">gherkin </w:t>
      </w:r>
      <w:r w:rsidR="00C207F9">
        <w:rPr>
          <w:lang w:val="en-GB"/>
        </w:rPr>
        <w:t>feature file)</w:t>
      </w:r>
      <w:r w:rsidR="00003F56" w:rsidRPr="00003F56">
        <w:rPr>
          <w:lang w:val="en-GB"/>
        </w:rPr>
        <w:t xml:space="preserve"> (</w:t>
      </w:r>
      <w:proofErr w:type="spellStart"/>
      <w:r w:rsidR="00003F56" w:rsidRPr="00003F56">
        <w:rPr>
          <w:lang w:val="en-GB"/>
        </w:rPr>
        <w:t>SmartBear</w:t>
      </w:r>
      <w:proofErr w:type="spellEnd"/>
      <w:r w:rsidR="00003F56" w:rsidRPr="00003F56">
        <w:rPr>
          <w:lang w:val="en-GB"/>
        </w:rPr>
        <w:t xml:space="preserve"> Software, 2020)</w:t>
      </w:r>
      <w:r w:rsidR="00003F56">
        <w:rPr>
          <w:lang w:val="en-GB"/>
        </w:rPr>
        <w:t>.</w:t>
      </w:r>
    </w:p>
    <w:p w14:paraId="4A7FC357" w14:textId="2E6D4E12" w:rsidR="0089318F" w:rsidRPr="00C207F9" w:rsidRDefault="00C207F9" w:rsidP="000D3E5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Selenium which simulates the user interaction with the web application and will be controlled by </w:t>
      </w:r>
      <w:r w:rsidR="00306D1D">
        <w:rPr>
          <w:lang w:val="en-GB"/>
        </w:rPr>
        <w:t>cucumber and the</w:t>
      </w:r>
      <w:r>
        <w:rPr>
          <w:lang w:val="en-GB"/>
        </w:rPr>
        <w:t xml:space="preserve"> gherkin feature file</w:t>
      </w:r>
      <w:r w:rsidR="00003F56">
        <w:rPr>
          <w:lang w:val="en-GB"/>
        </w:rPr>
        <w:t xml:space="preserve"> </w:t>
      </w:r>
      <w:r w:rsidR="00003F56" w:rsidRPr="00003F56">
        <w:rPr>
          <w:lang w:val="en-GB"/>
        </w:rPr>
        <w:t xml:space="preserve">(Selenium, </w:t>
      </w:r>
      <w:proofErr w:type="spellStart"/>
      <w:r w:rsidR="00003F56" w:rsidRPr="00003F56">
        <w:rPr>
          <w:lang w:val="en-GB"/>
        </w:rPr>
        <w:t>n.d</w:t>
      </w:r>
      <w:proofErr w:type="spellEnd"/>
      <w:r w:rsidR="003F21F9">
        <w:rPr>
          <w:lang w:val="en-GB"/>
        </w:rPr>
        <w:t xml:space="preserve">; </w:t>
      </w:r>
      <w:r w:rsidR="000D3E5F">
        <w:rPr>
          <w:lang w:val="en-GB"/>
        </w:rPr>
        <w:t>Jain &amp; Sawant, 2018</w:t>
      </w:r>
      <w:r w:rsidR="00003F56" w:rsidRPr="00003F56">
        <w:rPr>
          <w:lang w:val="en-GB"/>
        </w:rPr>
        <w:t>)</w:t>
      </w:r>
      <w:r>
        <w:rPr>
          <w:lang w:val="en-GB"/>
        </w:rPr>
        <w:t>.</w:t>
      </w:r>
    </w:p>
    <w:p w14:paraId="2275CD2E" w14:textId="3DF8CC2D" w:rsidR="0089318F" w:rsidRDefault="0089318F" w:rsidP="00003F56">
      <w:pPr>
        <w:pStyle w:val="ListParagraph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S</w:t>
      </w:r>
      <w:r w:rsidR="00C207F9">
        <w:rPr>
          <w:lang w:val="en-GB"/>
        </w:rPr>
        <w:t>cenarioo</w:t>
      </w:r>
      <w:proofErr w:type="spellEnd"/>
      <w:r w:rsidR="00C207F9">
        <w:rPr>
          <w:lang w:val="en-GB"/>
        </w:rPr>
        <w:t xml:space="preserve"> that is used to </w:t>
      </w:r>
      <w:r w:rsidR="00306D1D">
        <w:rPr>
          <w:lang w:val="en-GB"/>
        </w:rPr>
        <w:t xml:space="preserve">display </w:t>
      </w:r>
      <w:r w:rsidR="00C207F9">
        <w:rPr>
          <w:lang w:val="en-GB"/>
        </w:rPr>
        <w:t>test reports</w:t>
      </w:r>
      <w:r w:rsidR="00A73A87">
        <w:rPr>
          <w:lang w:val="en-GB"/>
        </w:rPr>
        <w:t xml:space="preserve"> with screen</w:t>
      </w:r>
      <w:r w:rsidR="00C207F9">
        <w:rPr>
          <w:lang w:val="en-GB"/>
        </w:rPr>
        <w:t>shots</w:t>
      </w:r>
      <w:r w:rsidR="00003F56">
        <w:rPr>
          <w:lang w:val="en-GB"/>
        </w:rPr>
        <w:t xml:space="preserve"> </w:t>
      </w:r>
      <w:r w:rsidR="00003F56" w:rsidRPr="00003F56">
        <w:rPr>
          <w:lang w:val="en-GB"/>
        </w:rPr>
        <w:t>(</w:t>
      </w:r>
      <w:proofErr w:type="spellStart"/>
      <w:r w:rsidR="00003F56" w:rsidRPr="00003F56">
        <w:rPr>
          <w:lang w:val="en-GB"/>
        </w:rPr>
        <w:t>Scenarioo</w:t>
      </w:r>
      <w:proofErr w:type="spellEnd"/>
      <w:r w:rsidR="00003F56" w:rsidRPr="00003F56">
        <w:rPr>
          <w:lang w:val="en-GB"/>
        </w:rPr>
        <w:t>, n.d.)</w:t>
      </w:r>
      <w:r w:rsidR="00C207F9">
        <w:rPr>
          <w:lang w:val="en-GB"/>
        </w:rPr>
        <w:t>.</w:t>
      </w:r>
    </w:p>
    <w:p w14:paraId="1C4D18C2" w14:textId="77777777" w:rsidR="0089318F" w:rsidRDefault="0089318F" w:rsidP="0089318F">
      <w:pPr>
        <w:pStyle w:val="Heading3"/>
        <w:rPr>
          <w:lang w:val="en-GB"/>
        </w:rPr>
      </w:pPr>
      <w:bookmarkStart w:id="23" w:name="_Toc37082276"/>
      <w:r>
        <w:rPr>
          <w:lang w:val="en-GB"/>
        </w:rPr>
        <w:t>Tools</w:t>
      </w:r>
      <w:r w:rsidR="00DE0A4E">
        <w:rPr>
          <w:lang w:val="en-GB"/>
        </w:rPr>
        <w:t xml:space="preserve"> Used</w:t>
      </w:r>
      <w:r>
        <w:rPr>
          <w:lang w:val="en-GB"/>
        </w:rPr>
        <w:t xml:space="preserve"> </w:t>
      </w:r>
      <w:r w:rsidR="00DE0A4E">
        <w:rPr>
          <w:lang w:val="en-GB"/>
        </w:rPr>
        <w:t>O</w:t>
      </w:r>
      <w:r>
        <w:rPr>
          <w:lang w:val="en-GB"/>
        </w:rPr>
        <w:t>utside the Evaluation</w:t>
      </w:r>
      <w:r w:rsidR="00DE0A4E">
        <w:rPr>
          <w:lang w:val="en-GB"/>
        </w:rPr>
        <w:t xml:space="preserve"> Part</w:t>
      </w:r>
      <w:bookmarkEnd w:id="23"/>
    </w:p>
    <w:p w14:paraId="54BB830C" w14:textId="0244219B" w:rsidR="0089318F" w:rsidRDefault="003274DA" w:rsidP="0089318F">
      <w:pPr>
        <w:rPr>
          <w:lang w:val="en-GB" w:eastAsia="de-DE"/>
        </w:rPr>
      </w:pPr>
      <w:r w:rsidRPr="003274DA">
        <w:rPr>
          <w:lang w:val="en-GB" w:eastAsia="de-DE"/>
        </w:rPr>
        <w:t>The use of the following tools is anticipated but might be subject to changes. These tools will support the work but are not relevant for the evaluation itself.</w:t>
      </w:r>
    </w:p>
    <w:p w14:paraId="389F4285" w14:textId="77777777" w:rsidR="00DE0A4E" w:rsidRPr="00DE0A4E" w:rsidRDefault="00DE0A4E" w:rsidP="00DE0A4E">
      <w:pPr>
        <w:pStyle w:val="ListParagraph"/>
        <w:numPr>
          <w:ilvl w:val="0"/>
          <w:numId w:val="18"/>
        </w:numPr>
        <w:rPr>
          <w:lang w:val="fr-CH" w:eastAsia="de-DE"/>
        </w:rPr>
      </w:pPr>
      <w:r w:rsidRPr="00DE0A4E">
        <w:rPr>
          <w:lang w:val="fr-CH" w:eastAsia="de-DE"/>
        </w:rPr>
        <w:t xml:space="preserve">Front end: vue CLI </w:t>
      </w:r>
      <w:r w:rsidRPr="00DE0A4E">
        <w:rPr>
          <w:lang w:val="en-GB" w:eastAsia="de-DE"/>
        </w:rPr>
        <w:sym w:font="Wingdings" w:char="F0E0"/>
      </w:r>
      <w:r w:rsidRPr="00DE0A4E">
        <w:rPr>
          <w:lang w:val="fr-CH" w:eastAsia="de-DE"/>
        </w:rPr>
        <w:t xml:space="preserve"> </w:t>
      </w:r>
      <w:hyperlink r:id="rId31" w:history="1">
        <w:r w:rsidRPr="00DE0A4E">
          <w:rPr>
            <w:rStyle w:val="Hyperlink"/>
            <w:lang w:val="fr-CH"/>
          </w:rPr>
          <w:t>https://cli.vuejs.org/</w:t>
        </w:r>
      </w:hyperlink>
    </w:p>
    <w:p w14:paraId="50C7B604" w14:textId="77777777" w:rsidR="00DE0A4E" w:rsidRPr="00DE0A4E" w:rsidRDefault="00DE0A4E" w:rsidP="00DE0A4E">
      <w:pPr>
        <w:pStyle w:val="ListParagraph"/>
        <w:numPr>
          <w:ilvl w:val="0"/>
          <w:numId w:val="18"/>
        </w:numPr>
        <w:rPr>
          <w:lang w:val="en-GB" w:eastAsia="de-DE"/>
        </w:rPr>
      </w:pPr>
      <w:r>
        <w:rPr>
          <w:lang w:val="en-GB" w:eastAsia="de-DE"/>
        </w:rPr>
        <w:t xml:space="preserve">Back end: Spring </w:t>
      </w:r>
      <w:r w:rsidRPr="00DE0A4E">
        <w:rPr>
          <w:lang w:val="en-GB" w:eastAsia="de-DE"/>
        </w:rPr>
        <w:sym w:font="Wingdings" w:char="F0E0"/>
      </w:r>
      <w:r>
        <w:rPr>
          <w:lang w:val="en-GB" w:eastAsia="de-DE"/>
        </w:rPr>
        <w:t xml:space="preserve"> </w:t>
      </w:r>
      <w:hyperlink r:id="rId32" w:history="1">
        <w:r w:rsidRPr="00DE0A4E">
          <w:rPr>
            <w:rStyle w:val="Hyperlink"/>
            <w:lang w:val="en-GB"/>
          </w:rPr>
          <w:t>https://spring.io/</w:t>
        </w:r>
      </w:hyperlink>
      <w:r>
        <w:rPr>
          <w:lang w:val="en-GB"/>
        </w:rPr>
        <w:t xml:space="preserve"> </w:t>
      </w:r>
    </w:p>
    <w:p w14:paraId="189E9F28" w14:textId="77777777" w:rsidR="00DE0A4E" w:rsidRPr="00C613A5" w:rsidRDefault="00DE0A4E" w:rsidP="00DE0A4E">
      <w:pPr>
        <w:pStyle w:val="ListParagraph"/>
        <w:numPr>
          <w:ilvl w:val="0"/>
          <w:numId w:val="18"/>
        </w:numPr>
        <w:rPr>
          <w:lang w:val="fr-CH" w:eastAsia="de-DE"/>
        </w:rPr>
      </w:pPr>
      <w:proofErr w:type="spellStart"/>
      <w:r w:rsidRPr="00DE0A4E">
        <w:rPr>
          <w:lang w:val="fr-CH"/>
        </w:rPr>
        <w:t>Database</w:t>
      </w:r>
      <w:proofErr w:type="spellEnd"/>
      <w:r w:rsidRPr="00DE0A4E">
        <w:rPr>
          <w:lang w:val="fr-CH"/>
        </w:rPr>
        <w:t xml:space="preserve">: PostgreSQL </w:t>
      </w:r>
      <w:r>
        <w:sym w:font="Wingdings" w:char="F0E0"/>
      </w:r>
      <w:r w:rsidRPr="00DE0A4E">
        <w:rPr>
          <w:lang w:val="fr-CH"/>
        </w:rPr>
        <w:t xml:space="preserve"> </w:t>
      </w:r>
      <w:hyperlink r:id="rId33" w:history="1">
        <w:r w:rsidRPr="00DE0A4E">
          <w:rPr>
            <w:rStyle w:val="Hyperlink"/>
            <w:lang w:val="fr-CH"/>
          </w:rPr>
          <w:t>https://www.postgresql.org/</w:t>
        </w:r>
      </w:hyperlink>
    </w:p>
    <w:p w14:paraId="184C83FF" w14:textId="6DA28033" w:rsidR="00C613A5" w:rsidRDefault="00C613A5" w:rsidP="00C613A5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 w:rsidRPr="00C613A5">
        <w:rPr>
          <w:lang w:val="en-GB"/>
        </w:rPr>
        <w:t>Others:</w:t>
      </w:r>
      <w:r w:rsidRPr="00C613A5">
        <w:rPr>
          <w:lang w:val="en-GB"/>
        </w:rPr>
        <w:br/>
        <w:t xml:space="preserve">Maven </w:t>
      </w:r>
      <w:r>
        <w:sym w:font="Wingdings" w:char="F0E0"/>
      </w:r>
      <w:r w:rsidRPr="00C613A5">
        <w:rPr>
          <w:lang w:val="en-GB"/>
        </w:rPr>
        <w:t xml:space="preserve"> </w:t>
      </w:r>
      <w:hyperlink r:id="rId34" w:history="1">
        <w:r w:rsidRPr="00C613A5">
          <w:rPr>
            <w:rStyle w:val="Hyperlink"/>
            <w:lang w:val="en-GB"/>
          </w:rPr>
          <w:t>https://maven.apache.org/</w:t>
        </w:r>
      </w:hyperlink>
      <w:r w:rsidRPr="00C613A5">
        <w:rPr>
          <w:lang w:val="en-GB"/>
        </w:rPr>
        <w:t xml:space="preserve"> </w:t>
      </w:r>
      <w:r w:rsidRPr="00C613A5">
        <w:rPr>
          <w:lang w:val="en-GB"/>
        </w:rPr>
        <w:br/>
      </w:r>
      <w:r>
        <w:rPr>
          <w:lang w:val="en-GB" w:eastAsia="de-DE"/>
        </w:rPr>
        <w:t xml:space="preserve">GitHub </w:t>
      </w:r>
      <w:r w:rsidRPr="00C613A5">
        <w:rPr>
          <w:lang w:val="en-GB" w:eastAsia="de-DE"/>
        </w:rPr>
        <w:sym w:font="Wingdings" w:char="F0E0"/>
      </w:r>
      <w:r>
        <w:rPr>
          <w:lang w:val="en-GB" w:eastAsia="de-DE"/>
        </w:rPr>
        <w:t xml:space="preserve"> </w:t>
      </w:r>
      <w:hyperlink r:id="rId35" w:history="1">
        <w:r w:rsidRPr="00C613A5">
          <w:rPr>
            <w:rStyle w:val="Hyperlink"/>
            <w:lang w:val="en-GB"/>
          </w:rPr>
          <w:t>https://github.com/</w:t>
        </w:r>
      </w:hyperlink>
      <w:r w:rsidRPr="00C613A5">
        <w:rPr>
          <w:lang w:val="en-GB"/>
        </w:rPr>
        <w:t xml:space="preserve"> </w:t>
      </w:r>
    </w:p>
    <w:p w14:paraId="0E1D21E3" w14:textId="443B1855" w:rsidR="009127A3" w:rsidRDefault="009127A3" w:rsidP="00E0005A">
      <w:pPr>
        <w:pStyle w:val="Heading3"/>
        <w:rPr>
          <w:lang w:val="en-GB"/>
        </w:rPr>
      </w:pPr>
      <w:bookmarkStart w:id="24" w:name="_Toc37082277"/>
      <w:r>
        <w:rPr>
          <w:lang w:val="en-GB"/>
        </w:rPr>
        <w:t>Used tools</w:t>
      </w:r>
      <w:bookmarkEnd w:id="24"/>
    </w:p>
    <w:p w14:paraId="2A215F21" w14:textId="543F3022" w:rsidR="009127A3" w:rsidRDefault="009127A3" w:rsidP="009127A3">
      <w:pPr>
        <w:jc w:val="left"/>
        <w:rPr>
          <w:lang w:val="en-GB" w:eastAsia="de-DE"/>
        </w:rPr>
      </w:pPr>
      <w:r>
        <w:rPr>
          <w:lang w:val="en-GB" w:eastAsia="de-DE"/>
        </w:rPr>
        <w:t>OQ TEST APP</w:t>
      </w:r>
    </w:p>
    <w:p w14:paraId="135DF0C1" w14:textId="6C0D280E" w:rsidR="00AB1896" w:rsidRDefault="009127A3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proofErr w:type="spellStart"/>
      <w:r w:rsidRPr="009127A3">
        <w:rPr>
          <w:lang w:val="en-GB" w:eastAsia="de-DE"/>
        </w:rPr>
        <w:t>AdoptOpenJDK</w:t>
      </w:r>
      <w:proofErr w:type="spellEnd"/>
      <w:r w:rsidRPr="009127A3">
        <w:rPr>
          <w:lang w:val="en-GB" w:eastAsia="de-DE"/>
        </w:rPr>
        <w:t xml:space="preserve"> </w:t>
      </w:r>
      <w:r>
        <w:rPr>
          <w:lang w:val="en-GB" w:eastAsia="de-DE"/>
        </w:rPr>
        <w:t xml:space="preserve">14 with </w:t>
      </w:r>
      <w:proofErr w:type="spellStart"/>
      <w:r>
        <w:rPr>
          <w:lang w:val="en-GB" w:eastAsia="de-DE"/>
        </w:rPr>
        <w:t>HotSpot</w:t>
      </w:r>
      <w:proofErr w:type="spellEnd"/>
      <w:r>
        <w:rPr>
          <w:lang w:val="en-GB" w:eastAsia="de-DE"/>
        </w:rPr>
        <w:t xml:space="preserve"> as JVM (200406 - </w:t>
      </w:r>
      <w:hyperlink r:id="rId36" w:history="1">
        <w:r w:rsidRPr="004C7CF5">
          <w:rPr>
            <w:rStyle w:val="Hyperlink"/>
            <w:lang w:val="en-GB" w:eastAsia="de-DE"/>
          </w:rPr>
          <w:t>https://adoptopenjdk.net/index.html?variant=openjdk14&amp;jvmVariant=hotspot</w:t>
        </w:r>
      </w:hyperlink>
      <w:r>
        <w:rPr>
          <w:lang w:val="en-GB" w:eastAsia="de-DE"/>
        </w:rPr>
        <w:t xml:space="preserve">) was chosen as it is an open-source version of the Java Standard Edition platform (200406 - </w:t>
      </w:r>
      <w:hyperlink r:id="rId37" w:history="1">
        <w:r w:rsidRPr="004C7CF5">
          <w:rPr>
            <w:rStyle w:val="Hyperlink"/>
            <w:lang w:val="en-GB" w:eastAsia="de-DE"/>
          </w:rPr>
          <w:t>https://en.wikipedia.org/wiki/OpenJDK</w:t>
        </w:r>
      </w:hyperlink>
      <w:r w:rsidRPr="009127A3">
        <w:rPr>
          <w:lang w:val="en-GB" w:eastAsia="de-DE"/>
        </w:rPr>
        <w:t>).</w:t>
      </w:r>
      <w:r>
        <w:rPr>
          <w:lang w:val="en-GB" w:eastAsia="de-DE"/>
        </w:rPr>
        <w:t xml:space="preserve"> </w:t>
      </w:r>
      <w:r w:rsidRPr="009127A3">
        <w:rPr>
          <w:lang w:val="en-GB" w:eastAsia="de-DE"/>
        </w:rPr>
        <w:t xml:space="preserve">There are different Open JDK distributors on the market (200406 - </w:t>
      </w:r>
      <w:hyperlink r:id="rId38" w:history="1">
        <w:r w:rsidRPr="009127A3">
          <w:rPr>
            <w:rStyle w:val="Hyperlink"/>
            <w:lang w:val="en-GB" w:eastAsia="de-DE"/>
          </w:rPr>
          <w:t>https://en.wikipedia.org/wiki/OpenJDK</w:t>
        </w:r>
      </w:hyperlink>
      <w:r w:rsidRPr="009127A3">
        <w:rPr>
          <w:lang w:val="en-GB" w:eastAsia="de-DE"/>
        </w:rPr>
        <w:t>)</w:t>
      </w:r>
      <w:r>
        <w:rPr>
          <w:lang w:val="en-GB" w:eastAsia="de-DE"/>
        </w:rPr>
        <w:t xml:space="preserve">. </w:t>
      </w:r>
      <w:proofErr w:type="spellStart"/>
      <w:r w:rsidR="00C1450B">
        <w:rPr>
          <w:lang w:val="en-GB" w:eastAsia="de-DE"/>
        </w:rPr>
        <w:t>AdoptOpenJDK</w:t>
      </w:r>
      <w:proofErr w:type="spellEnd"/>
      <w:r w:rsidR="00C1450B">
        <w:rPr>
          <w:lang w:val="en-GB" w:eastAsia="de-DE"/>
        </w:rPr>
        <w:t xml:space="preserve"> was chosen as it is recommended by </w:t>
      </w:r>
      <w:proofErr w:type="spellStart"/>
      <w:r w:rsidR="00C1450B">
        <w:rPr>
          <w:lang w:val="en-GB" w:eastAsia="de-DE"/>
        </w:rPr>
        <w:t>stackoverflow</w:t>
      </w:r>
      <w:proofErr w:type="spellEnd"/>
      <w:r w:rsidR="00C1450B">
        <w:rPr>
          <w:lang w:val="en-GB" w:eastAsia="de-DE"/>
        </w:rPr>
        <w:t xml:space="preserve"> when no specific environmental or license requirement are needed and the most standard DK build would therefore be appropriate (200406 - </w:t>
      </w:r>
      <w:hyperlink r:id="rId39" w:history="1">
        <w:r w:rsidR="00C1450B" w:rsidRPr="004C7CF5">
          <w:rPr>
            <w:rStyle w:val="Hyperlink"/>
            <w:lang w:val="en-GB" w:eastAsia="de-DE"/>
          </w:rPr>
          <w:t>https://stackoverflow.com/questions/52431764/difference-between-openjdk-and-adoptopenjdk</w:t>
        </w:r>
      </w:hyperlink>
      <w:r w:rsidR="00C1450B" w:rsidRPr="00D62001">
        <w:rPr>
          <w:lang w:val="en-GB" w:eastAsia="de-DE"/>
        </w:rPr>
        <w:t>) .</w:t>
      </w:r>
    </w:p>
    <w:p w14:paraId="6011883F" w14:textId="78A0A031" w:rsidR="00AB1896" w:rsidRPr="00E0005A" w:rsidRDefault="00AB1896" w:rsidP="00E0005A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Inte</w:t>
      </w:r>
      <w:r w:rsidR="0091058A">
        <w:rPr>
          <w:lang w:val="en-GB" w:eastAsia="de-DE"/>
        </w:rPr>
        <w:t>l</w:t>
      </w:r>
      <w:r>
        <w:rPr>
          <w:lang w:val="en-GB" w:eastAsia="de-DE"/>
        </w:rPr>
        <w:t>liJ</w:t>
      </w:r>
      <w:r w:rsidR="0091058A">
        <w:rPr>
          <w:lang w:val="en-GB" w:eastAsia="de-DE"/>
        </w:rPr>
        <w:t xml:space="preserve"> IDEA</w:t>
      </w:r>
      <w:r>
        <w:rPr>
          <w:lang w:val="en-GB" w:eastAsia="de-DE"/>
        </w:rPr>
        <w:t xml:space="preserve"> </w:t>
      </w:r>
      <w:r w:rsidR="0091058A">
        <w:rPr>
          <w:lang w:val="en-GB" w:eastAsia="de-DE"/>
        </w:rPr>
        <w:t>2019.</w:t>
      </w:r>
      <w:r w:rsidR="00463080">
        <w:rPr>
          <w:lang w:val="en-GB" w:eastAsia="de-DE"/>
        </w:rPr>
        <w:t>2</w:t>
      </w:r>
      <w:r w:rsidR="009F7F74">
        <w:rPr>
          <w:lang w:val="en-CH" w:eastAsia="de-DE"/>
        </w:rPr>
        <w:t>.4 Community Edition</w:t>
      </w:r>
      <w:r w:rsidR="00E0005A">
        <w:rPr>
          <w:lang w:val="en-GB" w:eastAsia="de-DE"/>
        </w:rPr>
        <w:t xml:space="preserve"> was used </w:t>
      </w:r>
      <w:r w:rsidRPr="00E0005A">
        <w:rPr>
          <w:lang w:val="en-GB" w:eastAsia="de-DE"/>
        </w:rPr>
        <w:t>as development environment:</w:t>
      </w:r>
      <w:r w:rsidR="002C7633" w:rsidRPr="00E0005A">
        <w:rPr>
          <w:lang w:val="en-GB" w:eastAsia="de-DE"/>
        </w:rPr>
        <w:t xml:space="preserve"> 200406 -</w:t>
      </w:r>
      <w:r w:rsidRPr="00E0005A">
        <w:rPr>
          <w:lang w:val="en-GB" w:eastAsia="de-DE"/>
        </w:rPr>
        <w:t xml:space="preserve"> </w:t>
      </w:r>
      <w:hyperlink r:id="rId40" w:history="1">
        <w:r w:rsidR="002C7633" w:rsidRPr="00E0005A">
          <w:rPr>
            <w:rStyle w:val="Hyperlink"/>
            <w:lang w:val="en-GB" w:eastAsia="de-DE"/>
          </w:rPr>
          <w:t>https://www.jetbrains.com/idea/</w:t>
        </w:r>
      </w:hyperlink>
      <w:r w:rsidR="002C7633" w:rsidRPr="00E0005A">
        <w:rPr>
          <w:lang w:val="en-GB" w:eastAsia="de-DE"/>
        </w:rPr>
        <w:t xml:space="preserve"> </w:t>
      </w:r>
    </w:p>
    <w:p w14:paraId="2341E3DB" w14:textId="600A28BB" w:rsidR="00E0005A" w:rsidRDefault="00AB1896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Maven</w:t>
      </w:r>
      <w:r w:rsidR="00661E99">
        <w:rPr>
          <w:lang w:val="en-CH" w:eastAsia="de-DE"/>
        </w:rPr>
        <w:t xml:space="preserve"> version 3.6.1</w:t>
      </w:r>
      <w:r w:rsidR="00E0005A">
        <w:rPr>
          <w:lang w:val="en-GB" w:eastAsia="de-DE"/>
        </w:rPr>
        <w:t xml:space="preserve"> was used</w:t>
      </w:r>
      <w:r>
        <w:rPr>
          <w:lang w:val="en-GB" w:eastAsia="de-DE"/>
        </w:rPr>
        <w:t xml:space="preserve"> to allow dependency </w:t>
      </w:r>
      <w:r w:rsidR="00E0005A">
        <w:rPr>
          <w:lang w:val="en-GB" w:eastAsia="de-DE"/>
        </w:rPr>
        <w:t>management</w:t>
      </w:r>
      <w:r>
        <w:rPr>
          <w:lang w:val="en-GB" w:eastAsia="de-DE"/>
        </w:rPr>
        <w:t>: for description see</w:t>
      </w:r>
      <w:r w:rsidR="00661E99">
        <w:rPr>
          <w:lang w:val="en-CH" w:eastAsia="de-DE"/>
        </w:rPr>
        <w:t xml:space="preserve"> also</w:t>
      </w:r>
      <w:r>
        <w:rPr>
          <w:lang w:val="en-GB" w:eastAsia="de-DE"/>
        </w:rPr>
        <w:t xml:space="preserve"> the </w:t>
      </w:r>
      <w:proofErr w:type="spellStart"/>
      <w:r>
        <w:rPr>
          <w:lang w:val="en-GB" w:eastAsia="de-DE"/>
        </w:rPr>
        <w:t>oq</w:t>
      </w:r>
      <w:proofErr w:type="spellEnd"/>
      <w:r>
        <w:rPr>
          <w:lang w:val="en-GB" w:eastAsia="de-DE"/>
        </w:rPr>
        <w:t xml:space="preserve">-test-app POM on </w:t>
      </w:r>
      <w:hyperlink r:id="rId41" w:history="1">
        <w:r w:rsidR="00E0005A"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00C97A82" w14:textId="7B26FE11" w:rsidR="0031452D" w:rsidRDefault="0031452D" w:rsidP="00D6200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 w:eastAsia="de-DE"/>
        </w:rPr>
        <w:t xml:space="preserve">JUnit Jupiter is used as testing framework on the Java Virtual Machine (JVM). It is used in the version </w:t>
      </w:r>
      <w:r>
        <w:rPr>
          <w:lang w:val="en-GB" w:eastAsia="de-DE"/>
        </w:rPr>
        <w:t xml:space="preserve">as described in the </w:t>
      </w:r>
      <w:proofErr w:type="spellStart"/>
      <w:r>
        <w:rPr>
          <w:lang w:val="en-GB" w:eastAsia="de-DE"/>
        </w:rPr>
        <w:t>oq</w:t>
      </w:r>
      <w:proofErr w:type="spellEnd"/>
      <w:r>
        <w:rPr>
          <w:lang w:val="en-GB" w:eastAsia="de-DE"/>
        </w:rPr>
        <w:t xml:space="preserve">-test-app POM on </w:t>
      </w:r>
      <w:hyperlink r:id="rId42" w:history="1">
        <w:r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  <w:r>
        <w:rPr>
          <w:lang w:val="en-CH" w:eastAsia="de-DE"/>
        </w:rPr>
        <w:t xml:space="preserve"> </w:t>
      </w:r>
    </w:p>
    <w:p w14:paraId="3BF8F22A" w14:textId="18F57A71" w:rsidR="00E0005A" w:rsidRDefault="00E0005A" w:rsidP="00E0005A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GB" w:eastAsia="de-DE"/>
        </w:rPr>
        <w:t>Cucumber/Gherkin</w:t>
      </w:r>
      <w:r w:rsidR="00D21105">
        <w:rPr>
          <w:lang w:val="en-CH" w:eastAsia="de-DE"/>
        </w:rPr>
        <w:t xml:space="preserve"> and</w:t>
      </w:r>
      <w:r>
        <w:rPr>
          <w:lang w:val="en-GB" w:eastAsia="de-DE"/>
        </w:rPr>
        <w:t xml:space="preserve"> Selenium</w:t>
      </w:r>
      <w:r w:rsidR="00C63B61">
        <w:rPr>
          <w:lang w:val="en-CH" w:eastAsia="de-DE"/>
        </w:rPr>
        <w:t xml:space="preserve"> (200415 - </w:t>
      </w:r>
      <w:hyperlink r:id="rId43" w:history="1">
        <w:r w:rsidR="00C63B61" w:rsidRPr="00363516">
          <w:rPr>
            <w:rStyle w:val="Hyperlink"/>
          </w:rPr>
          <w:t>https://mvnrepository.com/artifact/org.seleniumhq.selenium/selenium-java</w:t>
        </w:r>
      </w:hyperlink>
      <w:r w:rsidR="00C63B61">
        <w:rPr>
          <w:lang w:val="en-CH"/>
        </w:rPr>
        <w:t>)</w:t>
      </w:r>
      <w:r w:rsidR="00042A42">
        <w:rPr>
          <w:lang w:val="en-CH" w:eastAsia="de-DE"/>
        </w:rPr>
        <w:t xml:space="preserve"> </w:t>
      </w:r>
      <w:r>
        <w:rPr>
          <w:lang w:val="en-GB" w:eastAsia="de-DE"/>
        </w:rPr>
        <w:t>were</w:t>
      </w:r>
      <w:r w:rsidR="00D21105">
        <w:rPr>
          <w:lang w:val="en-CH" w:eastAsia="de-DE"/>
        </w:rPr>
        <w:t xml:space="preserve"> imported via the maven pom file and were</w:t>
      </w:r>
      <w:r>
        <w:rPr>
          <w:lang w:val="en-GB" w:eastAsia="de-DE"/>
        </w:rPr>
        <w:t xml:space="preserve"> used in the versions as described in the </w:t>
      </w:r>
      <w:proofErr w:type="spellStart"/>
      <w:r>
        <w:rPr>
          <w:lang w:val="en-GB" w:eastAsia="de-DE"/>
        </w:rPr>
        <w:t>oq</w:t>
      </w:r>
      <w:proofErr w:type="spellEnd"/>
      <w:r>
        <w:rPr>
          <w:lang w:val="en-GB" w:eastAsia="de-DE"/>
        </w:rPr>
        <w:t xml:space="preserve">-test-app POM on </w:t>
      </w:r>
      <w:hyperlink r:id="rId44" w:history="1">
        <w:r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02298664" w14:textId="286E50F8" w:rsidR="00C63B61" w:rsidRPr="00C63B61" w:rsidRDefault="00C63B61" w:rsidP="00C63B6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/>
        </w:rPr>
        <w:t>The Cucumber-</w:t>
      </w:r>
      <w:proofErr w:type="spellStart"/>
      <w:r>
        <w:rPr>
          <w:lang w:val="en-CH"/>
        </w:rPr>
        <w:t>Scenarioo</w:t>
      </w:r>
      <w:proofErr w:type="spellEnd"/>
      <w:r>
        <w:rPr>
          <w:lang w:val="en-CH"/>
        </w:rPr>
        <w:t xml:space="preserve">-plugin version 0.1.0 was downloaded from (200406 </w:t>
      </w:r>
      <w:r>
        <w:rPr>
          <w:lang w:val="en-GB" w:eastAsia="de-DE"/>
        </w:rPr>
        <w:t>(</w:t>
      </w:r>
      <w:hyperlink r:id="rId45" w:history="1">
        <w:r w:rsidRPr="004C7CF5">
          <w:rPr>
            <w:rStyle w:val="Hyperlink"/>
            <w:lang w:val="en-GB" w:eastAsia="de-DE"/>
          </w:rPr>
          <w:t>https://github.com/andreashosbach/cucumber-reporter</w:t>
        </w:r>
      </w:hyperlink>
      <w:r>
        <w:rPr>
          <w:rStyle w:val="Hyperlink"/>
          <w:lang w:val="en-CH" w:eastAsia="de-DE"/>
        </w:rPr>
        <w:t>)</w:t>
      </w:r>
      <w:r>
        <w:rPr>
          <w:lang w:val="en-CH"/>
        </w:rPr>
        <w:t xml:space="preserve"> , installed in the local maven repository by creating a maven build as described (200408 - </w:t>
      </w:r>
      <w:hyperlink r:id="rId46" w:history="1">
        <w:r w:rsidRPr="007C5FF6">
          <w:rPr>
            <w:rStyle w:val="Hyperlink"/>
            <w:lang w:val="en-GB"/>
          </w:rPr>
          <w:t>https://maven.apache.org/guides/getting-started/index.html</w:t>
        </w:r>
      </w:hyperlink>
      <w:r>
        <w:rPr>
          <w:lang w:val="en-CH"/>
        </w:rPr>
        <w:t xml:space="preserve">) and integrated as maven dependency as described in the </w:t>
      </w:r>
      <w:proofErr w:type="spellStart"/>
      <w:r>
        <w:rPr>
          <w:lang w:val="en-CH"/>
        </w:rPr>
        <w:t>oq</w:t>
      </w:r>
      <w:proofErr w:type="spellEnd"/>
      <w:r>
        <w:rPr>
          <w:lang w:val="en-CH"/>
        </w:rPr>
        <w:t xml:space="preserve">-test-app POM on </w:t>
      </w:r>
      <w:hyperlink r:id="rId47" w:history="1">
        <w:r w:rsidRPr="004C7CF5">
          <w:rPr>
            <w:rStyle w:val="Hyperlink"/>
            <w:highlight w:val="yellow"/>
            <w:lang w:val="en-GB" w:eastAsia="de-DE"/>
          </w:rPr>
          <w:t>https://github.com/sableu/BDD4OQ</w:t>
        </w:r>
      </w:hyperlink>
      <w:r w:rsidRPr="00AB1896">
        <w:rPr>
          <w:highlight w:val="yellow"/>
          <w:lang w:val="en-GB" w:eastAsia="de-DE"/>
        </w:rPr>
        <w:t>.......</w:t>
      </w:r>
    </w:p>
    <w:p w14:paraId="4DFCD139" w14:textId="7F68662F" w:rsidR="00C63B61" w:rsidRPr="00C63B61" w:rsidRDefault="00D21105" w:rsidP="00C63B61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proofErr w:type="spellStart"/>
      <w:r>
        <w:rPr>
          <w:lang w:val="en-GB" w:eastAsia="de-DE"/>
        </w:rPr>
        <w:t>Scenarioo</w:t>
      </w:r>
      <w:proofErr w:type="spellEnd"/>
      <w:r w:rsidR="009F7F74">
        <w:rPr>
          <w:lang w:val="en-CH" w:eastAsia="de-DE"/>
        </w:rPr>
        <w:t xml:space="preserve"> release 5.0.2 was setup and used in the standalone application version as described in (200408 - </w:t>
      </w:r>
      <w:hyperlink r:id="rId48" w:anchor="setup-1---running-as-standalone-application" w:history="1">
        <w:r w:rsidR="009F7F74">
          <w:rPr>
            <w:rStyle w:val="Hyperlink"/>
          </w:rPr>
          <w:t>http://scenarioo.org/docs/master/tutorial/Scenarioo-Viewer-Web-Application-Setup.html#setup-1---running-as-standalone-application</w:t>
        </w:r>
      </w:hyperlink>
      <w:r w:rsidR="009F7F74">
        <w:rPr>
          <w:lang w:val="en-CH"/>
        </w:rPr>
        <w:t>)</w:t>
      </w:r>
    </w:p>
    <w:p w14:paraId="2AD71631" w14:textId="435044FC" w:rsidR="00B11637" w:rsidRPr="00B11637" w:rsidRDefault="00B11637" w:rsidP="001E5D6E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 w:eastAsia="de-DE"/>
        </w:rPr>
        <w:t xml:space="preserve">Chrome Browser </w:t>
      </w:r>
      <w:r w:rsidR="00C63B61">
        <w:rPr>
          <w:lang w:val="en-CH" w:eastAsia="de-DE"/>
        </w:rPr>
        <w:t>v</w:t>
      </w:r>
      <w:r w:rsidRPr="00B11637">
        <w:rPr>
          <w:lang w:val="en-CH" w:eastAsia="de-DE"/>
        </w:rPr>
        <w:t>ersion 80.0</w:t>
      </w:r>
    </w:p>
    <w:p w14:paraId="08C08C5A" w14:textId="5A5639FF" w:rsidR="009127A3" w:rsidRPr="00D62001" w:rsidRDefault="00B11637" w:rsidP="001E5D6E">
      <w:pPr>
        <w:pStyle w:val="ListParagraph"/>
        <w:numPr>
          <w:ilvl w:val="0"/>
          <w:numId w:val="33"/>
        </w:numPr>
        <w:jc w:val="left"/>
        <w:rPr>
          <w:lang w:val="en-GB" w:eastAsia="de-DE"/>
        </w:rPr>
      </w:pPr>
      <w:r>
        <w:rPr>
          <w:lang w:val="en-CH" w:eastAsia="de-DE"/>
        </w:rPr>
        <w:t xml:space="preserve">Chrome Driver </w:t>
      </w:r>
      <w:r w:rsidR="00C63B61">
        <w:rPr>
          <w:lang w:val="en-CH" w:eastAsia="de-DE"/>
        </w:rPr>
        <w:t>v</w:t>
      </w:r>
      <w:r>
        <w:rPr>
          <w:lang w:val="en-CH" w:eastAsia="de-DE"/>
        </w:rPr>
        <w:t xml:space="preserve">ersion 80.0 downloaded from (200406 - </w:t>
      </w:r>
      <w:hyperlink r:id="rId49" w:history="1">
        <w:r w:rsidRPr="00B11637">
          <w:rPr>
            <w:rStyle w:val="Hyperlink"/>
            <w:lang w:val="en-GB"/>
          </w:rPr>
          <w:t>https://chromedriver.chromium.org/downloads</w:t>
        </w:r>
      </w:hyperlink>
      <w:r>
        <w:rPr>
          <w:lang w:val="en-CH"/>
        </w:rPr>
        <w:t xml:space="preserve">) to allow automated testing by Selenium (200406 - </w:t>
      </w:r>
      <w:hyperlink r:id="rId50" w:history="1">
        <w:r w:rsidRPr="00B11637">
          <w:rPr>
            <w:rStyle w:val="Hyperlink"/>
            <w:lang w:val="en-GB"/>
          </w:rPr>
          <w:t>https://chromedriver.chromium.org/</w:t>
        </w:r>
      </w:hyperlink>
      <w:r>
        <w:rPr>
          <w:lang w:val="en-CH"/>
        </w:rPr>
        <w:t>)</w:t>
      </w:r>
      <w:r w:rsidR="00C1450B" w:rsidRPr="00D62001">
        <w:rPr>
          <w:lang w:val="en-GB" w:eastAsia="de-DE"/>
        </w:rPr>
        <w:br/>
      </w:r>
    </w:p>
    <w:p w14:paraId="7CA536A2" w14:textId="77777777" w:rsidR="009127A3" w:rsidRPr="009127A3" w:rsidRDefault="009127A3" w:rsidP="009127A3">
      <w:pPr>
        <w:jc w:val="left"/>
        <w:rPr>
          <w:lang w:val="en-GB" w:eastAsia="de-DE"/>
        </w:rPr>
      </w:pPr>
    </w:p>
    <w:p w14:paraId="4A708588" w14:textId="22C44ACF" w:rsidR="0089318F" w:rsidRDefault="00900276" w:rsidP="00900276">
      <w:pPr>
        <w:pStyle w:val="Heading3"/>
        <w:rPr>
          <w:lang w:val="en-GB"/>
        </w:rPr>
      </w:pPr>
      <w:bookmarkStart w:id="25" w:name="_Toc37082278"/>
      <w:r>
        <w:rPr>
          <w:lang w:val="en-GB"/>
        </w:rPr>
        <w:t>Method</w:t>
      </w:r>
      <w:bookmarkEnd w:id="25"/>
    </w:p>
    <w:p w14:paraId="76409D9C" w14:textId="0F7ED90E" w:rsidR="00900276" w:rsidRPr="00C613A5" w:rsidRDefault="00900276" w:rsidP="0089318F">
      <w:pPr>
        <w:rPr>
          <w:lang w:val="en-GB" w:eastAsia="de-DE"/>
        </w:rPr>
      </w:pPr>
      <w:r>
        <w:rPr>
          <w:lang w:val="en-GB" w:eastAsia="de-DE"/>
        </w:rPr>
        <w:t xml:space="preserve">Incremental Software Engineering Approach in order to evaluate the question, what implication </w:t>
      </w:r>
      <w:r w:rsidR="005C6EA4">
        <w:rPr>
          <w:lang w:val="en-GB" w:eastAsia="de-DE"/>
        </w:rPr>
        <w:t>the extension of the application with new functionalities</w:t>
      </w:r>
      <w:r w:rsidR="002C7B1A">
        <w:rPr>
          <w:lang w:val="en-GB" w:eastAsia="de-DE"/>
        </w:rPr>
        <w:t xml:space="preserve"> on the test suite (</w:t>
      </w:r>
      <w:r>
        <w:rPr>
          <w:lang w:val="en-GB" w:eastAsia="de-DE"/>
        </w:rPr>
        <w:t xml:space="preserve">see chapter </w:t>
      </w:r>
      <w:r>
        <w:rPr>
          <w:lang w:val="en-GB" w:eastAsia="de-DE"/>
        </w:rPr>
        <w:fldChar w:fldCharType="begin"/>
      </w:r>
      <w:r>
        <w:rPr>
          <w:lang w:val="en-GB" w:eastAsia="de-DE"/>
        </w:rPr>
        <w:instrText xml:space="preserve"> REF _Ref36378212 \r \h </w:instrText>
      </w:r>
      <w:r>
        <w:rPr>
          <w:lang w:val="en-GB" w:eastAsia="de-DE"/>
        </w:rPr>
      </w:r>
      <w:r>
        <w:rPr>
          <w:lang w:val="en-GB" w:eastAsia="de-DE"/>
        </w:rPr>
        <w:fldChar w:fldCharType="separate"/>
      </w:r>
      <w:r>
        <w:rPr>
          <w:lang w:val="en-GB" w:eastAsia="de-DE"/>
        </w:rPr>
        <w:t>6.6</w:t>
      </w:r>
      <w:r>
        <w:rPr>
          <w:lang w:val="en-GB" w:eastAsia="de-DE"/>
        </w:rPr>
        <w:fldChar w:fldCharType="end"/>
      </w:r>
      <w:r w:rsidR="002C7B1A">
        <w:rPr>
          <w:lang w:val="en-GB" w:eastAsia="de-DE"/>
        </w:rPr>
        <w:t>).</w:t>
      </w:r>
    </w:p>
    <w:p w14:paraId="59BF9F93" w14:textId="77990D2E" w:rsidR="001B3A9F" w:rsidRDefault="001B3A9F" w:rsidP="001B3A9F">
      <w:pPr>
        <w:pStyle w:val="Heading2"/>
        <w:rPr>
          <w:lang w:val="en-GB"/>
        </w:rPr>
      </w:pPr>
      <w:bookmarkStart w:id="26" w:name="_Toc37082279"/>
      <w:r>
        <w:rPr>
          <w:lang w:val="en-GB"/>
        </w:rPr>
        <w:lastRenderedPageBreak/>
        <w:t>Evaluation</w:t>
      </w:r>
      <w:r w:rsidR="00A37D46">
        <w:rPr>
          <w:lang w:val="en-GB"/>
        </w:rPr>
        <w:t>s</w:t>
      </w:r>
      <w:bookmarkEnd w:id="26"/>
    </w:p>
    <w:p w14:paraId="2759BD32" w14:textId="21A1A01D" w:rsidR="00FF5549" w:rsidRDefault="00A37D46" w:rsidP="003808DB">
      <w:pPr>
        <w:pStyle w:val="Heading3"/>
        <w:rPr>
          <w:lang w:val="en-GB"/>
        </w:rPr>
      </w:pPr>
      <w:bookmarkStart w:id="27" w:name="_Toc37082280"/>
      <w:r>
        <w:rPr>
          <w:lang w:val="en-GB"/>
        </w:rPr>
        <w:t>Tool-Ev</w:t>
      </w:r>
      <w:r w:rsidR="00FF5549">
        <w:rPr>
          <w:lang w:val="en-GB"/>
        </w:rPr>
        <w:t>a</w:t>
      </w:r>
      <w:r>
        <w:rPr>
          <w:lang w:val="en-GB"/>
        </w:rPr>
        <w:t>luation</w:t>
      </w:r>
      <w:bookmarkEnd w:id="27"/>
      <w:r w:rsidR="00FF5549">
        <w:rPr>
          <w:lang w:val="en-GB"/>
        </w:rPr>
        <w:t xml:space="preserve"> </w:t>
      </w:r>
    </w:p>
    <w:p w14:paraId="1DAF1F6A" w14:textId="69200BBD" w:rsidR="00266E6C" w:rsidRDefault="00FF5549" w:rsidP="00C27A67">
      <w:pPr>
        <w:jc w:val="left"/>
        <w:rPr>
          <w:lang w:val="en-GB"/>
        </w:rPr>
      </w:pPr>
      <w:r>
        <w:rPr>
          <w:lang w:val="en-GB"/>
        </w:rPr>
        <w:t xml:space="preserve">Tool Evaluation for Cucumber/Gherkin, </w:t>
      </w:r>
      <w:proofErr w:type="spellStart"/>
      <w:r>
        <w:rPr>
          <w:lang w:val="en-GB"/>
        </w:rPr>
        <w:t>Scenarioo</w:t>
      </w:r>
      <w:proofErr w:type="spellEnd"/>
      <w:r>
        <w:rPr>
          <w:lang w:val="en-GB"/>
        </w:rPr>
        <w:t xml:space="preserve"> and Selenium</w:t>
      </w:r>
      <w:r w:rsidR="00266E6C">
        <w:rPr>
          <w:lang w:val="en-GB"/>
        </w:rPr>
        <w:t>:</w:t>
      </w:r>
      <w:r>
        <w:rPr>
          <w:lang w:val="en-GB"/>
        </w:rPr>
        <w:t xml:space="preserve"> </w:t>
      </w:r>
      <w:r w:rsidR="00C27A67">
        <w:rPr>
          <w:lang w:val="en-GB"/>
        </w:rPr>
        <w:t>An a</w:t>
      </w:r>
      <w:r w:rsidR="00266E6C" w:rsidRPr="00266E6C">
        <w:rPr>
          <w:lang w:val="en-GB"/>
        </w:rPr>
        <w:t>nalysis</w:t>
      </w:r>
      <w:r w:rsidR="00C27A67">
        <w:rPr>
          <w:lang w:val="en-GB"/>
        </w:rPr>
        <w:t xml:space="preserve"> will be performed on </w:t>
      </w:r>
      <w:r w:rsidR="00266E6C" w:rsidRPr="00266E6C">
        <w:rPr>
          <w:lang w:val="en-GB"/>
        </w:rPr>
        <w:t xml:space="preserve">what is needed in order to </w:t>
      </w:r>
      <w:r w:rsidR="00C27A67">
        <w:rPr>
          <w:lang w:val="en-GB"/>
        </w:rPr>
        <w:t xml:space="preserve">be able to </w:t>
      </w:r>
      <w:r w:rsidR="00266E6C" w:rsidRPr="00266E6C">
        <w:rPr>
          <w:lang w:val="en-GB"/>
        </w:rPr>
        <w:t>use these tools in a validated environment.</w:t>
      </w:r>
    </w:p>
    <w:p w14:paraId="1C644A19" w14:textId="50884304" w:rsidR="00FF5549" w:rsidRPr="00FF5549" w:rsidRDefault="00FF5549" w:rsidP="003808DB">
      <w:pPr>
        <w:pStyle w:val="Heading3"/>
        <w:rPr>
          <w:lang w:val="en-GB"/>
        </w:rPr>
      </w:pPr>
      <w:bookmarkStart w:id="28" w:name="_Toc37082281"/>
      <w:r>
        <w:rPr>
          <w:lang w:val="en-GB"/>
        </w:rPr>
        <w:t xml:space="preserve">Audit of </w:t>
      </w:r>
      <w:r w:rsidR="00A37D46">
        <w:rPr>
          <w:lang w:val="en-GB"/>
        </w:rPr>
        <w:t xml:space="preserve">the </w:t>
      </w:r>
      <w:r>
        <w:rPr>
          <w:lang w:val="en-GB"/>
        </w:rPr>
        <w:t>Prototype</w:t>
      </w:r>
      <w:bookmarkEnd w:id="28"/>
      <w:r>
        <w:rPr>
          <w:lang w:val="en-GB"/>
        </w:rPr>
        <w:t xml:space="preserve"> </w:t>
      </w:r>
    </w:p>
    <w:p w14:paraId="6BE9494F" w14:textId="5607CDEB" w:rsidR="00FF5549" w:rsidRPr="0045062B" w:rsidRDefault="0080351C" w:rsidP="0045062B">
      <w:pPr>
        <w:rPr>
          <w:lang w:val="en-GB"/>
        </w:rPr>
      </w:pPr>
      <w:r>
        <w:rPr>
          <w:lang w:val="en-GB"/>
        </w:rPr>
        <w:t>The a</w:t>
      </w:r>
      <w:r w:rsidR="00801C24">
        <w:rPr>
          <w:lang w:val="en-GB"/>
        </w:rPr>
        <w:t xml:space="preserve">udit </w:t>
      </w:r>
      <w:r w:rsidR="00FF5549">
        <w:rPr>
          <w:lang w:val="en-GB"/>
        </w:rPr>
        <w:t xml:space="preserve">will be </w:t>
      </w:r>
      <w:r w:rsidR="001C1351">
        <w:rPr>
          <w:lang w:val="en-GB"/>
        </w:rPr>
        <w:t xml:space="preserve">done by </w:t>
      </w:r>
      <w:proofErr w:type="spellStart"/>
      <w:r w:rsidR="001C1351">
        <w:rPr>
          <w:lang w:val="en-GB"/>
        </w:rPr>
        <w:t>wega</w:t>
      </w:r>
      <w:proofErr w:type="spellEnd"/>
      <w:r w:rsidR="006E3FC9">
        <w:rPr>
          <w:lang w:val="en-GB"/>
        </w:rPr>
        <w:t xml:space="preserve">. </w:t>
      </w:r>
      <w:r w:rsidR="006E3FC9" w:rsidRPr="00307238">
        <w:rPr>
          <w:lang w:val="en-GB"/>
        </w:rPr>
        <w:t xml:space="preserve">The </w:t>
      </w:r>
      <w:r w:rsidRPr="00307238">
        <w:rPr>
          <w:lang w:val="en-GB"/>
        </w:rPr>
        <w:t>g</w:t>
      </w:r>
      <w:r w:rsidR="006E3FC9" w:rsidRPr="00307238">
        <w:rPr>
          <w:lang w:val="en-GB"/>
        </w:rPr>
        <w:t xml:space="preserve">oal of the </w:t>
      </w:r>
      <w:r w:rsidR="004C6772" w:rsidRPr="00307238">
        <w:rPr>
          <w:lang w:val="en-GB"/>
        </w:rPr>
        <w:t>a</w:t>
      </w:r>
      <w:r w:rsidRPr="00307238">
        <w:rPr>
          <w:lang w:val="en-GB"/>
        </w:rPr>
        <w:t>udit</w:t>
      </w:r>
      <w:r w:rsidR="006E3FC9" w:rsidRPr="00307238">
        <w:rPr>
          <w:lang w:val="en-GB"/>
        </w:rPr>
        <w:t xml:space="preserve"> is to evaluate the documents</w:t>
      </w:r>
      <w:r w:rsidR="00F05893" w:rsidRPr="00307238">
        <w:rPr>
          <w:lang w:val="en-GB"/>
        </w:rPr>
        <w:t xml:space="preserve"> and the prototype itself</w:t>
      </w:r>
      <w:r w:rsidR="006E3FC9" w:rsidRPr="00307238">
        <w:rPr>
          <w:lang w:val="en-GB"/>
        </w:rPr>
        <w:t xml:space="preserve"> </w:t>
      </w:r>
      <w:r w:rsidR="00307238" w:rsidRPr="00307238">
        <w:rPr>
          <w:lang w:val="en-GB"/>
        </w:rPr>
        <w:t>that were created within the scope of this project,</w:t>
      </w:r>
      <w:r w:rsidR="006E3FC9" w:rsidRPr="00307238">
        <w:rPr>
          <w:lang w:val="en-GB"/>
        </w:rPr>
        <w:t xml:space="preserve"> in </w:t>
      </w:r>
      <w:r w:rsidR="00307238" w:rsidRPr="00307238">
        <w:rPr>
          <w:lang w:val="en-GB"/>
        </w:rPr>
        <w:t>respect to</w:t>
      </w:r>
      <w:r w:rsidR="006E3FC9" w:rsidRPr="00307238">
        <w:rPr>
          <w:lang w:val="en-GB"/>
        </w:rPr>
        <w:t xml:space="preserve"> the </w:t>
      </w:r>
      <w:r w:rsidR="00307238" w:rsidRPr="00307238">
        <w:rPr>
          <w:lang w:val="en-GB"/>
        </w:rPr>
        <w:t>GAMP</w:t>
      </w:r>
      <w:r w:rsidR="006E3FC9" w:rsidRPr="00307238">
        <w:rPr>
          <w:lang w:val="en-GB"/>
        </w:rPr>
        <w:t xml:space="preserve">5 requirements </w:t>
      </w:r>
      <w:r w:rsidR="00307238" w:rsidRPr="00307238">
        <w:rPr>
          <w:lang w:val="en-GB"/>
        </w:rPr>
        <w:t>for</w:t>
      </w:r>
      <w:r w:rsidR="006E3FC9" w:rsidRPr="00307238">
        <w:rPr>
          <w:lang w:val="en-GB"/>
        </w:rPr>
        <w:t xml:space="preserve"> OQs </w:t>
      </w:r>
      <w:r w:rsidR="00307238" w:rsidRPr="00307238">
        <w:rPr>
          <w:lang w:val="en-GB"/>
        </w:rPr>
        <w:t>of</w:t>
      </w:r>
      <w:r w:rsidR="006E3FC9" w:rsidRPr="00307238">
        <w:rPr>
          <w:lang w:val="en-GB"/>
        </w:rPr>
        <w:t xml:space="preserve"> a category 5 software.</w:t>
      </w:r>
      <w:r w:rsidR="0045062B" w:rsidRPr="00307238">
        <w:rPr>
          <w:lang w:val="en-GB"/>
        </w:rPr>
        <w:t xml:space="preserve"> </w:t>
      </w:r>
      <w:r w:rsidR="006E3FC9" w:rsidRPr="00307238">
        <w:rPr>
          <w:lang w:val="en-GB"/>
        </w:rPr>
        <w:t xml:space="preserve">The </w:t>
      </w:r>
      <w:r w:rsidR="004C6772" w:rsidRPr="00307238">
        <w:rPr>
          <w:lang w:val="en-GB"/>
        </w:rPr>
        <w:t>audit report</w:t>
      </w:r>
      <w:r w:rsidR="00FF5549" w:rsidRPr="00307238">
        <w:rPr>
          <w:lang w:val="en-GB"/>
        </w:rPr>
        <w:t xml:space="preserve"> </w:t>
      </w:r>
      <w:r w:rsidR="00DB266B" w:rsidRPr="00307238">
        <w:rPr>
          <w:lang w:val="en-GB"/>
        </w:rPr>
        <w:t>is</w:t>
      </w:r>
      <w:r w:rsidR="007B5C96" w:rsidRPr="00307238">
        <w:rPr>
          <w:lang w:val="en-GB"/>
        </w:rPr>
        <w:t xml:space="preserve"> attached</w:t>
      </w:r>
      <w:r w:rsidR="00FF5549" w:rsidRPr="00307238">
        <w:rPr>
          <w:lang w:val="en-GB"/>
        </w:rPr>
        <w:t xml:space="preserve"> </w:t>
      </w:r>
      <w:r w:rsidR="00DB266B" w:rsidRPr="00307238">
        <w:rPr>
          <w:lang w:val="en-GB"/>
        </w:rPr>
        <w:t>to</w:t>
      </w:r>
      <w:r w:rsidR="00FF5549" w:rsidRPr="00307238">
        <w:rPr>
          <w:lang w:val="en-GB"/>
        </w:rPr>
        <w:t xml:space="preserve"> this document.</w:t>
      </w:r>
    </w:p>
    <w:p w14:paraId="6FAE50F6" w14:textId="77777777" w:rsidR="002E01D8" w:rsidRDefault="002E01D8" w:rsidP="00417554">
      <w:pPr>
        <w:rPr>
          <w:lang w:val="en-GB"/>
        </w:rPr>
      </w:pPr>
    </w:p>
    <w:p w14:paraId="0D64D18D" w14:textId="77777777" w:rsidR="002E01D8" w:rsidRDefault="002E01D8" w:rsidP="00417554">
      <w:pPr>
        <w:rPr>
          <w:lang w:val="en-GB"/>
        </w:rPr>
      </w:pPr>
    </w:p>
    <w:p w14:paraId="6FC7BC27" w14:textId="77777777" w:rsidR="0080660B" w:rsidRPr="00DF0033" w:rsidRDefault="00AA5AD5" w:rsidP="0080660B">
      <w:pPr>
        <w:pStyle w:val="Heading1"/>
        <w:rPr>
          <w:lang w:val="en-GB"/>
        </w:rPr>
      </w:pPr>
      <w:bookmarkStart w:id="29" w:name="_Toc37082282"/>
      <w:r>
        <w:rPr>
          <w:lang w:val="en-GB"/>
        </w:rPr>
        <w:lastRenderedPageBreak/>
        <w:t>Computerised System Validation according to GAMP5</w:t>
      </w:r>
      <w:bookmarkEnd w:id="29"/>
    </w:p>
    <w:p w14:paraId="2AE1AD18" w14:textId="77777777" w:rsidR="003D0B18" w:rsidRDefault="003D0B18" w:rsidP="0080660B">
      <w:pPr>
        <w:rPr>
          <w:highlight w:val="yellow"/>
          <w:lang w:val="en-GB" w:eastAsia="de-DE"/>
        </w:rPr>
      </w:pPr>
    </w:p>
    <w:p w14:paraId="2EBA3588" w14:textId="77777777" w:rsidR="003D0B18" w:rsidRPr="003D0B18" w:rsidRDefault="003D0B18" w:rsidP="003D0B18">
      <w:pPr>
        <w:pStyle w:val="Heading2"/>
        <w:rPr>
          <w:lang w:val="en-GB"/>
        </w:rPr>
      </w:pPr>
      <w:bookmarkStart w:id="30" w:name="_Toc37082283"/>
      <w:r w:rsidRPr="003D0B18">
        <w:rPr>
          <w:lang w:val="en-GB"/>
        </w:rPr>
        <w:t>GAMP5</w:t>
      </w:r>
      <w:r w:rsidR="00374AE8">
        <w:rPr>
          <w:lang w:val="en-GB"/>
        </w:rPr>
        <w:t>: An Overview</w:t>
      </w:r>
      <w:bookmarkEnd w:id="30"/>
    </w:p>
    <w:p w14:paraId="38A464A5" w14:textId="77777777" w:rsidR="00E75B39" w:rsidRDefault="00E75B39" w:rsidP="0080660B">
      <w:pPr>
        <w:rPr>
          <w:lang w:val="en-GB"/>
        </w:rPr>
      </w:pPr>
    </w:p>
    <w:p w14:paraId="59D57C5E" w14:textId="1BF37258" w:rsidR="00927FD5" w:rsidRDefault="00927FD5" w:rsidP="00927FD5">
      <w:pPr>
        <w:pStyle w:val="Heading3"/>
        <w:rPr>
          <w:lang w:val="en-GB"/>
        </w:rPr>
      </w:pPr>
      <w:bookmarkStart w:id="31" w:name="_Toc37082284"/>
      <w:r>
        <w:rPr>
          <w:lang w:val="en-GB"/>
        </w:rPr>
        <w:t>What is GAMP5</w:t>
      </w:r>
      <w:bookmarkEnd w:id="31"/>
    </w:p>
    <w:p w14:paraId="6E10F77D" w14:textId="77777777" w:rsidR="00927FD5" w:rsidRDefault="00927FD5" w:rsidP="0080660B">
      <w:pPr>
        <w:rPr>
          <w:lang w:val="en-GB"/>
        </w:rPr>
      </w:pPr>
    </w:p>
    <w:p w14:paraId="65765E3A" w14:textId="568F2CE4" w:rsidR="00927FD5" w:rsidRDefault="00927FD5" w:rsidP="00927FD5">
      <w:pPr>
        <w:pStyle w:val="Heading3"/>
        <w:rPr>
          <w:lang w:val="en-GB"/>
        </w:rPr>
      </w:pPr>
      <w:bookmarkStart w:id="32" w:name="_Toc37082285"/>
      <w:r>
        <w:rPr>
          <w:lang w:val="en-GB"/>
        </w:rPr>
        <w:t>Key Concepts</w:t>
      </w:r>
      <w:bookmarkEnd w:id="32"/>
    </w:p>
    <w:p w14:paraId="0909C31F" w14:textId="77777777" w:rsidR="00927FD5" w:rsidRDefault="00927FD5" w:rsidP="0080660B">
      <w:pPr>
        <w:rPr>
          <w:lang w:val="en-GB"/>
        </w:rPr>
      </w:pPr>
    </w:p>
    <w:p w14:paraId="4DB9FC3F" w14:textId="77777777" w:rsidR="00927FD5" w:rsidRDefault="00927FD5" w:rsidP="0080660B">
      <w:pPr>
        <w:rPr>
          <w:lang w:val="en-GB"/>
        </w:rPr>
      </w:pPr>
    </w:p>
    <w:p w14:paraId="730ED96C" w14:textId="1BB7EA97" w:rsidR="00927FD5" w:rsidRDefault="00927FD5" w:rsidP="00927FD5">
      <w:pPr>
        <w:pStyle w:val="Heading3"/>
        <w:rPr>
          <w:lang w:val="en-GB"/>
        </w:rPr>
      </w:pPr>
      <w:bookmarkStart w:id="33" w:name="_Toc37082286"/>
      <w:r>
        <w:rPr>
          <w:lang w:val="en-GB"/>
        </w:rPr>
        <w:t>Life Cycle Approach</w:t>
      </w:r>
      <w:bookmarkEnd w:id="33"/>
    </w:p>
    <w:p w14:paraId="79AF5B20" w14:textId="77777777" w:rsidR="00927FD5" w:rsidRDefault="00927FD5" w:rsidP="0080660B">
      <w:pPr>
        <w:rPr>
          <w:lang w:val="en-GB"/>
        </w:rPr>
      </w:pPr>
    </w:p>
    <w:p w14:paraId="5747C446" w14:textId="77777777" w:rsidR="00927FD5" w:rsidRDefault="00927FD5" w:rsidP="0080660B">
      <w:pPr>
        <w:rPr>
          <w:lang w:val="en-GB"/>
        </w:rPr>
      </w:pPr>
    </w:p>
    <w:p w14:paraId="77418FC3" w14:textId="7618A8A3" w:rsidR="00927FD5" w:rsidRDefault="00927FD5" w:rsidP="00927FD5">
      <w:pPr>
        <w:pStyle w:val="Heading3"/>
        <w:rPr>
          <w:lang w:val="en-GB"/>
        </w:rPr>
      </w:pPr>
      <w:bookmarkStart w:id="34" w:name="_Toc37082287"/>
      <w:r>
        <w:rPr>
          <w:lang w:val="en-GB"/>
        </w:rPr>
        <w:t>Product Categories</w:t>
      </w:r>
      <w:bookmarkEnd w:id="34"/>
    </w:p>
    <w:p w14:paraId="29351FFB" w14:textId="77777777" w:rsidR="00927FD5" w:rsidRDefault="00927FD5" w:rsidP="0080660B">
      <w:pPr>
        <w:rPr>
          <w:lang w:val="en-GB"/>
        </w:rPr>
      </w:pPr>
    </w:p>
    <w:p w14:paraId="13CC9E6B" w14:textId="77777777" w:rsidR="00927FD5" w:rsidRDefault="00927FD5" w:rsidP="0080660B">
      <w:pPr>
        <w:rPr>
          <w:lang w:val="en-GB"/>
        </w:rPr>
      </w:pPr>
    </w:p>
    <w:p w14:paraId="2B0A67DB" w14:textId="493F131A" w:rsidR="00927FD5" w:rsidRDefault="00927FD5" w:rsidP="00927FD5">
      <w:pPr>
        <w:pStyle w:val="Heading3"/>
        <w:rPr>
          <w:lang w:val="en-GB"/>
        </w:rPr>
      </w:pPr>
      <w:bookmarkStart w:id="35" w:name="_Toc37082288"/>
      <w:r>
        <w:rPr>
          <w:lang w:val="en-GB"/>
        </w:rPr>
        <w:t>Project Phase for Category 5 Software</w:t>
      </w:r>
      <w:bookmarkEnd w:id="35"/>
    </w:p>
    <w:p w14:paraId="21A0FA1E" w14:textId="77777777" w:rsidR="00BF4B1E" w:rsidRDefault="00BF4B1E" w:rsidP="0080660B">
      <w:pPr>
        <w:rPr>
          <w:lang w:val="en-GB"/>
        </w:rPr>
      </w:pPr>
    </w:p>
    <w:p w14:paraId="44BF5CE8" w14:textId="77777777" w:rsidR="00BF4B1E" w:rsidRDefault="00BF4B1E" w:rsidP="0080660B">
      <w:pPr>
        <w:rPr>
          <w:lang w:val="en-GB"/>
        </w:rPr>
      </w:pPr>
    </w:p>
    <w:p w14:paraId="22CC3FFD" w14:textId="77777777" w:rsidR="00BF4B1E" w:rsidRDefault="00BF4B1E" w:rsidP="00BF4B1E">
      <w:pPr>
        <w:pStyle w:val="Heading3"/>
        <w:rPr>
          <w:lang w:val="en-GB"/>
        </w:rPr>
      </w:pPr>
      <w:bookmarkStart w:id="36" w:name="_Toc37082289"/>
      <w:r>
        <w:rPr>
          <w:lang w:val="en-GB"/>
        </w:rPr>
        <w:t>Automated Testing</w:t>
      </w:r>
      <w:bookmarkEnd w:id="36"/>
      <w:r>
        <w:rPr>
          <w:lang w:val="en-GB"/>
        </w:rPr>
        <w:t xml:space="preserve"> </w:t>
      </w:r>
    </w:p>
    <w:p w14:paraId="49B73F4F" w14:textId="10BF9AC4" w:rsidR="00BF4B1E" w:rsidRPr="00597620" w:rsidRDefault="00BF4B1E" w:rsidP="00BF4B1E">
      <w:pPr>
        <w:tabs>
          <w:tab w:val="clear" w:pos="851"/>
        </w:tabs>
        <w:spacing w:after="0" w:line="240" w:lineRule="auto"/>
        <w:rPr>
          <w:lang w:val="en-GB"/>
        </w:rPr>
      </w:pPr>
      <w:r w:rsidRPr="00597620">
        <w:rPr>
          <w:lang w:val="en-GB"/>
        </w:rPr>
        <w:t>(International Society for Pharmaceutical Engineering ISPE, 2008, pp. 207)</w:t>
      </w:r>
    </w:p>
    <w:p w14:paraId="7F9631CD" w14:textId="12F6CC41" w:rsidR="00BF4B1E" w:rsidRDefault="00BF4B1E" w:rsidP="0080660B">
      <w:pPr>
        <w:rPr>
          <w:lang w:val="en-GB"/>
        </w:rPr>
      </w:pPr>
    </w:p>
    <w:p w14:paraId="4001751E" w14:textId="77777777" w:rsidR="00BF4B1E" w:rsidRPr="00DF0033" w:rsidRDefault="00BF4B1E" w:rsidP="0080660B">
      <w:pPr>
        <w:rPr>
          <w:lang w:val="en-GB"/>
        </w:rPr>
      </w:pPr>
    </w:p>
    <w:p w14:paraId="15B5D74D" w14:textId="1C8795A3" w:rsidR="00E75B39" w:rsidRPr="00DF0033" w:rsidRDefault="00E75B39" w:rsidP="00E75B39">
      <w:pPr>
        <w:pStyle w:val="Heading2"/>
        <w:rPr>
          <w:lang w:val="en-GB"/>
        </w:rPr>
      </w:pPr>
      <w:bookmarkStart w:id="37" w:name="_Toc37082290"/>
      <w:r>
        <w:rPr>
          <w:lang w:val="en-GB"/>
        </w:rPr>
        <w:lastRenderedPageBreak/>
        <w:t>OQ</w:t>
      </w:r>
      <w:r w:rsidR="0001506E">
        <w:rPr>
          <w:lang w:val="en-CH"/>
        </w:rPr>
        <w:t xml:space="preserve"> Process</w:t>
      </w:r>
      <w:r>
        <w:rPr>
          <w:lang w:val="en-GB"/>
        </w:rPr>
        <w:t xml:space="preserve"> According to GAMP5</w:t>
      </w:r>
      <w:bookmarkEnd w:id="37"/>
    </w:p>
    <w:p w14:paraId="07B4E41D" w14:textId="31EFBE44" w:rsidR="009F0860" w:rsidRDefault="00900853" w:rsidP="00417554">
      <w:pPr>
        <w:rPr>
          <w:lang w:val="en-CH"/>
        </w:rPr>
      </w:pPr>
      <w:r>
        <w:rPr>
          <w:lang w:val="en-CH"/>
        </w:rPr>
        <w:t xml:space="preserve">GAMP5 defines </w:t>
      </w:r>
      <w:proofErr w:type="spellStart"/>
      <w:r>
        <w:rPr>
          <w:lang w:val="en-CH"/>
        </w:rPr>
        <w:t>OQ</w:t>
      </w:r>
      <w:r w:rsidR="00655196">
        <w:rPr>
          <w:lang w:val="en-CH"/>
        </w:rPr>
        <w:t>s</w:t>
      </w:r>
      <w:proofErr w:type="spellEnd"/>
      <w:r>
        <w:rPr>
          <w:lang w:val="en-CH"/>
        </w:rPr>
        <w:t xml:space="preserve"> the following way: “Operational Qualification (OQ)” </w:t>
      </w:r>
      <w:commentRangeStart w:id="38"/>
      <w:r>
        <w:rPr>
          <w:lang w:val="en-CH"/>
        </w:rPr>
        <w:t xml:space="preserve">[...is a...] </w:t>
      </w:r>
      <w:commentRangeEnd w:id="38"/>
      <w:r>
        <w:rPr>
          <w:rStyle w:val="CommentReference"/>
        </w:rPr>
        <w:commentReference w:id="38"/>
      </w:r>
      <w:r>
        <w:rPr>
          <w:lang w:val="en-CH"/>
        </w:rPr>
        <w:t xml:space="preserve">“documented verification that a system operates according to written and pre-approved specifications throughout specified operating ranges </w:t>
      </w:r>
      <w:r w:rsidRPr="00900853">
        <w:rPr>
          <w:highlight w:val="yellow"/>
          <w:lang w:val="en-CH"/>
        </w:rPr>
        <w:t>(GAMP5 p. 38)</w:t>
      </w:r>
      <w:r>
        <w:rPr>
          <w:lang w:val="en-CH"/>
        </w:rPr>
        <w:t xml:space="preserve">. </w:t>
      </w:r>
      <w:r w:rsidR="00655196">
        <w:rPr>
          <w:lang w:val="en-CH"/>
        </w:rPr>
        <w:t>Whereas</w:t>
      </w:r>
      <w:r w:rsidR="00FF64F3">
        <w:rPr>
          <w:lang w:val="en-CH"/>
        </w:rPr>
        <w:t xml:space="preserve"> GAMP5</w:t>
      </w:r>
      <w:r w:rsidR="00655196">
        <w:rPr>
          <w:lang w:val="en-CH"/>
        </w:rPr>
        <w:t xml:space="preserve"> foresees following verification activity: “Testing or other verification of the system against specifications to demonstrate correct operation of functionality that support the specific business process </w:t>
      </w:r>
      <w:r w:rsidR="00FC0096">
        <w:rPr>
          <w:lang w:val="en-CH"/>
        </w:rPr>
        <w:t>through</w:t>
      </w:r>
      <w:r w:rsidR="00C26752">
        <w:rPr>
          <w:lang w:val="en-CH"/>
        </w:rPr>
        <w:t>out</w:t>
      </w:r>
      <w:r w:rsidR="00655196">
        <w:rPr>
          <w:lang w:val="en-CH"/>
        </w:rPr>
        <w:t xml:space="preserve"> all specifies operating ranges” </w:t>
      </w:r>
      <w:r w:rsidR="00655196" w:rsidRPr="00900853">
        <w:rPr>
          <w:highlight w:val="yellow"/>
          <w:lang w:val="en-CH"/>
        </w:rPr>
        <w:t>(GAMP5 p. 38)</w:t>
      </w:r>
      <w:r w:rsidR="00655196">
        <w:rPr>
          <w:lang w:val="en-CH"/>
        </w:rPr>
        <w:t>.</w:t>
      </w:r>
      <w:r w:rsidR="00FF64F3">
        <w:rPr>
          <w:lang w:val="en-CH"/>
        </w:rPr>
        <w:t xml:space="preserve"> </w:t>
      </w:r>
      <w:r w:rsidR="006E3EC2">
        <w:rPr>
          <w:lang w:val="en-CH"/>
        </w:rPr>
        <w:t xml:space="preserve">In </w:t>
      </w:r>
      <w:r w:rsidR="006E3EC2" w:rsidRPr="00C26752">
        <w:rPr>
          <w:highlight w:val="yellow"/>
          <w:lang w:val="en-CH"/>
        </w:rPr>
        <w:t xml:space="preserve">the </w:t>
      </w:r>
      <w:r w:rsidR="00C26752">
        <w:rPr>
          <w:highlight w:val="yellow"/>
          <w:lang w:val="en-CH"/>
        </w:rPr>
        <w:t xml:space="preserve">GAMP5 </w:t>
      </w:r>
      <w:r w:rsidR="006E3EC2" w:rsidRPr="00C26752">
        <w:rPr>
          <w:highlight w:val="yellow"/>
          <w:lang w:val="en-CH"/>
        </w:rPr>
        <w:t>appendix D5 p. 21</w:t>
      </w:r>
      <w:r w:rsidR="00866A5E">
        <w:rPr>
          <w:lang w:val="en-CH"/>
        </w:rPr>
        <w:t>2 for custom applications,</w:t>
      </w:r>
      <w:r w:rsidR="006E3EC2">
        <w:rPr>
          <w:lang w:val="en-CH"/>
        </w:rPr>
        <w:t xml:space="preserve"> this is </w:t>
      </w:r>
      <w:r w:rsidR="00FC0096">
        <w:rPr>
          <w:lang w:val="en-CH"/>
        </w:rPr>
        <w:t>explicitly</w:t>
      </w:r>
      <w:r w:rsidR="006E3EC2">
        <w:rPr>
          <w:lang w:val="en-CH"/>
        </w:rPr>
        <w:t xml:space="preserve"> linked to functional testing, </w:t>
      </w:r>
      <w:r w:rsidR="00431045">
        <w:rPr>
          <w:lang w:val="en-CH"/>
        </w:rPr>
        <w:t>as it states</w:t>
      </w:r>
      <w:r w:rsidR="006E3EC2">
        <w:rPr>
          <w:lang w:val="en-CH"/>
        </w:rPr>
        <w:t xml:space="preserve"> that these testing</w:t>
      </w:r>
      <w:r w:rsidR="00C26752">
        <w:rPr>
          <w:lang w:val="en-CH"/>
        </w:rPr>
        <w:t>s</w:t>
      </w:r>
      <w:r w:rsidR="006E3EC2">
        <w:rPr>
          <w:lang w:val="en-CH"/>
        </w:rPr>
        <w:t xml:space="preserve"> should focus on </w:t>
      </w:r>
      <w:r w:rsidR="00CD7AE1">
        <w:rPr>
          <w:lang w:val="en-CH"/>
        </w:rPr>
        <w:t>f</w:t>
      </w:r>
      <w:r w:rsidR="006E3EC2">
        <w:rPr>
          <w:lang w:val="en-CH"/>
        </w:rPr>
        <w:t xml:space="preserve">unctionality that supports the specific </w:t>
      </w:r>
      <w:r w:rsidR="00CD7AE1">
        <w:rPr>
          <w:lang w:val="en-CH"/>
        </w:rPr>
        <w:t>b</w:t>
      </w:r>
      <w:r w:rsidR="006E3EC2">
        <w:rPr>
          <w:lang w:val="en-CH"/>
        </w:rPr>
        <w:t xml:space="preserve">usiness process based on risk </w:t>
      </w:r>
      <w:r w:rsidR="00C26752">
        <w:rPr>
          <w:lang w:val="en-CH"/>
        </w:rPr>
        <w:t>and supplier</w:t>
      </w:r>
      <w:r w:rsidR="006E3EC2">
        <w:rPr>
          <w:lang w:val="en-CH"/>
        </w:rPr>
        <w:t xml:space="preserve"> assessment</w:t>
      </w:r>
      <w:r w:rsidR="00431045">
        <w:rPr>
          <w:lang w:val="en-CH"/>
        </w:rPr>
        <w:t xml:space="preserve"> which exactly corresponds to the wording used to describe </w:t>
      </w:r>
      <w:proofErr w:type="spellStart"/>
      <w:r w:rsidR="00431045">
        <w:rPr>
          <w:lang w:val="en-CH"/>
        </w:rPr>
        <w:t>OQs</w:t>
      </w:r>
      <w:proofErr w:type="spellEnd"/>
      <w:r w:rsidR="00431045">
        <w:rPr>
          <w:lang w:val="en-CH"/>
        </w:rPr>
        <w:t xml:space="preserve"> as seen before</w:t>
      </w:r>
      <w:r w:rsidR="006E3EC2">
        <w:rPr>
          <w:lang w:val="en-CH"/>
        </w:rPr>
        <w:t>.</w:t>
      </w:r>
    </w:p>
    <w:p w14:paraId="0DB46C9D" w14:textId="081577E7" w:rsidR="009A3A48" w:rsidRDefault="009F0860" w:rsidP="00417554">
      <w:pPr>
        <w:rPr>
          <w:lang w:val="en-CH"/>
        </w:rPr>
      </w:pPr>
      <w:r>
        <w:rPr>
          <w:lang w:val="en-CH"/>
        </w:rPr>
        <w:t xml:space="preserve">The </w:t>
      </w:r>
      <w:proofErr w:type="spellStart"/>
      <w:r>
        <w:rPr>
          <w:lang w:val="en-CH"/>
        </w:rPr>
        <w:t>OQs</w:t>
      </w:r>
      <w:proofErr w:type="spellEnd"/>
      <w:r>
        <w:rPr>
          <w:lang w:val="en-CH"/>
        </w:rPr>
        <w:t xml:space="preserve"> </w:t>
      </w:r>
      <w:r w:rsidR="004F0397">
        <w:rPr>
          <w:lang w:val="en-CH"/>
        </w:rPr>
        <w:t>must</w:t>
      </w:r>
      <w:r w:rsidR="00413ED8">
        <w:rPr>
          <w:lang w:val="en-CH"/>
        </w:rPr>
        <w:t xml:space="preserve"> </w:t>
      </w:r>
      <w:r>
        <w:rPr>
          <w:lang w:val="en-CH"/>
        </w:rPr>
        <w:t>be integrated into an overall test strategy</w:t>
      </w:r>
      <w:r w:rsidR="001A274F">
        <w:rPr>
          <w:lang w:val="en-CH"/>
        </w:rPr>
        <w:t xml:space="preserve"> – also called test plan</w:t>
      </w:r>
      <w:r>
        <w:rPr>
          <w:lang w:val="en-CH"/>
        </w:rPr>
        <w:t>, which is dependent on the risks, the system to be tested</w:t>
      </w:r>
      <w:r w:rsidR="00EC220E">
        <w:rPr>
          <w:lang w:val="en-CH"/>
        </w:rPr>
        <w:t xml:space="preserve"> </w:t>
      </w:r>
      <w:r>
        <w:rPr>
          <w:lang w:val="en-CH"/>
        </w:rPr>
        <w:t>and if given</w:t>
      </w:r>
      <w:r w:rsidR="001A274F">
        <w:rPr>
          <w:lang w:val="en-CH"/>
        </w:rPr>
        <w:t xml:space="preserve"> </w:t>
      </w:r>
      <w:r>
        <w:rPr>
          <w:lang w:val="en-CH"/>
        </w:rPr>
        <w:t>the faithfulness of the supplier (</w:t>
      </w:r>
      <w:r w:rsidRPr="00EC220E">
        <w:rPr>
          <w:highlight w:val="yellow"/>
          <w:lang w:val="en-CH"/>
        </w:rPr>
        <w:t>GAMP5, p196</w:t>
      </w:r>
      <w:r>
        <w:rPr>
          <w:lang w:val="en-CH"/>
        </w:rPr>
        <w:t xml:space="preserve">). </w:t>
      </w:r>
      <w:r w:rsidR="00FC0096">
        <w:rPr>
          <w:lang w:val="en-CH"/>
        </w:rPr>
        <w:t>As the test strategy is of higher level than the one investigated in this project</w:t>
      </w:r>
      <w:r w:rsidR="006834F0">
        <w:rPr>
          <w:lang w:val="en-CH"/>
        </w:rPr>
        <w:t xml:space="preserve">, </w:t>
      </w:r>
      <w:r w:rsidR="00EC220E">
        <w:rPr>
          <w:lang w:val="en-CH"/>
        </w:rPr>
        <w:t>e.g.</w:t>
      </w:r>
      <w:r w:rsidR="006834F0">
        <w:rPr>
          <w:lang w:val="en-CH"/>
        </w:rPr>
        <w:t xml:space="preserve"> it concentrates only of OQ testing of the software and does not </w:t>
      </w:r>
      <w:r w:rsidR="00EC220E">
        <w:rPr>
          <w:lang w:val="en-CH"/>
        </w:rPr>
        <w:t>consider</w:t>
      </w:r>
      <w:r w:rsidR="006834F0">
        <w:rPr>
          <w:lang w:val="en-CH"/>
        </w:rPr>
        <w:t xml:space="preserve"> the whole system</w:t>
      </w:r>
      <w:r w:rsidR="00FC0096">
        <w:rPr>
          <w:lang w:val="en-CH"/>
        </w:rPr>
        <w:t xml:space="preserve">, </w:t>
      </w:r>
      <w:r w:rsidR="00EC220E">
        <w:rPr>
          <w:lang w:val="en-CH"/>
        </w:rPr>
        <w:t>the test strategy</w:t>
      </w:r>
      <w:r w:rsidR="00FC0096">
        <w:rPr>
          <w:lang w:val="en-CH"/>
        </w:rPr>
        <w:t xml:space="preserve"> will not be further </w:t>
      </w:r>
      <w:r w:rsidR="006834F0">
        <w:rPr>
          <w:lang w:val="en-CH"/>
        </w:rPr>
        <w:t>elaborated in the scope of this work</w:t>
      </w:r>
      <w:r w:rsidR="00FC0096">
        <w:rPr>
          <w:lang w:val="en-CH"/>
        </w:rPr>
        <w:t>.</w:t>
      </w:r>
    </w:p>
    <w:p w14:paraId="44BA10C5" w14:textId="032EF778" w:rsidR="009A3A48" w:rsidRDefault="009A3A48" w:rsidP="009A3A48">
      <w:pPr>
        <w:rPr>
          <w:lang w:val="en-CH"/>
        </w:rPr>
      </w:pPr>
      <w:commentRangeStart w:id="39"/>
      <w:r>
        <w:rPr>
          <w:lang w:val="en-CH"/>
        </w:rPr>
        <w:t>For</w:t>
      </w:r>
      <w:r>
        <w:rPr>
          <w:lang w:val="en-CH"/>
        </w:rPr>
        <w:t xml:space="preserve"> the purpose of this work following model will be used, as it</w:t>
      </w:r>
      <w:r w:rsidR="00EC220E">
        <w:rPr>
          <w:lang w:val="en-CH"/>
        </w:rPr>
        <w:t xml:space="preserve"> highlights the detail level of the project scope and</w:t>
      </w:r>
      <w:r>
        <w:rPr>
          <w:lang w:val="en-CH"/>
        </w:rPr>
        <w:t xml:space="preserve"> </w:t>
      </w:r>
      <w:r>
        <w:rPr>
          <w:lang w:val="en-CH"/>
        </w:rPr>
        <w:t>illustrates</w:t>
      </w:r>
      <w:r>
        <w:rPr>
          <w:lang w:val="en-CH"/>
        </w:rPr>
        <w:t xml:space="preserve"> well the statements by GAMP5</w:t>
      </w:r>
      <w:r>
        <w:rPr>
          <w:lang w:val="en-CH"/>
        </w:rPr>
        <w:t xml:space="preserve"> as described </w:t>
      </w:r>
      <w:r w:rsidR="00EC220E">
        <w:rPr>
          <w:lang w:val="en-CH"/>
        </w:rPr>
        <w:t>in the first section of this chapter</w:t>
      </w:r>
      <w:r>
        <w:rPr>
          <w:lang w:val="en-CH"/>
        </w:rPr>
        <w:t>:</w:t>
      </w:r>
      <w:commentRangeEnd w:id="39"/>
      <w:r w:rsidR="00996CB3">
        <w:rPr>
          <w:rStyle w:val="CommentReference"/>
        </w:rPr>
        <w:commentReference w:id="39"/>
      </w:r>
    </w:p>
    <w:p w14:paraId="6987E77D" w14:textId="406650ED" w:rsidR="009A3A48" w:rsidRDefault="009A3A48" w:rsidP="00417554">
      <w:pPr>
        <w:rPr>
          <w:lang w:val="en-CH"/>
        </w:rPr>
      </w:pPr>
      <w:r>
        <w:rPr>
          <w:noProof/>
        </w:rPr>
        <w:drawing>
          <wp:inline distT="0" distB="0" distL="0" distR="0" wp14:anchorId="3C92060B" wp14:editId="48FE9E8D">
            <wp:extent cx="3079750" cy="17716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CC28" w14:textId="7E9640AC" w:rsidR="009A3A48" w:rsidRPr="009A3A48" w:rsidRDefault="009A3A48" w:rsidP="00417554">
      <w:pPr>
        <w:rPr>
          <w:lang w:val="en-CH"/>
        </w:rPr>
      </w:pPr>
      <w:hyperlink r:id="rId52" w:history="1">
        <w:r w:rsidRPr="009A3A48">
          <w:rPr>
            <w:rStyle w:val="Hyperlink"/>
            <w:lang w:val="en-CH"/>
          </w:rPr>
          <w:t>https://www.softwaretestinghelp.com/iq-oq-pq-software-validation/</w:t>
        </w:r>
      </w:hyperlink>
    </w:p>
    <w:p w14:paraId="4D0833A3" w14:textId="5DA9B26E" w:rsidR="00FC0096" w:rsidRDefault="00FC0096" w:rsidP="00FC0096">
      <w:pPr>
        <w:pStyle w:val="Heading3"/>
        <w:rPr>
          <w:lang w:val="en-CH"/>
        </w:rPr>
      </w:pPr>
      <w:r>
        <w:rPr>
          <w:lang w:val="en-CH"/>
        </w:rPr>
        <w:t>Roles and Responsibilities</w:t>
      </w:r>
    </w:p>
    <w:p w14:paraId="2FE4087B" w14:textId="6A5890C2" w:rsidR="00FC0096" w:rsidRDefault="00FC0096" w:rsidP="00417554">
      <w:pPr>
        <w:rPr>
          <w:lang w:val="en-CH"/>
        </w:rPr>
      </w:pPr>
      <w:r>
        <w:rPr>
          <w:lang w:val="en-CH"/>
        </w:rPr>
        <w:t xml:space="preserve">GAMP5 </w:t>
      </w:r>
      <w:r w:rsidR="00C26752">
        <w:rPr>
          <w:lang w:val="en-CH"/>
        </w:rPr>
        <w:t>foresees</w:t>
      </w:r>
      <w:r w:rsidR="002D7CAB">
        <w:rPr>
          <w:lang w:val="en-CH"/>
        </w:rPr>
        <w:t xml:space="preserve"> </w:t>
      </w:r>
      <w:r w:rsidR="008106CC">
        <w:rPr>
          <w:lang w:val="en-CH"/>
        </w:rPr>
        <w:t xml:space="preserve">for </w:t>
      </w:r>
      <w:r w:rsidR="002D7CAB">
        <w:rPr>
          <w:lang w:val="en-CH"/>
        </w:rPr>
        <w:t>software testing</w:t>
      </w:r>
      <w:r>
        <w:rPr>
          <w:lang w:val="en-CH"/>
        </w:rPr>
        <w:t xml:space="preserve"> following roles and </w:t>
      </w:r>
      <w:r w:rsidR="00C26752">
        <w:rPr>
          <w:lang w:val="en-CH"/>
        </w:rPr>
        <w:t>responsibilities</w:t>
      </w:r>
      <w:r>
        <w:rPr>
          <w:lang w:val="en-CH"/>
        </w:rPr>
        <w:t xml:space="preserve"> </w:t>
      </w:r>
      <w:r w:rsidRPr="0039214D">
        <w:rPr>
          <w:highlight w:val="yellow"/>
          <w:lang w:val="en-CH"/>
        </w:rPr>
        <w:t>(GAMP5, p 196)</w:t>
      </w:r>
      <w:r w:rsidR="00840E3F">
        <w:rPr>
          <w:lang w:val="en-CH"/>
        </w:rPr>
        <w:t xml:space="preserve">, which might have some relevance in respect to </w:t>
      </w:r>
      <w:proofErr w:type="spellStart"/>
      <w:r w:rsidR="00840E3F">
        <w:rPr>
          <w:lang w:val="en-CH"/>
        </w:rPr>
        <w:t>OQs</w:t>
      </w:r>
      <w:proofErr w:type="spellEnd"/>
      <w:r>
        <w:rPr>
          <w:lang w:val="en-CH"/>
        </w:rPr>
        <w:t>:</w:t>
      </w:r>
    </w:p>
    <w:p w14:paraId="522F124E" w14:textId="38DFF86C" w:rsidR="00FC0096" w:rsidRPr="002475F1" w:rsidRDefault="002475F1" w:rsidP="002475F1">
      <w:pPr>
        <w:pStyle w:val="ListParagraph"/>
        <w:numPr>
          <w:ilvl w:val="0"/>
          <w:numId w:val="18"/>
        </w:numPr>
        <w:rPr>
          <w:lang w:val="en-CH"/>
        </w:rPr>
      </w:pPr>
      <w:commentRangeStart w:id="40"/>
      <w:r>
        <w:rPr>
          <w:lang w:val="en-CH"/>
        </w:rPr>
        <w:t xml:space="preserve">The </w:t>
      </w:r>
      <w:r w:rsidR="00FC0096" w:rsidRPr="002475F1">
        <w:rPr>
          <w:lang w:val="en-CH"/>
        </w:rPr>
        <w:t>User</w:t>
      </w:r>
      <w:r>
        <w:rPr>
          <w:lang w:val="en-CH"/>
        </w:rPr>
        <w:t xml:space="preserve"> is re</w:t>
      </w:r>
      <w:r w:rsidR="00840E3F">
        <w:rPr>
          <w:lang w:val="en-CH"/>
        </w:rPr>
        <w:t>sponsible for the system and therefore also for the approval of key test documents.</w:t>
      </w:r>
    </w:p>
    <w:p w14:paraId="64C6F96A" w14:textId="589CE131" w:rsidR="00FC0096" w:rsidRDefault="00840E3F" w:rsidP="00840E3F">
      <w:pPr>
        <w:pStyle w:val="ListParagraph"/>
        <w:numPr>
          <w:ilvl w:val="0"/>
          <w:numId w:val="18"/>
        </w:numPr>
        <w:rPr>
          <w:lang w:val="en-CH"/>
        </w:rPr>
      </w:pPr>
      <w:r>
        <w:rPr>
          <w:lang w:val="en-CH"/>
        </w:rPr>
        <w:t xml:space="preserve">The </w:t>
      </w:r>
      <w:r w:rsidR="00FC0096" w:rsidRPr="00840E3F">
        <w:rPr>
          <w:lang w:val="en-CH"/>
        </w:rPr>
        <w:t>Test manager</w:t>
      </w:r>
      <w:r>
        <w:rPr>
          <w:lang w:val="en-CH"/>
        </w:rPr>
        <w:t xml:space="preserve"> </w:t>
      </w:r>
      <w:r w:rsidR="0039214D">
        <w:rPr>
          <w:lang w:val="en-CH"/>
        </w:rPr>
        <w:t>must</w:t>
      </w:r>
      <w:r>
        <w:rPr>
          <w:lang w:val="en-CH"/>
        </w:rPr>
        <w:t xml:space="preserve"> plan the testings</w:t>
      </w:r>
    </w:p>
    <w:p w14:paraId="6C879642" w14:textId="027339E0" w:rsidR="00840E3F" w:rsidRDefault="00840E3F" w:rsidP="00840E3F">
      <w:pPr>
        <w:pStyle w:val="ListParagraph"/>
        <w:numPr>
          <w:ilvl w:val="0"/>
          <w:numId w:val="18"/>
        </w:numPr>
        <w:rPr>
          <w:lang w:val="en-CH"/>
        </w:rPr>
      </w:pPr>
      <w:r>
        <w:rPr>
          <w:lang w:val="en-CH"/>
        </w:rPr>
        <w:lastRenderedPageBreak/>
        <w:t xml:space="preserve">The Test analyst is responsible to develop test cases and </w:t>
      </w:r>
      <w:r w:rsidR="00BC2D5F">
        <w:rPr>
          <w:lang w:val="en-CH"/>
        </w:rPr>
        <w:t>–</w:t>
      </w:r>
      <w:r>
        <w:rPr>
          <w:lang w:val="en-CH"/>
        </w:rPr>
        <w:t xml:space="preserve"> scripts</w:t>
      </w:r>
    </w:p>
    <w:p w14:paraId="3D7D7A8F" w14:textId="68D3CB6D" w:rsidR="002D7CAB" w:rsidRDefault="002D7CAB" w:rsidP="00417554">
      <w:pPr>
        <w:pStyle w:val="ListParagraph"/>
        <w:numPr>
          <w:ilvl w:val="0"/>
          <w:numId w:val="18"/>
        </w:numPr>
        <w:rPr>
          <w:lang w:val="en-CH"/>
        </w:rPr>
      </w:pPr>
      <w:r>
        <w:rPr>
          <w:lang w:val="en-CH"/>
        </w:rPr>
        <w:t xml:space="preserve">The </w:t>
      </w:r>
      <w:r w:rsidR="00FC0096" w:rsidRPr="00BC2D5F">
        <w:rPr>
          <w:lang w:val="en-CH"/>
        </w:rPr>
        <w:t>Tester</w:t>
      </w:r>
      <w:r>
        <w:rPr>
          <w:lang w:val="en-CH"/>
        </w:rPr>
        <w:t xml:space="preserve">s are executing the defined </w:t>
      </w:r>
      <w:r w:rsidR="0039214D">
        <w:rPr>
          <w:lang w:val="en-CH"/>
        </w:rPr>
        <w:t>test scripts</w:t>
      </w:r>
      <w:r>
        <w:rPr>
          <w:lang w:val="en-CH"/>
        </w:rPr>
        <w:t xml:space="preserve">. If possible, they should not have been involved earlier in the process in order that they can keep </w:t>
      </w:r>
      <w:r w:rsidR="004434F6">
        <w:rPr>
          <w:lang w:val="en-CH"/>
        </w:rPr>
        <w:t>their</w:t>
      </w:r>
      <w:r>
        <w:rPr>
          <w:lang w:val="en-CH"/>
        </w:rPr>
        <w:t xml:space="preserve"> independency.</w:t>
      </w:r>
    </w:p>
    <w:p w14:paraId="5F789730" w14:textId="5CF76665" w:rsidR="00FC0096" w:rsidRDefault="00FC0096" w:rsidP="00417554">
      <w:pPr>
        <w:pStyle w:val="ListParagraph"/>
        <w:numPr>
          <w:ilvl w:val="0"/>
          <w:numId w:val="18"/>
        </w:numPr>
        <w:rPr>
          <w:lang w:val="en-CH"/>
        </w:rPr>
      </w:pPr>
      <w:r w:rsidRPr="002D7CAB">
        <w:rPr>
          <w:lang w:val="en-CH"/>
        </w:rPr>
        <w:t>Test reviewer</w:t>
      </w:r>
      <w:r w:rsidR="001904FC">
        <w:rPr>
          <w:lang w:val="en-CH"/>
        </w:rPr>
        <w:t xml:space="preserve"> is responsible for reviewing the generated artefacts, meaning test cases, </w:t>
      </w:r>
      <w:r w:rsidR="008C6F59">
        <w:rPr>
          <w:lang w:val="en-CH"/>
        </w:rPr>
        <w:t xml:space="preserve">test </w:t>
      </w:r>
      <w:r w:rsidR="001904FC">
        <w:rPr>
          <w:lang w:val="en-CH"/>
        </w:rPr>
        <w:t xml:space="preserve">scripts and </w:t>
      </w:r>
      <w:r w:rsidR="008C6F59">
        <w:rPr>
          <w:lang w:val="en-CH"/>
        </w:rPr>
        <w:t xml:space="preserve">test </w:t>
      </w:r>
      <w:r w:rsidR="001904FC">
        <w:rPr>
          <w:lang w:val="en-CH"/>
        </w:rPr>
        <w:t>results. As they are reviewing the testers work, it is important, that they do not have the tester role at the same time.</w:t>
      </w:r>
    </w:p>
    <w:p w14:paraId="2FD466CF" w14:textId="52500353" w:rsidR="002D7CAB" w:rsidRPr="002D7CAB" w:rsidRDefault="00570FE1" w:rsidP="00417554">
      <w:pPr>
        <w:pStyle w:val="ListParagraph"/>
        <w:numPr>
          <w:ilvl w:val="0"/>
          <w:numId w:val="18"/>
        </w:numPr>
        <w:rPr>
          <w:lang w:val="en-CH"/>
        </w:rPr>
      </w:pPr>
      <w:r>
        <w:rPr>
          <w:lang w:val="en-CH"/>
        </w:rPr>
        <w:t xml:space="preserve">Persons from the </w:t>
      </w:r>
      <w:r w:rsidR="002D7CAB">
        <w:rPr>
          <w:lang w:val="en-CH"/>
        </w:rPr>
        <w:t>Quality Unit</w:t>
      </w:r>
      <w:r>
        <w:rPr>
          <w:lang w:val="en-CH"/>
        </w:rPr>
        <w:t xml:space="preserve"> have an independent role and are responsible for approval or audit of key documentations, such as reports </w:t>
      </w:r>
      <w:r w:rsidRPr="0039214D">
        <w:rPr>
          <w:highlight w:val="yellow"/>
          <w:lang w:val="en-CH"/>
        </w:rPr>
        <w:t>(GAMP5 page 59</w:t>
      </w:r>
      <w:r>
        <w:rPr>
          <w:lang w:val="en-CH"/>
        </w:rPr>
        <w:t>).</w:t>
      </w:r>
      <w:commentRangeEnd w:id="40"/>
      <w:r w:rsidR="00D76A03">
        <w:rPr>
          <w:rStyle w:val="CommentReference"/>
        </w:rPr>
        <w:commentReference w:id="40"/>
      </w:r>
    </w:p>
    <w:p w14:paraId="0550A491" w14:textId="697A44F7" w:rsidR="00FC0096" w:rsidRPr="009F0860" w:rsidRDefault="002D7CAB" w:rsidP="00417554">
      <w:pPr>
        <w:rPr>
          <w:lang w:val="en-CH"/>
        </w:rPr>
      </w:pPr>
      <w:r>
        <w:rPr>
          <w:lang w:val="en-CH"/>
        </w:rPr>
        <w:t xml:space="preserve">As further stated on </w:t>
      </w:r>
      <w:r w:rsidRPr="0039214D">
        <w:rPr>
          <w:highlight w:val="yellow"/>
          <w:lang w:val="en-CH"/>
        </w:rPr>
        <w:t>page 196 of GAMP5</w:t>
      </w:r>
      <w:r>
        <w:rPr>
          <w:lang w:val="en-CH"/>
        </w:rPr>
        <w:t xml:space="preserve">, </w:t>
      </w:r>
      <w:r w:rsidR="008C6F59">
        <w:rPr>
          <w:lang w:val="en-CH"/>
        </w:rPr>
        <w:t>t</w:t>
      </w:r>
      <w:r w:rsidR="00FC0096">
        <w:rPr>
          <w:lang w:val="en-CH"/>
        </w:rPr>
        <w:t xml:space="preserve">he supplier </w:t>
      </w:r>
      <w:r w:rsidR="002475F1">
        <w:rPr>
          <w:lang w:val="en-CH"/>
        </w:rPr>
        <w:t>and</w:t>
      </w:r>
      <w:r w:rsidR="00FC0096">
        <w:rPr>
          <w:lang w:val="en-CH"/>
        </w:rPr>
        <w:t xml:space="preserve"> subject</w:t>
      </w:r>
      <w:r w:rsidR="002475F1">
        <w:rPr>
          <w:lang w:val="en-CH"/>
        </w:rPr>
        <w:t xml:space="preserve"> matter </w:t>
      </w:r>
      <w:r w:rsidR="002475F1" w:rsidRPr="00F6291F">
        <w:rPr>
          <w:lang w:val="en-CH"/>
        </w:rPr>
        <w:t>experts</w:t>
      </w:r>
      <w:r w:rsidR="00F6291F">
        <w:rPr>
          <w:lang w:val="en-CH"/>
        </w:rPr>
        <w:t xml:space="preserve"> can take over some of the </w:t>
      </w:r>
      <w:r w:rsidR="00BA7AAF">
        <w:rPr>
          <w:lang w:val="en-CH"/>
        </w:rPr>
        <w:t>above-mentioned</w:t>
      </w:r>
      <w:r w:rsidR="00F6291F">
        <w:rPr>
          <w:lang w:val="en-CH"/>
        </w:rPr>
        <w:t xml:space="preserve"> roles like tester, test manager or authoriser.</w:t>
      </w:r>
    </w:p>
    <w:p w14:paraId="22AE64B6" w14:textId="19453711" w:rsidR="004434F6" w:rsidRPr="004434F6" w:rsidRDefault="0039214D" w:rsidP="00417554">
      <w:pPr>
        <w:pStyle w:val="Heading3"/>
        <w:rPr>
          <w:lang w:val="en-GB"/>
        </w:rPr>
      </w:pPr>
      <w:bookmarkStart w:id="41" w:name="_Toc37082291"/>
      <w:r>
        <w:rPr>
          <w:lang w:val="en-GB"/>
        </w:rPr>
        <w:t>Writing</w:t>
      </w:r>
      <w:r w:rsidR="00E75B39">
        <w:rPr>
          <w:lang w:val="en-GB"/>
        </w:rPr>
        <w:t xml:space="preserve"> </w:t>
      </w:r>
      <w:r w:rsidR="008601B3">
        <w:rPr>
          <w:lang w:val="en-CH"/>
        </w:rPr>
        <w:t xml:space="preserve">and Executing </w:t>
      </w:r>
      <w:r w:rsidR="00E75B39">
        <w:rPr>
          <w:lang w:val="en-GB"/>
        </w:rPr>
        <w:t>OQs</w:t>
      </w:r>
      <w:bookmarkEnd w:id="41"/>
    </w:p>
    <w:p w14:paraId="623D25EF" w14:textId="6C9ADF29" w:rsidR="00843A3F" w:rsidRDefault="004434F6" w:rsidP="00417554">
      <w:pPr>
        <w:rPr>
          <w:lang w:val="en-CH"/>
        </w:rPr>
      </w:pPr>
      <w:r>
        <w:rPr>
          <w:lang w:val="en-CH"/>
        </w:rPr>
        <w:t xml:space="preserve">Writing </w:t>
      </w:r>
      <w:proofErr w:type="spellStart"/>
      <w:r>
        <w:rPr>
          <w:lang w:val="en-CH"/>
        </w:rPr>
        <w:t>OQs</w:t>
      </w:r>
      <w:proofErr w:type="spellEnd"/>
      <w:r>
        <w:rPr>
          <w:lang w:val="en-CH"/>
        </w:rPr>
        <w:t xml:space="preserve"> starts in parallel with the development of the functional specifications</w:t>
      </w:r>
      <w:r w:rsidR="00D76A03">
        <w:rPr>
          <w:lang w:val="en-CH"/>
        </w:rPr>
        <w:t xml:space="preserve">, </w:t>
      </w:r>
      <w:r w:rsidR="006834F0">
        <w:rPr>
          <w:lang w:val="en-CH"/>
        </w:rPr>
        <w:t xml:space="preserve">by </w:t>
      </w:r>
      <w:r w:rsidR="00A9349E">
        <w:rPr>
          <w:lang w:val="en-CH"/>
        </w:rPr>
        <w:t>elaborating</w:t>
      </w:r>
      <w:r w:rsidR="006834F0">
        <w:rPr>
          <w:lang w:val="en-CH"/>
        </w:rPr>
        <w:t xml:space="preserve"> the corresponding</w:t>
      </w:r>
      <w:r w:rsidR="00D76A03">
        <w:rPr>
          <w:lang w:val="en-CH"/>
        </w:rPr>
        <w:t xml:space="preserve"> test specifications </w:t>
      </w:r>
      <w:r w:rsidR="00D76A03" w:rsidRPr="004434F6">
        <w:rPr>
          <w:highlight w:val="yellow"/>
          <w:lang w:val="en-CH"/>
        </w:rPr>
        <w:t>(GAMP5 p199)</w:t>
      </w:r>
      <w:r w:rsidR="00D76A03">
        <w:rPr>
          <w:lang w:val="en-CH"/>
        </w:rPr>
        <w:t>.</w:t>
      </w:r>
      <w:r w:rsidR="0039214D">
        <w:rPr>
          <w:lang w:val="en-CH"/>
        </w:rPr>
        <w:t xml:space="preserve"> </w:t>
      </w:r>
      <w:r w:rsidR="00D76A03">
        <w:rPr>
          <w:lang w:val="en-CH"/>
        </w:rPr>
        <w:t>GAMP5 does not mention which role is foreseen for this</w:t>
      </w:r>
      <w:r w:rsidR="006834F0">
        <w:rPr>
          <w:lang w:val="en-CH"/>
        </w:rPr>
        <w:t>.</w:t>
      </w:r>
      <w:r w:rsidR="00843A3F">
        <w:rPr>
          <w:lang w:val="en-CH"/>
        </w:rPr>
        <w:t xml:space="preserve"> The test</w:t>
      </w:r>
      <w:r w:rsidR="006B6A02">
        <w:rPr>
          <w:lang w:val="en-CH"/>
        </w:rPr>
        <w:t xml:space="preserve"> specifications describe the overall purpose and a description of a set of test scripts</w:t>
      </w:r>
      <w:r w:rsidR="00536B14">
        <w:rPr>
          <w:lang w:val="en-CH"/>
        </w:rPr>
        <w:t xml:space="preserve"> </w:t>
      </w:r>
      <w:r w:rsidR="00536B14" w:rsidRPr="004434F6">
        <w:rPr>
          <w:highlight w:val="yellow"/>
          <w:lang w:val="en-CH"/>
        </w:rPr>
        <w:t>(GAMP5 p19</w:t>
      </w:r>
      <w:r w:rsidR="00536B14">
        <w:rPr>
          <w:highlight w:val="yellow"/>
          <w:lang w:val="en-CH"/>
        </w:rPr>
        <w:t>8</w:t>
      </w:r>
      <w:r w:rsidR="00536B14" w:rsidRPr="004434F6">
        <w:rPr>
          <w:highlight w:val="yellow"/>
          <w:lang w:val="en-CH"/>
        </w:rPr>
        <w:t>)</w:t>
      </w:r>
      <w:r w:rsidR="006B6A02">
        <w:rPr>
          <w:lang w:val="en-CH"/>
        </w:rPr>
        <w:t xml:space="preserve">. For </w:t>
      </w:r>
      <w:r w:rsidR="00536B14">
        <w:rPr>
          <w:lang w:val="en-CH"/>
        </w:rPr>
        <w:t>example,</w:t>
      </w:r>
      <w:r w:rsidR="006B6A02">
        <w:rPr>
          <w:lang w:val="en-CH"/>
        </w:rPr>
        <w:t xml:space="preserve"> it defines which resources are needed, including tools for automated testing, </w:t>
      </w:r>
      <w:r w:rsidR="006B6A02">
        <w:rPr>
          <w:lang w:val="en-CH"/>
        </w:rPr>
        <w:t>the version of software under test,</w:t>
      </w:r>
      <w:r w:rsidR="006B6A02">
        <w:rPr>
          <w:lang w:val="en-CH"/>
        </w:rPr>
        <w:t xml:space="preserve"> the test scripts to be carried out, </w:t>
      </w:r>
      <w:r w:rsidR="00536B14">
        <w:rPr>
          <w:lang w:val="en-CH"/>
        </w:rPr>
        <w:t>methods, prerequisites, required reviews and approvals</w:t>
      </w:r>
      <w:r w:rsidR="00ED5BC1">
        <w:rPr>
          <w:lang w:val="en-CH"/>
        </w:rPr>
        <w:t xml:space="preserve">, etc. </w:t>
      </w:r>
      <w:r w:rsidR="00536B14" w:rsidRPr="004434F6">
        <w:rPr>
          <w:highlight w:val="yellow"/>
          <w:lang w:val="en-CH"/>
        </w:rPr>
        <w:t>(GAMP5 p199)</w:t>
      </w:r>
      <w:r w:rsidR="00536B14">
        <w:rPr>
          <w:lang w:val="en-CH"/>
        </w:rPr>
        <w:t xml:space="preserve">. In addition, GAMP5 requires some metadata about the test specification document </w:t>
      </w:r>
      <w:r w:rsidR="00536B14" w:rsidRPr="004434F6">
        <w:rPr>
          <w:highlight w:val="yellow"/>
          <w:lang w:val="en-CH"/>
        </w:rPr>
        <w:t>(GAMP5 p199)</w:t>
      </w:r>
      <w:r w:rsidR="00536B14">
        <w:rPr>
          <w:lang w:val="en-CH"/>
        </w:rPr>
        <w:t>.</w:t>
      </w:r>
    </w:p>
    <w:p w14:paraId="6E2A618C" w14:textId="270E6C45" w:rsidR="00A74BA3" w:rsidRDefault="004F0397" w:rsidP="00417554">
      <w:pPr>
        <w:rPr>
          <w:lang w:val="en-CH"/>
        </w:rPr>
      </w:pPr>
      <w:r w:rsidRPr="004F0397">
        <w:rPr>
          <w:lang w:val="en-CH"/>
        </w:rPr>
        <w:t>Based on the test specification, the test analyst is responsible for developing test scripts that describe the tests to be performed in such a way that the testers can execute them consistently</w:t>
      </w:r>
      <w:r>
        <w:rPr>
          <w:lang w:val="en-CH"/>
        </w:rPr>
        <w:t xml:space="preserve"> </w:t>
      </w:r>
      <w:r w:rsidRPr="004434F6">
        <w:rPr>
          <w:highlight w:val="yellow"/>
          <w:lang w:val="en-CH"/>
        </w:rPr>
        <w:t>(GAMP5 p199)</w:t>
      </w:r>
      <w:r>
        <w:rPr>
          <w:lang w:val="en-CH"/>
        </w:rPr>
        <w:t xml:space="preserve">. </w:t>
      </w:r>
      <w:r w:rsidR="008601B3">
        <w:rPr>
          <w:lang w:val="en-CH"/>
        </w:rPr>
        <w:t xml:space="preserve">Next to some metadata, test scripts consist among others, of a title, a test description, the test objective, prerequisites, test steps, acceptance criteria and instructions about data to be recorded </w:t>
      </w:r>
      <w:r w:rsidR="008601B3" w:rsidRPr="004434F6">
        <w:rPr>
          <w:highlight w:val="yellow"/>
          <w:lang w:val="en-CH"/>
        </w:rPr>
        <w:t>(GAMP5 p199</w:t>
      </w:r>
      <w:r w:rsidR="008601B3">
        <w:rPr>
          <w:highlight w:val="yellow"/>
          <w:lang w:val="en-CH"/>
        </w:rPr>
        <w:t xml:space="preserve"> f.</w:t>
      </w:r>
      <w:r w:rsidR="008601B3" w:rsidRPr="004434F6">
        <w:rPr>
          <w:highlight w:val="yellow"/>
          <w:lang w:val="en-CH"/>
        </w:rPr>
        <w:t>)</w:t>
      </w:r>
      <w:r w:rsidR="008601B3">
        <w:rPr>
          <w:lang w:val="en-CH"/>
        </w:rPr>
        <w:t>.</w:t>
      </w:r>
    </w:p>
    <w:p w14:paraId="6F5C6DA7" w14:textId="4A823ED6" w:rsidR="00A74BA3" w:rsidRDefault="00A74BA3" w:rsidP="00417554">
      <w:pPr>
        <w:rPr>
          <w:lang w:val="en-CH"/>
        </w:rPr>
      </w:pPr>
      <w:r>
        <w:rPr>
          <w:lang w:val="en-CH"/>
        </w:rPr>
        <w:t>GAMP5 foresees</w:t>
      </w:r>
      <w:r w:rsidR="001B3EA3">
        <w:rPr>
          <w:lang w:val="en-CH"/>
        </w:rPr>
        <w:t xml:space="preserve">, that the test specifications and the test scripts can be recorded in a single document if possible </w:t>
      </w:r>
      <w:r w:rsidR="001B3EA3" w:rsidRPr="00A74BA3">
        <w:rPr>
          <w:highlight w:val="yellow"/>
          <w:lang w:val="en-CH"/>
        </w:rPr>
        <w:t>(GAMP5 p 200</w:t>
      </w:r>
      <w:r w:rsidR="001B3EA3">
        <w:rPr>
          <w:lang w:val="en-CH"/>
        </w:rPr>
        <w:t>)</w:t>
      </w:r>
      <w:r w:rsidR="00FA14F2">
        <w:rPr>
          <w:lang w:val="en-CH"/>
        </w:rPr>
        <w:t>.</w:t>
      </w:r>
      <w:r w:rsidR="00A9349E">
        <w:rPr>
          <w:lang w:val="en-CH"/>
        </w:rPr>
        <w:t xml:space="preserve"> </w:t>
      </w:r>
      <w:r w:rsidR="00FA14F2">
        <w:rPr>
          <w:lang w:val="en-CH"/>
        </w:rPr>
        <w:t>From this statement it can be deduced, inter alia</w:t>
      </w:r>
      <w:r w:rsidR="00A9349E">
        <w:rPr>
          <w:lang w:val="en-CH"/>
        </w:rPr>
        <w:t>, that the test analyst is not only responsible</w:t>
      </w:r>
      <w:r w:rsidR="00FA14F2">
        <w:rPr>
          <w:lang w:val="en-CH"/>
        </w:rPr>
        <w:t xml:space="preserve"> for the test script elaboration (</w:t>
      </w:r>
      <w:r w:rsidR="00FA14F2" w:rsidRPr="0039214D">
        <w:rPr>
          <w:highlight w:val="yellow"/>
          <w:lang w:val="en-CH"/>
        </w:rPr>
        <w:t>GAMP5 p 196</w:t>
      </w:r>
      <w:r w:rsidR="00FA14F2">
        <w:rPr>
          <w:lang w:val="en-CH"/>
        </w:rPr>
        <w:t>)</w:t>
      </w:r>
      <w:r w:rsidR="00FA14F2">
        <w:rPr>
          <w:lang w:val="en-CH"/>
        </w:rPr>
        <w:t>, but also for writing the test specifications.</w:t>
      </w:r>
    </w:p>
    <w:p w14:paraId="3F136D17" w14:textId="0E3D0323" w:rsidR="004434F6" w:rsidRDefault="00ED5BC1" w:rsidP="00417554">
      <w:pPr>
        <w:rPr>
          <w:lang w:val="en-CH"/>
        </w:rPr>
      </w:pPr>
      <w:r>
        <w:rPr>
          <w:lang w:val="en-CH"/>
        </w:rPr>
        <w:t>As already mentioned, the test scripts are executed by the testers (</w:t>
      </w:r>
      <w:r w:rsidRPr="0039214D">
        <w:rPr>
          <w:highlight w:val="yellow"/>
          <w:lang w:val="en-CH"/>
        </w:rPr>
        <w:t>GAMP5 p 196</w:t>
      </w:r>
      <w:r>
        <w:rPr>
          <w:lang w:val="en-CH"/>
        </w:rPr>
        <w:t>). As a result of the</w:t>
      </w:r>
      <w:r w:rsidR="00A74BA3">
        <w:rPr>
          <w:lang w:val="en-CH"/>
        </w:rPr>
        <w:t>ir</w:t>
      </w:r>
      <w:r>
        <w:rPr>
          <w:lang w:val="en-CH"/>
        </w:rPr>
        <w:t xml:space="preserve"> testing, they have</w:t>
      </w:r>
      <w:r w:rsidR="00A74BA3">
        <w:rPr>
          <w:lang w:val="en-CH"/>
        </w:rPr>
        <w:t xml:space="preserve"> to deliver records that are reviewable. The records contain the result of the single tests</w:t>
      </w:r>
      <w:r w:rsidR="00A9349E">
        <w:rPr>
          <w:lang w:val="en-CH"/>
        </w:rPr>
        <w:t xml:space="preserve"> (passed/failed)</w:t>
      </w:r>
      <w:r w:rsidR="00A74BA3">
        <w:rPr>
          <w:lang w:val="en-CH"/>
        </w:rPr>
        <w:t xml:space="preserve"> including needed descriptions and supporting documentations as defined in the test scripts for example screen shots </w:t>
      </w:r>
      <w:r w:rsidR="00A74BA3" w:rsidRPr="00A74BA3">
        <w:rPr>
          <w:highlight w:val="yellow"/>
          <w:lang w:val="en-CH"/>
        </w:rPr>
        <w:t>(GAMP5 p 200)</w:t>
      </w:r>
      <w:r w:rsidR="00A74BA3">
        <w:rPr>
          <w:lang w:val="en-CH"/>
        </w:rPr>
        <w:t>.</w:t>
      </w:r>
    </w:p>
    <w:p w14:paraId="19A097F9" w14:textId="344EB42F" w:rsidR="00900853" w:rsidRPr="005566DF" w:rsidRDefault="00A74BA3" w:rsidP="00417554">
      <w:pPr>
        <w:rPr>
          <w:lang w:val="en-CH"/>
        </w:rPr>
      </w:pPr>
      <w:r>
        <w:rPr>
          <w:lang w:val="en-CH"/>
        </w:rPr>
        <w:t>Subsequent to the execution of the tests, the test results will be reviewed by the test reviewer and the results recorded in the test report</w:t>
      </w:r>
      <w:r w:rsidR="00A9349E">
        <w:rPr>
          <w:lang w:val="en-CH"/>
        </w:rPr>
        <w:t xml:space="preserve"> </w:t>
      </w:r>
      <w:r w:rsidR="00A9349E" w:rsidRPr="00A9349E">
        <w:rPr>
          <w:highlight w:val="yellow"/>
          <w:lang w:val="en-CH"/>
        </w:rPr>
        <w:t>(GAMP5 p. 196 and p. 200)</w:t>
      </w:r>
      <w:r>
        <w:rPr>
          <w:lang w:val="en-CH"/>
        </w:rPr>
        <w:t xml:space="preserve">. </w:t>
      </w:r>
      <w:r w:rsidR="00FA14F2">
        <w:rPr>
          <w:lang w:val="en-CH"/>
        </w:rPr>
        <w:t>A test report</w:t>
      </w:r>
      <w:r w:rsidR="00042171">
        <w:rPr>
          <w:lang w:val="en-CH"/>
        </w:rPr>
        <w:t xml:space="preserve"> includes again </w:t>
      </w:r>
      <w:r w:rsidR="00042171">
        <w:rPr>
          <w:lang w:val="en-CH"/>
        </w:rPr>
        <w:lastRenderedPageBreak/>
        <w:t xml:space="preserve">some metadata like who executed and who reviewed the testings, and </w:t>
      </w:r>
      <w:r w:rsidR="00C75B1B">
        <w:rPr>
          <w:lang w:val="en-CH"/>
        </w:rPr>
        <w:t>information</w:t>
      </w:r>
      <w:r w:rsidR="00042171">
        <w:rPr>
          <w:lang w:val="en-CH"/>
        </w:rPr>
        <w:t xml:space="preserve"> about the</w:t>
      </w:r>
      <w:r w:rsidR="00C75B1B">
        <w:rPr>
          <w:lang w:val="en-CH"/>
        </w:rPr>
        <w:t xml:space="preserve"> effected</w:t>
      </w:r>
      <w:r w:rsidR="00042171">
        <w:rPr>
          <w:lang w:val="en-CH"/>
        </w:rPr>
        <w:t xml:space="preserve"> testings like a summary of the test results, a summary of test failures and conclusions </w:t>
      </w:r>
      <w:r w:rsidR="00042171" w:rsidRPr="00A74BA3">
        <w:rPr>
          <w:highlight w:val="yellow"/>
          <w:lang w:val="en-CH"/>
        </w:rPr>
        <w:t>(GAMP5 p 200)</w:t>
      </w:r>
      <w:r w:rsidR="00042171">
        <w:rPr>
          <w:lang w:val="en-CH"/>
        </w:rPr>
        <w:t>.</w:t>
      </w:r>
    </w:p>
    <w:p w14:paraId="74E1CBAB" w14:textId="72E047C5" w:rsidR="00E75B39" w:rsidRDefault="00E75B39" w:rsidP="005101E5">
      <w:pPr>
        <w:pStyle w:val="Heading3"/>
        <w:rPr>
          <w:lang w:val="en-GB"/>
        </w:rPr>
      </w:pPr>
      <w:bookmarkStart w:id="42" w:name="_Toc37082292"/>
      <w:r>
        <w:rPr>
          <w:lang w:val="en-GB"/>
        </w:rPr>
        <w:t xml:space="preserve">Incorporating the </w:t>
      </w:r>
      <w:r w:rsidR="005E22E7">
        <w:rPr>
          <w:lang w:val="en-CH"/>
        </w:rPr>
        <w:t xml:space="preserve">Quality </w:t>
      </w:r>
      <w:r>
        <w:rPr>
          <w:lang w:val="en-GB"/>
        </w:rPr>
        <w:t>Risk Assessment</w:t>
      </w:r>
      <w:bookmarkEnd w:id="42"/>
    </w:p>
    <w:p w14:paraId="674B59A5" w14:textId="4C63624E" w:rsidR="004B7A6E" w:rsidRDefault="005E22E7" w:rsidP="00D661F7">
      <w:pPr>
        <w:rPr>
          <w:lang w:val="en-CH" w:eastAsia="de-DE"/>
        </w:rPr>
      </w:pPr>
      <w:r>
        <w:rPr>
          <w:lang w:val="en-CH" w:eastAsia="de-DE"/>
        </w:rPr>
        <w:t xml:space="preserve">As described earlier, one of the key concepts of GAMP5 is the quality risk assessment </w:t>
      </w:r>
      <w:r w:rsidRPr="005E22E7">
        <w:rPr>
          <w:highlight w:val="yellow"/>
          <w:lang w:val="en-CH" w:eastAsia="de-DE"/>
        </w:rPr>
        <w:t>(GAMP5 p.20)</w:t>
      </w:r>
      <w:r>
        <w:rPr>
          <w:lang w:val="en-CH" w:eastAsia="de-DE"/>
        </w:rPr>
        <w:t xml:space="preserve">. The goal of this concept is to focus validation efforts on critical points of the computerised system </w:t>
      </w:r>
      <w:r w:rsidRPr="005E22E7">
        <w:rPr>
          <w:highlight w:val="yellow"/>
          <w:lang w:val="en-CH" w:eastAsia="de-DE"/>
        </w:rPr>
        <w:t>(GAMP5 p.20)</w:t>
      </w:r>
      <w:r>
        <w:rPr>
          <w:lang w:val="en-CH" w:eastAsia="de-DE"/>
        </w:rPr>
        <w:t xml:space="preserve">. The </w:t>
      </w:r>
      <w:r w:rsidR="004B7A6E">
        <w:rPr>
          <w:lang w:val="en-CH" w:eastAsia="de-DE"/>
        </w:rPr>
        <w:t>q</w:t>
      </w:r>
      <w:r>
        <w:rPr>
          <w:lang w:val="en-CH" w:eastAsia="de-DE"/>
        </w:rPr>
        <w:t xml:space="preserve">uality </w:t>
      </w:r>
      <w:r w:rsidR="004B7A6E">
        <w:rPr>
          <w:lang w:val="en-CH" w:eastAsia="de-DE"/>
        </w:rPr>
        <w:t>r</w:t>
      </w:r>
      <w:r>
        <w:rPr>
          <w:lang w:val="en-CH" w:eastAsia="de-DE"/>
        </w:rPr>
        <w:t xml:space="preserve">isk </w:t>
      </w:r>
      <w:r w:rsidR="004B7A6E">
        <w:rPr>
          <w:lang w:val="en-CH" w:eastAsia="de-DE"/>
        </w:rPr>
        <w:t>m</w:t>
      </w:r>
      <w:r>
        <w:rPr>
          <w:lang w:val="en-CH" w:eastAsia="de-DE"/>
        </w:rPr>
        <w:t xml:space="preserve">anagement </w:t>
      </w:r>
      <w:r w:rsidR="004B7A6E">
        <w:rPr>
          <w:lang w:val="en-CH" w:eastAsia="de-DE"/>
        </w:rPr>
        <w:t>p</w:t>
      </w:r>
      <w:r>
        <w:rPr>
          <w:lang w:val="en-CH" w:eastAsia="de-DE"/>
        </w:rPr>
        <w:t>rocess according to GAMP5 includes the identification of functions with impact on patient safety, product quality and data integrity (</w:t>
      </w:r>
      <w:r w:rsidRPr="005E22E7">
        <w:rPr>
          <w:highlight w:val="yellow"/>
          <w:lang w:val="en-CH" w:eastAsia="de-DE"/>
        </w:rPr>
        <w:t>GAMP5 p.50</w:t>
      </w:r>
      <w:r>
        <w:rPr>
          <w:lang w:val="en-CH" w:eastAsia="de-DE"/>
        </w:rPr>
        <w:t>)</w:t>
      </w:r>
      <w:r w:rsidR="0071176C">
        <w:rPr>
          <w:lang w:val="en-CH" w:eastAsia="de-DE"/>
        </w:rPr>
        <w:t xml:space="preserve">. </w:t>
      </w:r>
      <w:r w:rsidR="004B7A6E">
        <w:rPr>
          <w:lang w:val="en-CH" w:eastAsia="de-DE"/>
        </w:rPr>
        <w:t xml:space="preserve">The next step is to perform a functional risk assessment and identify controls to eliminate or at least mitigate the risk to an acceptable level </w:t>
      </w:r>
      <w:r w:rsidR="004B7A6E" w:rsidRPr="0019223F">
        <w:rPr>
          <w:highlight w:val="yellow"/>
          <w:lang w:val="en-CH" w:eastAsia="de-DE"/>
        </w:rPr>
        <w:t>(p48 in combination with 50</w:t>
      </w:r>
      <w:r w:rsidR="004B7A6E">
        <w:rPr>
          <w:lang w:val="en-CH" w:eastAsia="de-DE"/>
        </w:rPr>
        <w:t xml:space="preserve">). </w:t>
      </w:r>
      <w:r w:rsidR="0019223F">
        <w:rPr>
          <w:lang w:val="en-CH" w:eastAsia="de-DE"/>
        </w:rPr>
        <w:t>Appropriate controls need then to be implemented and verified (</w:t>
      </w:r>
      <w:r w:rsidR="0019223F" w:rsidRPr="0019223F">
        <w:rPr>
          <w:highlight w:val="yellow"/>
          <w:lang w:val="en-CH" w:eastAsia="de-DE"/>
        </w:rPr>
        <w:t>GAMP p.50</w:t>
      </w:r>
      <w:r w:rsidR="0019223F">
        <w:rPr>
          <w:lang w:val="en-CH" w:eastAsia="de-DE"/>
        </w:rPr>
        <w:t>).</w:t>
      </w:r>
    </w:p>
    <w:p w14:paraId="358E04F8" w14:textId="55409E6A" w:rsidR="00E75B39" w:rsidRPr="00EB04B2" w:rsidRDefault="0071176C" w:rsidP="00417554">
      <w:pPr>
        <w:rPr>
          <w:lang w:val="en-CH" w:eastAsia="de-DE"/>
        </w:rPr>
      </w:pPr>
      <w:r>
        <w:rPr>
          <w:lang w:val="en-CH" w:eastAsia="de-DE"/>
        </w:rPr>
        <w:t>As the goal of OQ is the documented verification of software functionalities (</w:t>
      </w:r>
      <w:r w:rsidRPr="00FF767B">
        <w:rPr>
          <w:highlight w:val="yellow"/>
          <w:lang w:val="en-CH" w:eastAsia="de-DE"/>
        </w:rPr>
        <w:t>GAMP p.38 in combination with p212</w:t>
      </w:r>
      <w:r>
        <w:rPr>
          <w:lang w:val="en-CH" w:eastAsia="de-DE"/>
        </w:rPr>
        <w:t>),</w:t>
      </w:r>
      <w:r w:rsidR="004B7A6E">
        <w:rPr>
          <w:lang w:val="en-CH" w:eastAsia="de-DE"/>
        </w:rPr>
        <w:t xml:space="preserve"> it is important to take the identified risks</w:t>
      </w:r>
      <w:r w:rsidR="00FF767B">
        <w:rPr>
          <w:lang w:val="en-CH" w:eastAsia="de-DE"/>
        </w:rPr>
        <w:t>, their risk level</w:t>
      </w:r>
      <w:r w:rsidR="009A679B">
        <w:rPr>
          <w:lang w:val="en-CH" w:eastAsia="de-DE"/>
        </w:rPr>
        <w:t xml:space="preserve"> and the defined control measures</w:t>
      </w:r>
      <w:r w:rsidR="004B7A6E">
        <w:rPr>
          <w:lang w:val="en-CH" w:eastAsia="de-DE"/>
        </w:rPr>
        <w:t xml:space="preserve"> in respect </w:t>
      </w:r>
      <w:r w:rsidR="009A679B">
        <w:rPr>
          <w:lang w:val="en-CH" w:eastAsia="de-DE"/>
        </w:rPr>
        <w:t>to</w:t>
      </w:r>
      <w:r w:rsidR="004B7A6E">
        <w:rPr>
          <w:lang w:val="en-CH" w:eastAsia="de-DE"/>
        </w:rPr>
        <w:t xml:space="preserve"> software functionalities into account</w:t>
      </w:r>
      <w:r w:rsidR="00FF767B">
        <w:rPr>
          <w:lang w:val="en-CH" w:eastAsia="de-DE"/>
        </w:rPr>
        <w:t>,</w:t>
      </w:r>
      <w:r w:rsidR="004B7A6E">
        <w:rPr>
          <w:lang w:val="en-CH" w:eastAsia="de-DE"/>
        </w:rPr>
        <w:t xml:space="preserve"> </w:t>
      </w:r>
      <w:r w:rsidR="00FF767B">
        <w:rPr>
          <w:lang w:val="en-CH" w:eastAsia="de-DE"/>
        </w:rPr>
        <w:t>as t</w:t>
      </w:r>
      <w:r w:rsidR="009A679B">
        <w:rPr>
          <w:lang w:val="en-CH" w:eastAsia="de-DE"/>
        </w:rPr>
        <w:t>he specific level of</w:t>
      </w:r>
      <w:r w:rsidR="00FF767B">
        <w:rPr>
          <w:lang w:val="en-CH" w:eastAsia="de-DE"/>
        </w:rPr>
        <w:t xml:space="preserve"> test efforts should than be determined according to the risk level and the system impact </w:t>
      </w:r>
      <w:r w:rsidR="00FF767B">
        <w:rPr>
          <w:lang w:val="en-CH" w:eastAsia="de-DE"/>
        </w:rPr>
        <w:t>(</w:t>
      </w:r>
      <w:r w:rsidR="00FF767B" w:rsidRPr="0019223F">
        <w:rPr>
          <w:highlight w:val="yellow"/>
          <w:lang w:val="en-CH" w:eastAsia="de-DE"/>
        </w:rPr>
        <w:t>GAMP p.50</w:t>
      </w:r>
      <w:r w:rsidR="00FF767B">
        <w:rPr>
          <w:lang w:val="en-CH" w:eastAsia="de-DE"/>
        </w:rPr>
        <w:t>)</w:t>
      </w:r>
      <w:r w:rsidR="00FF767B">
        <w:rPr>
          <w:lang w:val="en-CH" w:eastAsia="de-DE"/>
        </w:rPr>
        <w:t xml:space="preserve">. </w:t>
      </w:r>
      <w:r w:rsidR="00FF767B" w:rsidRPr="00FF767B">
        <w:rPr>
          <w:highlight w:val="green"/>
          <w:lang w:val="en-CH" w:eastAsia="de-DE"/>
        </w:rPr>
        <w:t>Role?</w:t>
      </w:r>
    </w:p>
    <w:p w14:paraId="24617A7B" w14:textId="77777777" w:rsidR="00E75B39" w:rsidRDefault="00120F69" w:rsidP="005101E5">
      <w:pPr>
        <w:pStyle w:val="Heading3"/>
        <w:rPr>
          <w:lang w:val="en-GB"/>
        </w:rPr>
      </w:pPr>
      <w:bookmarkStart w:id="43" w:name="_Toc37082294"/>
      <w:r>
        <w:rPr>
          <w:lang w:val="en-GB"/>
        </w:rPr>
        <w:t>Specification- and Test Management</w:t>
      </w:r>
      <w:bookmarkEnd w:id="43"/>
    </w:p>
    <w:p w14:paraId="62EDC9C7" w14:textId="0BD9B51A" w:rsidR="00492866" w:rsidRPr="00492866" w:rsidRDefault="00492866" w:rsidP="00492866">
      <w:pPr>
        <w:rPr>
          <w:lang w:val="en-CH"/>
        </w:rPr>
      </w:pPr>
      <w:r>
        <w:rPr>
          <w:lang w:val="en-CH"/>
        </w:rPr>
        <w:t xml:space="preserve">Next to the Quality Risk Assessment, there are other supporting processes to be considered in respect to </w:t>
      </w:r>
      <w:proofErr w:type="spellStart"/>
      <w:r>
        <w:rPr>
          <w:lang w:val="en-CH"/>
        </w:rPr>
        <w:t>OQs</w:t>
      </w:r>
      <w:proofErr w:type="spellEnd"/>
      <w:r>
        <w:rPr>
          <w:lang w:val="en-CH"/>
        </w:rPr>
        <w:t xml:space="preserve"> for a custom application. They include </w:t>
      </w:r>
    </w:p>
    <w:p w14:paraId="04C42264" w14:textId="77777777" w:rsidR="00492866" w:rsidRDefault="00492866" w:rsidP="00FA14F2">
      <w:pPr>
        <w:pStyle w:val="ListParagraph"/>
        <w:numPr>
          <w:ilvl w:val="0"/>
          <w:numId w:val="34"/>
        </w:numPr>
        <w:rPr>
          <w:lang w:val="en-CH"/>
        </w:rPr>
      </w:pPr>
    </w:p>
    <w:p w14:paraId="4AA49919" w14:textId="5762CFA0" w:rsidR="00E75B39" w:rsidRDefault="00FA14F2" w:rsidP="00FA14F2">
      <w:pPr>
        <w:pStyle w:val="ListParagraph"/>
        <w:numPr>
          <w:ilvl w:val="0"/>
          <w:numId w:val="34"/>
        </w:numPr>
        <w:rPr>
          <w:lang w:val="en-CH"/>
        </w:rPr>
      </w:pPr>
      <w:r>
        <w:rPr>
          <w:lang w:val="en-CH"/>
        </w:rPr>
        <w:t>Traceability</w:t>
      </w:r>
      <w:r w:rsidR="00D12D7F">
        <w:rPr>
          <w:lang w:val="en-CH"/>
        </w:rPr>
        <w:t xml:space="preserve"> </w:t>
      </w:r>
      <w:r w:rsidR="00D12D7F" w:rsidRPr="00D12D7F">
        <w:rPr>
          <w:lang w:val="en-CH"/>
        </w:rPr>
        <w:sym w:font="Wingdings" w:char="F0E0"/>
      </w:r>
      <w:r w:rsidR="00D12D7F">
        <w:rPr>
          <w:lang w:val="en-CH"/>
        </w:rPr>
        <w:t xml:space="preserve"> From User Requirements</w:t>
      </w:r>
      <w:r w:rsidR="0071176C">
        <w:rPr>
          <w:lang w:val="en-CH"/>
        </w:rPr>
        <w:t xml:space="preserve">/Regulatory </w:t>
      </w:r>
      <w:proofErr w:type="spellStart"/>
      <w:r w:rsidR="0071176C">
        <w:rPr>
          <w:lang w:val="en-CH"/>
        </w:rPr>
        <w:t>Requiements</w:t>
      </w:r>
      <w:proofErr w:type="spellEnd"/>
      <w:r w:rsidR="00D12D7F">
        <w:rPr>
          <w:lang w:val="en-CH"/>
        </w:rPr>
        <w:t xml:space="preserve"> to Functional Specification </w:t>
      </w:r>
      <w:r w:rsidR="0071176C">
        <w:rPr>
          <w:lang w:val="en-CH"/>
        </w:rPr>
        <w:t>and</w:t>
      </w:r>
      <w:r w:rsidR="00D12D7F">
        <w:rPr>
          <w:lang w:val="en-CH"/>
        </w:rPr>
        <w:t xml:space="preserve"> OQ</w:t>
      </w:r>
    </w:p>
    <w:p w14:paraId="6715BE2F" w14:textId="79B125AF" w:rsidR="00492866" w:rsidRDefault="00492866" w:rsidP="00FA14F2">
      <w:pPr>
        <w:pStyle w:val="ListParagraph"/>
        <w:numPr>
          <w:ilvl w:val="0"/>
          <w:numId w:val="34"/>
        </w:numPr>
        <w:rPr>
          <w:lang w:val="en-CH"/>
        </w:rPr>
      </w:pPr>
      <w:r>
        <w:rPr>
          <w:lang w:val="en-CH"/>
        </w:rPr>
        <w:t xml:space="preserve">Change- </w:t>
      </w:r>
      <w:r w:rsidR="006D6F5B">
        <w:rPr>
          <w:lang w:val="en-CH"/>
        </w:rPr>
        <w:t>/ Configuration (</w:t>
      </w:r>
      <w:proofErr w:type="spellStart"/>
      <w:r w:rsidR="006D6F5B">
        <w:rPr>
          <w:lang w:val="en-CH"/>
        </w:rPr>
        <w:t>welche</w:t>
      </w:r>
      <w:proofErr w:type="spellEnd"/>
      <w:r w:rsidR="006D6F5B">
        <w:rPr>
          <w:lang w:val="en-CH"/>
        </w:rPr>
        <w:t xml:space="preserve"> version von der </w:t>
      </w:r>
      <w:proofErr w:type="spellStart"/>
      <w:r w:rsidR="006D6F5B">
        <w:rPr>
          <w:lang w:val="en-CH"/>
        </w:rPr>
        <w:t>BusinessApplikation</w:t>
      </w:r>
      <w:proofErr w:type="spellEnd"/>
      <w:r w:rsidR="006D6F5B">
        <w:rPr>
          <w:lang w:val="en-CH"/>
        </w:rPr>
        <w:t xml:space="preserve"> und </w:t>
      </w:r>
      <w:proofErr w:type="spellStart"/>
      <w:r w:rsidR="006D6F5B">
        <w:rPr>
          <w:lang w:val="en-CH"/>
        </w:rPr>
        <w:t>TestApp</w:t>
      </w:r>
      <w:proofErr w:type="spellEnd"/>
      <w:r w:rsidR="006D6F5B">
        <w:rPr>
          <w:lang w:val="en-CH"/>
        </w:rPr>
        <w:t xml:space="preserve">) </w:t>
      </w:r>
      <w:r>
        <w:rPr>
          <w:lang w:val="en-CH"/>
        </w:rPr>
        <w:t>management</w:t>
      </w:r>
      <w:r w:rsidR="006D6F5B">
        <w:rPr>
          <w:lang w:val="en-CH"/>
        </w:rPr>
        <w:t xml:space="preserve"> (fixes of bugs) </w:t>
      </w:r>
      <w:r w:rsidR="006D6F5B" w:rsidRPr="006D6F5B">
        <w:rPr>
          <w:lang w:val="en-CH"/>
        </w:rPr>
        <w:sym w:font="Wingdings" w:char="F0E0"/>
      </w:r>
      <w:proofErr w:type="spellStart"/>
      <w:r w:rsidR="006D6F5B">
        <w:rPr>
          <w:lang w:val="en-CH"/>
        </w:rPr>
        <w:t>Anforderungen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oder</w:t>
      </w:r>
      <w:proofErr w:type="spellEnd"/>
      <w:r w:rsidR="006D6F5B">
        <w:rPr>
          <w:lang w:val="en-CH"/>
        </w:rPr>
        <w:t xml:space="preserve"> Bug, </w:t>
      </w:r>
      <w:proofErr w:type="spellStart"/>
      <w:r w:rsidR="006D6F5B">
        <w:rPr>
          <w:lang w:val="en-CH"/>
        </w:rPr>
        <w:t>e.v</w:t>
      </w:r>
      <w:proofErr w:type="spellEnd"/>
      <w:r w:rsidR="006D6F5B">
        <w:rPr>
          <w:lang w:val="en-CH"/>
        </w:rPr>
        <w:t xml:space="preserve">. da software </w:t>
      </w:r>
      <w:proofErr w:type="spellStart"/>
      <w:r w:rsidR="006D6F5B">
        <w:rPr>
          <w:lang w:val="en-CH"/>
        </w:rPr>
        <w:t>im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Entwicklungsprozess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d.h.</w:t>
      </w:r>
      <w:proofErr w:type="spellEnd"/>
      <w:r w:rsidR="006D6F5B">
        <w:rPr>
          <w:lang w:val="en-CH"/>
        </w:rPr>
        <w:t xml:space="preserve"> es </w:t>
      </w:r>
      <w:proofErr w:type="spellStart"/>
      <w:r w:rsidR="006D6F5B">
        <w:rPr>
          <w:lang w:val="en-CH"/>
        </w:rPr>
        <w:t>gibt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kein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Changemanagement</w:t>
      </w:r>
      <w:proofErr w:type="spellEnd"/>
      <w:r w:rsidR="006D6F5B">
        <w:rPr>
          <w:lang w:val="en-CH"/>
        </w:rPr>
        <w:t xml:space="preserve"> </w:t>
      </w:r>
      <w:r w:rsidR="006D6F5B" w:rsidRPr="006D6F5B">
        <w:rPr>
          <w:lang w:val="en-CH"/>
        </w:rPr>
        <w:sym w:font="Wingdings" w:char="F0E0"/>
      </w:r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regeln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wie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wir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damit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umgehen</w:t>
      </w:r>
      <w:proofErr w:type="spellEnd"/>
      <w:r w:rsidR="006D6F5B">
        <w:rPr>
          <w:lang w:val="en-CH"/>
        </w:rPr>
        <w:t xml:space="preserve"> , </w:t>
      </w:r>
      <w:proofErr w:type="spellStart"/>
      <w:r w:rsidR="006D6F5B">
        <w:rPr>
          <w:lang w:val="en-CH"/>
        </w:rPr>
        <w:t>aber</w:t>
      </w:r>
      <w:proofErr w:type="spellEnd"/>
      <w:r w:rsidR="006D6F5B">
        <w:rPr>
          <w:lang w:val="en-CH"/>
        </w:rPr>
        <w:t xml:space="preserve"> da man auf </w:t>
      </w:r>
      <w:proofErr w:type="spellStart"/>
      <w:r w:rsidR="006D6F5B">
        <w:rPr>
          <w:lang w:val="en-CH"/>
        </w:rPr>
        <w:t>qualifizierte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Umgebung</w:t>
      </w:r>
      <w:proofErr w:type="spellEnd"/>
      <w:r w:rsidR="006D6F5B">
        <w:rPr>
          <w:lang w:val="en-CH"/>
        </w:rPr>
        <w:t xml:space="preserve"> die </w:t>
      </w:r>
      <w:proofErr w:type="spellStart"/>
      <w:r w:rsidR="006D6F5B">
        <w:rPr>
          <w:lang w:val="en-CH"/>
        </w:rPr>
        <w:t>OQs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durchführt</w:t>
      </w:r>
      <w:proofErr w:type="spellEnd"/>
      <w:r w:rsidR="006D6F5B">
        <w:rPr>
          <w:lang w:val="en-CH"/>
        </w:rPr>
        <w:t xml:space="preserve">, </w:t>
      </w:r>
      <w:proofErr w:type="spellStart"/>
      <w:r w:rsidR="006D6F5B">
        <w:rPr>
          <w:lang w:val="en-CH"/>
        </w:rPr>
        <w:t>braucht</w:t>
      </w:r>
      <w:proofErr w:type="spellEnd"/>
      <w:r w:rsidR="006D6F5B">
        <w:rPr>
          <w:lang w:val="en-CH"/>
        </w:rPr>
        <w:t xml:space="preserve"> es </w:t>
      </w:r>
      <w:proofErr w:type="spellStart"/>
      <w:r w:rsidR="006D6F5B">
        <w:rPr>
          <w:lang w:val="en-CH"/>
        </w:rPr>
        <w:t>e.v</w:t>
      </w:r>
      <w:proofErr w:type="spellEnd"/>
      <w:r w:rsidR="006D6F5B">
        <w:rPr>
          <w:lang w:val="en-CH"/>
        </w:rPr>
        <w:t xml:space="preserve">. </w:t>
      </w:r>
      <w:proofErr w:type="spellStart"/>
      <w:r w:rsidR="006D6F5B">
        <w:rPr>
          <w:lang w:val="en-CH"/>
        </w:rPr>
        <w:t>doch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ein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gewissen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prozess</w:t>
      </w:r>
      <w:proofErr w:type="spellEnd"/>
      <w:r w:rsidR="006D6F5B">
        <w:rPr>
          <w:lang w:val="en-CH"/>
        </w:rPr>
        <w:t xml:space="preserve"> </w:t>
      </w:r>
      <w:r w:rsidR="006D6F5B" w:rsidRPr="006D6F5B">
        <w:rPr>
          <w:lang w:val="en-CH"/>
        </w:rPr>
        <w:sym w:font="Wingdings" w:char="F0E0"/>
      </w:r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wichtig</w:t>
      </w:r>
      <w:proofErr w:type="spellEnd"/>
      <w:r w:rsidR="006D6F5B">
        <w:rPr>
          <w:lang w:val="en-CH"/>
        </w:rPr>
        <w:t xml:space="preserve">, </w:t>
      </w:r>
      <w:proofErr w:type="spellStart"/>
      <w:r w:rsidR="006D6F5B">
        <w:rPr>
          <w:lang w:val="en-CH"/>
        </w:rPr>
        <w:t>dass</w:t>
      </w:r>
      <w:proofErr w:type="spellEnd"/>
      <w:r w:rsidR="006D6F5B">
        <w:rPr>
          <w:lang w:val="en-CH"/>
        </w:rPr>
        <w:t xml:space="preserve"> es </w:t>
      </w:r>
      <w:proofErr w:type="spellStart"/>
      <w:r w:rsidR="006D6F5B">
        <w:rPr>
          <w:lang w:val="en-CH"/>
        </w:rPr>
        <w:t>definiert</w:t>
      </w:r>
      <w:proofErr w:type="spellEnd"/>
      <w:r w:rsidR="006D6F5B">
        <w:rPr>
          <w:lang w:val="en-CH"/>
        </w:rPr>
        <w:t xml:space="preserve"> </w:t>
      </w:r>
      <w:proofErr w:type="spellStart"/>
      <w:r w:rsidR="006D6F5B">
        <w:rPr>
          <w:lang w:val="en-CH"/>
        </w:rPr>
        <w:t>ist</w:t>
      </w:r>
      <w:proofErr w:type="spellEnd"/>
      <w:r w:rsidR="006D6F5B">
        <w:rPr>
          <w:lang w:val="en-CH"/>
        </w:rPr>
        <w:t>.</w:t>
      </w:r>
    </w:p>
    <w:p w14:paraId="41DF7EF5" w14:textId="0AC22A41" w:rsidR="00EB04B2" w:rsidRDefault="00EB04B2" w:rsidP="00FA14F2">
      <w:pPr>
        <w:pStyle w:val="ListParagraph"/>
        <w:numPr>
          <w:ilvl w:val="0"/>
          <w:numId w:val="34"/>
        </w:numPr>
        <w:rPr>
          <w:lang w:val="en-CH"/>
        </w:rPr>
      </w:pPr>
      <w:r>
        <w:rPr>
          <w:lang w:val="en-CH"/>
        </w:rPr>
        <w:t>Document management</w:t>
      </w:r>
      <w:r w:rsidR="006D6F5B">
        <w:rPr>
          <w:lang w:val="en-CH"/>
        </w:rPr>
        <w:t xml:space="preserve"> </w:t>
      </w:r>
      <w:r w:rsidR="006D6F5B" w:rsidRPr="006D6F5B">
        <w:rPr>
          <w:lang w:val="en-CH"/>
        </w:rPr>
        <w:sym w:font="Wingdings" w:char="F0E0"/>
      </w:r>
      <w:r w:rsidR="006D6F5B">
        <w:rPr>
          <w:lang w:val="en-CH"/>
        </w:rPr>
        <w:t xml:space="preserve"> feature files, glue files.</w:t>
      </w:r>
      <w:r w:rsidR="000F2EE3">
        <w:rPr>
          <w:lang w:val="en-CH"/>
        </w:rPr>
        <w:t xml:space="preserve"> Review von document</w:t>
      </w:r>
    </w:p>
    <w:p w14:paraId="49E4FC5D" w14:textId="77777777" w:rsidR="008D4281" w:rsidRDefault="008D4281" w:rsidP="00417554">
      <w:pPr>
        <w:rPr>
          <w:lang w:val="en-GB"/>
        </w:rPr>
      </w:pPr>
    </w:p>
    <w:p w14:paraId="6F50DC0D" w14:textId="2AAA2BE6" w:rsidR="0071176C" w:rsidRDefault="0071176C" w:rsidP="0071176C">
      <w:pPr>
        <w:pStyle w:val="Heading3"/>
        <w:rPr>
          <w:lang w:val="en-GB"/>
        </w:rPr>
      </w:pPr>
      <w:bookmarkStart w:id="44" w:name="_Toc37082295"/>
      <w:r>
        <w:rPr>
          <w:lang w:val="en-GB"/>
        </w:rPr>
        <w:t xml:space="preserve">Validation </w:t>
      </w:r>
      <w:r w:rsidR="00852F3C">
        <w:rPr>
          <w:lang w:val="en-CH"/>
        </w:rPr>
        <w:t>Activities needed</w:t>
      </w:r>
      <w:r>
        <w:rPr>
          <w:lang w:val="en-GB"/>
        </w:rPr>
        <w:t xml:space="preserve"> in Respect to OQs</w:t>
      </w:r>
      <w:bookmarkStart w:id="45" w:name="_GoBack"/>
      <w:bookmarkEnd w:id="44"/>
      <w:bookmarkEnd w:id="45"/>
    </w:p>
    <w:p w14:paraId="0C16C78D" w14:textId="712ADA26" w:rsidR="0071176C" w:rsidRDefault="0071176C" w:rsidP="0071176C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Incl. validation process for test-automation tools</w:t>
      </w:r>
      <w:r w:rsidR="000F2EE3">
        <w:rPr>
          <w:lang w:val="en-CH"/>
        </w:rPr>
        <w:t xml:space="preserve"> </w:t>
      </w:r>
      <w:proofErr w:type="spellStart"/>
      <w:r w:rsidR="000F2EE3">
        <w:rPr>
          <w:lang w:val="en-CH"/>
        </w:rPr>
        <w:t>Welche</w:t>
      </w:r>
      <w:proofErr w:type="spellEnd"/>
      <w:r w:rsidR="000F2EE3">
        <w:rPr>
          <w:lang w:val="en-CH"/>
        </w:rPr>
        <w:t xml:space="preserve"> </w:t>
      </w:r>
      <w:proofErr w:type="spellStart"/>
      <w:r w:rsidR="000F2EE3">
        <w:rPr>
          <w:lang w:val="en-CH"/>
        </w:rPr>
        <w:t>systeme</w:t>
      </w:r>
      <w:proofErr w:type="spellEnd"/>
      <w:r w:rsidR="000F2EE3">
        <w:rPr>
          <w:lang w:val="en-CH"/>
        </w:rPr>
        <w:t xml:space="preserve"> </w:t>
      </w:r>
      <w:proofErr w:type="spellStart"/>
      <w:r w:rsidR="000F2EE3">
        <w:rPr>
          <w:lang w:val="en-CH"/>
        </w:rPr>
        <w:t>müssen</w:t>
      </w:r>
      <w:proofErr w:type="spellEnd"/>
      <w:r w:rsidR="000F2EE3">
        <w:rPr>
          <w:lang w:val="en-CH"/>
        </w:rPr>
        <w:t xml:space="preserve"> in </w:t>
      </w:r>
      <w:proofErr w:type="spellStart"/>
      <w:r w:rsidR="000F2EE3">
        <w:rPr>
          <w:lang w:val="en-CH"/>
        </w:rPr>
        <w:t>welchem</w:t>
      </w:r>
      <w:proofErr w:type="spellEnd"/>
      <w:r w:rsidR="000F2EE3">
        <w:rPr>
          <w:lang w:val="en-CH"/>
        </w:rPr>
        <w:t xml:space="preserve"> </w:t>
      </w:r>
      <w:proofErr w:type="spellStart"/>
      <w:r w:rsidR="000F2EE3">
        <w:rPr>
          <w:lang w:val="en-CH"/>
        </w:rPr>
        <w:t>Kontext</w:t>
      </w:r>
      <w:proofErr w:type="spellEnd"/>
      <w:r w:rsidR="000F2EE3">
        <w:rPr>
          <w:lang w:val="en-CH"/>
        </w:rPr>
        <w:t xml:space="preserve"> </w:t>
      </w:r>
      <w:proofErr w:type="spellStart"/>
      <w:r w:rsidR="000F2EE3">
        <w:rPr>
          <w:lang w:val="en-CH"/>
        </w:rPr>
        <w:t>validiert</w:t>
      </w:r>
      <w:proofErr w:type="spellEnd"/>
      <w:r w:rsidR="000F2EE3">
        <w:rPr>
          <w:lang w:val="en-CH"/>
        </w:rPr>
        <w:t xml:space="preserve"> sein.</w:t>
      </w:r>
    </w:p>
    <w:p w14:paraId="06B673D7" w14:textId="77777777" w:rsidR="00E75B39" w:rsidRDefault="00E75B39" w:rsidP="00417554">
      <w:pPr>
        <w:rPr>
          <w:lang w:val="en-GB"/>
        </w:rPr>
      </w:pPr>
    </w:p>
    <w:p w14:paraId="2086BC79" w14:textId="77777777" w:rsidR="00E75B39" w:rsidRDefault="00E75B39" w:rsidP="00417554">
      <w:pPr>
        <w:rPr>
          <w:lang w:val="en-GB"/>
        </w:rPr>
      </w:pPr>
    </w:p>
    <w:p w14:paraId="6BF93EBA" w14:textId="77777777" w:rsidR="0080660B" w:rsidRPr="00DF0033" w:rsidRDefault="00AA5AD5" w:rsidP="0080660B">
      <w:pPr>
        <w:pStyle w:val="Heading1"/>
        <w:rPr>
          <w:lang w:val="en-GB"/>
        </w:rPr>
      </w:pPr>
      <w:bookmarkStart w:id="46" w:name="_Toc37082296"/>
      <w:r>
        <w:rPr>
          <w:lang w:val="en-GB"/>
        </w:rPr>
        <w:lastRenderedPageBreak/>
        <w:t>Behaviour Driven Development</w:t>
      </w:r>
      <w:bookmarkEnd w:id="46"/>
    </w:p>
    <w:p w14:paraId="53E85E6E" w14:textId="77777777" w:rsidR="00CE3DD0" w:rsidRDefault="00CE3DD0" w:rsidP="00903C87">
      <w:pPr>
        <w:jc w:val="left"/>
        <w:rPr>
          <w:lang w:val="en-GB" w:eastAsia="de-DE"/>
        </w:rPr>
      </w:pPr>
      <w:r>
        <w:rPr>
          <w:lang w:val="en-GB" w:eastAsia="de-DE"/>
        </w:rPr>
        <w:t>Literatur</w:t>
      </w:r>
      <w:r w:rsidR="000074C5">
        <w:rPr>
          <w:lang w:val="en-GB" w:eastAsia="de-DE"/>
        </w:rPr>
        <w:t>e</w:t>
      </w:r>
      <w:r>
        <w:rPr>
          <w:lang w:val="en-GB" w:eastAsia="de-DE"/>
        </w:rPr>
        <w:t>:</w:t>
      </w:r>
    </w:p>
    <w:p w14:paraId="147B7B5A" w14:textId="77777777" w:rsidR="00903C87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 xml:space="preserve">The BDD Books: Discovery – Explore behaviour using examples </w:t>
      </w:r>
      <w:r>
        <w:rPr>
          <w:lang w:val="en-GB" w:eastAsia="de-DE"/>
        </w:rPr>
        <w:br/>
      </w:r>
      <w:proofErr w:type="spellStart"/>
      <w:r>
        <w:rPr>
          <w:lang w:val="en-GB" w:eastAsia="de-DE"/>
        </w:rPr>
        <w:t>G</w:t>
      </w:r>
      <w:r w:rsidRPr="00903C87">
        <w:rPr>
          <w:rStyle w:val="css-901oao"/>
          <w:lang w:val="en-GB"/>
        </w:rPr>
        <w:t>á</w:t>
      </w:r>
      <w:r>
        <w:rPr>
          <w:lang w:val="en-GB" w:eastAsia="de-DE"/>
        </w:rPr>
        <w:t>sp</w:t>
      </w:r>
      <w:r w:rsidRPr="00903C87">
        <w:rPr>
          <w:rStyle w:val="css-901oao"/>
          <w:lang w:val="en-GB"/>
        </w:rPr>
        <w:t>á</w:t>
      </w:r>
      <w:r>
        <w:rPr>
          <w:lang w:val="en-GB" w:eastAsia="de-DE"/>
        </w:rPr>
        <w:t>r</w:t>
      </w:r>
      <w:proofErr w:type="spellEnd"/>
      <w:r>
        <w:rPr>
          <w:lang w:val="en-GB" w:eastAsia="de-DE"/>
        </w:rPr>
        <w:t xml:space="preserve"> Nagy and </w:t>
      </w:r>
      <w:proofErr w:type="spellStart"/>
      <w:r>
        <w:rPr>
          <w:lang w:val="en-GB" w:eastAsia="de-DE"/>
        </w:rPr>
        <w:t>Seb</w:t>
      </w:r>
      <w:proofErr w:type="spellEnd"/>
      <w:r>
        <w:rPr>
          <w:lang w:val="en-GB" w:eastAsia="de-DE"/>
        </w:rPr>
        <w:t xml:space="preserve"> Rose </w:t>
      </w:r>
      <w:r>
        <w:rPr>
          <w:lang w:val="en-GB" w:eastAsia="de-DE"/>
        </w:rPr>
        <w:br/>
        <w:t>ISBN: 978-1983591259</w:t>
      </w:r>
    </w:p>
    <w:p w14:paraId="6037F9EB" w14:textId="77777777" w:rsidR="00903C87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 xml:space="preserve">BDD in Action – </w:t>
      </w:r>
      <w:proofErr w:type="spellStart"/>
      <w:r>
        <w:rPr>
          <w:lang w:val="en-GB" w:eastAsia="de-DE"/>
        </w:rPr>
        <w:t>Behavior</w:t>
      </w:r>
      <w:proofErr w:type="spellEnd"/>
      <w:r>
        <w:rPr>
          <w:lang w:val="en-GB" w:eastAsia="de-DE"/>
        </w:rPr>
        <w:t xml:space="preserve">-Driven Development for the </w:t>
      </w:r>
      <w:r w:rsidR="000074C5">
        <w:rPr>
          <w:lang w:val="en-GB" w:eastAsia="de-DE"/>
        </w:rPr>
        <w:t>w</w:t>
      </w:r>
      <w:r>
        <w:rPr>
          <w:lang w:val="en-GB" w:eastAsia="de-DE"/>
        </w:rPr>
        <w:t>hole software lifecycle</w:t>
      </w:r>
      <w:r>
        <w:rPr>
          <w:lang w:val="en-GB" w:eastAsia="de-DE"/>
        </w:rPr>
        <w:br/>
        <w:t>John Ferguson Smart</w:t>
      </w:r>
      <w:r>
        <w:rPr>
          <w:lang w:val="en-GB" w:eastAsia="de-DE"/>
        </w:rPr>
        <w:br/>
        <w:t>ISBN: 9781617291654</w:t>
      </w:r>
    </w:p>
    <w:p w14:paraId="5E7B9E7C" w14:textId="77777777" w:rsidR="00CE3DD0" w:rsidRDefault="00903C87" w:rsidP="00903C87">
      <w:pPr>
        <w:pStyle w:val="ListParagraph"/>
        <w:numPr>
          <w:ilvl w:val="0"/>
          <w:numId w:val="18"/>
        </w:numPr>
        <w:jc w:val="left"/>
        <w:rPr>
          <w:lang w:val="en-GB" w:eastAsia="de-DE"/>
        </w:rPr>
      </w:pPr>
      <w:r>
        <w:rPr>
          <w:lang w:val="en-GB" w:eastAsia="de-DE"/>
        </w:rPr>
        <w:t>Writing Great Specifications – Using Specification by Example and Gherkin</w:t>
      </w:r>
      <w:r w:rsidR="00CE168B">
        <w:rPr>
          <w:lang w:val="en-GB" w:eastAsia="de-DE"/>
        </w:rPr>
        <w:br/>
        <w:t xml:space="preserve">Kamil </w:t>
      </w:r>
      <w:proofErr w:type="spellStart"/>
      <w:r w:rsidR="00CE168B">
        <w:rPr>
          <w:lang w:val="en-GB" w:eastAsia="de-DE"/>
        </w:rPr>
        <w:t>Nicieja</w:t>
      </w:r>
      <w:proofErr w:type="spellEnd"/>
      <w:r w:rsidR="00CE168B">
        <w:rPr>
          <w:lang w:val="en-GB" w:eastAsia="de-DE"/>
        </w:rPr>
        <w:br/>
        <w:t>ISBN: 9781617294105</w:t>
      </w:r>
    </w:p>
    <w:p w14:paraId="3E3F0A06" w14:textId="77777777" w:rsidR="00AB6448" w:rsidRPr="00AB6448" w:rsidRDefault="00AB6448" w:rsidP="00AB6448">
      <w:pPr>
        <w:jc w:val="left"/>
        <w:rPr>
          <w:lang w:val="en-GB" w:eastAsia="de-DE"/>
        </w:rPr>
      </w:pPr>
    </w:p>
    <w:p w14:paraId="477BED63" w14:textId="77777777" w:rsidR="0080660B" w:rsidRPr="00DF0033" w:rsidRDefault="003D0B18" w:rsidP="0080660B">
      <w:pPr>
        <w:pStyle w:val="Heading2"/>
        <w:rPr>
          <w:lang w:val="en-GB"/>
        </w:rPr>
      </w:pPr>
      <w:bookmarkStart w:id="47" w:name="_Toc37082297"/>
      <w:r>
        <w:rPr>
          <w:lang w:val="en-GB"/>
        </w:rPr>
        <w:t xml:space="preserve">BDD </w:t>
      </w:r>
      <w:r w:rsidR="009564BC">
        <w:rPr>
          <w:lang w:val="en-GB"/>
        </w:rPr>
        <w:t>a suitable Software Engineering Approach for Highly Regulated Environment</w:t>
      </w:r>
      <w:r w:rsidR="00BA3410">
        <w:rPr>
          <w:lang w:val="en-GB"/>
        </w:rPr>
        <w:t>s</w:t>
      </w:r>
      <w:bookmarkEnd w:id="47"/>
    </w:p>
    <w:p w14:paraId="784ECFD8" w14:textId="77777777" w:rsidR="009564BC" w:rsidRDefault="009564BC" w:rsidP="0080660B">
      <w:pPr>
        <w:rPr>
          <w:lang w:val="en-GB" w:eastAsia="de-DE"/>
        </w:rPr>
      </w:pPr>
    </w:p>
    <w:p w14:paraId="02888C5B" w14:textId="77777777" w:rsidR="009564BC" w:rsidRPr="009564BC" w:rsidRDefault="009564BC" w:rsidP="009564BC">
      <w:pPr>
        <w:pStyle w:val="Heading2"/>
        <w:rPr>
          <w:lang w:val="en-GB"/>
        </w:rPr>
      </w:pPr>
      <w:bookmarkStart w:id="48" w:name="_Toc37082298"/>
      <w:r w:rsidRPr="009564BC">
        <w:rPr>
          <w:lang w:val="en-GB"/>
        </w:rPr>
        <w:t>The Approach</w:t>
      </w:r>
      <w:r w:rsidR="00404AE6">
        <w:rPr>
          <w:lang w:val="en-GB"/>
        </w:rPr>
        <w:t>:</w:t>
      </w:r>
      <w:r w:rsidRPr="009564BC">
        <w:rPr>
          <w:lang w:val="en-GB"/>
        </w:rPr>
        <w:t xml:space="preserve"> An Overview</w:t>
      </w:r>
      <w:bookmarkEnd w:id="48"/>
    </w:p>
    <w:p w14:paraId="4B7D2E57" w14:textId="77777777" w:rsidR="00C255C3" w:rsidRDefault="00C255C3" w:rsidP="0080660B">
      <w:pPr>
        <w:rPr>
          <w:lang w:val="en-GB"/>
        </w:rPr>
      </w:pPr>
    </w:p>
    <w:p w14:paraId="1C678AB0" w14:textId="77777777" w:rsidR="00B0680A" w:rsidRPr="00903C87" w:rsidRDefault="00B0680A" w:rsidP="00B0680A">
      <w:pPr>
        <w:pStyle w:val="Heading2"/>
        <w:rPr>
          <w:lang w:val="en-GB"/>
        </w:rPr>
      </w:pPr>
      <w:bookmarkStart w:id="49" w:name="_Toc37082299"/>
      <w:r>
        <w:rPr>
          <w:lang w:val="en-GB"/>
        </w:rPr>
        <w:t>Writing Executable Specifications with Gherkin</w:t>
      </w:r>
      <w:bookmarkEnd w:id="49"/>
    </w:p>
    <w:p w14:paraId="4B404C91" w14:textId="77777777" w:rsidR="00B0680A" w:rsidRPr="00CE3DD0" w:rsidRDefault="00B0680A" w:rsidP="00B0680A">
      <w:pPr>
        <w:pStyle w:val="ListParagraph"/>
        <w:numPr>
          <w:ilvl w:val="0"/>
          <w:numId w:val="19"/>
        </w:numPr>
        <w:rPr>
          <w:lang w:val="en-GB" w:eastAsia="de-DE"/>
        </w:rPr>
      </w:pPr>
      <w:r>
        <w:rPr>
          <w:lang w:val="en-GB" w:eastAsia="de-DE"/>
        </w:rPr>
        <w:t xml:space="preserve"> </w:t>
      </w:r>
      <w:proofErr w:type="spellStart"/>
      <w:r>
        <w:rPr>
          <w:lang w:val="en-GB" w:eastAsia="de-DE"/>
        </w:rPr>
        <w:t>Basierend</w:t>
      </w:r>
      <w:proofErr w:type="spellEnd"/>
      <w:r>
        <w:rPr>
          <w:lang w:val="en-GB" w:eastAsia="de-DE"/>
        </w:rPr>
        <w:t xml:space="preserve"> auf </w:t>
      </w:r>
      <w:proofErr w:type="spellStart"/>
      <w:r>
        <w:rPr>
          <w:lang w:val="en-GB" w:eastAsia="de-DE"/>
        </w:rPr>
        <w:t>dem</w:t>
      </w:r>
      <w:proofErr w:type="spellEnd"/>
      <w:r>
        <w:rPr>
          <w:lang w:val="en-GB" w:eastAsia="de-DE"/>
        </w:rPr>
        <w:t xml:space="preserve"> Buch: Writing Great Specifications: Using specification by example and Gherkin von Kamil </w:t>
      </w:r>
      <w:proofErr w:type="spellStart"/>
      <w:r>
        <w:rPr>
          <w:lang w:val="en-GB" w:eastAsia="de-DE"/>
        </w:rPr>
        <w:t>Nicieja</w:t>
      </w:r>
      <w:proofErr w:type="spellEnd"/>
    </w:p>
    <w:p w14:paraId="7CC62D37" w14:textId="77777777" w:rsidR="00B0680A" w:rsidRDefault="00B0680A" w:rsidP="0080660B">
      <w:pPr>
        <w:rPr>
          <w:lang w:val="en-GB"/>
        </w:rPr>
      </w:pPr>
    </w:p>
    <w:p w14:paraId="59C18F50" w14:textId="77777777" w:rsidR="007D4521" w:rsidRDefault="007D4521" w:rsidP="007D4521">
      <w:pPr>
        <w:pStyle w:val="Heading2"/>
        <w:rPr>
          <w:lang w:val="en-GB"/>
        </w:rPr>
      </w:pPr>
      <w:bookmarkStart w:id="50" w:name="_Toc37082300"/>
      <w:r>
        <w:rPr>
          <w:lang w:val="en-GB"/>
        </w:rPr>
        <w:t>Automation Tools</w:t>
      </w:r>
      <w:bookmarkEnd w:id="50"/>
    </w:p>
    <w:p w14:paraId="71A3E579" w14:textId="77777777" w:rsidR="007D4521" w:rsidRDefault="006F0210" w:rsidP="006F0210">
      <w:pPr>
        <w:jc w:val="left"/>
        <w:rPr>
          <w:lang w:val="en-GB"/>
        </w:rPr>
      </w:pPr>
      <w:r>
        <w:rPr>
          <w:lang w:val="en-GB"/>
        </w:rPr>
        <w:t xml:space="preserve">BDD Automation Tool: </w:t>
      </w:r>
      <w:r>
        <w:rPr>
          <w:lang w:val="en-GB"/>
        </w:rPr>
        <w:br/>
        <w:t xml:space="preserve">- </w:t>
      </w:r>
      <w:r w:rsidR="00205EE4">
        <w:rPr>
          <w:lang w:val="en-GB"/>
        </w:rPr>
        <w:t xml:space="preserve">Cucumber/Gherkin: </w:t>
      </w:r>
      <w:hyperlink r:id="rId53" w:history="1">
        <w:r w:rsidR="00205EE4" w:rsidRPr="00205EE4">
          <w:rPr>
            <w:rStyle w:val="Hyperlink"/>
            <w:lang w:val="en-GB"/>
          </w:rPr>
          <w:t>https://cucumber.io/</w:t>
        </w:r>
      </w:hyperlink>
    </w:p>
    <w:p w14:paraId="37A74500" w14:textId="7132B2BA" w:rsidR="00205EE4" w:rsidRPr="00C255C3" w:rsidRDefault="006F0210" w:rsidP="006F0210">
      <w:pPr>
        <w:jc w:val="left"/>
        <w:rPr>
          <w:lang w:val="en-GB"/>
        </w:rPr>
      </w:pPr>
      <w:r>
        <w:rPr>
          <w:lang w:val="en-GB"/>
        </w:rPr>
        <w:t>Further tools to complement Cucumber:</w:t>
      </w:r>
      <w:r>
        <w:rPr>
          <w:lang w:val="en-GB"/>
        </w:rPr>
        <w:br/>
        <w:t xml:space="preserve">- </w:t>
      </w:r>
      <w:proofErr w:type="spellStart"/>
      <w:r w:rsidR="00205EE4">
        <w:rPr>
          <w:lang w:val="en-GB"/>
        </w:rPr>
        <w:t>Scenarioo</w:t>
      </w:r>
      <w:proofErr w:type="spellEnd"/>
      <w:r w:rsidR="00205EE4">
        <w:rPr>
          <w:lang w:val="en-GB"/>
        </w:rPr>
        <w:t xml:space="preserve">: </w:t>
      </w:r>
      <w:hyperlink r:id="rId54" w:history="1">
        <w:r w:rsidR="00205EE4" w:rsidRPr="00205EE4">
          <w:rPr>
            <w:rStyle w:val="Hyperlink"/>
            <w:lang w:val="en-GB"/>
          </w:rPr>
          <w:t>http://scenarioo.org/</w:t>
        </w:r>
      </w:hyperlink>
      <w:r>
        <w:rPr>
          <w:lang w:val="en-GB"/>
        </w:rPr>
        <w:br/>
        <w:t xml:space="preserve">- </w:t>
      </w:r>
      <w:r w:rsidR="00205EE4" w:rsidRPr="00C255C3">
        <w:rPr>
          <w:lang w:val="en-GB"/>
        </w:rPr>
        <w:t xml:space="preserve">Selenium: </w:t>
      </w:r>
      <w:hyperlink r:id="rId55" w:history="1">
        <w:r w:rsidR="00376952" w:rsidRPr="00376952">
          <w:rPr>
            <w:rStyle w:val="Hyperlink"/>
            <w:lang w:val="en-GB"/>
          </w:rPr>
          <w:t>https://www.selenium.dev/</w:t>
        </w:r>
      </w:hyperlink>
    </w:p>
    <w:p w14:paraId="270ED629" w14:textId="77777777" w:rsidR="007D4521" w:rsidRPr="007D4521" w:rsidRDefault="007D4521" w:rsidP="007D4521">
      <w:pPr>
        <w:rPr>
          <w:lang w:val="en-GB" w:eastAsia="de-DE"/>
        </w:rPr>
      </w:pPr>
    </w:p>
    <w:p w14:paraId="7F3AAF78" w14:textId="5491605D" w:rsidR="006726B6" w:rsidRPr="00DF0033" w:rsidRDefault="00093194" w:rsidP="006726B6">
      <w:pPr>
        <w:pStyle w:val="Heading1"/>
        <w:rPr>
          <w:lang w:val="en-GB"/>
        </w:rPr>
      </w:pPr>
      <w:bookmarkStart w:id="51" w:name="_Toc37082301"/>
      <w:r>
        <w:rPr>
          <w:lang w:val="en-GB"/>
        </w:rPr>
        <w:lastRenderedPageBreak/>
        <w:t xml:space="preserve">OQs </w:t>
      </w:r>
      <w:r w:rsidR="00CF5E52">
        <w:rPr>
          <w:lang w:val="en-GB"/>
        </w:rPr>
        <w:t>using</w:t>
      </w:r>
      <w:r>
        <w:rPr>
          <w:lang w:val="en-GB"/>
        </w:rPr>
        <w:t xml:space="preserve"> BDD – A </w:t>
      </w:r>
      <w:r w:rsidR="00D21891">
        <w:rPr>
          <w:lang w:val="en-GB"/>
        </w:rPr>
        <w:t>combined process</w:t>
      </w:r>
      <w:bookmarkEnd w:id="51"/>
    </w:p>
    <w:p w14:paraId="3158A6C1" w14:textId="77777777" w:rsidR="00900853" w:rsidRDefault="00900853" w:rsidP="00900853">
      <w:pPr>
        <w:rPr>
          <w:lang w:val="en-CH"/>
        </w:rPr>
      </w:pPr>
      <w:proofErr w:type="spellStart"/>
      <w:r>
        <w:rPr>
          <w:lang w:val="en-CH"/>
        </w:rPr>
        <w:t>Im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folgenden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paar</w:t>
      </w:r>
      <w:proofErr w:type="spellEnd"/>
      <w:r>
        <w:rPr>
          <w:lang w:val="en-CH"/>
        </w:rPr>
        <w:t xml:space="preserve"> Brain-storming </w:t>
      </w:r>
      <w:proofErr w:type="spellStart"/>
      <w:r>
        <w:rPr>
          <w:lang w:val="en-CH"/>
        </w:rPr>
        <w:t>Gedanken</w:t>
      </w:r>
      <w:proofErr w:type="spellEnd"/>
      <w:r>
        <w:rPr>
          <w:lang w:val="en-CH"/>
        </w:rPr>
        <w:t xml:space="preserve"> </w:t>
      </w:r>
      <w:r w:rsidRPr="00886180">
        <w:rPr>
          <w:lang w:val="en-CH"/>
        </w:rPr>
        <w:sym w:font="Wingdings" w:char="F0E0"/>
      </w:r>
      <w:r>
        <w:rPr>
          <w:lang w:val="en-CH"/>
        </w:rPr>
        <w:t xml:space="preserve"> </w:t>
      </w:r>
      <w:proofErr w:type="spellStart"/>
      <w:r>
        <w:rPr>
          <w:lang w:val="en-CH"/>
        </w:rPr>
        <w:t>gehört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eigetnlich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weiter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unten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im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Kombinierten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Prozess</w:t>
      </w:r>
      <w:proofErr w:type="spellEnd"/>
      <w:r>
        <w:rPr>
          <w:lang w:val="en-CH"/>
        </w:rPr>
        <w:t>.</w:t>
      </w:r>
    </w:p>
    <w:p w14:paraId="31021AB2" w14:textId="77777777" w:rsidR="00900853" w:rsidRDefault="00900853" w:rsidP="00900853">
      <w:pPr>
        <w:rPr>
          <w:lang w:val="en-CH"/>
        </w:rPr>
      </w:pPr>
      <w:r>
        <w:rPr>
          <w:lang w:val="en-CH"/>
        </w:rPr>
        <w:t xml:space="preserve">In the BDD Framework Functional Specifications and Functional </w:t>
      </w:r>
      <w:proofErr w:type="spellStart"/>
      <w:r>
        <w:rPr>
          <w:lang w:val="en-CH"/>
        </w:rPr>
        <w:t>Testautomation</w:t>
      </w:r>
      <w:proofErr w:type="spellEnd"/>
      <w:r>
        <w:rPr>
          <w:lang w:val="en-CH"/>
        </w:rPr>
        <w:t xml:space="preserve"> are based on the same Script, therefore writing </w:t>
      </w:r>
      <w:proofErr w:type="spellStart"/>
      <w:r>
        <w:rPr>
          <w:lang w:val="en-CH"/>
        </w:rPr>
        <w:t>OQs</w:t>
      </w:r>
      <w:proofErr w:type="spellEnd"/>
      <w:r>
        <w:rPr>
          <w:lang w:val="en-CH"/>
        </w:rPr>
        <w:t xml:space="preserve"> in BDD is writing functional specifications.</w:t>
      </w:r>
    </w:p>
    <w:p w14:paraId="38C6FDAD" w14:textId="77777777" w:rsidR="00900853" w:rsidRDefault="00900853" w:rsidP="00900853">
      <w:pPr>
        <w:rPr>
          <w:lang w:val="en-CH"/>
        </w:rPr>
      </w:pPr>
      <w:r>
        <w:rPr>
          <w:lang w:val="en-CH"/>
        </w:rPr>
        <w:t>Functional Specification specifications are based on user requirements:</w:t>
      </w:r>
    </w:p>
    <w:p w14:paraId="44FE959D" w14:textId="77777777" w:rsidR="00900853" w:rsidRDefault="00900853" w:rsidP="00900853">
      <w:pPr>
        <w:rPr>
          <w:lang w:val="en-CH"/>
        </w:rPr>
      </w:pPr>
      <w:r>
        <w:rPr>
          <w:lang w:val="en-CH"/>
        </w:rPr>
        <w:t>Validation according to GAMP5 means the formal proof for</w:t>
      </w:r>
    </w:p>
    <w:p w14:paraId="75BE719D" w14:textId="77777777" w:rsidR="00900853" w:rsidRDefault="00900853" w:rsidP="00900853">
      <w:pPr>
        <w:rPr>
          <w:lang w:val="en-CH"/>
        </w:rPr>
      </w:pPr>
      <w:r>
        <w:rPr>
          <w:lang w:val="en-CH"/>
        </w:rPr>
        <w:t xml:space="preserve">Intended use </w:t>
      </w:r>
      <w:r w:rsidRPr="00886180">
        <w:rPr>
          <w:lang w:val="en-CH"/>
        </w:rPr>
        <w:sym w:font="Wingdings" w:char="F0E0"/>
      </w:r>
      <w:r>
        <w:rPr>
          <w:lang w:val="en-CH"/>
        </w:rPr>
        <w:t xml:space="preserve"> classical user requirements</w:t>
      </w:r>
    </w:p>
    <w:p w14:paraId="26197C1D" w14:textId="77777777" w:rsidR="00900853" w:rsidRDefault="00900853" w:rsidP="00900853">
      <w:pPr>
        <w:rPr>
          <w:lang w:val="en-CH"/>
        </w:rPr>
      </w:pPr>
      <w:r>
        <w:rPr>
          <w:lang w:val="en-CH"/>
        </w:rPr>
        <w:t xml:space="preserve">Compliance </w:t>
      </w:r>
      <w:r w:rsidRPr="00886180">
        <w:rPr>
          <w:lang w:val="en-CH"/>
        </w:rPr>
        <w:sym w:font="Wingdings" w:char="F0E0"/>
      </w:r>
      <w:r>
        <w:rPr>
          <w:lang w:val="en-CH"/>
        </w:rPr>
        <w:t xml:space="preserve"> stakeholder requirement (regulatory affairs)</w:t>
      </w:r>
    </w:p>
    <w:p w14:paraId="096A80DD" w14:textId="77777777" w:rsidR="006726B6" w:rsidRPr="00DF0033" w:rsidRDefault="006726B6" w:rsidP="006726B6">
      <w:pPr>
        <w:rPr>
          <w:lang w:val="en-GB" w:eastAsia="de-DE"/>
        </w:rPr>
      </w:pPr>
    </w:p>
    <w:p w14:paraId="55DE51E9" w14:textId="482DC779" w:rsidR="006726B6" w:rsidRPr="00DF0033" w:rsidRDefault="00063FBF" w:rsidP="006726B6">
      <w:pPr>
        <w:pStyle w:val="Heading2"/>
        <w:rPr>
          <w:lang w:val="en-GB"/>
        </w:rPr>
      </w:pPr>
      <w:bookmarkStart w:id="52" w:name="_Toc37082302"/>
      <w:r>
        <w:rPr>
          <w:lang w:val="en-GB"/>
        </w:rPr>
        <w:t>Organisation, Roles, Responsibilities</w:t>
      </w:r>
      <w:bookmarkEnd w:id="52"/>
    </w:p>
    <w:p w14:paraId="4CF93741" w14:textId="77777777" w:rsidR="006726B6" w:rsidRDefault="006726B6" w:rsidP="006726B6">
      <w:pPr>
        <w:rPr>
          <w:lang w:val="en-GB" w:eastAsia="de-DE"/>
        </w:rPr>
      </w:pPr>
    </w:p>
    <w:p w14:paraId="0FC989C4" w14:textId="402B89F4" w:rsidR="006726B6" w:rsidRPr="009564BC" w:rsidRDefault="00063FBF" w:rsidP="006726B6">
      <w:pPr>
        <w:pStyle w:val="Heading2"/>
        <w:rPr>
          <w:lang w:val="en-GB"/>
        </w:rPr>
      </w:pPr>
      <w:bookmarkStart w:id="53" w:name="_Toc37082303"/>
      <w:r>
        <w:rPr>
          <w:lang w:val="en-GB"/>
        </w:rPr>
        <w:t>QA Process</w:t>
      </w:r>
      <w:bookmarkEnd w:id="53"/>
    </w:p>
    <w:p w14:paraId="41B6CCD1" w14:textId="77777777" w:rsidR="006726B6" w:rsidRDefault="006726B6" w:rsidP="006726B6">
      <w:pPr>
        <w:rPr>
          <w:lang w:val="en-GB"/>
        </w:rPr>
      </w:pPr>
    </w:p>
    <w:p w14:paraId="1CDC32A3" w14:textId="61583E8A" w:rsidR="00086BE6" w:rsidRDefault="00063FBF" w:rsidP="00063FBF">
      <w:pPr>
        <w:pStyle w:val="Heading2"/>
        <w:rPr>
          <w:lang w:val="en-GB"/>
        </w:rPr>
      </w:pPr>
      <w:bookmarkStart w:id="54" w:name="_Toc37082304"/>
      <w:r>
        <w:rPr>
          <w:lang w:val="en-GB"/>
        </w:rPr>
        <w:t xml:space="preserve">Test Automation Tool Validation for Cucumber/Gherkin, </w:t>
      </w:r>
      <w:proofErr w:type="spellStart"/>
      <w:r>
        <w:rPr>
          <w:lang w:val="en-GB"/>
        </w:rPr>
        <w:t>Scenarioo</w:t>
      </w:r>
      <w:proofErr w:type="spellEnd"/>
      <w:r>
        <w:rPr>
          <w:lang w:val="en-GB"/>
        </w:rPr>
        <w:t>, Selenium and their interactions</w:t>
      </w:r>
      <w:bookmarkEnd w:id="54"/>
    </w:p>
    <w:p w14:paraId="468F6058" w14:textId="77777777" w:rsidR="00086BE6" w:rsidRDefault="00086BE6" w:rsidP="006726B6">
      <w:pPr>
        <w:rPr>
          <w:lang w:val="en-GB"/>
        </w:rPr>
      </w:pPr>
    </w:p>
    <w:p w14:paraId="056FF49A" w14:textId="77777777" w:rsidR="00086BE6" w:rsidRDefault="00086BE6" w:rsidP="006726B6">
      <w:pPr>
        <w:rPr>
          <w:lang w:val="en-GB"/>
        </w:rPr>
      </w:pPr>
    </w:p>
    <w:p w14:paraId="33076940" w14:textId="77777777" w:rsidR="00086BE6" w:rsidRPr="00DF0033" w:rsidRDefault="00086BE6" w:rsidP="006726B6">
      <w:pPr>
        <w:rPr>
          <w:lang w:val="en-GB"/>
        </w:rPr>
      </w:pPr>
    </w:p>
    <w:p w14:paraId="3E5D83A8" w14:textId="77777777" w:rsidR="006726B6" w:rsidRPr="00DF0033" w:rsidRDefault="000074C5" w:rsidP="006726B6">
      <w:pPr>
        <w:pStyle w:val="Heading1"/>
        <w:rPr>
          <w:lang w:val="en-GB"/>
        </w:rPr>
      </w:pPr>
      <w:bookmarkStart w:id="55" w:name="_Toc37082305"/>
      <w:r>
        <w:rPr>
          <w:lang w:val="en-GB"/>
        </w:rPr>
        <w:lastRenderedPageBreak/>
        <w:t>Prototyping</w:t>
      </w:r>
      <w:bookmarkEnd w:id="55"/>
    </w:p>
    <w:p w14:paraId="262821B5" w14:textId="77777777" w:rsidR="00B94C5D" w:rsidRPr="009564BC" w:rsidRDefault="00B94C5D" w:rsidP="00B94C5D">
      <w:pPr>
        <w:pStyle w:val="Heading2"/>
        <w:rPr>
          <w:lang w:val="en-GB"/>
        </w:rPr>
      </w:pPr>
      <w:bookmarkStart w:id="56" w:name="_Toc37082306"/>
      <w:r>
        <w:rPr>
          <w:lang w:val="en-GB"/>
        </w:rPr>
        <w:t>Tool-Validation</w:t>
      </w:r>
      <w:bookmarkEnd w:id="56"/>
    </w:p>
    <w:p w14:paraId="0BF2FA5D" w14:textId="77777777" w:rsidR="00B94C5D" w:rsidRDefault="00B94C5D" w:rsidP="00B94C5D">
      <w:pPr>
        <w:rPr>
          <w:lang w:val="en-GB"/>
        </w:rPr>
      </w:pPr>
      <w:r w:rsidRPr="00B94C5D">
        <w:rPr>
          <w:lang w:val="en-GB"/>
        </w:rPr>
        <w:t xml:space="preserve">Implication of updates of the used tools on validation </w:t>
      </w:r>
    </w:p>
    <w:p w14:paraId="33CCABD0" w14:textId="515EEBCA" w:rsidR="00B94C5D" w:rsidRDefault="00B94C5D" w:rsidP="00B94C5D">
      <w:pPr>
        <w:rPr>
          <w:lang w:val="en-GB"/>
        </w:rPr>
      </w:pPr>
      <w:r>
        <w:rPr>
          <w:lang w:val="en-GB"/>
        </w:rPr>
        <w:t xml:space="preserve">Category 1 (Selenium, Cucumber Gherkin </w:t>
      </w:r>
      <w:proofErr w:type="spellStart"/>
      <w:r>
        <w:rPr>
          <w:lang w:val="en-GB"/>
        </w:rPr>
        <w:t>nach</w:t>
      </w:r>
      <w:proofErr w:type="spellEnd"/>
      <w:r>
        <w:rPr>
          <w:lang w:val="en-GB"/>
        </w:rPr>
        <w:t xml:space="preserve"> GAMP5)</w:t>
      </w:r>
    </w:p>
    <w:p w14:paraId="41887E12" w14:textId="45975850" w:rsidR="00B94C5D" w:rsidRDefault="00B94C5D" w:rsidP="00B94C5D">
      <w:pPr>
        <w:rPr>
          <w:lang w:val="en-GB"/>
        </w:rPr>
      </w:pPr>
      <w:r>
        <w:rPr>
          <w:lang w:val="en-GB"/>
        </w:rPr>
        <w:t>Category 3 (</w:t>
      </w:r>
      <w:proofErr w:type="spellStart"/>
      <w:r>
        <w:rPr>
          <w:lang w:val="en-GB"/>
        </w:rPr>
        <w:t>Scenarioo</w:t>
      </w:r>
      <w:proofErr w:type="spellEnd"/>
      <w:r w:rsidR="003F3A0C">
        <w:rPr>
          <w:lang w:val="en-GB"/>
        </w:rPr>
        <w:t>)</w:t>
      </w:r>
    </w:p>
    <w:p w14:paraId="5A23DD96" w14:textId="19CE2231" w:rsidR="001E5D6E" w:rsidRPr="001E5D6E" w:rsidRDefault="001E5D6E" w:rsidP="00B94C5D">
      <w:pPr>
        <w:rPr>
          <w:lang w:val="en-CH"/>
        </w:rPr>
      </w:pPr>
      <w:r>
        <w:rPr>
          <w:lang w:val="en-CH"/>
        </w:rPr>
        <w:t>Category 5 (Cucumber Reporter Plugin)</w:t>
      </w:r>
    </w:p>
    <w:p w14:paraId="6CA1E821" w14:textId="35F250BA" w:rsidR="00B94C5D" w:rsidRPr="00B94C5D" w:rsidRDefault="00B94C5D" w:rsidP="00B94C5D">
      <w:pPr>
        <w:rPr>
          <w:lang w:val="en-GB"/>
        </w:rPr>
      </w:pPr>
      <w:proofErr w:type="spellStart"/>
      <w:r>
        <w:rPr>
          <w:lang w:val="en-GB"/>
        </w:rPr>
        <w:t>Versionskontrolle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wichtig</w:t>
      </w:r>
      <w:proofErr w:type="spellEnd"/>
      <w:r>
        <w:rPr>
          <w:lang w:val="en-GB"/>
        </w:rPr>
        <w:t xml:space="preserve"> </w:t>
      </w:r>
      <w:r w:rsidRPr="00B94C5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B94C5D">
        <w:rPr>
          <w:lang w:val="en-GB"/>
        </w:rPr>
        <w:t>controlled by Maven</w:t>
      </w:r>
      <w:r>
        <w:rPr>
          <w:lang w:val="en-GB"/>
        </w:rPr>
        <w:t xml:space="preserve">, das 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über</w:t>
      </w:r>
      <w:proofErr w:type="spellEnd"/>
      <w:r>
        <w:rPr>
          <w:lang w:val="en-GB"/>
        </w:rPr>
        <w:t xml:space="preserve"> die Dependencies </w:t>
      </w:r>
      <w:proofErr w:type="spellStart"/>
      <w:r>
        <w:rPr>
          <w:lang w:val="en-GB"/>
        </w:rPr>
        <w:t>erlaubt</w:t>
      </w:r>
      <w:proofErr w:type="spellEnd"/>
      <w:r>
        <w:rPr>
          <w:lang w:val="en-GB"/>
        </w:rPr>
        <w:t xml:space="preserve"> es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kontrollieren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deshalb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Mave</w:t>
      </w:r>
      <w:proofErr w:type="spellEnd"/>
      <w:r w:rsidR="0034149B">
        <w:rPr>
          <w:lang w:val="en-CH"/>
        </w:rPr>
        <w:t>n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wichtig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Environmental Set-up</w:t>
      </w:r>
    </w:p>
    <w:p w14:paraId="3285DBB7" w14:textId="77777777" w:rsidR="003627DC" w:rsidRDefault="003627DC" w:rsidP="003627DC">
      <w:pPr>
        <w:pStyle w:val="Heading2"/>
        <w:rPr>
          <w:lang w:val="en-GB"/>
        </w:rPr>
      </w:pPr>
      <w:bookmarkStart w:id="57" w:name="_Toc37082307"/>
      <w:r>
        <w:rPr>
          <w:lang w:val="en-GB"/>
        </w:rPr>
        <w:t>Application Design</w:t>
      </w:r>
      <w:bookmarkEnd w:id="57"/>
    </w:p>
    <w:p w14:paraId="2490A1D8" w14:textId="66C54823" w:rsidR="006726B6" w:rsidRPr="006E672D" w:rsidRDefault="006E672D" w:rsidP="006726B6">
      <w:pPr>
        <w:rPr>
          <w:lang w:val="en-CH" w:eastAsia="de-DE"/>
        </w:rPr>
      </w:pPr>
      <w:r w:rsidRPr="006E672D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siehe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dazu</w:t>
      </w:r>
      <w:proofErr w:type="spellEnd"/>
      <w:r>
        <w:rPr>
          <w:lang w:val="en-CH" w:eastAsia="de-DE"/>
        </w:rPr>
        <w:t xml:space="preserve"> das draw.io diagram</w:t>
      </w:r>
      <w:r w:rsidR="005A45F9">
        <w:rPr>
          <w:lang w:val="en-CH" w:eastAsia="de-DE"/>
        </w:rPr>
        <w:t xml:space="preserve"> C4, level1</w:t>
      </w:r>
    </w:p>
    <w:p w14:paraId="02492BE6" w14:textId="03B8CDD9" w:rsidR="000D7FE4" w:rsidRPr="001B7F8B" w:rsidRDefault="000074C5" w:rsidP="001B7F8B">
      <w:pPr>
        <w:pStyle w:val="Heading2"/>
        <w:rPr>
          <w:lang w:val="en-GB"/>
        </w:rPr>
      </w:pPr>
      <w:bookmarkStart w:id="58" w:name="_Toc37082308"/>
      <w:r>
        <w:rPr>
          <w:lang w:val="en-GB"/>
        </w:rPr>
        <w:t>Environmental Set-</w:t>
      </w:r>
      <w:r w:rsidR="004F37C9">
        <w:rPr>
          <w:lang w:val="en-GB"/>
        </w:rPr>
        <w:t>U</w:t>
      </w:r>
      <w:r>
        <w:rPr>
          <w:lang w:val="en-GB"/>
        </w:rPr>
        <w:t>p</w:t>
      </w:r>
      <w:bookmarkStart w:id="59" w:name="_Toc37082309"/>
      <w:bookmarkEnd w:id="58"/>
    </w:p>
    <w:p w14:paraId="48E3102B" w14:textId="2F484343" w:rsidR="006726B6" w:rsidRDefault="003627DC" w:rsidP="003627DC">
      <w:pPr>
        <w:pStyle w:val="Heading3"/>
        <w:rPr>
          <w:lang w:val="en-GB"/>
        </w:rPr>
      </w:pPr>
      <w:r>
        <w:rPr>
          <w:lang w:val="en-GB"/>
        </w:rPr>
        <w:t>General Set-Up</w:t>
      </w:r>
      <w:bookmarkEnd w:id="59"/>
    </w:p>
    <w:p w14:paraId="4DCA89B8" w14:textId="59EC11F4" w:rsidR="00620725" w:rsidRDefault="000D7FE4" w:rsidP="006726B6">
      <w:pPr>
        <w:rPr>
          <w:lang w:val="en-CH" w:eastAsia="de-DE"/>
        </w:rPr>
      </w:pPr>
      <w:r>
        <w:rPr>
          <w:lang w:val="en-CH" w:eastAsia="de-DE"/>
        </w:rPr>
        <w:t>For the</w:t>
      </w:r>
      <w:r w:rsidR="00620725">
        <w:rPr>
          <w:lang w:val="en-CH" w:eastAsia="de-DE"/>
        </w:rPr>
        <w:t xml:space="preserve"> development of the prototype following basic tools were used for all parts of the prototype: </w:t>
      </w:r>
    </w:p>
    <w:p w14:paraId="23656F2A" w14:textId="44821774" w:rsidR="00620725" w:rsidRDefault="00620725" w:rsidP="006726B6">
      <w:pPr>
        <w:rPr>
          <w:lang w:val="en-CH" w:eastAsia="de-DE"/>
        </w:rPr>
      </w:pPr>
      <w:proofErr w:type="spellStart"/>
      <w:r>
        <w:rPr>
          <w:lang w:val="en-CH" w:eastAsia="de-DE"/>
        </w:rPr>
        <w:t>Developement</w:t>
      </w:r>
      <w:proofErr w:type="spellEnd"/>
      <w:r>
        <w:rPr>
          <w:lang w:val="en-CH" w:eastAsia="de-DE"/>
        </w:rPr>
        <w:t xml:space="preserve"> Environment</w:t>
      </w:r>
    </w:p>
    <w:p w14:paraId="0F69F964" w14:textId="77777777" w:rsidR="00620725" w:rsidRDefault="00620725" w:rsidP="006726B6">
      <w:pPr>
        <w:rPr>
          <w:lang w:val="en-CH" w:eastAsia="de-DE"/>
        </w:rPr>
      </w:pPr>
      <w:r>
        <w:rPr>
          <w:lang w:val="en-CH" w:eastAsia="de-DE"/>
        </w:rPr>
        <w:t>Maven</w:t>
      </w:r>
    </w:p>
    <w:p w14:paraId="17854198" w14:textId="1A3D80C7" w:rsidR="00620725" w:rsidRDefault="00620725" w:rsidP="006726B6">
      <w:pPr>
        <w:rPr>
          <w:lang w:val="en-CH" w:eastAsia="de-DE"/>
        </w:rPr>
      </w:pPr>
      <w:r>
        <w:rPr>
          <w:lang w:val="en-CH" w:eastAsia="de-DE"/>
        </w:rPr>
        <w:t>JUnit</w:t>
      </w:r>
    </w:p>
    <w:p w14:paraId="6002ACC4" w14:textId="65DC5F4C" w:rsidR="003627DC" w:rsidRPr="000D7FE4" w:rsidRDefault="00620725" w:rsidP="006726B6">
      <w:pPr>
        <w:rPr>
          <w:lang w:val="en-CH" w:eastAsia="de-DE"/>
        </w:rPr>
      </w:pPr>
      <w:r>
        <w:rPr>
          <w:lang w:val="en-CH" w:eastAsia="de-DE"/>
        </w:rPr>
        <w:t>Java14</w:t>
      </w:r>
      <w:r w:rsidR="000D7FE4">
        <w:rPr>
          <w:lang w:val="en-CH" w:eastAsia="de-DE"/>
        </w:rPr>
        <w:t xml:space="preserve"> </w:t>
      </w:r>
    </w:p>
    <w:p w14:paraId="6FC1B834" w14:textId="75C4A410" w:rsidR="003627DC" w:rsidRDefault="003627DC" w:rsidP="006726B6">
      <w:pPr>
        <w:rPr>
          <w:lang w:val="en-GB" w:eastAsia="de-DE"/>
        </w:rPr>
      </w:pPr>
    </w:p>
    <w:p w14:paraId="13D6FFB6" w14:textId="3A1CB35F" w:rsidR="003627DC" w:rsidRDefault="003627DC" w:rsidP="006726B6">
      <w:pPr>
        <w:rPr>
          <w:lang w:val="en-GB" w:eastAsia="de-DE"/>
        </w:rPr>
      </w:pPr>
    </w:p>
    <w:p w14:paraId="12B3EED7" w14:textId="000DF3C7" w:rsidR="003627DC" w:rsidRDefault="003627DC" w:rsidP="003627DC">
      <w:pPr>
        <w:pStyle w:val="Heading3"/>
        <w:rPr>
          <w:lang w:val="en-GB"/>
        </w:rPr>
      </w:pPr>
      <w:bookmarkStart w:id="60" w:name="_Toc37082310"/>
      <w:r>
        <w:rPr>
          <w:lang w:val="en-GB"/>
        </w:rPr>
        <w:t>OQ Test App</w:t>
      </w:r>
      <w:bookmarkEnd w:id="60"/>
    </w:p>
    <w:p w14:paraId="7A1A1D93" w14:textId="44611182" w:rsidR="003627DC" w:rsidRPr="00CD6F6C" w:rsidRDefault="00CD6F6C" w:rsidP="006726B6">
      <w:pPr>
        <w:rPr>
          <w:lang w:val="en-CH" w:eastAsia="de-DE"/>
        </w:rPr>
      </w:pPr>
      <w:r>
        <w:rPr>
          <w:lang w:val="en-GB" w:eastAsia="de-DE"/>
        </w:rPr>
        <w:t xml:space="preserve">Code is based on Code written by Andreas </w:t>
      </w:r>
      <w:proofErr w:type="spellStart"/>
      <w:r>
        <w:rPr>
          <w:lang w:val="en-GB" w:eastAsia="de-DE"/>
        </w:rPr>
        <w:t>Hosbach</w:t>
      </w:r>
      <w:proofErr w:type="spellEnd"/>
      <w:r>
        <w:rPr>
          <w:lang w:val="en-GB" w:eastAsia="de-DE"/>
        </w:rPr>
        <w:t xml:space="preserve"> (</w:t>
      </w:r>
      <w:r w:rsidR="008C6F21">
        <w:rPr>
          <w:lang w:val="en-CH" w:eastAsia="de-DE"/>
        </w:rPr>
        <w:t>200406 -</w:t>
      </w:r>
      <w:hyperlink r:id="rId56" w:history="1">
        <w:r w:rsidR="007C5FF6" w:rsidRPr="00924F49">
          <w:rPr>
            <w:rStyle w:val="Hyperlink"/>
            <w:lang w:val="en-GB" w:eastAsia="de-DE"/>
          </w:rPr>
          <w:t>https://github.com/andreashosbach/cucumber-reporter</w:t>
        </w:r>
      </w:hyperlink>
      <w:r>
        <w:rPr>
          <w:lang w:val="en-GB" w:eastAsia="de-DE"/>
        </w:rPr>
        <w:t xml:space="preserve"> )</w:t>
      </w:r>
    </w:p>
    <w:p w14:paraId="56B29EBC" w14:textId="1D8064F2" w:rsidR="003627DC" w:rsidRDefault="003627DC" w:rsidP="006726B6">
      <w:pPr>
        <w:rPr>
          <w:lang w:val="en-GB" w:eastAsia="de-DE"/>
        </w:rPr>
      </w:pPr>
    </w:p>
    <w:p w14:paraId="61AD58CD" w14:textId="5396B653" w:rsidR="003627DC" w:rsidRDefault="003627DC" w:rsidP="003627DC">
      <w:pPr>
        <w:pStyle w:val="Heading3"/>
        <w:rPr>
          <w:lang w:val="en-GB"/>
        </w:rPr>
      </w:pPr>
      <w:bookmarkStart w:id="61" w:name="_Toc37082311"/>
      <w:r>
        <w:rPr>
          <w:lang w:val="en-GB"/>
        </w:rPr>
        <w:lastRenderedPageBreak/>
        <w:t>JBA Frontend (</w:t>
      </w:r>
      <w:proofErr w:type="spellStart"/>
      <w:r w:rsidRPr="003627DC">
        <w:rPr>
          <w:bCs/>
          <w:color w:val="E36C0A" w:themeColor="accent6" w:themeShade="BF"/>
          <w:lang w:val="en-GB"/>
        </w:rPr>
        <w:t>J</w:t>
      </w:r>
      <w:r>
        <w:rPr>
          <w:lang w:val="en-GB"/>
        </w:rPr>
        <w:t>ava</w:t>
      </w:r>
      <w:r w:rsidRPr="003627DC">
        <w:rPr>
          <w:bCs/>
          <w:color w:val="E36C0A" w:themeColor="accent6" w:themeShade="BF"/>
          <w:lang w:val="en-GB"/>
        </w:rPr>
        <w:t>B</w:t>
      </w:r>
      <w:r>
        <w:rPr>
          <w:lang w:val="en-GB"/>
        </w:rPr>
        <w:t>usiness</w:t>
      </w:r>
      <w:r w:rsidRPr="003627DC">
        <w:rPr>
          <w:bCs/>
          <w:color w:val="E36C0A" w:themeColor="accent6" w:themeShade="BF"/>
          <w:lang w:val="en-GB"/>
        </w:rPr>
        <w:t>A</w:t>
      </w:r>
      <w:r>
        <w:rPr>
          <w:lang w:val="en-GB"/>
        </w:rPr>
        <w:t>pplication</w:t>
      </w:r>
      <w:proofErr w:type="spellEnd"/>
      <w:r>
        <w:rPr>
          <w:lang w:val="en-GB"/>
        </w:rPr>
        <w:t>)</w:t>
      </w:r>
      <w:bookmarkEnd w:id="61"/>
    </w:p>
    <w:p w14:paraId="46659CD1" w14:textId="433DE8D9" w:rsidR="003627DC" w:rsidRDefault="003627DC" w:rsidP="006726B6">
      <w:pPr>
        <w:rPr>
          <w:lang w:val="en-GB" w:eastAsia="de-DE"/>
        </w:rPr>
      </w:pPr>
    </w:p>
    <w:p w14:paraId="391AAE64" w14:textId="77777777" w:rsidR="003627DC" w:rsidRDefault="003627DC" w:rsidP="006726B6">
      <w:pPr>
        <w:rPr>
          <w:lang w:val="en-GB" w:eastAsia="de-DE"/>
        </w:rPr>
      </w:pPr>
    </w:p>
    <w:p w14:paraId="3EC2523F" w14:textId="76D30301" w:rsidR="003627DC" w:rsidRDefault="003627DC" w:rsidP="003627DC">
      <w:pPr>
        <w:pStyle w:val="Heading3"/>
        <w:rPr>
          <w:lang w:val="en-GB"/>
        </w:rPr>
      </w:pPr>
      <w:bookmarkStart w:id="62" w:name="_Toc37082312"/>
      <w:r>
        <w:rPr>
          <w:lang w:val="en-GB"/>
        </w:rPr>
        <w:t>JBA Backend (</w:t>
      </w:r>
      <w:proofErr w:type="spellStart"/>
      <w:r w:rsidRPr="003627DC">
        <w:rPr>
          <w:bCs/>
          <w:color w:val="E36C0A" w:themeColor="accent6" w:themeShade="BF"/>
          <w:lang w:val="en-GB"/>
        </w:rPr>
        <w:t>J</w:t>
      </w:r>
      <w:r>
        <w:rPr>
          <w:lang w:val="en-GB"/>
        </w:rPr>
        <w:t>ava</w:t>
      </w:r>
      <w:r w:rsidRPr="003627DC">
        <w:rPr>
          <w:bCs/>
          <w:color w:val="E36C0A" w:themeColor="accent6" w:themeShade="BF"/>
          <w:lang w:val="en-GB"/>
        </w:rPr>
        <w:t>B</w:t>
      </w:r>
      <w:r>
        <w:rPr>
          <w:lang w:val="en-GB"/>
        </w:rPr>
        <w:t>usiness</w:t>
      </w:r>
      <w:r w:rsidRPr="003627DC">
        <w:rPr>
          <w:bCs/>
          <w:color w:val="E36C0A" w:themeColor="accent6" w:themeShade="BF"/>
          <w:lang w:val="en-GB"/>
        </w:rPr>
        <w:t>A</w:t>
      </w:r>
      <w:r>
        <w:rPr>
          <w:lang w:val="en-GB"/>
        </w:rPr>
        <w:t>pplication</w:t>
      </w:r>
      <w:proofErr w:type="spellEnd"/>
      <w:r>
        <w:rPr>
          <w:lang w:val="en-GB"/>
        </w:rPr>
        <w:t>)</w:t>
      </w:r>
      <w:bookmarkEnd w:id="62"/>
    </w:p>
    <w:p w14:paraId="18273B05" w14:textId="340FF9D2" w:rsidR="003627DC" w:rsidRDefault="003627DC" w:rsidP="006726B6">
      <w:pPr>
        <w:rPr>
          <w:lang w:val="en-GB" w:eastAsia="de-DE"/>
        </w:rPr>
      </w:pPr>
    </w:p>
    <w:p w14:paraId="63EFC04F" w14:textId="77777777" w:rsidR="003627DC" w:rsidRDefault="003627DC" w:rsidP="006726B6">
      <w:pPr>
        <w:rPr>
          <w:lang w:val="en-GB" w:eastAsia="de-DE"/>
        </w:rPr>
      </w:pPr>
    </w:p>
    <w:p w14:paraId="7359D8A5" w14:textId="2463955A" w:rsidR="003627DC" w:rsidRDefault="003627DC" w:rsidP="003627DC">
      <w:pPr>
        <w:pStyle w:val="Heading3"/>
        <w:rPr>
          <w:lang w:val="en-GB"/>
        </w:rPr>
      </w:pPr>
      <w:bookmarkStart w:id="63" w:name="_Toc37082313"/>
      <w:r>
        <w:rPr>
          <w:lang w:val="en-GB"/>
        </w:rPr>
        <w:t>Database</w:t>
      </w:r>
      <w:bookmarkEnd w:id="63"/>
    </w:p>
    <w:p w14:paraId="1EAAAFAC" w14:textId="77777777" w:rsidR="003627DC" w:rsidRDefault="003627DC" w:rsidP="006726B6">
      <w:pPr>
        <w:rPr>
          <w:lang w:val="en-GB" w:eastAsia="de-DE"/>
        </w:rPr>
      </w:pPr>
    </w:p>
    <w:p w14:paraId="4E1100F7" w14:textId="77777777" w:rsidR="00AB6448" w:rsidRPr="00AB6448" w:rsidRDefault="00AB6448" w:rsidP="00AB6448">
      <w:pPr>
        <w:rPr>
          <w:lang w:val="en-GB"/>
        </w:rPr>
      </w:pPr>
    </w:p>
    <w:p w14:paraId="54EBBA7F" w14:textId="77777777" w:rsidR="000074C5" w:rsidRDefault="00F62A66" w:rsidP="000074C5">
      <w:pPr>
        <w:pStyle w:val="Heading2"/>
        <w:rPr>
          <w:lang w:val="en-GB"/>
        </w:rPr>
      </w:pPr>
      <w:bookmarkStart w:id="64" w:name="_Toc37082314"/>
      <w:r>
        <w:rPr>
          <w:lang w:val="en-GB"/>
        </w:rPr>
        <w:t>Specification/</w:t>
      </w:r>
      <w:r w:rsidR="000074C5">
        <w:rPr>
          <w:lang w:val="en-GB"/>
        </w:rPr>
        <w:t>Formulation</w:t>
      </w:r>
      <w:bookmarkEnd w:id="64"/>
    </w:p>
    <w:p w14:paraId="725E6B35" w14:textId="77777777" w:rsidR="00F62A66" w:rsidRDefault="00F62A66" w:rsidP="006726B6">
      <w:pPr>
        <w:rPr>
          <w:lang w:val="en-GB"/>
        </w:rPr>
      </w:pPr>
    </w:p>
    <w:p w14:paraId="2B43BEA0" w14:textId="77777777" w:rsidR="00F62A66" w:rsidRDefault="00F62A66" w:rsidP="00F62A66">
      <w:pPr>
        <w:pStyle w:val="Heading3"/>
        <w:rPr>
          <w:lang w:val="en-GB"/>
        </w:rPr>
      </w:pPr>
      <w:bookmarkStart w:id="65" w:name="_Toc37082315"/>
      <w:r>
        <w:rPr>
          <w:lang w:val="en-GB"/>
        </w:rPr>
        <w:t>From User Stories to Feature Files</w:t>
      </w:r>
      <w:bookmarkEnd w:id="65"/>
    </w:p>
    <w:p w14:paraId="60F4C907" w14:textId="77777777" w:rsidR="00F62A66" w:rsidRDefault="00F62A66" w:rsidP="006726B6">
      <w:pPr>
        <w:rPr>
          <w:lang w:val="en-GB"/>
        </w:rPr>
      </w:pPr>
    </w:p>
    <w:p w14:paraId="29D107A2" w14:textId="77777777" w:rsidR="000074C5" w:rsidRDefault="00F62A66" w:rsidP="00F62A66">
      <w:pPr>
        <w:pStyle w:val="Heading3"/>
        <w:rPr>
          <w:lang w:val="en-GB"/>
        </w:rPr>
      </w:pPr>
      <w:bookmarkStart w:id="66" w:name="_Toc37082316"/>
      <w:r>
        <w:rPr>
          <w:lang w:val="en-GB"/>
        </w:rPr>
        <w:t>Risk Assessment</w:t>
      </w:r>
      <w:bookmarkEnd w:id="66"/>
    </w:p>
    <w:p w14:paraId="531E8F84" w14:textId="77777777" w:rsidR="00F62A66" w:rsidRDefault="00F62A66" w:rsidP="006726B6">
      <w:pPr>
        <w:rPr>
          <w:lang w:val="en-GB"/>
        </w:rPr>
      </w:pPr>
    </w:p>
    <w:p w14:paraId="5674A799" w14:textId="77777777" w:rsidR="00F62A66" w:rsidRDefault="00F62A66" w:rsidP="00F62A66">
      <w:pPr>
        <w:pStyle w:val="Heading3"/>
        <w:rPr>
          <w:lang w:val="en-GB"/>
        </w:rPr>
      </w:pPr>
      <w:bookmarkStart w:id="67" w:name="_Toc37082317"/>
      <w:r>
        <w:rPr>
          <w:lang w:val="en-GB"/>
        </w:rPr>
        <w:t>Compliance</w:t>
      </w:r>
      <w:bookmarkEnd w:id="67"/>
    </w:p>
    <w:p w14:paraId="544E80F5" w14:textId="77777777" w:rsidR="000074C5" w:rsidRDefault="000074C5" w:rsidP="006726B6">
      <w:pPr>
        <w:rPr>
          <w:lang w:val="en-GB"/>
        </w:rPr>
      </w:pPr>
    </w:p>
    <w:p w14:paraId="62B611D1" w14:textId="77777777" w:rsidR="000074C5" w:rsidRDefault="000074C5" w:rsidP="00270BF3">
      <w:pPr>
        <w:pStyle w:val="Heading2"/>
        <w:rPr>
          <w:lang w:val="en-GB"/>
        </w:rPr>
      </w:pPr>
      <w:bookmarkStart w:id="68" w:name="_Toc37082318"/>
      <w:r>
        <w:rPr>
          <w:lang w:val="en-GB"/>
        </w:rPr>
        <w:t>Test Automation</w:t>
      </w:r>
      <w:bookmarkEnd w:id="68"/>
    </w:p>
    <w:p w14:paraId="7DD65E75" w14:textId="77777777" w:rsidR="000074C5" w:rsidRDefault="000074C5" w:rsidP="006726B6">
      <w:pPr>
        <w:rPr>
          <w:lang w:val="en-GB"/>
        </w:rPr>
      </w:pPr>
    </w:p>
    <w:p w14:paraId="23F29F0C" w14:textId="77777777" w:rsidR="00270BF3" w:rsidRDefault="00270BF3" w:rsidP="00270BF3">
      <w:pPr>
        <w:pStyle w:val="Heading3"/>
        <w:rPr>
          <w:lang w:val="en-GB"/>
        </w:rPr>
      </w:pPr>
      <w:bookmarkStart w:id="69" w:name="_Toc37082319"/>
      <w:r>
        <w:rPr>
          <w:lang w:val="en-GB"/>
        </w:rPr>
        <w:t>Glue Files</w:t>
      </w:r>
      <w:bookmarkEnd w:id="69"/>
    </w:p>
    <w:p w14:paraId="2DCC629B" w14:textId="77777777" w:rsidR="00270BF3" w:rsidRDefault="00270BF3" w:rsidP="006726B6">
      <w:pPr>
        <w:rPr>
          <w:lang w:val="en-GB"/>
        </w:rPr>
      </w:pPr>
    </w:p>
    <w:p w14:paraId="14EFA695" w14:textId="77777777" w:rsidR="00270BF3" w:rsidRDefault="00270BF3" w:rsidP="00270BF3">
      <w:pPr>
        <w:pStyle w:val="Heading3"/>
        <w:rPr>
          <w:lang w:val="en-GB"/>
        </w:rPr>
      </w:pPr>
      <w:bookmarkStart w:id="70" w:name="_Toc37082320"/>
      <w:r>
        <w:rPr>
          <w:lang w:val="en-GB"/>
        </w:rPr>
        <w:t>Test Report</w:t>
      </w:r>
      <w:r w:rsidR="00905509">
        <w:rPr>
          <w:lang w:val="en-GB"/>
        </w:rPr>
        <w:t>s</w:t>
      </w:r>
      <w:bookmarkEnd w:id="70"/>
    </w:p>
    <w:p w14:paraId="48D6668A" w14:textId="77777777" w:rsidR="000074C5" w:rsidRDefault="000074C5" w:rsidP="006726B6">
      <w:pPr>
        <w:rPr>
          <w:lang w:val="en-GB"/>
        </w:rPr>
      </w:pPr>
    </w:p>
    <w:p w14:paraId="64288FC0" w14:textId="77777777" w:rsidR="000074C5" w:rsidRDefault="00270BF3" w:rsidP="00270BF3">
      <w:pPr>
        <w:pStyle w:val="Heading2"/>
        <w:rPr>
          <w:lang w:val="en-GB"/>
        </w:rPr>
      </w:pPr>
      <w:bookmarkStart w:id="71" w:name="_Toc37082321"/>
      <w:r>
        <w:rPr>
          <w:lang w:val="en-GB"/>
        </w:rPr>
        <w:lastRenderedPageBreak/>
        <w:t>QA</w:t>
      </w:r>
      <w:r w:rsidR="000074C5">
        <w:rPr>
          <w:lang w:val="en-GB"/>
        </w:rPr>
        <w:t xml:space="preserve"> </w:t>
      </w:r>
      <w:r>
        <w:rPr>
          <w:lang w:val="en-GB"/>
        </w:rPr>
        <w:t>Process</w:t>
      </w:r>
      <w:r w:rsidR="00D76F1B">
        <w:rPr>
          <w:lang w:val="en-GB"/>
        </w:rPr>
        <w:t>es</w:t>
      </w:r>
      <w:bookmarkEnd w:id="71"/>
    </w:p>
    <w:p w14:paraId="031FADDE" w14:textId="77777777" w:rsidR="000074C5" w:rsidRDefault="000074C5" w:rsidP="006726B6">
      <w:pPr>
        <w:rPr>
          <w:lang w:val="en-GB"/>
        </w:rPr>
      </w:pPr>
    </w:p>
    <w:p w14:paraId="715DCD73" w14:textId="77777777" w:rsidR="00D76F1B" w:rsidRDefault="00D76F1B" w:rsidP="00D76F1B">
      <w:pPr>
        <w:pStyle w:val="Heading3"/>
        <w:rPr>
          <w:lang w:val="en-GB"/>
        </w:rPr>
      </w:pPr>
      <w:bookmarkStart w:id="72" w:name="_Toc37082322"/>
      <w:r>
        <w:rPr>
          <w:lang w:val="en-GB"/>
        </w:rPr>
        <w:t>Specification and Test Management</w:t>
      </w:r>
      <w:bookmarkEnd w:id="72"/>
    </w:p>
    <w:p w14:paraId="369FB0A3" w14:textId="77777777" w:rsidR="00D76F1B" w:rsidRDefault="00D76F1B" w:rsidP="006726B6">
      <w:pPr>
        <w:rPr>
          <w:lang w:val="en-GB"/>
        </w:rPr>
      </w:pPr>
    </w:p>
    <w:p w14:paraId="2748315C" w14:textId="77777777" w:rsidR="00D76F1B" w:rsidRDefault="00D76F1B" w:rsidP="006726B6">
      <w:pPr>
        <w:rPr>
          <w:lang w:val="en-GB"/>
        </w:rPr>
      </w:pPr>
    </w:p>
    <w:p w14:paraId="179A6F97" w14:textId="77777777" w:rsidR="00D76F1B" w:rsidRDefault="00D76F1B" w:rsidP="00D76F1B">
      <w:pPr>
        <w:pStyle w:val="Heading3"/>
        <w:rPr>
          <w:lang w:val="en-GB"/>
        </w:rPr>
      </w:pPr>
      <w:bookmarkStart w:id="73" w:name="_Toc37082323"/>
      <w:r>
        <w:rPr>
          <w:lang w:val="en-GB"/>
        </w:rPr>
        <w:t>Traceability</w:t>
      </w:r>
      <w:bookmarkEnd w:id="73"/>
    </w:p>
    <w:p w14:paraId="1AB7AD2E" w14:textId="77777777" w:rsidR="00D76F1B" w:rsidRDefault="00D76F1B" w:rsidP="006726B6">
      <w:pPr>
        <w:rPr>
          <w:lang w:val="en-GB"/>
        </w:rPr>
      </w:pPr>
    </w:p>
    <w:p w14:paraId="137B6F77" w14:textId="77777777" w:rsidR="00D76F1B" w:rsidRDefault="00D76F1B" w:rsidP="006726B6">
      <w:pPr>
        <w:rPr>
          <w:lang w:val="en-GB"/>
        </w:rPr>
      </w:pPr>
    </w:p>
    <w:p w14:paraId="016FF317" w14:textId="77777777" w:rsidR="00D76F1B" w:rsidRDefault="00D76F1B" w:rsidP="00D76F1B">
      <w:pPr>
        <w:pStyle w:val="Heading3"/>
        <w:rPr>
          <w:lang w:val="en-GB"/>
        </w:rPr>
      </w:pPr>
      <w:bookmarkStart w:id="74" w:name="_Toc37082324"/>
      <w:r>
        <w:rPr>
          <w:lang w:val="en-GB"/>
        </w:rPr>
        <w:t>Approval</w:t>
      </w:r>
      <w:bookmarkEnd w:id="74"/>
    </w:p>
    <w:p w14:paraId="3ECD5814" w14:textId="77777777" w:rsidR="00D76F1B" w:rsidRDefault="00D76F1B" w:rsidP="006726B6">
      <w:pPr>
        <w:rPr>
          <w:lang w:val="en-GB"/>
        </w:rPr>
      </w:pPr>
    </w:p>
    <w:p w14:paraId="66B8BCE0" w14:textId="77777777" w:rsidR="00D76F1B" w:rsidRDefault="00D76F1B" w:rsidP="006726B6">
      <w:pPr>
        <w:rPr>
          <w:lang w:val="en-GB"/>
        </w:rPr>
      </w:pPr>
    </w:p>
    <w:p w14:paraId="5832B8DC" w14:textId="77777777" w:rsidR="000074C5" w:rsidRDefault="000074C5" w:rsidP="006726B6">
      <w:pPr>
        <w:rPr>
          <w:lang w:val="en-GB"/>
        </w:rPr>
      </w:pPr>
    </w:p>
    <w:p w14:paraId="2CEAC7CF" w14:textId="77777777" w:rsidR="000074C5" w:rsidRDefault="00C36BD3" w:rsidP="005D4F68">
      <w:pPr>
        <w:pStyle w:val="Heading2"/>
        <w:rPr>
          <w:lang w:val="en-GB"/>
        </w:rPr>
      </w:pPr>
      <w:bookmarkStart w:id="75" w:name="_Ref36378169"/>
      <w:bookmarkStart w:id="76" w:name="_Ref36378179"/>
      <w:bookmarkStart w:id="77" w:name="_Ref36378184"/>
      <w:bookmarkStart w:id="78" w:name="_Ref36378212"/>
      <w:bookmarkStart w:id="79" w:name="_Toc37082325"/>
      <w:r>
        <w:rPr>
          <w:lang w:val="en-GB"/>
        </w:rPr>
        <w:t>Implic</w:t>
      </w:r>
      <w:r w:rsidR="00FE1A51">
        <w:rPr>
          <w:lang w:val="en-GB"/>
        </w:rPr>
        <w:t>a</w:t>
      </w:r>
      <w:r>
        <w:rPr>
          <w:lang w:val="en-GB"/>
        </w:rPr>
        <w:t xml:space="preserve">tions of adding new </w:t>
      </w:r>
      <w:r w:rsidR="00B13855">
        <w:rPr>
          <w:lang w:val="en-GB"/>
        </w:rPr>
        <w:t xml:space="preserve">functionalities </w:t>
      </w:r>
      <w:r w:rsidR="005D4F68">
        <w:rPr>
          <w:lang w:val="en-GB"/>
        </w:rPr>
        <w:t>on the OQ Test-Suite</w:t>
      </w:r>
      <w:bookmarkEnd w:id="75"/>
      <w:bookmarkEnd w:id="76"/>
      <w:bookmarkEnd w:id="77"/>
      <w:bookmarkEnd w:id="78"/>
      <w:bookmarkEnd w:id="79"/>
    </w:p>
    <w:p w14:paraId="46001BA7" w14:textId="77777777" w:rsidR="000074C5" w:rsidRDefault="000074C5" w:rsidP="006726B6">
      <w:pPr>
        <w:rPr>
          <w:lang w:val="en-GB"/>
        </w:rPr>
      </w:pPr>
    </w:p>
    <w:p w14:paraId="0D31AC23" w14:textId="77777777" w:rsidR="000074C5" w:rsidRDefault="000074C5" w:rsidP="006726B6">
      <w:pPr>
        <w:rPr>
          <w:lang w:val="en-GB"/>
        </w:rPr>
      </w:pPr>
    </w:p>
    <w:p w14:paraId="45A585B8" w14:textId="77777777" w:rsidR="000074C5" w:rsidRDefault="000074C5" w:rsidP="006726B6">
      <w:pPr>
        <w:rPr>
          <w:lang w:val="en-GB"/>
        </w:rPr>
      </w:pPr>
    </w:p>
    <w:p w14:paraId="7A07B6DC" w14:textId="77777777" w:rsidR="000074C5" w:rsidRDefault="000074C5" w:rsidP="006726B6">
      <w:pPr>
        <w:rPr>
          <w:lang w:val="en-GB"/>
        </w:rPr>
      </w:pPr>
    </w:p>
    <w:p w14:paraId="14FF2005" w14:textId="77777777" w:rsidR="000074C5" w:rsidRDefault="000074C5" w:rsidP="006726B6">
      <w:pPr>
        <w:rPr>
          <w:lang w:val="en-GB"/>
        </w:rPr>
      </w:pPr>
    </w:p>
    <w:p w14:paraId="1A7C0A4E" w14:textId="77777777" w:rsidR="000074C5" w:rsidRDefault="000074C5" w:rsidP="006726B6">
      <w:pPr>
        <w:rPr>
          <w:lang w:val="en-GB"/>
        </w:rPr>
      </w:pPr>
    </w:p>
    <w:p w14:paraId="23A40570" w14:textId="77777777" w:rsidR="000074C5" w:rsidRDefault="000074C5" w:rsidP="006726B6">
      <w:pPr>
        <w:rPr>
          <w:lang w:val="en-GB"/>
        </w:rPr>
      </w:pPr>
    </w:p>
    <w:p w14:paraId="66716EE1" w14:textId="77777777" w:rsidR="00D21891" w:rsidRDefault="00D21891" w:rsidP="006726B6">
      <w:pPr>
        <w:rPr>
          <w:lang w:val="en-GB"/>
        </w:rPr>
      </w:pPr>
    </w:p>
    <w:p w14:paraId="28B79BBC" w14:textId="77777777" w:rsidR="00D21891" w:rsidRDefault="00D21891" w:rsidP="006726B6">
      <w:pPr>
        <w:rPr>
          <w:lang w:val="en-GB"/>
        </w:rPr>
      </w:pPr>
    </w:p>
    <w:p w14:paraId="26DE47A7" w14:textId="77777777" w:rsidR="00D21891" w:rsidRPr="00DF0033" w:rsidRDefault="00D21891" w:rsidP="006726B6">
      <w:pPr>
        <w:rPr>
          <w:lang w:val="en-GB"/>
        </w:rPr>
      </w:pPr>
    </w:p>
    <w:p w14:paraId="386F88AB" w14:textId="77777777" w:rsidR="00D21891" w:rsidRPr="00DF0033" w:rsidRDefault="0006627F" w:rsidP="00D21891">
      <w:pPr>
        <w:pStyle w:val="Heading1"/>
        <w:rPr>
          <w:lang w:val="en-GB"/>
        </w:rPr>
      </w:pPr>
      <w:bookmarkStart w:id="80" w:name="_Toc37082326"/>
      <w:r>
        <w:rPr>
          <w:lang w:val="en-GB"/>
        </w:rPr>
        <w:lastRenderedPageBreak/>
        <w:t>Results of the Prototype Audit</w:t>
      </w:r>
      <w:bookmarkEnd w:id="80"/>
    </w:p>
    <w:p w14:paraId="29DAC809" w14:textId="77777777" w:rsidR="00D21891" w:rsidRPr="00DF0033" w:rsidRDefault="00D21891" w:rsidP="00D21891">
      <w:pPr>
        <w:rPr>
          <w:lang w:val="en-GB" w:eastAsia="de-DE"/>
        </w:rPr>
      </w:pPr>
    </w:p>
    <w:p w14:paraId="4938D8C9" w14:textId="77777777" w:rsidR="00D21891" w:rsidRPr="00DF0033" w:rsidRDefault="00D21891" w:rsidP="00D21891">
      <w:pPr>
        <w:pStyle w:val="Heading2"/>
        <w:rPr>
          <w:lang w:val="en-GB"/>
        </w:rPr>
      </w:pPr>
      <w:bookmarkStart w:id="81" w:name="_Toc37082327"/>
      <w:proofErr w:type="spellStart"/>
      <w:r>
        <w:rPr>
          <w:lang w:val="en-GB"/>
        </w:rPr>
        <w:t>xxxx</w:t>
      </w:r>
      <w:bookmarkEnd w:id="81"/>
      <w:proofErr w:type="spellEnd"/>
    </w:p>
    <w:p w14:paraId="24E176DB" w14:textId="77777777" w:rsidR="00D21891" w:rsidRDefault="00D21891" w:rsidP="00D21891">
      <w:pPr>
        <w:rPr>
          <w:lang w:val="en-GB" w:eastAsia="de-DE"/>
        </w:rPr>
      </w:pPr>
    </w:p>
    <w:p w14:paraId="78996F3F" w14:textId="77777777" w:rsidR="00D21891" w:rsidRDefault="00D21891" w:rsidP="00D21891">
      <w:pPr>
        <w:pStyle w:val="Heading2"/>
        <w:rPr>
          <w:lang w:val="en-GB"/>
        </w:rPr>
      </w:pPr>
      <w:bookmarkStart w:id="82" w:name="_Toc37082328"/>
      <w:proofErr w:type="spellStart"/>
      <w:r>
        <w:rPr>
          <w:lang w:val="en-GB"/>
        </w:rPr>
        <w:t>xxxx</w:t>
      </w:r>
      <w:bookmarkEnd w:id="82"/>
      <w:proofErr w:type="spellEnd"/>
    </w:p>
    <w:p w14:paraId="314DACDD" w14:textId="77777777" w:rsidR="00D21891" w:rsidRDefault="00D21891" w:rsidP="00D21891">
      <w:pPr>
        <w:rPr>
          <w:lang w:val="en-GB" w:eastAsia="de-DE"/>
        </w:rPr>
      </w:pPr>
    </w:p>
    <w:p w14:paraId="0BED6032" w14:textId="77777777" w:rsidR="00D21891" w:rsidRDefault="00D21891" w:rsidP="00D21891">
      <w:pPr>
        <w:rPr>
          <w:lang w:val="en-GB" w:eastAsia="de-DE"/>
        </w:rPr>
      </w:pPr>
    </w:p>
    <w:p w14:paraId="2C9023B3" w14:textId="77777777" w:rsidR="00D21891" w:rsidRDefault="00D21891" w:rsidP="00D21891">
      <w:pPr>
        <w:rPr>
          <w:lang w:val="en-GB" w:eastAsia="de-DE"/>
        </w:rPr>
      </w:pPr>
    </w:p>
    <w:p w14:paraId="30B65315" w14:textId="77777777" w:rsidR="00D21891" w:rsidRPr="00D21891" w:rsidRDefault="00D21891" w:rsidP="00D21891">
      <w:pPr>
        <w:rPr>
          <w:lang w:val="en-GB" w:eastAsia="de-DE"/>
        </w:rPr>
      </w:pPr>
    </w:p>
    <w:p w14:paraId="5D9E2A4A" w14:textId="25396C0B" w:rsidR="00D21891" w:rsidRPr="00DF0033" w:rsidRDefault="00E709E2" w:rsidP="00D21891">
      <w:pPr>
        <w:pStyle w:val="Heading1"/>
        <w:rPr>
          <w:lang w:val="en-GB"/>
        </w:rPr>
      </w:pPr>
      <w:bookmarkStart w:id="83" w:name="_Toc37082329"/>
      <w:r>
        <w:rPr>
          <w:lang w:val="en-GB"/>
        </w:rPr>
        <w:lastRenderedPageBreak/>
        <w:t xml:space="preserve">Learnings &amp; </w:t>
      </w:r>
      <w:r w:rsidR="0006627F">
        <w:rPr>
          <w:lang w:val="en-GB"/>
        </w:rPr>
        <w:t>Discussion</w:t>
      </w:r>
      <w:bookmarkEnd w:id="83"/>
    </w:p>
    <w:p w14:paraId="17C934AC" w14:textId="77777777" w:rsidR="00D21891" w:rsidRPr="00DF0033" w:rsidRDefault="00D21891" w:rsidP="00D21891">
      <w:pPr>
        <w:rPr>
          <w:lang w:val="en-GB" w:eastAsia="de-DE"/>
        </w:rPr>
      </w:pPr>
    </w:p>
    <w:p w14:paraId="1CF67185" w14:textId="77777777" w:rsidR="00D21891" w:rsidRPr="00DF0033" w:rsidRDefault="00D21891" w:rsidP="00D21891">
      <w:pPr>
        <w:pStyle w:val="Heading2"/>
        <w:rPr>
          <w:lang w:val="en-GB"/>
        </w:rPr>
      </w:pPr>
      <w:bookmarkStart w:id="84" w:name="_Toc37082330"/>
      <w:proofErr w:type="spellStart"/>
      <w:r>
        <w:rPr>
          <w:lang w:val="en-GB"/>
        </w:rPr>
        <w:t>xxxx</w:t>
      </w:r>
      <w:bookmarkEnd w:id="84"/>
      <w:proofErr w:type="spellEnd"/>
    </w:p>
    <w:p w14:paraId="356DB649" w14:textId="77777777" w:rsidR="00D21891" w:rsidRDefault="00D21891" w:rsidP="00D21891">
      <w:pPr>
        <w:rPr>
          <w:lang w:val="en-GB" w:eastAsia="de-DE"/>
        </w:rPr>
      </w:pPr>
    </w:p>
    <w:p w14:paraId="4CF6E67C" w14:textId="77777777" w:rsidR="00D21891" w:rsidRPr="009564BC" w:rsidRDefault="00D21891" w:rsidP="00D21891">
      <w:pPr>
        <w:pStyle w:val="Heading2"/>
        <w:rPr>
          <w:lang w:val="en-GB"/>
        </w:rPr>
      </w:pPr>
      <w:bookmarkStart w:id="85" w:name="_Toc37082331"/>
      <w:proofErr w:type="spellStart"/>
      <w:r>
        <w:rPr>
          <w:lang w:val="en-GB"/>
        </w:rPr>
        <w:t>xxxx</w:t>
      </w:r>
      <w:bookmarkEnd w:id="85"/>
      <w:proofErr w:type="spellEnd"/>
    </w:p>
    <w:p w14:paraId="36F50654" w14:textId="77777777" w:rsidR="00417554" w:rsidRDefault="00417554" w:rsidP="00417554">
      <w:pPr>
        <w:rPr>
          <w:lang w:val="en-GB" w:eastAsia="de-DE"/>
        </w:rPr>
      </w:pPr>
    </w:p>
    <w:p w14:paraId="710091D7" w14:textId="77777777" w:rsidR="00D21891" w:rsidRDefault="00D21891" w:rsidP="00417554">
      <w:pPr>
        <w:rPr>
          <w:lang w:val="en-GB" w:eastAsia="de-DE"/>
        </w:rPr>
      </w:pPr>
    </w:p>
    <w:p w14:paraId="3DE7D054" w14:textId="77777777" w:rsidR="00D21891" w:rsidRDefault="00D21891" w:rsidP="00417554">
      <w:pPr>
        <w:rPr>
          <w:lang w:val="en-GB" w:eastAsia="de-DE"/>
        </w:rPr>
      </w:pPr>
    </w:p>
    <w:p w14:paraId="012FFDA9" w14:textId="77777777" w:rsidR="00D21891" w:rsidRDefault="00D21891" w:rsidP="00417554">
      <w:pPr>
        <w:rPr>
          <w:lang w:val="en-GB" w:eastAsia="de-DE"/>
        </w:rPr>
      </w:pPr>
    </w:p>
    <w:p w14:paraId="2922F963" w14:textId="77777777" w:rsidR="005B661F" w:rsidRPr="00DF0033" w:rsidRDefault="0006627F" w:rsidP="005B661F">
      <w:pPr>
        <w:pStyle w:val="Heading1"/>
        <w:rPr>
          <w:lang w:val="en-GB"/>
        </w:rPr>
      </w:pPr>
      <w:bookmarkStart w:id="86" w:name="_Toc37082332"/>
      <w:r>
        <w:rPr>
          <w:lang w:val="en-GB"/>
        </w:rPr>
        <w:lastRenderedPageBreak/>
        <w:t>Outlook</w:t>
      </w:r>
      <w:bookmarkEnd w:id="86"/>
    </w:p>
    <w:p w14:paraId="3DC61F43" w14:textId="77777777" w:rsidR="005B661F" w:rsidRPr="00DF0033" w:rsidRDefault="005B661F" w:rsidP="005B661F">
      <w:pPr>
        <w:rPr>
          <w:lang w:val="en-GB" w:eastAsia="de-DE"/>
        </w:rPr>
      </w:pPr>
    </w:p>
    <w:p w14:paraId="74AA1994" w14:textId="77777777" w:rsidR="005B661F" w:rsidRPr="00DF0033" w:rsidRDefault="001C2C21" w:rsidP="005B661F">
      <w:pPr>
        <w:pStyle w:val="Heading2"/>
        <w:rPr>
          <w:lang w:val="en-GB"/>
        </w:rPr>
      </w:pPr>
      <w:bookmarkStart w:id="87" w:name="_Toc37082333"/>
      <w:r>
        <w:rPr>
          <w:lang w:val="en-GB"/>
        </w:rPr>
        <w:t>General</w:t>
      </w:r>
      <w:bookmarkEnd w:id="87"/>
    </w:p>
    <w:p w14:paraId="3CA428D2" w14:textId="5FA79DCA" w:rsidR="005B661F" w:rsidRDefault="00211ADB" w:rsidP="005B661F">
      <w:pPr>
        <w:rPr>
          <w:lang w:val="en-CH" w:eastAsia="de-DE"/>
        </w:rPr>
      </w:pPr>
      <w:r>
        <w:rPr>
          <w:lang w:val="en-CH" w:eastAsia="de-DE"/>
        </w:rPr>
        <w:t xml:space="preserve">Selenium Testing </w:t>
      </w:r>
      <w:proofErr w:type="spellStart"/>
      <w:r>
        <w:rPr>
          <w:lang w:val="en-CH" w:eastAsia="de-DE"/>
        </w:rPr>
        <w:t>Vor</w:t>
      </w:r>
      <w:proofErr w:type="spellEnd"/>
      <w:r>
        <w:rPr>
          <w:lang w:val="en-CH" w:eastAsia="de-DE"/>
        </w:rPr>
        <w:t xml:space="preserve">- </w:t>
      </w:r>
      <w:proofErr w:type="spellStart"/>
      <w:r>
        <w:rPr>
          <w:lang w:val="en-CH" w:eastAsia="de-DE"/>
        </w:rPr>
        <w:t>Nachteile</w:t>
      </w:r>
      <w:proofErr w:type="spellEnd"/>
      <w:r>
        <w:rPr>
          <w:lang w:val="en-CH" w:eastAsia="de-DE"/>
        </w:rPr>
        <w:t xml:space="preserve">: </w:t>
      </w:r>
      <w:proofErr w:type="spellStart"/>
      <w:r>
        <w:rPr>
          <w:lang w:val="en-CH" w:eastAsia="de-DE"/>
        </w:rPr>
        <w:t>Aufwändig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wenn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sich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Oberfläche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ändert</w:t>
      </w:r>
      <w:proofErr w:type="spellEnd"/>
      <w:r>
        <w:rPr>
          <w:lang w:val="en-CH" w:eastAsia="de-DE"/>
        </w:rPr>
        <w:t xml:space="preserve">, </w:t>
      </w:r>
      <w:proofErr w:type="spellStart"/>
      <w:r>
        <w:rPr>
          <w:lang w:val="en-CH" w:eastAsia="de-DE"/>
        </w:rPr>
        <w:t>OQs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können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einfach</w:t>
      </w:r>
      <w:proofErr w:type="spellEnd"/>
      <w:r>
        <w:rPr>
          <w:lang w:val="en-CH" w:eastAsia="de-DE"/>
        </w:rPr>
        <w:t xml:space="preserve"> auf </w:t>
      </w:r>
      <w:proofErr w:type="spellStart"/>
      <w:r>
        <w:rPr>
          <w:lang w:val="en-CH" w:eastAsia="de-DE"/>
        </w:rPr>
        <w:t>verschiedenen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Browsern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ausgeführt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werden</w:t>
      </w:r>
      <w:proofErr w:type="spellEnd"/>
      <w:r>
        <w:rPr>
          <w:lang w:val="en-CH" w:eastAsia="de-DE"/>
        </w:rPr>
        <w:t xml:space="preserve"> </w:t>
      </w:r>
      <w:r w:rsidRPr="00211ADB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Testen</w:t>
      </w:r>
      <w:proofErr w:type="spellEnd"/>
      <w:r>
        <w:rPr>
          <w:lang w:val="en-CH" w:eastAsia="de-DE"/>
        </w:rPr>
        <w:t xml:space="preserve"> der </w:t>
      </w:r>
      <w:proofErr w:type="spellStart"/>
      <w:r>
        <w:rPr>
          <w:lang w:val="en-CH" w:eastAsia="de-DE"/>
        </w:rPr>
        <w:t>Applikation</w:t>
      </w:r>
      <w:proofErr w:type="spellEnd"/>
      <w:r>
        <w:rPr>
          <w:lang w:val="en-CH" w:eastAsia="de-DE"/>
        </w:rPr>
        <w:t xml:space="preserve"> auf </w:t>
      </w:r>
      <w:proofErr w:type="spellStart"/>
      <w:r>
        <w:rPr>
          <w:lang w:val="en-CH" w:eastAsia="de-DE"/>
        </w:rPr>
        <w:t>verschiedenen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Browsern</w:t>
      </w:r>
      <w:proofErr w:type="spellEnd"/>
      <w:r>
        <w:rPr>
          <w:lang w:val="en-CH" w:eastAsia="de-DE"/>
        </w:rPr>
        <w:t>.</w:t>
      </w:r>
    </w:p>
    <w:p w14:paraId="3C5D33D6" w14:textId="5E9A7055" w:rsidR="00211ADB" w:rsidRDefault="00211ADB" w:rsidP="005B661F">
      <w:pPr>
        <w:rPr>
          <w:lang w:val="en-CH" w:eastAsia="de-DE"/>
        </w:rPr>
      </w:pPr>
    </w:p>
    <w:p w14:paraId="65D453AE" w14:textId="2CAECCEC" w:rsidR="00211ADB" w:rsidRDefault="00211ADB" w:rsidP="005B661F">
      <w:pPr>
        <w:rPr>
          <w:lang w:val="en-CH" w:eastAsia="de-DE"/>
        </w:rPr>
      </w:pPr>
      <w:r>
        <w:rPr>
          <w:lang w:val="en-CH" w:eastAsia="de-DE"/>
        </w:rPr>
        <w:t xml:space="preserve">Digitization: </w:t>
      </w:r>
      <w:proofErr w:type="spellStart"/>
      <w:r>
        <w:rPr>
          <w:lang w:val="en-CH" w:eastAsia="de-DE"/>
        </w:rPr>
        <w:t>Prozess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möglichst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klassisch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gehalten</w:t>
      </w:r>
      <w:proofErr w:type="spellEnd"/>
      <w:r>
        <w:rPr>
          <w:lang w:val="en-CH" w:eastAsia="de-DE"/>
        </w:rPr>
        <w:t xml:space="preserve">, so </w:t>
      </w:r>
      <w:proofErr w:type="spellStart"/>
      <w:r>
        <w:rPr>
          <w:lang w:val="en-CH" w:eastAsia="de-DE"/>
        </w:rPr>
        <w:t>wie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er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jetzt</w:t>
      </w:r>
      <w:proofErr w:type="spellEnd"/>
      <w:r>
        <w:rPr>
          <w:lang w:val="en-CH" w:eastAsia="de-DE"/>
        </w:rPr>
        <w:t xml:space="preserve">, </w:t>
      </w:r>
      <w:proofErr w:type="spellStart"/>
      <w:r>
        <w:rPr>
          <w:lang w:val="en-CH" w:eastAsia="de-DE"/>
        </w:rPr>
        <w:t>manuell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schon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ist</w:t>
      </w:r>
      <w:proofErr w:type="spellEnd"/>
      <w:r>
        <w:rPr>
          <w:lang w:val="en-CH" w:eastAsia="de-DE"/>
        </w:rPr>
        <w:t xml:space="preserve">. Test automation </w:t>
      </w:r>
      <w:proofErr w:type="spellStart"/>
      <w:r>
        <w:rPr>
          <w:lang w:val="en-CH" w:eastAsia="de-DE"/>
        </w:rPr>
        <w:t>passt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sich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diesem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Prozess</w:t>
      </w:r>
      <w:proofErr w:type="spellEnd"/>
      <w:r>
        <w:rPr>
          <w:lang w:val="en-CH" w:eastAsia="de-DE"/>
        </w:rPr>
        <w:t xml:space="preserve"> an. </w:t>
      </w:r>
      <w:proofErr w:type="spellStart"/>
      <w:r>
        <w:rPr>
          <w:lang w:val="en-CH" w:eastAsia="de-DE"/>
        </w:rPr>
        <w:t>Denkbar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wäre</w:t>
      </w:r>
      <w:proofErr w:type="spellEnd"/>
      <w:r>
        <w:rPr>
          <w:lang w:val="en-CH" w:eastAsia="de-DE"/>
        </w:rPr>
        <w:t xml:space="preserve">, </w:t>
      </w:r>
      <w:proofErr w:type="spellStart"/>
      <w:r>
        <w:rPr>
          <w:lang w:val="en-CH" w:eastAsia="de-DE"/>
        </w:rPr>
        <w:t>OQs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schon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im</w:t>
      </w:r>
      <w:proofErr w:type="spellEnd"/>
      <w:r>
        <w:rPr>
          <w:lang w:val="en-CH" w:eastAsia="de-DE"/>
        </w:rPr>
        <w:t xml:space="preserve"> Build-</w:t>
      </w:r>
      <w:proofErr w:type="spellStart"/>
      <w:r>
        <w:rPr>
          <w:lang w:val="en-CH" w:eastAsia="de-DE"/>
        </w:rPr>
        <w:t>Prozess</w:t>
      </w:r>
      <w:proofErr w:type="spellEnd"/>
      <w:r w:rsidR="003A5537">
        <w:rPr>
          <w:lang w:val="en-CH" w:eastAsia="de-DE"/>
        </w:rPr>
        <w:t xml:space="preserve"> (inside Testing vs. Outside testing)</w:t>
      </w:r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durchzuführen</w:t>
      </w:r>
      <w:proofErr w:type="spellEnd"/>
      <w:r>
        <w:rPr>
          <w:lang w:val="en-CH" w:eastAsia="de-DE"/>
        </w:rPr>
        <w:t xml:space="preserve">. </w:t>
      </w:r>
      <w:proofErr w:type="spellStart"/>
      <w:r>
        <w:rPr>
          <w:lang w:val="en-CH" w:eastAsia="de-DE"/>
        </w:rPr>
        <w:t>Würde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aber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bedeuten</w:t>
      </w:r>
      <w:proofErr w:type="spellEnd"/>
      <w:r>
        <w:rPr>
          <w:lang w:val="en-CH" w:eastAsia="de-DE"/>
        </w:rPr>
        <w:t xml:space="preserve">, </w:t>
      </w:r>
      <w:proofErr w:type="spellStart"/>
      <w:r>
        <w:rPr>
          <w:lang w:val="en-CH" w:eastAsia="de-DE"/>
        </w:rPr>
        <w:t>dass</w:t>
      </w:r>
      <w:proofErr w:type="spellEnd"/>
      <w:r>
        <w:rPr>
          <w:lang w:val="en-CH" w:eastAsia="de-DE"/>
        </w:rPr>
        <w:t xml:space="preserve"> die </w:t>
      </w:r>
      <w:proofErr w:type="spellStart"/>
      <w:r>
        <w:rPr>
          <w:lang w:val="en-CH" w:eastAsia="de-DE"/>
        </w:rPr>
        <w:t>Reihenfolge</w:t>
      </w:r>
      <w:proofErr w:type="spellEnd"/>
      <w:r>
        <w:rPr>
          <w:lang w:val="en-CH" w:eastAsia="de-DE"/>
        </w:rPr>
        <w:t xml:space="preserve"> IQ </w:t>
      </w:r>
      <w:r w:rsidRPr="00211ADB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OQ </w:t>
      </w:r>
      <w:proofErr w:type="spellStart"/>
      <w:r>
        <w:rPr>
          <w:lang w:val="en-CH" w:eastAsia="de-DE"/>
        </w:rPr>
        <w:t>nicht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mehr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stimmen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würde</w:t>
      </w:r>
      <w:proofErr w:type="spellEnd"/>
      <w:r>
        <w:rPr>
          <w:lang w:val="en-CH" w:eastAsia="de-DE"/>
        </w:rPr>
        <w:t xml:space="preserve"> und </w:t>
      </w:r>
      <w:proofErr w:type="spellStart"/>
      <w:r>
        <w:rPr>
          <w:lang w:val="en-CH" w:eastAsia="de-DE"/>
        </w:rPr>
        <w:t>dass</w:t>
      </w:r>
      <w:proofErr w:type="spellEnd"/>
      <w:r>
        <w:rPr>
          <w:lang w:val="en-CH" w:eastAsia="de-DE"/>
        </w:rPr>
        <w:t xml:space="preserve"> die </w:t>
      </w:r>
      <w:proofErr w:type="spellStart"/>
      <w:r>
        <w:rPr>
          <w:lang w:val="en-CH" w:eastAsia="de-DE"/>
        </w:rPr>
        <w:t>Qualificationen</w:t>
      </w:r>
      <w:proofErr w:type="spellEnd"/>
      <w:r>
        <w:rPr>
          <w:lang w:val="en-CH" w:eastAsia="de-DE"/>
        </w:rPr>
        <w:t xml:space="preserve"> der </w:t>
      </w:r>
      <w:proofErr w:type="spellStart"/>
      <w:r>
        <w:rPr>
          <w:lang w:val="en-CH" w:eastAsia="de-DE"/>
        </w:rPr>
        <w:t>Auditoren</w:t>
      </w:r>
      <w:proofErr w:type="spellEnd"/>
      <w:r>
        <w:rPr>
          <w:lang w:val="en-CH" w:eastAsia="de-DE"/>
        </w:rPr>
        <w:t xml:space="preserve"> und der QA Menschen </w:t>
      </w:r>
      <w:proofErr w:type="spellStart"/>
      <w:r>
        <w:rPr>
          <w:lang w:val="en-CH" w:eastAsia="de-DE"/>
        </w:rPr>
        <w:t>sich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verschieben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müssten</w:t>
      </w:r>
      <w:proofErr w:type="spellEnd"/>
      <w:r>
        <w:rPr>
          <w:lang w:val="en-CH" w:eastAsia="de-DE"/>
        </w:rPr>
        <w:t xml:space="preserve"> </w:t>
      </w:r>
      <w:r w:rsidRPr="00211ADB">
        <w:rPr>
          <w:lang w:val="en-CH" w:eastAsia="de-DE"/>
        </w:rPr>
        <w:sym w:font="Wingdings" w:char="F0E0"/>
      </w:r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Müssten</w:t>
      </w:r>
      <w:proofErr w:type="spellEnd"/>
      <w:r>
        <w:rPr>
          <w:lang w:val="en-CH" w:eastAsia="de-DE"/>
        </w:rPr>
        <w:t xml:space="preserve"> Code </w:t>
      </w:r>
      <w:proofErr w:type="spellStart"/>
      <w:r>
        <w:rPr>
          <w:lang w:val="en-CH" w:eastAsia="de-DE"/>
        </w:rPr>
        <w:t>lesen</w:t>
      </w:r>
      <w:proofErr w:type="spellEnd"/>
      <w:r>
        <w:rPr>
          <w:lang w:val="en-CH" w:eastAsia="de-DE"/>
        </w:rPr>
        <w:t xml:space="preserve"> und </w:t>
      </w:r>
      <w:proofErr w:type="spellStart"/>
      <w:r>
        <w:rPr>
          <w:lang w:val="en-CH" w:eastAsia="de-DE"/>
        </w:rPr>
        <w:t>beurteilen</w:t>
      </w:r>
      <w:proofErr w:type="spellEnd"/>
      <w:r>
        <w:rPr>
          <w:lang w:val="en-CH" w:eastAsia="de-DE"/>
        </w:rPr>
        <w:t xml:space="preserve"> </w:t>
      </w:r>
      <w:proofErr w:type="spellStart"/>
      <w:r>
        <w:rPr>
          <w:lang w:val="en-CH" w:eastAsia="de-DE"/>
        </w:rPr>
        <w:t>können</w:t>
      </w:r>
      <w:proofErr w:type="spellEnd"/>
      <w:r>
        <w:rPr>
          <w:lang w:val="en-CH" w:eastAsia="de-DE"/>
        </w:rPr>
        <w:t xml:space="preserve"> (</w:t>
      </w:r>
      <w:proofErr w:type="spellStart"/>
      <w:r>
        <w:rPr>
          <w:lang w:val="en-CH" w:eastAsia="de-DE"/>
        </w:rPr>
        <w:t>vgl</w:t>
      </w:r>
      <w:proofErr w:type="spellEnd"/>
      <w:r>
        <w:rPr>
          <w:lang w:val="en-CH" w:eastAsia="de-DE"/>
        </w:rPr>
        <w:t xml:space="preserve">. </w:t>
      </w:r>
      <w:proofErr w:type="spellStart"/>
      <w:r>
        <w:rPr>
          <w:lang w:val="en-CH" w:eastAsia="de-DE"/>
        </w:rPr>
        <w:t>Kleines</w:t>
      </w:r>
      <w:proofErr w:type="spellEnd"/>
      <w:r>
        <w:rPr>
          <w:lang w:val="en-CH" w:eastAsia="de-DE"/>
        </w:rPr>
        <w:t xml:space="preserve"> BDD Buch)</w:t>
      </w:r>
    </w:p>
    <w:p w14:paraId="7167CC78" w14:textId="361BFF5F" w:rsidR="00211ADB" w:rsidRDefault="00211ADB" w:rsidP="005B661F">
      <w:pPr>
        <w:rPr>
          <w:lang w:val="en-CH" w:eastAsia="de-DE"/>
        </w:rPr>
      </w:pPr>
    </w:p>
    <w:p w14:paraId="6B20A904" w14:textId="77777777" w:rsidR="00211ADB" w:rsidRPr="00211ADB" w:rsidRDefault="00211ADB" w:rsidP="005B661F">
      <w:pPr>
        <w:rPr>
          <w:lang w:val="en-CH" w:eastAsia="de-DE"/>
        </w:rPr>
      </w:pPr>
    </w:p>
    <w:p w14:paraId="00BEC30E" w14:textId="77777777" w:rsidR="005B661F" w:rsidRPr="009564BC" w:rsidRDefault="001C2C21" w:rsidP="005B661F">
      <w:pPr>
        <w:pStyle w:val="Heading2"/>
        <w:rPr>
          <w:lang w:val="en-GB"/>
        </w:rPr>
      </w:pPr>
      <w:bookmarkStart w:id="88" w:name="_Toc37082334"/>
      <w:r>
        <w:rPr>
          <w:lang w:val="en-GB"/>
        </w:rPr>
        <w:t>Specific Topics</w:t>
      </w:r>
      <w:bookmarkEnd w:id="88"/>
    </w:p>
    <w:p w14:paraId="314D9D7E" w14:textId="77777777" w:rsidR="005B661F" w:rsidRDefault="005B661F" w:rsidP="005B661F">
      <w:pPr>
        <w:rPr>
          <w:lang w:val="en-GB" w:eastAsia="de-DE"/>
        </w:rPr>
      </w:pPr>
    </w:p>
    <w:p w14:paraId="099FC777" w14:textId="06B56B5E" w:rsidR="005B661F" w:rsidRDefault="00902C40" w:rsidP="00902C40">
      <w:pPr>
        <w:pStyle w:val="Heading3"/>
        <w:rPr>
          <w:lang w:val="en-GB"/>
        </w:rPr>
      </w:pPr>
      <w:bookmarkStart w:id="89" w:name="_Toc37082335"/>
      <w:r>
        <w:rPr>
          <w:lang w:val="en-GB"/>
        </w:rPr>
        <w:t>PQs</w:t>
      </w:r>
      <w:bookmarkEnd w:id="89"/>
    </w:p>
    <w:p w14:paraId="46460187" w14:textId="77777777" w:rsidR="00902C40" w:rsidRDefault="00902C40" w:rsidP="005B661F">
      <w:pPr>
        <w:rPr>
          <w:lang w:val="en-GB" w:eastAsia="de-DE"/>
        </w:rPr>
      </w:pPr>
    </w:p>
    <w:p w14:paraId="16317D94" w14:textId="5F6865E1" w:rsidR="00902C40" w:rsidRDefault="00902C40" w:rsidP="00902C40">
      <w:pPr>
        <w:pStyle w:val="Heading3"/>
        <w:rPr>
          <w:lang w:val="en-GB"/>
        </w:rPr>
      </w:pPr>
      <w:bookmarkStart w:id="90" w:name="_Toc37082336"/>
      <w:r>
        <w:rPr>
          <w:lang w:val="en-GB"/>
        </w:rPr>
        <w:t>Category 4 Software</w:t>
      </w:r>
      <w:bookmarkEnd w:id="90"/>
    </w:p>
    <w:p w14:paraId="03AB5855" w14:textId="77777777" w:rsidR="00902C40" w:rsidRDefault="00902C40" w:rsidP="005B661F">
      <w:pPr>
        <w:rPr>
          <w:lang w:val="en-GB" w:eastAsia="de-DE"/>
        </w:rPr>
      </w:pPr>
    </w:p>
    <w:p w14:paraId="43196100" w14:textId="77777777" w:rsidR="00902C40" w:rsidRDefault="00902C40" w:rsidP="005B661F">
      <w:pPr>
        <w:rPr>
          <w:lang w:val="en-GB" w:eastAsia="de-DE"/>
        </w:rPr>
      </w:pPr>
    </w:p>
    <w:p w14:paraId="3FAB04EE" w14:textId="1152C557" w:rsidR="00902C40" w:rsidRDefault="00902C40" w:rsidP="00902C40">
      <w:pPr>
        <w:pStyle w:val="Heading3"/>
        <w:rPr>
          <w:lang w:val="en-GB"/>
        </w:rPr>
      </w:pPr>
      <w:bookmarkStart w:id="91" w:name="_Toc37082337"/>
      <w:r>
        <w:rPr>
          <w:lang w:val="en-GB"/>
        </w:rPr>
        <w:t>DevOps</w:t>
      </w:r>
      <w:bookmarkEnd w:id="91"/>
    </w:p>
    <w:p w14:paraId="6CB25AD0" w14:textId="77777777" w:rsidR="00902C40" w:rsidRDefault="00902C40" w:rsidP="005B661F">
      <w:pPr>
        <w:rPr>
          <w:lang w:val="en-GB" w:eastAsia="de-DE"/>
        </w:rPr>
      </w:pPr>
    </w:p>
    <w:p w14:paraId="2F69641D" w14:textId="77777777" w:rsidR="00902C40" w:rsidRDefault="00902C40" w:rsidP="005B661F">
      <w:pPr>
        <w:rPr>
          <w:lang w:val="en-GB" w:eastAsia="de-DE"/>
        </w:rPr>
      </w:pPr>
    </w:p>
    <w:p w14:paraId="79326747" w14:textId="77777777" w:rsidR="00902C40" w:rsidRDefault="00902C40" w:rsidP="005B661F">
      <w:pPr>
        <w:rPr>
          <w:lang w:val="en-GB" w:eastAsia="de-DE"/>
        </w:rPr>
      </w:pPr>
    </w:p>
    <w:p w14:paraId="1EE906B0" w14:textId="77777777" w:rsidR="00902C40" w:rsidRDefault="00902C40" w:rsidP="005B661F">
      <w:pPr>
        <w:rPr>
          <w:lang w:val="en-GB" w:eastAsia="de-DE"/>
        </w:rPr>
      </w:pPr>
    </w:p>
    <w:p w14:paraId="0F07C387" w14:textId="77777777" w:rsidR="00902C40" w:rsidRDefault="00902C40" w:rsidP="005B661F">
      <w:pPr>
        <w:rPr>
          <w:lang w:val="en-GB" w:eastAsia="de-DE"/>
        </w:rPr>
      </w:pPr>
    </w:p>
    <w:p w14:paraId="37E4C4EC" w14:textId="77777777" w:rsidR="00902C40" w:rsidRDefault="00902C40" w:rsidP="005B661F">
      <w:pPr>
        <w:rPr>
          <w:lang w:val="en-GB" w:eastAsia="de-DE"/>
        </w:rPr>
      </w:pPr>
    </w:p>
    <w:p w14:paraId="5E635205" w14:textId="77777777" w:rsidR="00902C40" w:rsidRDefault="00902C40" w:rsidP="005B661F">
      <w:pPr>
        <w:rPr>
          <w:lang w:val="en-GB" w:eastAsia="de-DE"/>
        </w:rPr>
      </w:pPr>
    </w:p>
    <w:p w14:paraId="234E842D" w14:textId="77777777" w:rsidR="00902C40" w:rsidRDefault="00902C40" w:rsidP="005B661F">
      <w:pPr>
        <w:rPr>
          <w:lang w:val="en-GB" w:eastAsia="de-DE"/>
        </w:rPr>
      </w:pPr>
    </w:p>
    <w:p w14:paraId="51B3D34B" w14:textId="77777777" w:rsidR="005B661F" w:rsidRDefault="005B661F" w:rsidP="005B661F">
      <w:pPr>
        <w:rPr>
          <w:lang w:val="en-GB" w:eastAsia="de-DE"/>
        </w:rPr>
      </w:pPr>
    </w:p>
    <w:p w14:paraId="7ABDC922" w14:textId="77777777" w:rsidR="005B661F" w:rsidRDefault="005B661F" w:rsidP="005B661F">
      <w:pPr>
        <w:rPr>
          <w:lang w:val="en-GB" w:eastAsia="de-DE"/>
        </w:rPr>
      </w:pPr>
    </w:p>
    <w:p w14:paraId="5DDA20A0" w14:textId="77777777" w:rsidR="005B661F" w:rsidRDefault="005B661F" w:rsidP="005B661F">
      <w:pPr>
        <w:rPr>
          <w:lang w:val="en-GB" w:eastAsia="de-DE"/>
        </w:rPr>
      </w:pPr>
    </w:p>
    <w:p w14:paraId="14227CF5" w14:textId="77777777" w:rsidR="005B661F" w:rsidRDefault="005B661F" w:rsidP="005B661F">
      <w:pPr>
        <w:rPr>
          <w:lang w:val="en-GB" w:eastAsia="de-DE"/>
        </w:rPr>
      </w:pPr>
    </w:p>
    <w:p w14:paraId="0A208CE3" w14:textId="77777777" w:rsidR="005B661F" w:rsidRDefault="005B661F" w:rsidP="005B661F">
      <w:pPr>
        <w:rPr>
          <w:lang w:val="en-GB" w:eastAsia="de-DE"/>
        </w:rPr>
      </w:pPr>
    </w:p>
    <w:p w14:paraId="1DC997B0" w14:textId="77777777" w:rsidR="005B661F" w:rsidRDefault="005B661F" w:rsidP="005B661F">
      <w:pPr>
        <w:rPr>
          <w:lang w:val="en-GB" w:eastAsia="de-DE"/>
        </w:rPr>
      </w:pPr>
    </w:p>
    <w:p w14:paraId="59CD0FC1" w14:textId="77777777" w:rsidR="005B661F" w:rsidRDefault="005B661F" w:rsidP="005B661F">
      <w:pPr>
        <w:rPr>
          <w:lang w:val="en-GB" w:eastAsia="de-DE"/>
        </w:rPr>
      </w:pPr>
    </w:p>
    <w:p w14:paraId="2AE250A2" w14:textId="77777777" w:rsidR="00D21891" w:rsidRPr="00DF0033" w:rsidRDefault="00D21891" w:rsidP="00417554">
      <w:pPr>
        <w:rPr>
          <w:lang w:val="en-GB" w:eastAsia="de-DE"/>
        </w:rPr>
      </w:pPr>
    </w:p>
    <w:p w14:paraId="473C1172" w14:textId="77777777" w:rsidR="00417554" w:rsidRPr="00DF0033" w:rsidRDefault="00DF0033" w:rsidP="00417554">
      <w:pPr>
        <w:pStyle w:val="Heading1"/>
        <w:rPr>
          <w:lang w:val="en-GB"/>
        </w:rPr>
      </w:pPr>
      <w:bookmarkStart w:id="92" w:name="_Toc37082338"/>
      <w:r w:rsidRPr="00DF0033">
        <w:rPr>
          <w:lang w:val="en-GB"/>
        </w:rPr>
        <w:lastRenderedPageBreak/>
        <w:t>Formatting</w:t>
      </w:r>
      <w:bookmarkEnd w:id="92"/>
    </w:p>
    <w:p w14:paraId="66761DE6" w14:textId="77777777" w:rsidR="00417554" w:rsidRPr="00DF0033" w:rsidRDefault="00637567" w:rsidP="00881611">
      <w:pPr>
        <w:pStyle w:val="Heading2"/>
        <w:rPr>
          <w:lang w:val="en-GB"/>
        </w:rPr>
      </w:pPr>
      <w:bookmarkStart w:id="93" w:name="_Toc37082339"/>
      <w:r w:rsidRPr="00DF0033">
        <w:rPr>
          <w:lang w:val="en-GB"/>
        </w:rPr>
        <w:t>Quotes</w:t>
      </w:r>
      <w:bookmarkEnd w:id="93"/>
    </w:p>
    <w:p w14:paraId="5C65F870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Enable „</w:t>
      </w:r>
      <w:r w:rsidR="00771FDC">
        <w:rPr>
          <w:lang w:val="en-GB"/>
        </w:rPr>
        <w:t xml:space="preserve">Replace </w:t>
      </w:r>
      <w:r w:rsidR="00771FDC" w:rsidRPr="00771FDC">
        <w:rPr>
          <w:iCs/>
          <w:lang w:val="en-GB"/>
        </w:rPr>
        <w:t>"</w:t>
      </w:r>
      <w:r w:rsidR="000B50FF">
        <w:rPr>
          <w:lang w:val="en-GB"/>
        </w:rPr>
        <w:t>Straight quotes</w:t>
      </w:r>
      <w:r w:rsidR="00771FDC" w:rsidRPr="00771FDC">
        <w:rPr>
          <w:iCs/>
          <w:lang w:val="en-GB"/>
        </w:rPr>
        <w:t>"</w:t>
      </w:r>
      <w:r w:rsidR="000B50FF">
        <w:rPr>
          <w:lang w:val="en-GB"/>
        </w:rPr>
        <w:t xml:space="preserve"> with </w:t>
      </w:r>
      <w:r w:rsidR="00771FDC">
        <w:rPr>
          <w:lang w:val="en-GB"/>
        </w:rPr>
        <w:t>“</w:t>
      </w:r>
      <w:r w:rsidR="000B50FF">
        <w:rPr>
          <w:lang w:val="en-GB"/>
        </w:rPr>
        <w:t>smart</w:t>
      </w:r>
      <w:r w:rsidRPr="00DF0033">
        <w:rPr>
          <w:lang w:val="en-GB"/>
        </w:rPr>
        <w:t xml:space="preserve"> quotes</w:t>
      </w:r>
      <w:r w:rsidR="00771FDC">
        <w:rPr>
          <w:lang w:val="en-GB"/>
        </w:rPr>
        <w:t>””</w:t>
      </w:r>
      <w:r w:rsidR="00BA0923" w:rsidRPr="00DF0033">
        <w:rPr>
          <w:lang w:val="en-GB"/>
        </w:rPr>
        <w:t xml:space="preserve"> in</w:t>
      </w:r>
      <w:r w:rsidR="000B50FF">
        <w:rPr>
          <w:lang w:val="en-GB"/>
        </w:rPr>
        <w:t xml:space="preserve"> the </w:t>
      </w:r>
      <w:r w:rsidR="00771FDC">
        <w:rPr>
          <w:lang w:val="en-GB"/>
        </w:rPr>
        <w:t>AutoFormat</w:t>
      </w:r>
      <w:r w:rsidR="000B50FF">
        <w:rPr>
          <w:lang w:val="en-GB"/>
        </w:rPr>
        <w:t xml:space="preserve"> section of the</w:t>
      </w:r>
      <w:r w:rsidR="00BA0923" w:rsidRPr="00DF0033">
        <w:rPr>
          <w:lang w:val="en-GB"/>
        </w:rPr>
        <w:t xml:space="preserve"> </w:t>
      </w:r>
      <w:r w:rsidR="00057983">
        <w:rPr>
          <w:lang w:val="en-GB"/>
        </w:rPr>
        <w:t>AutoCorrect</w:t>
      </w:r>
      <w:r w:rsidR="000B50FF">
        <w:rPr>
          <w:lang w:val="en-GB"/>
        </w:rPr>
        <w:t xml:space="preserve"> options</w:t>
      </w:r>
      <w:r w:rsidR="00BA0923" w:rsidRPr="00DF0033">
        <w:rPr>
          <w:lang w:val="en-GB"/>
        </w:rPr>
        <w:t xml:space="preserve">. </w:t>
      </w:r>
      <w:r w:rsidR="004F5340" w:rsidRPr="00DF0033">
        <w:rPr>
          <w:lang w:val="en-GB"/>
        </w:rPr>
        <w:t>D</w:t>
      </w:r>
      <w:r w:rsidRPr="00DF0033">
        <w:rPr>
          <w:lang w:val="en-GB"/>
        </w:rPr>
        <w:t>efault</w:t>
      </w:r>
      <w:r w:rsidR="00BA0923" w:rsidRPr="00DF0033">
        <w:rPr>
          <w:lang w:val="en-GB"/>
        </w:rPr>
        <w:t xml:space="preserve"> </w:t>
      </w:r>
      <w:r w:rsidRPr="00DF0033">
        <w:rPr>
          <w:lang w:val="en-GB"/>
        </w:rPr>
        <w:t>language</w:t>
      </w:r>
      <w:r w:rsidR="00BA0923" w:rsidRPr="00DF0033">
        <w:rPr>
          <w:lang w:val="en-GB"/>
        </w:rPr>
        <w:t xml:space="preserve"> is „</w:t>
      </w:r>
      <w:r w:rsidR="004F5340" w:rsidRPr="00DF0033">
        <w:rPr>
          <w:lang w:val="en-GB"/>
        </w:rPr>
        <w:t>English</w:t>
      </w:r>
      <w:r w:rsidR="00BA0923" w:rsidRPr="00DF0033">
        <w:rPr>
          <w:lang w:val="en-GB"/>
        </w:rPr>
        <w:t xml:space="preserve"> (</w:t>
      </w:r>
      <w:r w:rsidR="004F5340" w:rsidRPr="00DF0033">
        <w:rPr>
          <w:lang w:val="en-GB"/>
        </w:rPr>
        <w:t>U</w:t>
      </w:r>
      <w:r w:rsidR="000B50FF">
        <w:rPr>
          <w:lang w:val="en-GB"/>
        </w:rPr>
        <w:t>.</w:t>
      </w:r>
      <w:r w:rsidR="004F5340" w:rsidRPr="00DF0033">
        <w:rPr>
          <w:lang w:val="en-GB"/>
        </w:rPr>
        <w:t>K</w:t>
      </w:r>
      <w:r w:rsidR="000B50FF">
        <w:rPr>
          <w:lang w:val="en-GB"/>
        </w:rPr>
        <w:t>.</w:t>
      </w:r>
      <w:r w:rsidR="00BA0923" w:rsidRPr="00DF0033">
        <w:rPr>
          <w:lang w:val="en-GB"/>
        </w:rPr>
        <w:t>)“.</w:t>
      </w:r>
    </w:p>
    <w:p w14:paraId="4EF8D281" w14:textId="77777777" w:rsidR="00696A18" w:rsidRPr="00DF0033" w:rsidRDefault="00696A18" w:rsidP="00BA0923">
      <w:pPr>
        <w:rPr>
          <w:lang w:val="en-GB"/>
        </w:rPr>
      </w:pPr>
      <w:r w:rsidRPr="00DF0033">
        <w:rPr>
          <w:lang w:val="en-GB"/>
        </w:rPr>
        <w:t xml:space="preserve">Variant: </w:t>
      </w:r>
      <w:r w:rsidR="00507598" w:rsidRPr="00DF0033">
        <w:rPr>
          <w:rFonts w:cs="Arial"/>
          <w:lang w:val="en-GB"/>
        </w:rPr>
        <w:t>«…»</w:t>
      </w:r>
    </w:p>
    <w:p w14:paraId="3AB07555" w14:textId="77777777" w:rsidR="00BA0923" w:rsidRPr="00DF0033" w:rsidRDefault="00637567" w:rsidP="00417554">
      <w:pPr>
        <w:pStyle w:val="Heading2"/>
        <w:rPr>
          <w:lang w:val="en-GB"/>
        </w:rPr>
      </w:pPr>
      <w:bookmarkStart w:id="94" w:name="_Toc37082340"/>
      <w:r w:rsidRPr="00DF0033">
        <w:rPr>
          <w:lang w:val="en-GB"/>
        </w:rPr>
        <w:t>Enumerations</w:t>
      </w:r>
      <w:bookmarkEnd w:id="94"/>
    </w:p>
    <w:p w14:paraId="1E9208E2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Please use the</w:t>
      </w:r>
      <w:r w:rsidR="00BA0923" w:rsidRPr="00DF0033">
        <w:rPr>
          <w:lang w:val="en-GB"/>
        </w:rPr>
        <w:t xml:space="preserve"> „</w:t>
      </w:r>
      <w:r w:rsidR="00057983">
        <w:rPr>
          <w:lang w:val="en-GB"/>
        </w:rPr>
        <w:t>List B</w:t>
      </w:r>
      <w:r w:rsidRPr="00DF0033">
        <w:rPr>
          <w:lang w:val="en-GB"/>
        </w:rPr>
        <w:t>ullet</w:t>
      </w:r>
      <w:r w:rsidR="00BA0923" w:rsidRPr="00DF0033">
        <w:rPr>
          <w:lang w:val="en-GB"/>
        </w:rPr>
        <w:t xml:space="preserve">“ </w:t>
      </w:r>
      <w:r w:rsidRPr="00DF0033">
        <w:rPr>
          <w:lang w:val="en-GB"/>
        </w:rPr>
        <w:t>template</w:t>
      </w:r>
      <w:r w:rsidR="00BA0923" w:rsidRPr="00DF0033">
        <w:rPr>
          <w:lang w:val="en-GB"/>
        </w:rPr>
        <w:t>.</w:t>
      </w:r>
    </w:p>
    <w:p w14:paraId="636B991F" w14:textId="77777777" w:rsidR="00BA0923" w:rsidRPr="00DF0033" w:rsidRDefault="00637567" w:rsidP="00417554">
      <w:pPr>
        <w:pStyle w:val="ListBullet"/>
        <w:rPr>
          <w:lang w:val="en-GB"/>
        </w:rPr>
      </w:pPr>
      <w:r w:rsidRPr="00DF0033">
        <w:rPr>
          <w:lang w:val="en-GB"/>
        </w:rPr>
        <w:t>Item</w:t>
      </w:r>
      <w:r w:rsidR="00BA0923" w:rsidRPr="00DF0033">
        <w:rPr>
          <w:lang w:val="en-GB"/>
        </w:rPr>
        <w:t xml:space="preserve"> 1</w:t>
      </w:r>
    </w:p>
    <w:p w14:paraId="31DE1DFE" w14:textId="77777777" w:rsidR="00BA0923" w:rsidRPr="00DF0033" w:rsidRDefault="00637567" w:rsidP="00417554">
      <w:pPr>
        <w:pStyle w:val="ListBullet"/>
        <w:rPr>
          <w:lang w:val="en-GB"/>
        </w:rPr>
      </w:pPr>
      <w:r w:rsidRPr="00DF0033">
        <w:rPr>
          <w:lang w:val="en-GB"/>
        </w:rPr>
        <w:t>Item</w:t>
      </w:r>
      <w:r w:rsidR="00BA0923" w:rsidRPr="00DF0033">
        <w:rPr>
          <w:lang w:val="en-GB"/>
        </w:rPr>
        <w:t xml:space="preserve"> 2</w:t>
      </w:r>
    </w:p>
    <w:p w14:paraId="31316A0C" w14:textId="77777777" w:rsidR="00BA0923" w:rsidRPr="00DF0033" w:rsidRDefault="00637567" w:rsidP="00D000CF">
      <w:pPr>
        <w:pStyle w:val="Heading2"/>
        <w:rPr>
          <w:lang w:val="en-GB"/>
        </w:rPr>
      </w:pPr>
      <w:bookmarkStart w:id="95" w:name="_Toc37082341"/>
      <w:r w:rsidRPr="00DF0033">
        <w:rPr>
          <w:lang w:val="en-GB"/>
        </w:rPr>
        <w:t>Footnotes</w:t>
      </w:r>
      <w:bookmarkEnd w:id="95"/>
    </w:p>
    <w:p w14:paraId="4FBE20DB" w14:textId="77777777" w:rsidR="00BA0923" w:rsidRPr="00DF0033" w:rsidRDefault="00637567" w:rsidP="00BA0923">
      <w:pPr>
        <w:rPr>
          <w:lang w:val="en-GB"/>
        </w:rPr>
      </w:pPr>
      <w:r w:rsidRPr="00DF0033">
        <w:rPr>
          <w:lang w:val="en-GB"/>
        </w:rPr>
        <w:t>Example for text containing a footnote</w:t>
      </w:r>
      <w:r w:rsidR="00BA0923" w:rsidRPr="00DF0033">
        <w:rPr>
          <w:lang w:val="en-GB"/>
        </w:rPr>
        <w:t>.</w:t>
      </w:r>
      <w:r w:rsidR="00BA0923" w:rsidRPr="00DF0033">
        <w:rPr>
          <w:rStyle w:val="FootnoteReference"/>
          <w:lang w:val="en-GB"/>
        </w:rPr>
        <w:footnoteReference w:id="1"/>
      </w:r>
    </w:p>
    <w:p w14:paraId="4BFF4ADF" w14:textId="77777777" w:rsidR="004C3879" w:rsidRPr="00DF0033" w:rsidRDefault="00771FDC" w:rsidP="004C3879">
      <w:pPr>
        <w:pStyle w:val="Heading2"/>
        <w:rPr>
          <w:lang w:val="en-GB"/>
        </w:rPr>
      </w:pPr>
      <w:bookmarkStart w:id="96" w:name="_Ref416163996"/>
      <w:bookmarkStart w:id="97" w:name="_Toc37082342"/>
      <w:r>
        <w:rPr>
          <w:lang w:val="en-GB"/>
        </w:rPr>
        <w:t>Figures</w:t>
      </w:r>
      <w:bookmarkEnd w:id="96"/>
      <w:bookmarkEnd w:id="97"/>
    </w:p>
    <w:p w14:paraId="1BE83AA2" w14:textId="77777777" w:rsidR="004F5340" w:rsidRPr="00DF0033" w:rsidRDefault="004F5340" w:rsidP="004C3879">
      <w:pPr>
        <w:rPr>
          <w:lang w:val="en-GB"/>
        </w:rPr>
      </w:pPr>
      <w:r w:rsidRPr="00DF0033">
        <w:rPr>
          <w:lang w:val="en-GB"/>
        </w:rPr>
        <w:t>Please use the following option to insert graphical illustrations (e.g. Power Point charts):</w:t>
      </w:r>
    </w:p>
    <w:p w14:paraId="371E28BA" w14:textId="77777777" w:rsidR="004C3879" w:rsidRPr="00DF0033" w:rsidRDefault="004F5340" w:rsidP="004C3879">
      <w:pPr>
        <w:rPr>
          <w:lang w:val="en-GB"/>
        </w:rPr>
      </w:pPr>
      <w:r w:rsidRPr="00DF0033">
        <w:rPr>
          <w:lang w:val="en-GB"/>
        </w:rPr>
        <w:t>Home Tab</w:t>
      </w:r>
      <w:r w:rsidR="001866C1" w:rsidRPr="00DF0033">
        <w:rPr>
          <w:lang w:val="en-GB"/>
        </w:rPr>
        <w:t xml:space="preserve"> </w:t>
      </w:r>
      <w:r w:rsidR="001866C1" w:rsidRPr="00DF0033">
        <w:rPr>
          <w:lang w:val="en-GB"/>
        </w:rPr>
        <w:sym w:font="Wingdings" w:char="F0E0"/>
      </w:r>
      <w:r w:rsidR="001866C1" w:rsidRPr="00DF0033">
        <w:rPr>
          <w:lang w:val="en-GB"/>
        </w:rPr>
        <w:t xml:space="preserve"> </w:t>
      </w:r>
      <w:r w:rsidR="000B50FF">
        <w:rPr>
          <w:lang w:val="en-GB"/>
        </w:rPr>
        <w:t>Paste</w:t>
      </w:r>
      <w:r w:rsidR="00B22E84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B50FF">
        <w:rPr>
          <w:lang w:val="en-GB"/>
        </w:rPr>
        <w:t xml:space="preserve">Paste Special… </w:t>
      </w:r>
      <w:r w:rsidR="000B50FF" w:rsidRPr="00DF0033">
        <w:rPr>
          <w:lang w:val="en-GB"/>
        </w:rPr>
        <w:sym w:font="Wingdings" w:char="F0E0"/>
      </w:r>
      <w:r w:rsidR="000B50FF">
        <w:rPr>
          <w:lang w:val="en-GB"/>
        </w:rPr>
        <w:t xml:space="preserve"> Picture</w:t>
      </w:r>
      <w:r w:rsidR="001866C1" w:rsidRPr="00DF0033">
        <w:rPr>
          <w:lang w:val="en-GB"/>
        </w:rPr>
        <w:t xml:space="preserve"> (</w:t>
      </w:r>
      <w:r w:rsidR="000B50FF">
        <w:rPr>
          <w:lang w:val="en-GB"/>
        </w:rPr>
        <w:t>E</w:t>
      </w:r>
      <w:r w:rsidRPr="00DF0033">
        <w:rPr>
          <w:lang w:val="en-GB"/>
        </w:rPr>
        <w:t>nhanced</w:t>
      </w:r>
      <w:r w:rsidR="00B22E84" w:rsidRPr="00DF0033">
        <w:rPr>
          <w:lang w:val="en-GB"/>
        </w:rPr>
        <w:t xml:space="preserve"> Meta</w:t>
      </w:r>
      <w:r w:rsidRPr="00DF0033">
        <w:rPr>
          <w:lang w:val="en-GB"/>
        </w:rPr>
        <w:t>file</w:t>
      </w:r>
      <w:r w:rsidR="00B22E84" w:rsidRPr="00DF0033">
        <w:rPr>
          <w:lang w:val="en-GB"/>
        </w:rPr>
        <w:t>).</w:t>
      </w:r>
    </w:p>
    <w:p w14:paraId="1B0D332D" w14:textId="77777777" w:rsidR="000F19AE" w:rsidRPr="00DF0033" w:rsidRDefault="004F5340" w:rsidP="004C3879">
      <w:pPr>
        <w:rPr>
          <w:lang w:val="en-GB"/>
        </w:rPr>
      </w:pPr>
      <w:r w:rsidRPr="00DF0033">
        <w:rPr>
          <w:lang w:val="en-GB"/>
        </w:rPr>
        <w:t>Use the template „</w:t>
      </w:r>
      <w:r w:rsidR="00771FDC">
        <w:rPr>
          <w:lang w:val="en-GB"/>
        </w:rPr>
        <w:t>Figure</w:t>
      </w:r>
      <w:r w:rsidRPr="00DF0033">
        <w:rPr>
          <w:lang w:val="en-GB"/>
        </w:rPr>
        <w:t xml:space="preserve">“ for </w:t>
      </w:r>
      <w:r w:rsidR="000B50FF">
        <w:rPr>
          <w:lang w:val="en-GB"/>
        </w:rPr>
        <w:t xml:space="preserve">the </w:t>
      </w:r>
      <w:r w:rsidRPr="00DF0033">
        <w:rPr>
          <w:lang w:val="en-GB"/>
        </w:rPr>
        <w:t>formatting</w:t>
      </w:r>
      <w:r w:rsidR="00057983">
        <w:rPr>
          <w:lang w:val="en-GB"/>
        </w:rPr>
        <w:t xml:space="preserve"> of illustrations</w:t>
      </w:r>
      <w:r w:rsidRPr="00DF0033">
        <w:rPr>
          <w:lang w:val="en-GB"/>
        </w:rPr>
        <w:t xml:space="preserve">. After </w:t>
      </w:r>
      <w:r w:rsidR="000B50FF">
        <w:rPr>
          <w:lang w:val="en-GB"/>
        </w:rPr>
        <w:t>inserting the illustration it must be anchored to the text</w:t>
      </w:r>
      <w:r w:rsidR="00057983">
        <w:rPr>
          <w:lang w:val="en-GB"/>
        </w:rPr>
        <w:t>.</w:t>
      </w:r>
      <w:r w:rsidR="000F4A35">
        <w:rPr>
          <w:lang w:val="en-GB"/>
        </w:rPr>
        <w:t xml:space="preserve"> </w:t>
      </w:r>
      <w:r w:rsidR="000F19AE" w:rsidRPr="00DF0033">
        <w:rPr>
          <w:lang w:val="en-GB"/>
        </w:rPr>
        <w:t xml:space="preserve">For this purpose, place the cursor </w:t>
      </w:r>
      <w:r w:rsidR="00B94F07">
        <w:rPr>
          <w:lang w:val="en-GB"/>
        </w:rPr>
        <w:t xml:space="preserve">in the target area of </w:t>
      </w:r>
      <w:r w:rsidR="000F19AE" w:rsidRPr="00DF0033">
        <w:rPr>
          <w:lang w:val="en-GB"/>
        </w:rPr>
        <w:t xml:space="preserve">the </w:t>
      </w:r>
      <w:r w:rsidR="00AF14E0" w:rsidRPr="00DF0033">
        <w:rPr>
          <w:lang w:val="en-GB"/>
        </w:rPr>
        <w:t>figure</w:t>
      </w:r>
      <w:r w:rsidR="00B94F07">
        <w:rPr>
          <w:lang w:val="en-GB"/>
        </w:rPr>
        <w:t xml:space="preserve"> (a paragraph </w:t>
      </w:r>
      <w:r w:rsidR="00715C55">
        <w:rPr>
          <w:lang w:val="en-GB"/>
        </w:rPr>
        <w:t>which is formatted as</w:t>
      </w:r>
      <w:r w:rsidR="000F19AE" w:rsidRPr="00DF0033">
        <w:rPr>
          <w:lang w:val="en-GB"/>
        </w:rPr>
        <w:t xml:space="preserve"> „</w:t>
      </w:r>
      <w:r w:rsidR="00771FDC">
        <w:rPr>
          <w:lang w:val="en-GB"/>
        </w:rPr>
        <w:t>Figure</w:t>
      </w:r>
      <w:r w:rsidR="000F19AE" w:rsidRPr="00DF0033">
        <w:rPr>
          <w:lang w:val="en-GB"/>
        </w:rPr>
        <w:t>“</w:t>
      </w:r>
      <w:r w:rsidR="00B94F07">
        <w:rPr>
          <w:lang w:val="en-GB"/>
        </w:rPr>
        <w:t>)</w:t>
      </w:r>
      <w:r w:rsidR="000F19AE" w:rsidRPr="00DF0033">
        <w:rPr>
          <w:lang w:val="en-GB"/>
        </w:rPr>
        <w:t xml:space="preserve">, </w:t>
      </w:r>
      <w:r w:rsidR="003671CC">
        <w:rPr>
          <w:lang w:val="en-GB"/>
        </w:rPr>
        <w:t xml:space="preserve">do a </w:t>
      </w:r>
      <w:r w:rsidR="000F19AE" w:rsidRPr="00DF0033">
        <w:rPr>
          <w:lang w:val="en-GB"/>
        </w:rPr>
        <w:t xml:space="preserve">right click on </w:t>
      </w:r>
      <w:r w:rsidR="00B94F07">
        <w:rPr>
          <w:lang w:val="en-GB"/>
        </w:rPr>
        <w:t>the</w:t>
      </w:r>
      <w:r w:rsidR="000F19AE" w:rsidRPr="00DF0033">
        <w:rPr>
          <w:lang w:val="en-GB"/>
        </w:rPr>
        <w:t xml:space="preserve"> </w:t>
      </w:r>
      <w:r w:rsidR="00AF14E0" w:rsidRPr="00DF0033">
        <w:rPr>
          <w:lang w:val="en-GB"/>
        </w:rPr>
        <w:t>figure</w:t>
      </w:r>
      <w:r w:rsidR="000F19AE" w:rsidRPr="00DF0033">
        <w:rPr>
          <w:lang w:val="en-GB"/>
        </w:rPr>
        <w:t xml:space="preserve"> and follow the instructions below:</w:t>
      </w:r>
    </w:p>
    <w:p w14:paraId="64710363" w14:textId="77777777" w:rsidR="00B22E84" w:rsidRPr="00DF0033" w:rsidRDefault="00715C55" w:rsidP="004C3879">
      <w:pPr>
        <w:rPr>
          <w:lang w:val="en-GB"/>
        </w:rPr>
      </w:pPr>
      <w:r>
        <w:rPr>
          <w:lang w:val="en-GB"/>
        </w:rPr>
        <w:t>Size and position</w:t>
      </w:r>
      <w:r w:rsidR="000F19AE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57983">
        <w:rPr>
          <w:lang w:val="en-GB"/>
        </w:rPr>
        <w:t>Text Wrapping</w:t>
      </w:r>
      <w:r w:rsidR="00B22E84" w:rsidRPr="00DF0033">
        <w:rPr>
          <w:lang w:val="en-GB"/>
        </w:rPr>
        <w:t xml:space="preserve"> </w:t>
      </w:r>
      <w:r w:rsidR="00B22E84" w:rsidRPr="00DF0033">
        <w:rPr>
          <w:lang w:val="en-GB"/>
        </w:rPr>
        <w:sym w:font="Wingdings" w:char="F0E0"/>
      </w:r>
      <w:r w:rsidR="00B22E84" w:rsidRPr="00DF0033">
        <w:rPr>
          <w:lang w:val="en-GB"/>
        </w:rPr>
        <w:t xml:space="preserve"> </w:t>
      </w:r>
      <w:r w:rsidR="00057983">
        <w:rPr>
          <w:lang w:val="en-GB"/>
        </w:rPr>
        <w:t>In Line with Text</w:t>
      </w:r>
    </w:p>
    <w:p w14:paraId="5E9BD616" w14:textId="77777777" w:rsidR="000F4A35" w:rsidRDefault="00AF14E0" w:rsidP="004C3879">
      <w:pPr>
        <w:rPr>
          <w:lang w:val="en-GB"/>
        </w:rPr>
      </w:pPr>
      <w:r w:rsidRPr="00DF0033">
        <w:rPr>
          <w:lang w:val="en-GB"/>
        </w:rPr>
        <w:t>The size</w:t>
      </w:r>
      <w:r w:rsidR="00B94F07">
        <w:rPr>
          <w:lang w:val="en-GB"/>
        </w:rPr>
        <w:t xml:space="preserve"> of the illustration</w:t>
      </w:r>
      <w:r w:rsidRPr="00DF0033">
        <w:rPr>
          <w:lang w:val="en-GB"/>
        </w:rPr>
        <w:t xml:space="preserve"> can also be changed in „</w:t>
      </w:r>
      <w:r w:rsidR="00715C55">
        <w:rPr>
          <w:lang w:val="en-GB"/>
        </w:rPr>
        <w:t>Size and position</w:t>
      </w:r>
      <w:r w:rsidRPr="00DF0033">
        <w:rPr>
          <w:lang w:val="en-GB"/>
        </w:rPr>
        <w:t>“</w:t>
      </w:r>
      <w:r w:rsidR="00771FDC">
        <w:rPr>
          <w:lang w:val="en-GB"/>
        </w:rPr>
        <w:t>.</w:t>
      </w:r>
      <w:r w:rsidRPr="00DF0033">
        <w:rPr>
          <w:lang w:val="en-GB"/>
        </w:rPr>
        <w:t xml:space="preserve"> </w:t>
      </w:r>
    </w:p>
    <w:p w14:paraId="1B710421" w14:textId="77777777" w:rsidR="00AF14E0" w:rsidRPr="00DF0033" w:rsidRDefault="00AF14E0" w:rsidP="004C3879">
      <w:pPr>
        <w:rPr>
          <w:lang w:val="en-GB"/>
        </w:rPr>
      </w:pPr>
      <w:r w:rsidRPr="00DF0033">
        <w:rPr>
          <w:lang w:val="en-GB"/>
        </w:rPr>
        <w:t xml:space="preserve">To </w:t>
      </w:r>
      <w:r w:rsidRPr="00DF0033">
        <w:rPr>
          <w:b/>
          <w:lang w:val="en-GB"/>
        </w:rPr>
        <w:t>name</w:t>
      </w:r>
      <w:r w:rsidRPr="00DF0033">
        <w:rPr>
          <w:lang w:val="en-GB"/>
        </w:rPr>
        <w:t xml:space="preserve"> your illustration, place the cursor below your figure and choose „</w:t>
      </w:r>
      <w:r w:rsidR="00715C55">
        <w:rPr>
          <w:lang w:val="en-GB"/>
        </w:rPr>
        <w:t>I</w:t>
      </w:r>
      <w:r w:rsidRPr="00DF0033">
        <w:rPr>
          <w:lang w:val="en-GB"/>
        </w:rPr>
        <w:t xml:space="preserve">nsert </w:t>
      </w:r>
      <w:r w:rsidR="00715C55">
        <w:rPr>
          <w:lang w:val="en-GB"/>
        </w:rPr>
        <w:t>C</w:t>
      </w:r>
      <w:r w:rsidRPr="00DF0033">
        <w:rPr>
          <w:lang w:val="en-GB"/>
        </w:rPr>
        <w:t>aption“ from tab „</w:t>
      </w:r>
      <w:r w:rsidR="00715C55">
        <w:rPr>
          <w:lang w:val="en-GB"/>
        </w:rPr>
        <w:t>R</w:t>
      </w:r>
      <w:r w:rsidRPr="00DF0033">
        <w:rPr>
          <w:lang w:val="en-GB"/>
        </w:rPr>
        <w:t>eferences“</w:t>
      </w:r>
      <w:r w:rsidR="00715C55">
        <w:rPr>
          <w:lang w:val="en-GB"/>
        </w:rPr>
        <w:t>.</w:t>
      </w:r>
    </w:p>
    <w:p w14:paraId="59B81C4F" w14:textId="77777777" w:rsidR="00AF14E0" w:rsidRPr="00DF0033" w:rsidRDefault="00D5613D" w:rsidP="004C3879">
      <w:pPr>
        <w:rPr>
          <w:lang w:val="en-GB"/>
        </w:rPr>
      </w:pPr>
      <w:r>
        <w:rPr>
          <w:lang w:val="en-GB"/>
        </w:rPr>
        <w:t>Caption</w:t>
      </w:r>
      <w:r w:rsidR="00AF14E0" w:rsidRPr="00DF0033">
        <w:rPr>
          <w:lang w:val="en-GB"/>
        </w:rPr>
        <w:t xml:space="preserve">: </w:t>
      </w:r>
      <w:r w:rsidR="00782DEC">
        <w:rPr>
          <w:lang w:val="en-GB"/>
        </w:rPr>
        <w:t>Figure</w:t>
      </w:r>
      <w:r w:rsidR="00AF14E0" w:rsidRPr="00DF0033">
        <w:rPr>
          <w:lang w:val="en-GB"/>
        </w:rPr>
        <w:t xml:space="preserve"> number, colon, space, caption.</w:t>
      </w:r>
    </w:p>
    <w:p w14:paraId="0722F6FE" w14:textId="77777777" w:rsidR="004C3879" w:rsidRPr="00780578" w:rsidRDefault="008D6FA7" w:rsidP="004C3879">
      <w:pPr>
        <w:rPr>
          <w:lang w:val="en-GB"/>
        </w:rPr>
      </w:pPr>
      <w:r w:rsidRPr="00DF0033">
        <w:rPr>
          <w:lang w:val="en-GB"/>
        </w:rPr>
        <w:t xml:space="preserve">Please compare </w:t>
      </w:r>
      <w:r w:rsidRPr="00A36005">
        <w:rPr>
          <w:lang w:val="en-GB"/>
        </w:rPr>
        <w:t xml:space="preserve">the </w:t>
      </w:r>
      <w:r w:rsidR="003D4952" w:rsidRPr="00A36005">
        <w:rPr>
          <w:color w:val="FF0000"/>
          <w:lang w:val="en-GB"/>
        </w:rPr>
        <w:t xml:space="preserve">following </w:t>
      </w:r>
      <w:r w:rsidRPr="00A36005">
        <w:rPr>
          <w:lang w:val="en-GB"/>
        </w:rPr>
        <w:t>example</w:t>
      </w:r>
      <w:r w:rsidR="004C3879" w:rsidRPr="00DF0033">
        <w:rPr>
          <w:lang w:val="en-GB"/>
        </w:rPr>
        <w:t xml:space="preserve">: </w:t>
      </w:r>
      <w:r w:rsidR="003671CC" w:rsidRPr="00780578">
        <w:rPr>
          <w:lang w:val="en-GB"/>
        </w:rPr>
        <w:fldChar w:fldCharType="begin"/>
      </w:r>
      <w:r w:rsidR="003671CC" w:rsidRPr="00780578">
        <w:rPr>
          <w:lang w:val="en-GB"/>
        </w:rPr>
        <w:instrText xml:space="preserve"> REF _Ref416163847 \h </w:instrText>
      </w:r>
      <w:r w:rsidR="003671CC" w:rsidRPr="00780578">
        <w:rPr>
          <w:lang w:val="en-GB"/>
        </w:rPr>
      </w:r>
      <w:r w:rsidR="003671CC" w:rsidRPr="00780578">
        <w:rPr>
          <w:lang w:val="en-GB"/>
        </w:rPr>
        <w:fldChar w:fldCharType="separate"/>
      </w:r>
      <w:r w:rsidR="00E36317" w:rsidRPr="00780578">
        <w:rPr>
          <w:lang w:val="en-GB"/>
        </w:rPr>
        <w:t xml:space="preserve">Figure </w:t>
      </w:r>
      <w:r w:rsidR="00E36317" w:rsidRPr="00780578">
        <w:rPr>
          <w:noProof/>
          <w:lang w:val="en-GB"/>
        </w:rPr>
        <w:t>1</w:t>
      </w:r>
      <w:r w:rsidR="003671CC" w:rsidRPr="00780578">
        <w:rPr>
          <w:lang w:val="en-GB"/>
        </w:rPr>
        <w:fldChar w:fldCharType="end"/>
      </w:r>
    </w:p>
    <w:p w14:paraId="636A1E27" w14:textId="77777777" w:rsidR="00B22E84" w:rsidRPr="00DF0033" w:rsidRDefault="00B22E84" w:rsidP="004C3879">
      <w:pPr>
        <w:rPr>
          <w:lang w:val="en-GB"/>
        </w:rPr>
      </w:pPr>
    </w:p>
    <w:p w14:paraId="79139AA0" w14:textId="77777777" w:rsidR="00782DEC" w:rsidRDefault="008D6FA7" w:rsidP="00782DEC">
      <w:pPr>
        <w:pStyle w:val="Figure"/>
      </w:pPr>
      <w:r w:rsidRPr="00DF0033">
        <w:rPr>
          <w:noProof/>
          <w:lang w:eastAsia="de-CH"/>
        </w:rPr>
        <w:lastRenderedPageBreak/>
        <w:drawing>
          <wp:inline distT="0" distB="0" distL="0" distR="0" wp14:anchorId="27693D93" wp14:editId="0B6BF052">
            <wp:extent cx="3616325" cy="2588895"/>
            <wp:effectExtent l="0" t="0" r="3175" b="190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F1E0" w14:textId="77777777" w:rsidR="00EF62D0" w:rsidRPr="00780578" w:rsidRDefault="00782DEC" w:rsidP="00535093">
      <w:pPr>
        <w:pStyle w:val="Caption"/>
        <w:jc w:val="left"/>
        <w:rPr>
          <w:lang w:val="en-GB"/>
        </w:rPr>
      </w:pPr>
      <w:bookmarkStart w:id="98" w:name="_Ref416163847"/>
      <w:bookmarkStart w:id="99" w:name="_Toc36826150"/>
      <w:r w:rsidRPr="00A36005">
        <w:t xml:space="preserve">Figure </w:t>
      </w:r>
      <w:r w:rsidR="00C255C3">
        <w:rPr>
          <w:noProof/>
        </w:rPr>
        <w:fldChar w:fldCharType="begin"/>
      </w:r>
      <w:r w:rsidR="00C255C3">
        <w:rPr>
          <w:noProof/>
        </w:rPr>
        <w:instrText xml:space="preserve"> SEQ Figure \* ARABIC </w:instrText>
      </w:r>
      <w:r w:rsidR="00C255C3">
        <w:rPr>
          <w:noProof/>
        </w:rPr>
        <w:fldChar w:fldCharType="separate"/>
      </w:r>
      <w:r w:rsidR="00AE1743">
        <w:rPr>
          <w:noProof/>
        </w:rPr>
        <w:t>3</w:t>
      </w:r>
      <w:r w:rsidR="00C255C3">
        <w:rPr>
          <w:noProof/>
        </w:rPr>
        <w:fldChar w:fldCharType="end"/>
      </w:r>
      <w:bookmarkEnd w:id="98"/>
      <w:r w:rsidRPr="00A36005">
        <w:t xml:space="preserve">: </w:t>
      </w:r>
      <w:proofErr w:type="spellStart"/>
      <w:r w:rsidRPr="00A36005">
        <w:t>Example</w:t>
      </w:r>
      <w:proofErr w:type="spellEnd"/>
      <w:r w:rsidRPr="00A36005">
        <w:t xml:space="preserve"> </w:t>
      </w:r>
      <w:proofErr w:type="spellStart"/>
      <w:r w:rsidRPr="00A36005">
        <w:t>illustration</w:t>
      </w:r>
      <w:bookmarkEnd w:id="99"/>
      <w:proofErr w:type="spellEnd"/>
    </w:p>
    <w:p w14:paraId="648EDAB1" w14:textId="77777777" w:rsidR="00F546FF" w:rsidRPr="00DF0033" w:rsidRDefault="00F546FF" w:rsidP="00F546FF">
      <w:pPr>
        <w:rPr>
          <w:lang w:val="en-GB" w:eastAsia="de-DE"/>
        </w:rPr>
      </w:pPr>
      <w:bookmarkStart w:id="100" w:name="_Ref173053924"/>
    </w:p>
    <w:p w14:paraId="57689A9B" w14:textId="77777777" w:rsidR="004C3879" w:rsidRPr="00DF0033" w:rsidRDefault="003671CC" w:rsidP="004C3879">
      <w:pPr>
        <w:pStyle w:val="Heading2"/>
        <w:rPr>
          <w:lang w:val="en-GB"/>
        </w:rPr>
      </w:pPr>
      <w:bookmarkStart w:id="101" w:name="_Ref416164013"/>
      <w:bookmarkStart w:id="102" w:name="_Toc37082343"/>
      <w:bookmarkEnd w:id="100"/>
      <w:r>
        <w:rPr>
          <w:lang w:val="en-GB"/>
        </w:rPr>
        <w:t>Tables</w:t>
      </w:r>
      <w:bookmarkEnd w:id="101"/>
      <w:bookmarkEnd w:id="102"/>
    </w:p>
    <w:p w14:paraId="63002085" w14:textId="77777777" w:rsidR="00D415B9" w:rsidRPr="00A36005" w:rsidRDefault="003671CC" w:rsidP="00A809E3">
      <w:pPr>
        <w:pStyle w:val="Heading3"/>
      </w:pPr>
      <w:bookmarkStart w:id="103" w:name="_Toc37082344"/>
      <w:proofErr w:type="spellStart"/>
      <w:r w:rsidRPr="00A36005">
        <w:t>Tables</w:t>
      </w:r>
      <w:proofErr w:type="spellEnd"/>
      <w:r w:rsidR="00D415B9" w:rsidRPr="00A36005">
        <w:t xml:space="preserve"> </w:t>
      </w:r>
      <w:proofErr w:type="spellStart"/>
      <w:r w:rsidR="00D415B9" w:rsidRPr="00A36005">
        <w:t>as</w:t>
      </w:r>
      <w:proofErr w:type="spellEnd"/>
      <w:r w:rsidR="00D415B9" w:rsidRPr="00A36005">
        <w:t xml:space="preserve"> </w:t>
      </w:r>
      <w:proofErr w:type="spellStart"/>
      <w:r w:rsidR="00715C55" w:rsidRPr="00A36005">
        <w:t>illustration</w:t>
      </w:r>
      <w:bookmarkEnd w:id="103"/>
      <w:proofErr w:type="spellEnd"/>
    </w:p>
    <w:p w14:paraId="16EC83F5" w14:textId="77777777" w:rsidR="00C4537D" w:rsidRPr="00DF0033" w:rsidRDefault="000F5B6C" w:rsidP="0021653C">
      <w:pPr>
        <w:rPr>
          <w:rStyle w:val="hps"/>
          <w:lang w:val="en-GB"/>
        </w:rPr>
      </w:pPr>
      <w:r>
        <w:rPr>
          <w:rStyle w:val="hps"/>
          <w:lang w:val="en-GB"/>
        </w:rPr>
        <w:t xml:space="preserve">For </w:t>
      </w:r>
      <w:r w:rsidR="003671CC">
        <w:rPr>
          <w:rStyle w:val="hps"/>
          <w:lang w:val="en-GB"/>
        </w:rPr>
        <w:t>tables</w:t>
      </w:r>
      <w:r>
        <w:rPr>
          <w:rStyle w:val="hps"/>
          <w:lang w:val="en-GB"/>
        </w:rPr>
        <w:t xml:space="preserve"> which are imported </w:t>
      </w:r>
      <w:r w:rsidR="003671CC">
        <w:rPr>
          <w:rStyle w:val="hps"/>
          <w:lang w:val="en-GB"/>
        </w:rPr>
        <w:t xml:space="preserve">as </w:t>
      </w:r>
      <w:r w:rsidR="003671CC" w:rsidRPr="000F5B6C">
        <w:rPr>
          <w:rStyle w:val="hps"/>
          <w:b/>
          <w:lang w:val="en-GB"/>
        </w:rPr>
        <w:t>illustration</w:t>
      </w:r>
      <w:r w:rsidR="003671CC">
        <w:rPr>
          <w:rStyle w:val="hps"/>
          <w:lang w:val="en-GB"/>
        </w:rPr>
        <w:t xml:space="preserve"> or </w:t>
      </w:r>
      <w:r w:rsidR="003671CC" w:rsidRPr="000F5B6C">
        <w:rPr>
          <w:rStyle w:val="hps"/>
          <w:b/>
          <w:lang w:val="en-GB"/>
        </w:rPr>
        <w:t>object</w:t>
      </w:r>
      <w:r w:rsidR="003671CC">
        <w:rPr>
          <w:rStyle w:val="hps"/>
          <w:lang w:val="en-GB"/>
        </w:rPr>
        <w:t xml:space="preserve"> </w:t>
      </w:r>
      <w:r>
        <w:rPr>
          <w:rStyle w:val="hps"/>
          <w:lang w:val="en-GB"/>
        </w:rPr>
        <w:t>e.g. from excel, u</w:t>
      </w:r>
      <w:r w:rsidR="00C4537D" w:rsidRPr="00DF0033">
        <w:rPr>
          <w:rStyle w:val="hps"/>
          <w:lang w:val="en-GB"/>
        </w:rPr>
        <w:t xml:space="preserve">se the same procedure like </w:t>
      </w:r>
      <w:r w:rsidR="00771FDC">
        <w:rPr>
          <w:rStyle w:val="hps"/>
          <w:lang w:val="en-GB"/>
        </w:rPr>
        <w:t xml:space="preserve">for </w:t>
      </w:r>
      <w:r w:rsidR="003671CC">
        <w:rPr>
          <w:rStyle w:val="hps"/>
          <w:lang w:val="en-GB"/>
        </w:rPr>
        <w:t>figures</w:t>
      </w:r>
      <w:r>
        <w:rPr>
          <w:rStyle w:val="hps"/>
          <w:lang w:val="en-GB"/>
        </w:rPr>
        <w:t xml:space="preserve"> </w:t>
      </w:r>
      <w:r w:rsidRPr="00DF0033">
        <w:rPr>
          <w:lang w:val="en-GB"/>
        </w:rPr>
        <w:t>(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_Ref416163996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2.4</w:t>
      </w:r>
      <w:r w:rsidR="003671CC">
        <w:rPr>
          <w:lang w:val="en-GB"/>
        </w:rPr>
        <w:fldChar w:fldCharType="end"/>
      </w:r>
      <w:r w:rsidRPr="00DF0033">
        <w:rPr>
          <w:lang w:val="en-GB"/>
        </w:rPr>
        <w:t>)</w:t>
      </w:r>
      <w:r>
        <w:rPr>
          <w:rStyle w:val="hps"/>
          <w:lang w:val="en-GB"/>
        </w:rPr>
        <w:t xml:space="preserve"> except that the illustration is formatted as “</w:t>
      </w:r>
      <w:r w:rsidR="003671CC">
        <w:rPr>
          <w:rStyle w:val="hps"/>
          <w:lang w:val="en-GB"/>
        </w:rPr>
        <w:t>Figure</w:t>
      </w:r>
      <w:r>
        <w:rPr>
          <w:rStyle w:val="hps"/>
          <w:lang w:val="en-GB"/>
        </w:rPr>
        <w:t xml:space="preserve"> Table” instead of “</w:t>
      </w:r>
      <w:r w:rsidR="003671CC">
        <w:rPr>
          <w:rStyle w:val="hps"/>
          <w:lang w:val="en-GB"/>
        </w:rPr>
        <w:t>Figure</w:t>
      </w:r>
      <w:r>
        <w:rPr>
          <w:rStyle w:val="hps"/>
          <w:lang w:val="en-GB"/>
        </w:rPr>
        <w:t>”</w:t>
      </w:r>
      <w:r w:rsidR="00C4537D" w:rsidRPr="00DF0033">
        <w:rPr>
          <w:rStyle w:val="hps"/>
          <w:lang w:val="en-GB"/>
        </w:rPr>
        <w:t xml:space="preserve"> </w:t>
      </w:r>
    </w:p>
    <w:p w14:paraId="0A8F083A" w14:textId="77777777" w:rsidR="00C4537D" w:rsidRPr="00DF0033" w:rsidRDefault="000F5B6C" w:rsidP="0021653C">
      <w:pPr>
        <w:rPr>
          <w:lang w:val="en-GB"/>
        </w:rPr>
      </w:pPr>
      <w:r>
        <w:rPr>
          <w:lang w:val="en-GB"/>
        </w:rPr>
        <w:t xml:space="preserve">For the caption use the same label </w:t>
      </w:r>
      <w:r w:rsidR="00D5613D">
        <w:rPr>
          <w:lang w:val="en-GB"/>
        </w:rPr>
        <w:t>“Table” as for word tables</w:t>
      </w:r>
      <w:r>
        <w:rPr>
          <w:lang w:val="en-GB"/>
        </w:rPr>
        <w:t xml:space="preserve"> and format it as “Caption Table”</w:t>
      </w:r>
      <w:r w:rsidR="00E648B5">
        <w:rPr>
          <w:lang w:val="en-GB"/>
        </w:rPr>
        <w:t>.</w:t>
      </w:r>
    </w:p>
    <w:p w14:paraId="2C3B51B8" w14:textId="77777777" w:rsidR="0021653C" w:rsidRPr="00DF0033" w:rsidRDefault="00E648B5" w:rsidP="0021653C">
      <w:pPr>
        <w:rPr>
          <w:lang w:val="en-GB"/>
        </w:rPr>
      </w:pPr>
      <w:r>
        <w:rPr>
          <w:lang w:val="en-GB"/>
        </w:rPr>
        <w:t>Table c</w:t>
      </w:r>
      <w:r w:rsidR="002D0915" w:rsidRPr="00DF0033">
        <w:rPr>
          <w:lang w:val="en-GB"/>
        </w:rPr>
        <w:t>aption</w:t>
      </w:r>
      <w:r w:rsidR="0021653C" w:rsidRPr="00DF0033">
        <w:rPr>
          <w:lang w:val="en-GB"/>
        </w:rPr>
        <w:t xml:space="preserve">: </w:t>
      </w:r>
      <w:r w:rsidR="002D0915" w:rsidRPr="00DF0033">
        <w:rPr>
          <w:lang w:val="en-GB"/>
        </w:rPr>
        <w:t xml:space="preserve">Below </w:t>
      </w:r>
      <w:r>
        <w:rPr>
          <w:lang w:val="en-GB"/>
        </w:rPr>
        <w:t xml:space="preserve">the </w:t>
      </w:r>
      <w:r w:rsidR="002D0915" w:rsidRPr="00DF0033">
        <w:rPr>
          <w:lang w:val="en-GB"/>
        </w:rPr>
        <w:t>table, like in our example</w:t>
      </w:r>
      <w:r w:rsidR="0021653C" w:rsidRPr="00DF0033">
        <w:rPr>
          <w:lang w:val="en-GB"/>
        </w:rPr>
        <w:t xml:space="preserve">: </w:t>
      </w:r>
      <w:r w:rsidR="0021653C" w:rsidRPr="00DF0033">
        <w:rPr>
          <w:lang w:val="en-GB"/>
        </w:rPr>
        <w:fldChar w:fldCharType="begin"/>
      </w:r>
      <w:r w:rsidR="0021653C" w:rsidRPr="00DF0033">
        <w:rPr>
          <w:lang w:val="en-GB"/>
        </w:rPr>
        <w:instrText xml:space="preserve"> REF _Ref172010041 \h </w:instrText>
      </w:r>
      <w:r w:rsidR="0021653C" w:rsidRPr="00DF0033">
        <w:rPr>
          <w:lang w:val="en-GB"/>
        </w:rPr>
      </w:r>
      <w:r w:rsidR="0021653C" w:rsidRPr="00DF0033">
        <w:rPr>
          <w:lang w:val="en-GB"/>
        </w:rPr>
        <w:fldChar w:fldCharType="separate"/>
      </w:r>
      <w:r w:rsidR="00E36317" w:rsidRPr="00DF0033">
        <w:rPr>
          <w:lang w:val="en-GB"/>
        </w:rPr>
        <w:t xml:space="preserve">Table </w:t>
      </w:r>
      <w:r w:rsidR="00E36317">
        <w:rPr>
          <w:noProof/>
          <w:lang w:val="en-GB"/>
        </w:rPr>
        <w:t>1</w:t>
      </w:r>
      <w:r w:rsidR="0021653C" w:rsidRPr="00DF0033">
        <w:rPr>
          <w:lang w:val="en-GB"/>
        </w:rPr>
        <w:fldChar w:fldCharType="end"/>
      </w:r>
    </w:p>
    <w:p w14:paraId="7ABABF9B" w14:textId="77777777" w:rsidR="00CD5BA4" w:rsidRPr="00DF0033" w:rsidRDefault="008D6FA7" w:rsidP="00F546FF">
      <w:pPr>
        <w:pStyle w:val="FigureTable"/>
        <w:rPr>
          <w:lang w:val="en-GB"/>
        </w:rPr>
      </w:pPr>
      <w:r w:rsidRPr="00DF0033">
        <w:rPr>
          <w:noProof/>
          <w:lang w:eastAsia="de-CH"/>
        </w:rPr>
        <w:drawing>
          <wp:inline distT="0" distB="0" distL="0" distR="0" wp14:anchorId="46EF2AF1" wp14:editId="604F3F62">
            <wp:extent cx="4286885" cy="949960"/>
            <wp:effectExtent l="0" t="0" r="0" b="254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8D40" w14:textId="77777777" w:rsidR="00107E2C" w:rsidRPr="00DF0033" w:rsidRDefault="00107E2C" w:rsidP="00107E2C">
      <w:pPr>
        <w:pStyle w:val="CaptionTable"/>
        <w:jc w:val="left"/>
        <w:rPr>
          <w:lang w:val="en-GB"/>
        </w:rPr>
      </w:pPr>
      <w:bookmarkStart w:id="104" w:name="_Ref172010041"/>
      <w:bookmarkStart w:id="105" w:name="_Toc190598873"/>
      <w:bookmarkStart w:id="106" w:name="_Toc416160904"/>
      <w:r w:rsidRPr="00DF0033">
        <w:rPr>
          <w:lang w:val="en-GB"/>
        </w:rPr>
        <w:t>Tab</w:t>
      </w:r>
      <w:r w:rsidR="002D0915" w:rsidRPr="00DF0033">
        <w:rPr>
          <w:lang w:val="en-GB"/>
        </w:rPr>
        <w:t>le</w:t>
      </w:r>
      <w:r w:rsidRPr="00DF0033">
        <w:rPr>
          <w:lang w:val="en-GB"/>
        </w:rPr>
        <w:t xml:space="preserve"> </w:t>
      </w:r>
      <w:r w:rsidR="00782DEC" w:rsidRPr="00DF0033">
        <w:rPr>
          <w:lang w:val="en-GB"/>
        </w:rPr>
        <w:fldChar w:fldCharType="begin"/>
      </w:r>
      <w:r w:rsidR="00782DEC" w:rsidRPr="00DF0033">
        <w:rPr>
          <w:lang w:val="en-GB"/>
        </w:rPr>
        <w:instrText xml:space="preserve"> SEQ Tab. \* ARABIC \s 1 </w:instrText>
      </w:r>
      <w:r w:rsidR="00782DEC" w:rsidRPr="00DF0033">
        <w:rPr>
          <w:lang w:val="en-GB"/>
        </w:rPr>
        <w:fldChar w:fldCharType="separate"/>
      </w:r>
      <w:r w:rsidR="00E36317">
        <w:rPr>
          <w:noProof/>
          <w:lang w:val="en-GB"/>
        </w:rPr>
        <w:t>1</w:t>
      </w:r>
      <w:r w:rsidR="00782DEC" w:rsidRPr="00DF0033">
        <w:rPr>
          <w:noProof/>
          <w:lang w:val="en-GB"/>
        </w:rPr>
        <w:fldChar w:fldCharType="end"/>
      </w:r>
      <w:bookmarkEnd w:id="104"/>
      <w:r w:rsidRPr="00DF0033">
        <w:rPr>
          <w:lang w:val="en-GB"/>
        </w:rPr>
        <w:t xml:space="preserve">: </w:t>
      </w:r>
      <w:r w:rsidR="002D0915" w:rsidRPr="00DF0033">
        <w:rPr>
          <w:lang w:val="en-GB"/>
        </w:rPr>
        <w:t xml:space="preserve">Example for a </w:t>
      </w:r>
      <w:r w:rsidR="00E648B5">
        <w:rPr>
          <w:lang w:val="en-GB"/>
        </w:rPr>
        <w:t>table</w:t>
      </w:r>
      <w:r w:rsidR="002D0915" w:rsidRPr="00DF0033">
        <w:rPr>
          <w:lang w:val="en-GB"/>
        </w:rPr>
        <w:t xml:space="preserve"> imported as </w:t>
      </w:r>
      <w:bookmarkEnd w:id="105"/>
      <w:r w:rsidR="002D0915" w:rsidRPr="00DF0033">
        <w:rPr>
          <w:lang w:val="en-GB"/>
        </w:rPr>
        <w:t>illustration</w:t>
      </w:r>
      <w:bookmarkEnd w:id="106"/>
    </w:p>
    <w:p w14:paraId="1218B87A" w14:textId="77777777" w:rsidR="00D415B9" w:rsidRPr="00A36005" w:rsidRDefault="00E648B5" w:rsidP="00A809E3">
      <w:pPr>
        <w:pStyle w:val="Heading3"/>
      </w:pPr>
      <w:bookmarkStart w:id="107" w:name="_Toc37082345"/>
      <w:r w:rsidRPr="00A36005">
        <w:t xml:space="preserve">Word </w:t>
      </w:r>
      <w:proofErr w:type="spellStart"/>
      <w:r w:rsidRPr="00A36005">
        <w:t>tables</w:t>
      </w:r>
      <w:bookmarkEnd w:id="107"/>
      <w:proofErr w:type="spellEnd"/>
    </w:p>
    <w:p w14:paraId="5969ED32" w14:textId="77777777" w:rsidR="00DF6CF4" w:rsidRPr="00DF0033" w:rsidRDefault="008762E1" w:rsidP="00617B95">
      <w:pPr>
        <w:rPr>
          <w:lang w:val="en-GB"/>
        </w:rPr>
      </w:pPr>
      <w:bookmarkStart w:id="108" w:name="_Toc511191246"/>
      <w:r w:rsidRPr="00DF0033">
        <w:rPr>
          <w:lang w:val="en-GB"/>
        </w:rPr>
        <w:t>Cho</w:t>
      </w:r>
      <w:r w:rsidR="000B2F80" w:rsidRPr="00DF0033">
        <w:rPr>
          <w:lang w:val="en-GB"/>
        </w:rPr>
        <w:t>o</w:t>
      </w:r>
      <w:r w:rsidRPr="00DF0033">
        <w:rPr>
          <w:lang w:val="en-GB"/>
        </w:rPr>
        <w:t>se our template „</w:t>
      </w:r>
      <w:r w:rsidR="00E648B5">
        <w:rPr>
          <w:lang w:val="en-GB"/>
        </w:rPr>
        <w:t>T</w:t>
      </w:r>
      <w:r w:rsidRPr="00DF0033">
        <w:rPr>
          <w:lang w:val="en-GB"/>
        </w:rPr>
        <w:t>able heading“ for title</w:t>
      </w:r>
      <w:r w:rsidR="00E648B5">
        <w:rPr>
          <w:lang w:val="en-GB"/>
        </w:rPr>
        <w:t xml:space="preserve"> row</w:t>
      </w:r>
      <w:r w:rsidRPr="00DF0033">
        <w:rPr>
          <w:lang w:val="en-GB"/>
        </w:rPr>
        <w:t xml:space="preserve"> and „</w:t>
      </w:r>
      <w:r w:rsidR="00E648B5">
        <w:rPr>
          <w:lang w:val="en-GB"/>
        </w:rPr>
        <w:t>T</w:t>
      </w:r>
      <w:r w:rsidRPr="00DF0033">
        <w:rPr>
          <w:lang w:val="en-GB"/>
        </w:rPr>
        <w:t xml:space="preserve">able text“ for </w:t>
      </w:r>
      <w:r w:rsidR="00E648B5">
        <w:rPr>
          <w:lang w:val="en-GB"/>
        </w:rPr>
        <w:t xml:space="preserve">table </w:t>
      </w:r>
      <w:r w:rsidRPr="00DF0033">
        <w:rPr>
          <w:lang w:val="en-GB"/>
        </w:rPr>
        <w:t>content.</w:t>
      </w:r>
      <w:r w:rsidR="00D5613D">
        <w:rPr>
          <w:lang w:val="en-GB"/>
        </w:rPr>
        <w:t xml:space="preserve"> </w:t>
      </w:r>
      <w:r w:rsidR="000B2F80" w:rsidRPr="00DF0033">
        <w:rPr>
          <w:lang w:val="en-GB"/>
        </w:rPr>
        <w:t>Please follow our instructions to caption your table:</w:t>
      </w:r>
    </w:p>
    <w:p w14:paraId="4FBD7EF0" w14:textId="77777777" w:rsidR="00DF6CF4" w:rsidRPr="00DF0033" w:rsidRDefault="000B2F80" w:rsidP="00617B95">
      <w:pPr>
        <w:rPr>
          <w:lang w:val="en-GB"/>
        </w:rPr>
      </w:pPr>
      <w:r w:rsidRPr="00DF0033">
        <w:rPr>
          <w:lang w:val="en-GB"/>
        </w:rPr>
        <w:t xml:space="preserve">Tab </w:t>
      </w:r>
      <w:r w:rsidR="00E648B5">
        <w:rPr>
          <w:lang w:val="en-GB"/>
        </w:rPr>
        <w:t>“</w:t>
      </w:r>
      <w:r w:rsidRPr="00DF0033">
        <w:rPr>
          <w:lang w:val="en-GB"/>
        </w:rPr>
        <w:t>References</w:t>
      </w:r>
      <w:r w:rsidR="00E648B5">
        <w:rPr>
          <w:lang w:val="en-GB"/>
        </w:rPr>
        <w:t>”</w:t>
      </w:r>
      <w:r w:rsidR="00DF6CF4" w:rsidRPr="00DF0033">
        <w:rPr>
          <w:lang w:val="en-GB"/>
        </w:rPr>
        <w:t xml:space="preserve"> </w:t>
      </w:r>
      <w:r w:rsidR="00DF6CF4" w:rsidRPr="00DF0033">
        <w:rPr>
          <w:lang w:val="en-GB"/>
        </w:rPr>
        <w:sym w:font="Wingdings" w:char="F0E0"/>
      </w:r>
      <w:r w:rsidR="00DF6CF4" w:rsidRPr="00DF0033">
        <w:rPr>
          <w:lang w:val="en-GB"/>
        </w:rPr>
        <w:t xml:space="preserve"> </w:t>
      </w:r>
      <w:r w:rsidR="00E648B5">
        <w:rPr>
          <w:lang w:val="en-GB"/>
        </w:rPr>
        <w:t>“</w:t>
      </w:r>
      <w:r w:rsidRPr="00DF0033">
        <w:rPr>
          <w:lang w:val="en-GB"/>
        </w:rPr>
        <w:t>Insert caption</w:t>
      </w:r>
      <w:r w:rsidR="00E648B5">
        <w:rPr>
          <w:lang w:val="en-GB"/>
        </w:rPr>
        <w:t>”</w:t>
      </w:r>
      <w:r w:rsidR="000B46AE" w:rsidRPr="00DF0033">
        <w:rPr>
          <w:lang w:val="en-GB"/>
        </w:rPr>
        <w:t xml:space="preserve"> (</w:t>
      </w:r>
      <w:r w:rsidR="00E648B5">
        <w:rPr>
          <w:lang w:val="en-GB"/>
        </w:rPr>
        <w:t>Position: Below selected item</w:t>
      </w:r>
      <w:r w:rsidR="000B46AE" w:rsidRPr="00DF0033">
        <w:rPr>
          <w:lang w:val="en-GB"/>
        </w:rPr>
        <w:t>)</w:t>
      </w:r>
    </w:p>
    <w:p w14:paraId="33BBACFB" w14:textId="77777777" w:rsidR="000B2F80" w:rsidRPr="00DF0033" w:rsidRDefault="000B2F80" w:rsidP="00617B95">
      <w:pPr>
        <w:rPr>
          <w:lang w:val="en-GB"/>
        </w:rPr>
      </w:pPr>
      <w:r w:rsidRPr="00DF0033">
        <w:rPr>
          <w:lang w:val="en-GB"/>
        </w:rPr>
        <w:t xml:space="preserve">Reformat accordingly to </w:t>
      </w:r>
      <w:r w:rsidR="00617B95" w:rsidRPr="00DF0033">
        <w:rPr>
          <w:lang w:val="en-GB"/>
        </w:rPr>
        <w:t>„</w:t>
      </w:r>
      <w:r w:rsidR="00782DEC">
        <w:rPr>
          <w:lang w:val="en-GB"/>
        </w:rPr>
        <w:t>Caption T</w:t>
      </w:r>
      <w:r w:rsidRPr="00DF0033">
        <w:rPr>
          <w:lang w:val="en-GB"/>
        </w:rPr>
        <w:t xml:space="preserve">able“ </w:t>
      </w:r>
      <w:r w:rsidR="00D5613D">
        <w:rPr>
          <w:lang w:val="en-GB"/>
        </w:rPr>
        <w:t>(Styles)</w:t>
      </w:r>
      <w:r w:rsidRPr="00DF0033">
        <w:rPr>
          <w:lang w:val="en-GB"/>
        </w:rPr>
        <w:t>.</w:t>
      </w:r>
    </w:p>
    <w:p w14:paraId="41E7F353" w14:textId="77777777" w:rsidR="00617B95" w:rsidRPr="00DF0033" w:rsidRDefault="000B2F80" w:rsidP="00617B95">
      <w:pPr>
        <w:rPr>
          <w:lang w:val="en-GB"/>
        </w:rPr>
      </w:pPr>
      <w:r w:rsidRPr="00DF0033">
        <w:rPr>
          <w:lang w:val="en-GB"/>
        </w:rPr>
        <w:t>Caption</w:t>
      </w:r>
      <w:r w:rsidR="00617B95" w:rsidRPr="00DF0033">
        <w:rPr>
          <w:lang w:val="en-GB"/>
        </w:rPr>
        <w:t>: Tab</w:t>
      </w:r>
      <w:r w:rsidRPr="00DF0033">
        <w:rPr>
          <w:lang w:val="en-GB"/>
        </w:rPr>
        <w:t>le</w:t>
      </w:r>
      <w:r w:rsidR="00617B95" w:rsidRPr="00DF0033">
        <w:rPr>
          <w:lang w:val="en-GB"/>
        </w:rPr>
        <w:t xml:space="preserve"> </w:t>
      </w:r>
      <w:r w:rsidRPr="00DF0033">
        <w:rPr>
          <w:lang w:val="en-GB"/>
        </w:rPr>
        <w:t>number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colon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space</w:t>
      </w:r>
      <w:r w:rsidR="00617B95" w:rsidRPr="00DF0033">
        <w:rPr>
          <w:lang w:val="en-GB"/>
        </w:rPr>
        <w:t xml:space="preserve">, </w:t>
      </w:r>
      <w:r w:rsidRPr="00DF0033">
        <w:rPr>
          <w:lang w:val="en-GB"/>
        </w:rPr>
        <w:t>caption</w:t>
      </w:r>
      <w:r w:rsidR="00617B95" w:rsidRPr="00DF0033">
        <w:rPr>
          <w:lang w:val="en-GB"/>
        </w:rPr>
        <w:t xml:space="preserve">. </w:t>
      </w:r>
    </w:p>
    <w:p w14:paraId="7A6E7E55" w14:textId="77777777" w:rsidR="00617B95" w:rsidRPr="00DF0033" w:rsidRDefault="00617B95" w:rsidP="00617B95">
      <w:pPr>
        <w:pStyle w:val="CaptionTable"/>
        <w:rPr>
          <w:lang w:val="en-GB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931"/>
      </w:tblGrid>
      <w:tr w:rsidR="00617B95" w:rsidRPr="00DF0033" w14:paraId="4FBF5E04" w14:textId="77777777" w:rsidTr="00782DEC">
        <w:tc>
          <w:tcPr>
            <w:tcW w:w="2881" w:type="dxa"/>
            <w:tcBorders>
              <w:bottom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</w:tcPr>
          <w:p w14:paraId="7BF17225" w14:textId="77777777" w:rsidR="00617B95" w:rsidRPr="00DF0033" w:rsidRDefault="00617B95" w:rsidP="004F14C9">
            <w:pPr>
              <w:pStyle w:val="Tableheading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Bezeichnung</w:t>
            </w:r>
            <w:proofErr w:type="spellEnd"/>
            <w:r w:rsidRPr="00DF0033">
              <w:rPr>
                <w:lang w:val="en-GB"/>
              </w:rPr>
              <w:t xml:space="preserve"> der </w:t>
            </w:r>
            <w:r w:rsidRPr="00DF0033">
              <w:rPr>
                <w:lang w:val="en-GB"/>
              </w:rPr>
              <w:br/>
            </w:r>
            <w:proofErr w:type="spellStart"/>
            <w:r w:rsidRPr="00DF0033">
              <w:rPr>
                <w:lang w:val="en-GB"/>
              </w:rPr>
              <w:t>Grössenklasse</w:t>
            </w:r>
            <w:proofErr w:type="spellEnd"/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</w:tcPr>
          <w:p w14:paraId="78B4EB9A" w14:textId="77777777" w:rsidR="00617B95" w:rsidRPr="00DF0033" w:rsidRDefault="00617B95" w:rsidP="004F14C9">
            <w:pPr>
              <w:pStyle w:val="Tableheading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Anzahl</w:t>
            </w:r>
            <w:proofErr w:type="spellEnd"/>
            <w:r w:rsidRPr="00DF0033">
              <w:rPr>
                <w:lang w:val="en-GB"/>
              </w:rPr>
              <w:t xml:space="preserve"> </w:t>
            </w:r>
            <w:proofErr w:type="spellStart"/>
            <w:r w:rsidRPr="00DF0033">
              <w:rPr>
                <w:lang w:val="en-GB"/>
              </w:rPr>
              <w:t>Beschäftigte</w:t>
            </w:r>
            <w:proofErr w:type="spellEnd"/>
            <w:r w:rsidRPr="00DF0033">
              <w:rPr>
                <w:lang w:val="en-GB"/>
              </w:rPr>
              <w:t xml:space="preserve"> </w:t>
            </w:r>
            <w:r w:rsidRPr="00DF0033">
              <w:rPr>
                <w:lang w:val="en-GB"/>
              </w:rPr>
              <w:br/>
              <w:t>(</w:t>
            </w:r>
            <w:proofErr w:type="spellStart"/>
            <w:r w:rsidRPr="00DF0033">
              <w:rPr>
                <w:lang w:val="en-GB"/>
              </w:rPr>
              <w:t>Vollzeitäquivalent</w:t>
            </w:r>
            <w:proofErr w:type="spellEnd"/>
            <w:r w:rsidRPr="00DF0033">
              <w:rPr>
                <w:lang w:val="en-GB"/>
              </w:rPr>
              <w:t>)</w:t>
            </w:r>
          </w:p>
        </w:tc>
      </w:tr>
      <w:tr w:rsidR="00617B95" w:rsidRPr="00DF0033" w14:paraId="73683C0D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7B86AF05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Kleinunternehmen</w:t>
            </w:r>
            <w:proofErr w:type="spellEnd"/>
          </w:p>
        </w:tc>
        <w:tc>
          <w:tcPr>
            <w:tcW w:w="2931" w:type="dxa"/>
            <w:shd w:val="clear" w:color="auto" w:fill="FFFF99"/>
            <w:tcMar>
              <w:left w:w="57" w:type="dxa"/>
              <w:right w:w="57" w:type="dxa"/>
            </w:tcMar>
          </w:tcPr>
          <w:p w14:paraId="78F53E69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 xml:space="preserve">10 bis </w:t>
            </w:r>
            <w:proofErr w:type="spellStart"/>
            <w:r w:rsidRPr="00DF0033">
              <w:rPr>
                <w:lang w:val="en-GB"/>
              </w:rPr>
              <w:t>unter</w:t>
            </w:r>
            <w:proofErr w:type="spellEnd"/>
            <w:r w:rsidRPr="00DF0033">
              <w:rPr>
                <w:lang w:val="en-GB"/>
              </w:rPr>
              <w:t xml:space="preserve"> 50</w:t>
            </w:r>
          </w:p>
        </w:tc>
      </w:tr>
      <w:tr w:rsidR="00617B95" w:rsidRPr="00DF0033" w14:paraId="3FA60812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00D4ACF2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Mittlere</w:t>
            </w:r>
            <w:proofErr w:type="spellEnd"/>
            <w:r w:rsidRPr="00DF0033">
              <w:rPr>
                <w:lang w:val="en-GB"/>
              </w:rPr>
              <w:t xml:space="preserve"> </w:t>
            </w:r>
            <w:proofErr w:type="spellStart"/>
            <w:r w:rsidRPr="00DF0033">
              <w:rPr>
                <w:lang w:val="en-GB"/>
              </w:rPr>
              <w:t>Unternehmen</w:t>
            </w:r>
            <w:proofErr w:type="spellEnd"/>
            <w:r w:rsidRPr="00DF0033">
              <w:rPr>
                <w:lang w:val="en-GB"/>
              </w:rPr>
              <w:t xml:space="preserve"> 1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99"/>
            <w:tcMar>
              <w:left w:w="57" w:type="dxa"/>
              <w:right w:w="57" w:type="dxa"/>
            </w:tcMar>
          </w:tcPr>
          <w:p w14:paraId="79FB7AE1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 xml:space="preserve">50 bis </w:t>
            </w:r>
            <w:proofErr w:type="spellStart"/>
            <w:r w:rsidRPr="00DF0033">
              <w:rPr>
                <w:lang w:val="en-GB"/>
              </w:rPr>
              <w:t>unter</w:t>
            </w:r>
            <w:proofErr w:type="spellEnd"/>
            <w:r w:rsidRPr="00DF0033">
              <w:rPr>
                <w:lang w:val="en-GB"/>
              </w:rPr>
              <w:t xml:space="preserve"> 100</w:t>
            </w:r>
          </w:p>
        </w:tc>
      </w:tr>
      <w:tr w:rsidR="00617B95" w:rsidRPr="00DF0033" w14:paraId="4DBA9366" w14:textId="77777777" w:rsidTr="00782DEC">
        <w:tc>
          <w:tcPr>
            <w:tcW w:w="2881" w:type="dxa"/>
            <w:shd w:val="clear" w:color="auto" w:fill="FFFF99"/>
            <w:tcMar>
              <w:left w:w="57" w:type="dxa"/>
              <w:right w:w="57" w:type="dxa"/>
            </w:tcMar>
          </w:tcPr>
          <w:p w14:paraId="5F9062FE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proofErr w:type="spellStart"/>
            <w:r w:rsidRPr="00DF0033">
              <w:rPr>
                <w:lang w:val="en-GB"/>
              </w:rPr>
              <w:t>Mittlere</w:t>
            </w:r>
            <w:proofErr w:type="spellEnd"/>
            <w:r w:rsidRPr="00DF0033">
              <w:rPr>
                <w:lang w:val="en-GB"/>
              </w:rPr>
              <w:t xml:space="preserve"> </w:t>
            </w:r>
            <w:proofErr w:type="spellStart"/>
            <w:r w:rsidRPr="00DF0033">
              <w:rPr>
                <w:lang w:val="en-GB"/>
              </w:rPr>
              <w:t>Unternehmen</w:t>
            </w:r>
            <w:proofErr w:type="spellEnd"/>
            <w:r w:rsidRPr="00DF0033">
              <w:rPr>
                <w:lang w:val="en-GB"/>
              </w:rPr>
              <w:t xml:space="preserve"> 2</w:t>
            </w:r>
          </w:p>
        </w:tc>
        <w:tc>
          <w:tcPr>
            <w:tcW w:w="2931" w:type="dxa"/>
            <w:shd w:val="clear" w:color="auto" w:fill="FFFF99"/>
            <w:tcMar>
              <w:left w:w="57" w:type="dxa"/>
              <w:right w:w="57" w:type="dxa"/>
            </w:tcMar>
          </w:tcPr>
          <w:p w14:paraId="41329CEA" w14:textId="77777777" w:rsidR="00617B95" w:rsidRPr="00DF0033" w:rsidRDefault="00617B95" w:rsidP="004F14C9">
            <w:pPr>
              <w:pStyle w:val="Tabletext"/>
              <w:rPr>
                <w:lang w:val="en-GB"/>
              </w:rPr>
            </w:pPr>
            <w:r w:rsidRPr="00DF0033">
              <w:rPr>
                <w:lang w:val="en-GB"/>
              </w:rPr>
              <w:t xml:space="preserve">100 bis </w:t>
            </w:r>
            <w:proofErr w:type="spellStart"/>
            <w:r w:rsidRPr="00DF0033">
              <w:rPr>
                <w:lang w:val="en-GB"/>
              </w:rPr>
              <w:t>unter</w:t>
            </w:r>
            <w:proofErr w:type="spellEnd"/>
            <w:r w:rsidRPr="00DF0033">
              <w:rPr>
                <w:lang w:val="en-GB"/>
              </w:rPr>
              <w:t xml:space="preserve"> 250</w:t>
            </w:r>
          </w:p>
        </w:tc>
      </w:tr>
    </w:tbl>
    <w:p w14:paraId="09B59A75" w14:textId="77777777" w:rsidR="00107E2C" w:rsidRPr="00DF0033" w:rsidRDefault="00107E2C" w:rsidP="00782DEC">
      <w:pPr>
        <w:pStyle w:val="CaptionTable"/>
        <w:rPr>
          <w:lang w:val="en-GB"/>
        </w:rPr>
      </w:pPr>
      <w:bookmarkStart w:id="109" w:name="_Ref172010521"/>
      <w:bookmarkStart w:id="110" w:name="_Toc190598872"/>
      <w:bookmarkStart w:id="111" w:name="_Toc416160905"/>
      <w:r w:rsidRPr="00DF0033">
        <w:rPr>
          <w:lang w:val="en-GB"/>
        </w:rPr>
        <w:t>Tab</w:t>
      </w:r>
      <w:r w:rsidR="000B2F80" w:rsidRPr="00DF0033">
        <w:rPr>
          <w:lang w:val="en-GB"/>
        </w:rPr>
        <w:t>le</w:t>
      </w:r>
      <w:r w:rsidRPr="00DF0033">
        <w:rPr>
          <w:lang w:val="en-GB"/>
        </w:rPr>
        <w:t xml:space="preserve"> </w:t>
      </w: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SEQ Tab. \* ARABIC \s 1 </w:instrText>
      </w:r>
      <w:r w:rsidRPr="00DF0033">
        <w:rPr>
          <w:lang w:val="en-GB"/>
        </w:rPr>
        <w:fldChar w:fldCharType="separate"/>
      </w:r>
      <w:r w:rsidR="00E36317">
        <w:rPr>
          <w:noProof/>
          <w:lang w:val="en-GB"/>
        </w:rPr>
        <w:t>2</w:t>
      </w:r>
      <w:r w:rsidRPr="00DF0033">
        <w:rPr>
          <w:lang w:val="en-GB"/>
        </w:rPr>
        <w:fldChar w:fldCharType="end"/>
      </w:r>
      <w:bookmarkEnd w:id="109"/>
      <w:r w:rsidRPr="00DF0033">
        <w:rPr>
          <w:lang w:val="en-GB"/>
        </w:rPr>
        <w:t xml:space="preserve">: </w:t>
      </w:r>
      <w:r w:rsidR="000B2F80" w:rsidRPr="00DF0033">
        <w:rPr>
          <w:lang w:val="en-GB"/>
        </w:rPr>
        <w:t>Example for a table created by Word</w:t>
      </w:r>
      <w:bookmarkEnd w:id="110"/>
      <w:bookmarkEnd w:id="111"/>
    </w:p>
    <w:p w14:paraId="16F32B49" w14:textId="77777777" w:rsidR="005532D6" w:rsidRPr="00DF0033" w:rsidRDefault="000B2F80" w:rsidP="00385FBB">
      <w:pPr>
        <w:pStyle w:val="Heading2"/>
        <w:rPr>
          <w:lang w:val="en-GB"/>
        </w:rPr>
      </w:pPr>
      <w:bookmarkStart w:id="112" w:name="_Toc37082346"/>
      <w:r w:rsidRPr="00DF0033">
        <w:rPr>
          <w:lang w:val="en-GB"/>
        </w:rPr>
        <w:t>Changing the font</w:t>
      </w:r>
      <w:bookmarkEnd w:id="112"/>
    </w:p>
    <w:p w14:paraId="09D04C84" w14:textId="77777777" w:rsidR="00723BB2" w:rsidRDefault="00723BB2" w:rsidP="005532D6">
      <w:pPr>
        <w:rPr>
          <w:lang w:val="en-GB" w:eastAsia="de-DE"/>
        </w:rPr>
      </w:pPr>
      <w:r>
        <w:rPr>
          <w:lang w:val="en-GB" w:eastAsia="de-DE"/>
        </w:rPr>
        <w:t>The font for the whole document can be changed by the “normal” template (is not recommended). All other styles which are used in this document are linked to this template.</w:t>
      </w:r>
    </w:p>
    <w:p w14:paraId="171411E3" w14:textId="77777777" w:rsidR="00BD73EB" w:rsidRPr="00DF0033" w:rsidRDefault="00BD73EB" w:rsidP="00BA0923">
      <w:pPr>
        <w:rPr>
          <w:lang w:val="en-GB" w:eastAsia="de-DE"/>
        </w:rPr>
      </w:pPr>
      <w:r w:rsidRPr="00DF0033">
        <w:rPr>
          <w:lang w:val="en-GB" w:eastAsia="de-DE"/>
        </w:rPr>
        <w:t>To change the font anyway:</w:t>
      </w:r>
      <w:r w:rsidR="000B46AE" w:rsidRPr="00DF0033">
        <w:rPr>
          <w:lang w:val="en-GB" w:eastAsia="de-DE"/>
        </w:rPr>
        <w:t xml:space="preserve"> </w:t>
      </w:r>
    </w:p>
    <w:p w14:paraId="77FEF233" w14:textId="77777777" w:rsidR="00BA0923" w:rsidRPr="00DF0033" w:rsidRDefault="00BD73EB" w:rsidP="00BA0923">
      <w:pPr>
        <w:rPr>
          <w:lang w:val="en-GB"/>
        </w:rPr>
      </w:pPr>
      <w:r w:rsidRPr="00DF0033">
        <w:rPr>
          <w:lang w:val="en-GB" w:eastAsia="de-DE"/>
        </w:rPr>
        <w:t>Tab</w:t>
      </w:r>
      <w:r w:rsidR="00B22E84" w:rsidRPr="00DF0033">
        <w:rPr>
          <w:lang w:val="en-GB" w:eastAsia="de-DE"/>
        </w:rPr>
        <w:t xml:space="preserve"> „</w:t>
      </w:r>
      <w:r w:rsidR="00782DEC">
        <w:rPr>
          <w:lang w:val="en-GB" w:eastAsia="de-DE"/>
        </w:rPr>
        <w:t>Home</w:t>
      </w:r>
      <w:r w:rsidR="00B22E84" w:rsidRPr="00DF0033">
        <w:rPr>
          <w:lang w:val="en-GB" w:eastAsia="de-DE"/>
        </w:rPr>
        <w:t xml:space="preserve">“ </w:t>
      </w:r>
      <w:r w:rsidR="00B22E84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„</w:t>
      </w:r>
      <w:r w:rsidR="00782DEC">
        <w:rPr>
          <w:lang w:val="en-GB" w:eastAsia="de-DE"/>
        </w:rPr>
        <w:t>Styles</w:t>
      </w:r>
      <w:r w:rsidR="000B46AE" w:rsidRPr="00DF0033">
        <w:rPr>
          <w:lang w:val="en-GB" w:eastAsia="de-DE"/>
        </w:rPr>
        <w:t xml:space="preserve">“ </w:t>
      </w:r>
      <w:r w:rsidR="000B46AE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</w:t>
      </w:r>
      <w:r w:rsidRPr="00DF0033">
        <w:rPr>
          <w:lang w:val="en-GB" w:eastAsia="de-DE"/>
        </w:rPr>
        <w:t>Choose template</w:t>
      </w:r>
      <w:r w:rsidR="000B46AE" w:rsidRPr="00DF0033">
        <w:rPr>
          <w:lang w:val="en-GB" w:eastAsia="de-DE"/>
        </w:rPr>
        <w:t xml:space="preserve"> „</w:t>
      </w:r>
      <w:r w:rsidR="003671CC">
        <w:rPr>
          <w:lang w:val="en-GB" w:eastAsia="de-DE"/>
        </w:rPr>
        <w:t>Normal</w:t>
      </w:r>
      <w:r w:rsidR="000B46AE" w:rsidRPr="00DF0033">
        <w:rPr>
          <w:lang w:val="en-GB" w:eastAsia="de-DE"/>
        </w:rPr>
        <w:t xml:space="preserve">“ </w:t>
      </w:r>
      <w:r w:rsidRPr="00DF0033">
        <w:rPr>
          <w:lang w:val="en-GB" w:eastAsia="de-DE"/>
        </w:rPr>
        <w:t>in the</w:t>
      </w:r>
      <w:r w:rsidR="000B46AE" w:rsidRPr="00DF0033">
        <w:rPr>
          <w:lang w:val="en-GB" w:eastAsia="de-DE"/>
        </w:rPr>
        <w:t xml:space="preserve"> </w:t>
      </w:r>
      <w:r w:rsidRPr="00DF0033">
        <w:rPr>
          <w:lang w:val="en-GB" w:eastAsia="de-DE"/>
        </w:rPr>
        <w:t>d</w:t>
      </w:r>
      <w:r w:rsidR="000B46AE" w:rsidRPr="00DF0033">
        <w:rPr>
          <w:lang w:val="en-GB" w:eastAsia="de-DE"/>
        </w:rPr>
        <w:t>ropdown</w:t>
      </w:r>
      <w:r w:rsidRPr="00DF0033">
        <w:rPr>
          <w:lang w:val="en-GB" w:eastAsia="de-DE"/>
        </w:rPr>
        <w:t>-m</w:t>
      </w:r>
      <w:r w:rsidR="000B46AE" w:rsidRPr="00DF0033">
        <w:rPr>
          <w:lang w:val="en-GB" w:eastAsia="de-DE"/>
        </w:rPr>
        <w:t>en</w:t>
      </w:r>
      <w:r w:rsidRPr="00DF0033">
        <w:rPr>
          <w:lang w:val="en-GB" w:eastAsia="de-DE"/>
        </w:rPr>
        <w:t>u</w:t>
      </w:r>
      <w:r w:rsidR="000B46AE" w:rsidRPr="00DF0033">
        <w:rPr>
          <w:lang w:val="en-GB" w:eastAsia="de-DE"/>
        </w:rPr>
        <w:t xml:space="preserve"> (</w:t>
      </w:r>
      <w:r w:rsidRPr="00DF0033">
        <w:rPr>
          <w:lang w:val="en-GB" w:eastAsia="de-DE"/>
        </w:rPr>
        <w:t>right click</w:t>
      </w:r>
      <w:r w:rsidR="000B46AE" w:rsidRPr="00DF0033">
        <w:rPr>
          <w:lang w:val="en-GB" w:eastAsia="de-DE"/>
        </w:rPr>
        <w:t>)</w:t>
      </w:r>
      <w:r w:rsidR="00D5613D">
        <w:rPr>
          <w:lang w:val="en-GB" w:eastAsia="de-DE"/>
        </w:rPr>
        <w:t xml:space="preserve"> </w:t>
      </w:r>
      <w:r w:rsidR="00D5613D" w:rsidRPr="00DF0033">
        <w:rPr>
          <w:lang w:val="en-GB" w:eastAsia="de-DE"/>
        </w:rPr>
        <w:sym w:font="Wingdings" w:char="F0E0"/>
      </w:r>
      <w:r w:rsidR="000B46AE" w:rsidRPr="00DF0033">
        <w:rPr>
          <w:lang w:val="en-GB" w:eastAsia="de-DE"/>
        </w:rPr>
        <w:t xml:space="preserve"> „</w:t>
      </w:r>
      <w:r w:rsidR="00D5613D">
        <w:rPr>
          <w:lang w:val="en-GB" w:eastAsia="de-DE"/>
        </w:rPr>
        <w:t>Modify</w:t>
      </w:r>
      <w:r w:rsidR="000B46AE" w:rsidRPr="00DF0033">
        <w:rPr>
          <w:lang w:val="en-GB" w:eastAsia="de-DE"/>
        </w:rPr>
        <w:t>“</w:t>
      </w:r>
    </w:p>
    <w:p w14:paraId="0A9E8C56" w14:textId="77777777" w:rsidR="00BA0923" w:rsidRPr="00900276" w:rsidRDefault="00A16CD1" w:rsidP="00D000CF">
      <w:pPr>
        <w:pStyle w:val="Heading1withoutnumbering"/>
        <w:rPr>
          <w:lang w:val="en-GB"/>
        </w:rPr>
      </w:pPr>
      <w:bookmarkStart w:id="113" w:name="_Toc37082347"/>
      <w:bookmarkStart w:id="114" w:name="_Toc51063184"/>
      <w:bookmarkStart w:id="115" w:name="_Toc10599446"/>
      <w:r w:rsidRPr="00900276">
        <w:rPr>
          <w:lang w:val="en-GB"/>
        </w:rPr>
        <w:lastRenderedPageBreak/>
        <w:t>R</w:t>
      </w:r>
      <w:r w:rsidR="00F96196" w:rsidRPr="00900276">
        <w:rPr>
          <w:lang w:val="en-GB"/>
        </w:rPr>
        <w:t>ef</w:t>
      </w:r>
      <w:r w:rsidRPr="00900276">
        <w:rPr>
          <w:lang w:val="en-GB"/>
        </w:rPr>
        <w:t>erences</w:t>
      </w:r>
      <w:bookmarkEnd w:id="113"/>
    </w:p>
    <w:p w14:paraId="2759AAE4" w14:textId="77777777" w:rsidR="00524B65" w:rsidRDefault="00524B65" w:rsidP="00376952">
      <w:pPr>
        <w:pStyle w:val="Literatureentry"/>
        <w:rPr>
          <w:lang w:val="en-GB"/>
        </w:rPr>
      </w:pPr>
      <w:bookmarkStart w:id="116" w:name="Abbildungsverzeichnis"/>
      <w:bookmarkStart w:id="117" w:name="_Toc59933380"/>
      <w:bookmarkEnd w:id="114"/>
    </w:p>
    <w:p w14:paraId="35FDC7A4" w14:textId="032C937B" w:rsidR="00524B65" w:rsidRDefault="00524B65" w:rsidP="00376952">
      <w:pPr>
        <w:pStyle w:val="Literatureentry"/>
        <w:rPr>
          <w:lang w:val="en-GB"/>
        </w:rPr>
      </w:pPr>
      <w:r w:rsidRPr="00524B65">
        <w:rPr>
          <w:lang w:val="en-GB"/>
        </w:rPr>
        <w:t>Burnett, J. (2009). Practical Us</w:t>
      </w:r>
      <w:r>
        <w:rPr>
          <w:lang w:val="en-GB"/>
        </w:rPr>
        <w:t>e</w:t>
      </w:r>
      <w:r w:rsidRPr="00524B65">
        <w:rPr>
          <w:lang w:val="en-GB"/>
        </w:rPr>
        <w:t xml:space="preserve"> of Automated Tools in Computer System Compliance. Journal of Validation Technology, 15(4), 73–76. Retrieved from https://www.ivtnetwork.com/journal-validation-technology/journal-of-validation-technology-3004</w:t>
      </w:r>
    </w:p>
    <w:p w14:paraId="528A162C" w14:textId="1C4C0244" w:rsidR="00804200" w:rsidRPr="00804200" w:rsidRDefault="00376952" w:rsidP="00804200">
      <w:pPr>
        <w:pStyle w:val="Literatureentry"/>
        <w:rPr>
          <w:lang w:val="en-GB"/>
        </w:rPr>
      </w:pPr>
      <w:r w:rsidRPr="00376952">
        <w:rPr>
          <w:lang w:val="en-GB"/>
        </w:rPr>
        <w:t>GitHub, Inc. (2020). Build for developers. Retrieved March 27,</w:t>
      </w:r>
      <w:r w:rsidR="00804200">
        <w:rPr>
          <w:lang w:val="en-GB"/>
        </w:rPr>
        <w:t xml:space="preserve"> 2020, from https://github.com/</w:t>
      </w:r>
    </w:p>
    <w:p w14:paraId="30E11FE3" w14:textId="49CF6323" w:rsidR="00417AA1" w:rsidRDefault="00417AA1" w:rsidP="00804200">
      <w:pPr>
        <w:pStyle w:val="Literatureentry"/>
        <w:rPr>
          <w:lang w:val="en-GB"/>
        </w:rPr>
      </w:pPr>
      <w:r w:rsidRPr="00417AA1">
        <w:rPr>
          <w:lang w:val="en-GB"/>
        </w:rPr>
        <w:t xml:space="preserve">Guru99. (2020a, March 19). Introduction to HP ALM(Quality </w:t>
      </w:r>
      <w:proofErr w:type="spellStart"/>
      <w:r w:rsidRPr="00417AA1">
        <w:rPr>
          <w:lang w:val="en-GB"/>
        </w:rPr>
        <w:t>Center</w:t>
      </w:r>
      <w:proofErr w:type="spellEnd"/>
      <w:r w:rsidRPr="00417AA1">
        <w:rPr>
          <w:lang w:val="en-GB"/>
        </w:rPr>
        <w:t>). Retrieved April 3, 2020, from https://www.guru99.com/hp-alm-introduction.html</w:t>
      </w:r>
    </w:p>
    <w:p w14:paraId="2FE0C5E7" w14:textId="41D8AFE8" w:rsidR="00804200" w:rsidRDefault="00804200" w:rsidP="00804200">
      <w:pPr>
        <w:pStyle w:val="Literatureentry"/>
        <w:rPr>
          <w:lang w:val="en-GB"/>
        </w:rPr>
      </w:pPr>
      <w:r w:rsidRPr="00804200">
        <w:rPr>
          <w:lang w:val="en-GB"/>
        </w:rPr>
        <w:t>Guru99. (2020</w:t>
      </w:r>
      <w:r w:rsidR="00417AA1">
        <w:rPr>
          <w:lang w:val="en-GB"/>
        </w:rPr>
        <w:t>b</w:t>
      </w:r>
      <w:r w:rsidRPr="00804200">
        <w:rPr>
          <w:lang w:val="en-GB"/>
        </w:rPr>
        <w:t>, March 23). Automation Testing Vs. Manual Testing: What’s the Difference? Retrieved April 3, 2020, from https://www.guru99.com/difference-automated-vs-manual-testing.html</w:t>
      </w:r>
    </w:p>
    <w:p w14:paraId="5068C469" w14:textId="3AA7B2C2" w:rsidR="00F6200D" w:rsidRDefault="00F6200D" w:rsidP="00A25A53">
      <w:pPr>
        <w:pStyle w:val="Literatureentry"/>
        <w:rPr>
          <w:lang w:val="en-GB"/>
        </w:rPr>
      </w:pPr>
      <w:proofErr w:type="spellStart"/>
      <w:r w:rsidRPr="00F6200D">
        <w:rPr>
          <w:lang w:val="de-CH"/>
        </w:rPr>
        <w:t>Hoogenraad</w:t>
      </w:r>
      <w:proofErr w:type="spellEnd"/>
      <w:r w:rsidRPr="00F6200D">
        <w:rPr>
          <w:lang w:val="de-CH"/>
        </w:rPr>
        <w:t xml:space="preserve">, W. (2017, </w:t>
      </w:r>
      <w:proofErr w:type="spellStart"/>
      <w:r w:rsidRPr="00F6200D">
        <w:rPr>
          <w:lang w:val="de-CH"/>
        </w:rPr>
        <w:t>October</w:t>
      </w:r>
      <w:proofErr w:type="spellEnd"/>
      <w:r w:rsidRPr="00F6200D">
        <w:rPr>
          <w:lang w:val="de-CH"/>
        </w:rPr>
        <w:t xml:space="preserve"> 11). Was ist manuelles Testen? </w:t>
      </w:r>
      <w:r w:rsidRPr="00F6200D">
        <w:rPr>
          <w:lang w:val="en-GB"/>
        </w:rPr>
        <w:t>Retrieved April 3, 2020, from https://de.itpedia.nl/2017/10/11/wat-is-handmatig-testen/</w:t>
      </w:r>
    </w:p>
    <w:p w14:paraId="7584F41F" w14:textId="09E8FC42" w:rsidR="00A25A53" w:rsidRPr="00A25A53" w:rsidRDefault="00DF3358" w:rsidP="00A25A53">
      <w:pPr>
        <w:pStyle w:val="Literatureentry"/>
        <w:rPr>
          <w:lang w:val="en-GB"/>
        </w:rPr>
      </w:pPr>
      <w:r w:rsidRPr="00DF3358">
        <w:rPr>
          <w:lang w:val="en-GB"/>
        </w:rPr>
        <w:t xml:space="preserve">International Society for Pharmaceutical Engineering ISPE. (2008). GAMP 5 - A Risk-Based Approach to Compliant </w:t>
      </w:r>
      <w:proofErr w:type="spellStart"/>
      <w:r w:rsidRPr="00DF3358">
        <w:rPr>
          <w:lang w:val="en-GB"/>
        </w:rPr>
        <w:t>GxP</w:t>
      </w:r>
      <w:proofErr w:type="spellEnd"/>
      <w:r>
        <w:rPr>
          <w:lang w:val="en-GB"/>
        </w:rPr>
        <w:t xml:space="preserve"> Computerized Systems</w:t>
      </w:r>
      <w:r w:rsidRPr="00DF3358">
        <w:rPr>
          <w:lang w:val="en-GB"/>
        </w:rPr>
        <w:t>. North Bethesda, USA: ISPE.</w:t>
      </w:r>
    </w:p>
    <w:p w14:paraId="0031EE62" w14:textId="29560C4E" w:rsidR="009E0686" w:rsidRDefault="009E0686" w:rsidP="00A25A53">
      <w:pPr>
        <w:pStyle w:val="Literatureentry"/>
        <w:rPr>
          <w:lang w:val="en-GB"/>
        </w:rPr>
      </w:pPr>
      <w:r w:rsidRPr="009E0686">
        <w:rPr>
          <w:lang w:val="en-GB"/>
        </w:rPr>
        <w:t>Jain, N., &amp; Sawant, T. (2018, February 5). Setup for Selenium with Cucumber Using Maven. Retrieved April 3, 2020, from https://www.axelerant.com/resources/team-blog/setup-for-selenium-with-cucumber-using-maven</w:t>
      </w:r>
    </w:p>
    <w:p w14:paraId="7E3E06CF" w14:textId="08965289" w:rsidR="00A25A53" w:rsidRDefault="00A25A53" w:rsidP="00A25A53">
      <w:pPr>
        <w:pStyle w:val="Literatureentry"/>
        <w:rPr>
          <w:lang w:val="en-GB"/>
        </w:rPr>
      </w:pPr>
      <w:proofErr w:type="spellStart"/>
      <w:r w:rsidRPr="00A25A53">
        <w:rPr>
          <w:lang w:val="en-GB"/>
        </w:rPr>
        <w:t>Johner</w:t>
      </w:r>
      <w:proofErr w:type="spellEnd"/>
      <w:r w:rsidRPr="00A25A53">
        <w:rPr>
          <w:lang w:val="en-GB"/>
        </w:rPr>
        <w:t>, C. (2017, April 5). Computer System Validation CSV. Retrieved March 29, 2020, from https://www.johner-institut.de/blog/regulatory-affairs/computer-system-validation-csv/</w:t>
      </w:r>
    </w:p>
    <w:p w14:paraId="2C66CD28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Nagy, G., &amp; Rose, S. (2018). Discovery - Explore behaviour using examples. Victoria, Canada: https://leanpub.com/.</w:t>
      </w:r>
    </w:p>
    <w:p w14:paraId="7ED95111" w14:textId="77777777" w:rsidR="00376952" w:rsidRPr="00376952" w:rsidRDefault="00376952" w:rsidP="00376952">
      <w:pPr>
        <w:pStyle w:val="Literatureentry"/>
        <w:rPr>
          <w:lang w:val="en-GB"/>
        </w:rPr>
      </w:pPr>
      <w:proofErr w:type="spellStart"/>
      <w:r w:rsidRPr="00376952">
        <w:rPr>
          <w:lang w:val="en-GB"/>
        </w:rPr>
        <w:t>Nicieja</w:t>
      </w:r>
      <w:proofErr w:type="spellEnd"/>
      <w:r w:rsidRPr="00376952">
        <w:rPr>
          <w:lang w:val="en-GB"/>
        </w:rPr>
        <w:t>, K. (2018). Writing Great Specifications. Shelter Island, NY, USA: Manning Publications.</w:t>
      </w:r>
    </w:p>
    <w:p w14:paraId="4DC4192C" w14:textId="7D766071" w:rsidR="00426B65" w:rsidRPr="00426B65" w:rsidRDefault="001A6125" w:rsidP="00426B65">
      <w:pPr>
        <w:pStyle w:val="Literatureentry"/>
        <w:rPr>
          <w:lang w:val="en-GB"/>
        </w:rPr>
      </w:pPr>
      <w:r>
        <w:rPr>
          <w:lang w:val="en-GB"/>
        </w:rPr>
        <w:t>Object Management Group. (1997 to present</w:t>
      </w:r>
      <w:r w:rsidR="00376952" w:rsidRPr="00376952">
        <w:rPr>
          <w:lang w:val="en-GB"/>
        </w:rPr>
        <w:t xml:space="preserve">). Business Process Model and Notation. Retrieved March 27, </w:t>
      </w:r>
      <w:r w:rsidR="00426B65">
        <w:rPr>
          <w:lang w:val="en-GB"/>
        </w:rPr>
        <w:t>2020, from http://www.bpmn.org/</w:t>
      </w:r>
    </w:p>
    <w:p w14:paraId="4F82F949" w14:textId="77067DFB" w:rsidR="00426B65" w:rsidRDefault="00426B65" w:rsidP="00426B65">
      <w:pPr>
        <w:pStyle w:val="Literatureentry"/>
        <w:rPr>
          <w:lang w:val="en-GB"/>
        </w:rPr>
      </w:pPr>
      <w:proofErr w:type="spellStart"/>
      <w:r w:rsidRPr="00426B65">
        <w:rPr>
          <w:lang w:val="en-GB"/>
        </w:rPr>
        <w:t>Qualitest</w:t>
      </w:r>
      <w:proofErr w:type="spellEnd"/>
      <w:r w:rsidRPr="00426B65">
        <w:rPr>
          <w:lang w:val="en-GB"/>
        </w:rPr>
        <w:t>. (n.d.). Functional Testing vs. Usability Testing. Retrieved April 3, 2020, from https://www.qualitestgroup.com/white-papers/functional-testing-vs-usability-testing/</w:t>
      </w:r>
    </w:p>
    <w:p w14:paraId="374FEC0D" w14:textId="77777777" w:rsidR="00376952" w:rsidRPr="00376952" w:rsidRDefault="00376952" w:rsidP="00376952">
      <w:pPr>
        <w:pStyle w:val="Literatureentry"/>
        <w:rPr>
          <w:lang w:val="en-GB"/>
        </w:rPr>
      </w:pPr>
      <w:proofErr w:type="spellStart"/>
      <w:r w:rsidRPr="00376952">
        <w:rPr>
          <w:lang w:val="en-GB"/>
        </w:rPr>
        <w:t>scenarioo</w:t>
      </w:r>
      <w:proofErr w:type="spellEnd"/>
      <w:r w:rsidRPr="00376952">
        <w:rPr>
          <w:lang w:val="en-GB"/>
        </w:rPr>
        <w:t>. (n.d.). Retrieved March 27, 2020, from http://scenarioo.org/</w:t>
      </w:r>
    </w:p>
    <w:p w14:paraId="101F8977" w14:textId="3B83EC90" w:rsidR="00376952" w:rsidRPr="00376952" w:rsidRDefault="00376952" w:rsidP="00376952">
      <w:pPr>
        <w:pStyle w:val="Literatureentry"/>
        <w:rPr>
          <w:lang w:val="en-GB"/>
        </w:rPr>
      </w:pPr>
      <w:proofErr w:type="spellStart"/>
      <w:r w:rsidRPr="00900276">
        <w:rPr>
          <w:lang w:val="de-CH"/>
        </w:rPr>
        <w:t>Selenium</w:t>
      </w:r>
      <w:proofErr w:type="spellEnd"/>
      <w:r w:rsidRPr="00900276">
        <w:rPr>
          <w:lang w:val="de-CH"/>
        </w:rPr>
        <w:t xml:space="preserve">. </w:t>
      </w:r>
      <w:r w:rsidRPr="00376952">
        <w:rPr>
          <w:lang w:val="de-CH"/>
        </w:rPr>
        <w:t>(</w:t>
      </w:r>
      <w:proofErr w:type="spellStart"/>
      <w:r w:rsidRPr="00376952">
        <w:rPr>
          <w:lang w:val="de-CH"/>
        </w:rPr>
        <w:t>n.d</w:t>
      </w:r>
      <w:proofErr w:type="spellEnd"/>
      <w:r w:rsidRPr="00376952">
        <w:rPr>
          <w:lang w:val="de-CH"/>
        </w:rPr>
        <w:t xml:space="preserve">.). </w:t>
      </w:r>
      <w:proofErr w:type="spellStart"/>
      <w:r w:rsidRPr="00376952">
        <w:rPr>
          <w:lang w:val="de-CH"/>
        </w:rPr>
        <w:t>Selenium</w:t>
      </w:r>
      <w:proofErr w:type="spellEnd"/>
      <w:r w:rsidRPr="00376952">
        <w:rPr>
          <w:lang w:val="de-CH"/>
        </w:rPr>
        <w:t xml:space="preserve"> </w:t>
      </w:r>
      <w:proofErr w:type="spellStart"/>
      <w:r w:rsidRPr="00376952">
        <w:rPr>
          <w:lang w:val="de-CH"/>
        </w:rPr>
        <w:t>automates</w:t>
      </w:r>
      <w:proofErr w:type="spellEnd"/>
      <w:r w:rsidRPr="00376952">
        <w:rPr>
          <w:lang w:val="de-CH"/>
        </w:rPr>
        <w:t xml:space="preserve"> </w:t>
      </w:r>
      <w:proofErr w:type="spellStart"/>
      <w:r w:rsidRPr="00376952">
        <w:rPr>
          <w:lang w:val="de-CH"/>
        </w:rPr>
        <w:t>browsers</w:t>
      </w:r>
      <w:proofErr w:type="spellEnd"/>
      <w:r w:rsidRPr="00376952">
        <w:rPr>
          <w:lang w:val="de-CH"/>
        </w:rPr>
        <w:t xml:space="preserve">. </w:t>
      </w:r>
      <w:r w:rsidRPr="00376952">
        <w:rPr>
          <w:lang w:val="en-GB"/>
        </w:rPr>
        <w:t>That’s it! Retrieved March 27, 2020, from https://www.selenium.dev/</w:t>
      </w:r>
    </w:p>
    <w:p w14:paraId="24E94C6F" w14:textId="77777777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lastRenderedPageBreak/>
        <w:t>Smart, J. F. (2015). BDD in Action. Shelter Island, NY, USA: Manning Publications.</w:t>
      </w:r>
    </w:p>
    <w:p w14:paraId="25260CA0" w14:textId="4131B9E9" w:rsidR="00376952" w:rsidRPr="00376952" w:rsidRDefault="001A6125" w:rsidP="00376952">
      <w:pPr>
        <w:pStyle w:val="Literatureentry"/>
        <w:rPr>
          <w:lang w:val="en-GB"/>
        </w:rPr>
      </w:pPr>
      <w:proofErr w:type="spellStart"/>
      <w:r>
        <w:rPr>
          <w:lang w:val="en-GB"/>
        </w:rPr>
        <w:t>SmartBear</w:t>
      </w:r>
      <w:proofErr w:type="spellEnd"/>
      <w:r>
        <w:rPr>
          <w:lang w:val="en-GB"/>
        </w:rPr>
        <w:t xml:space="preserve"> Software. (2020</w:t>
      </w:r>
      <w:r w:rsidR="00376952" w:rsidRPr="00376952">
        <w:rPr>
          <w:lang w:val="en-GB"/>
        </w:rPr>
        <w:t>). Tools &amp; techniques that elevate teams to greatness. Retrieved March 27, 2020, from https://cucumber.io/</w:t>
      </w:r>
    </w:p>
    <w:p w14:paraId="3FBF28D9" w14:textId="597571F2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>The Ap</w:t>
      </w:r>
      <w:r w:rsidR="001A6125">
        <w:rPr>
          <w:lang w:val="en-GB"/>
        </w:rPr>
        <w:t>ache Software Foundation. (2002 to present</w:t>
      </w:r>
      <w:r w:rsidRPr="00376952">
        <w:rPr>
          <w:lang w:val="en-GB"/>
        </w:rPr>
        <w:t>). Maven. Retrieved March 27, 2020, from https://maven.apache.org/</w:t>
      </w:r>
    </w:p>
    <w:p w14:paraId="238ED4B1" w14:textId="3D73C9DD" w:rsidR="00376952" w:rsidRPr="00376952" w:rsidRDefault="00376952" w:rsidP="00376952">
      <w:pPr>
        <w:pStyle w:val="Literatureentry"/>
        <w:rPr>
          <w:lang w:val="en-GB"/>
        </w:rPr>
      </w:pPr>
      <w:r w:rsidRPr="00376952">
        <w:rPr>
          <w:lang w:val="en-GB"/>
        </w:rPr>
        <w:t xml:space="preserve">The PostgreSQL </w:t>
      </w:r>
      <w:r w:rsidR="001A6125">
        <w:rPr>
          <w:lang w:val="en-GB"/>
        </w:rPr>
        <w:t>Global Development Group. (1996 to present</w:t>
      </w:r>
      <w:r w:rsidRPr="00376952">
        <w:rPr>
          <w:lang w:val="en-GB"/>
        </w:rPr>
        <w:t>). PostgreSQL: The world’s most advanced open source database. Retrieved March 27, 2020, from https://www.postgresql.org/</w:t>
      </w:r>
    </w:p>
    <w:p w14:paraId="39824532" w14:textId="7C7B8D7B" w:rsidR="00376952" w:rsidRDefault="001A6125" w:rsidP="00376952">
      <w:pPr>
        <w:pStyle w:val="Literatureentry"/>
        <w:rPr>
          <w:lang w:val="en-GB"/>
        </w:rPr>
      </w:pPr>
      <w:r>
        <w:rPr>
          <w:lang w:val="en-GB"/>
        </w:rPr>
        <w:t>VMware. (2020</w:t>
      </w:r>
      <w:r w:rsidR="00376952" w:rsidRPr="00376952">
        <w:rPr>
          <w:lang w:val="en-GB"/>
        </w:rPr>
        <w:t>). Spring makes Java... Retrieved March 27, 2020, from https://spring.io/</w:t>
      </w:r>
    </w:p>
    <w:p w14:paraId="71A1BE5A" w14:textId="0952075E" w:rsidR="00880149" w:rsidRPr="00376952" w:rsidRDefault="00880149" w:rsidP="00376952">
      <w:pPr>
        <w:pStyle w:val="Literatureentry"/>
        <w:rPr>
          <w:lang w:val="en-GB"/>
        </w:rPr>
      </w:pPr>
      <w:r w:rsidRPr="00880149">
        <w:rPr>
          <w:lang w:val="en-GB"/>
        </w:rPr>
        <w:t xml:space="preserve">Wikipedia. (2018, June 26). </w:t>
      </w:r>
      <w:proofErr w:type="spellStart"/>
      <w:r w:rsidRPr="00880149">
        <w:rPr>
          <w:lang w:val="en-GB"/>
        </w:rPr>
        <w:t>GxP</w:t>
      </w:r>
      <w:proofErr w:type="spellEnd"/>
      <w:r w:rsidRPr="00880149">
        <w:rPr>
          <w:lang w:val="en-GB"/>
        </w:rPr>
        <w:t>. Retrieved March 29, 2020, from https://de.wikipedia.org/w/index.php?title=GxP&amp;oldid=178646512</w:t>
      </w:r>
    </w:p>
    <w:p w14:paraId="11743FB4" w14:textId="445F3FF0" w:rsidR="00376952" w:rsidRPr="00376952" w:rsidRDefault="001A6125" w:rsidP="00376952">
      <w:pPr>
        <w:pStyle w:val="Literatureentry"/>
        <w:rPr>
          <w:lang w:val="en-GB"/>
        </w:rPr>
      </w:pPr>
      <w:r>
        <w:rPr>
          <w:lang w:val="en-GB"/>
        </w:rPr>
        <w:t>You, E. (2018 to present</w:t>
      </w:r>
      <w:r w:rsidR="00376952" w:rsidRPr="00376952">
        <w:rPr>
          <w:lang w:val="en-GB"/>
        </w:rPr>
        <w:t>). Vue CLI. Retrieved March 27, 2020, from https://cli.vuejs.org/</w:t>
      </w:r>
    </w:p>
    <w:p w14:paraId="63810921" w14:textId="77777777" w:rsidR="00376952" w:rsidRPr="00DF0033" w:rsidRDefault="00376952" w:rsidP="000B46AE">
      <w:pPr>
        <w:pStyle w:val="Literatureentry"/>
        <w:rPr>
          <w:lang w:val="en-GB"/>
        </w:rPr>
      </w:pPr>
    </w:p>
    <w:p w14:paraId="53AD8F4D" w14:textId="77777777" w:rsidR="00696A18" w:rsidRPr="00DF0033" w:rsidRDefault="00F601A6" w:rsidP="00696A18">
      <w:pPr>
        <w:pStyle w:val="Heading1withoutnumbering"/>
        <w:rPr>
          <w:lang w:val="en-GB"/>
        </w:rPr>
      </w:pPr>
      <w:bookmarkStart w:id="118" w:name="_Toc37082348"/>
      <w:bookmarkEnd w:id="116"/>
      <w:bookmarkEnd w:id="117"/>
      <w:r w:rsidRPr="00DF0033">
        <w:rPr>
          <w:lang w:val="en-GB"/>
        </w:rPr>
        <w:lastRenderedPageBreak/>
        <w:t xml:space="preserve">List of </w:t>
      </w:r>
      <w:r w:rsidR="00F57DC7" w:rsidRPr="00DF0033">
        <w:rPr>
          <w:lang w:val="en-GB"/>
        </w:rPr>
        <w:t>F</w:t>
      </w:r>
      <w:r w:rsidRPr="00DF0033">
        <w:rPr>
          <w:lang w:val="en-GB"/>
        </w:rPr>
        <w:t>igures</w:t>
      </w:r>
      <w:bookmarkEnd w:id="118"/>
    </w:p>
    <w:p w14:paraId="53A659FB" w14:textId="77777777" w:rsidR="00AE1743" w:rsidRDefault="00723BB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hyperlink w:anchor="_Toc36826148" w:history="1">
        <w:r w:rsidR="00AE1743" w:rsidRPr="00B22A12">
          <w:rPr>
            <w:rStyle w:val="Hyperlink"/>
            <w:noProof/>
            <w:lang w:val="en-GB"/>
          </w:rPr>
          <w:t>Figure 1 Process to investigate OQ test automation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_Toc36826148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4</w:t>
        </w:r>
        <w:r w:rsidR="00AE1743">
          <w:rPr>
            <w:noProof/>
            <w:webHidden/>
          </w:rPr>
          <w:fldChar w:fldCharType="end"/>
        </w:r>
      </w:hyperlink>
    </w:p>
    <w:p w14:paraId="2FD6D624" w14:textId="77777777" w:rsidR="00AE1743" w:rsidRDefault="009F086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36826149" w:history="1">
        <w:r w:rsidR="00AE1743" w:rsidRPr="00B22A12">
          <w:rPr>
            <w:rStyle w:val="Hyperlink"/>
            <w:noProof/>
            <w:lang w:val="en-GB"/>
          </w:rPr>
          <w:t>Figure 2 Analysis of the usability of automation tools for regulated environments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_Toc36826149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5</w:t>
        </w:r>
        <w:r w:rsidR="00AE1743">
          <w:rPr>
            <w:noProof/>
            <w:webHidden/>
          </w:rPr>
          <w:fldChar w:fldCharType="end"/>
        </w:r>
      </w:hyperlink>
    </w:p>
    <w:p w14:paraId="5FE1E264" w14:textId="77777777" w:rsidR="00AE1743" w:rsidRDefault="009F086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36826150" w:history="1">
        <w:r w:rsidR="00AE1743" w:rsidRPr="00B22A12">
          <w:rPr>
            <w:rStyle w:val="Hyperlink"/>
            <w:noProof/>
          </w:rPr>
          <w:t>Figure 3: Example illustration</w:t>
        </w:r>
        <w:r w:rsidR="00AE1743">
          <w:rPr>
            <w:noProof/>
            <w:webHidden/>
          </w:rPr>
          <w:tab/>
        </w:r>
        <w:r w:rsidR="00AE1743">
          <w:rPr>
            <w:noProof/>
            <w:webHidden/>
          </w:rPr>
          <w:fldChar w:fldCharType="begin"/>
        </w:r>
        <w:r w:rsidR="00AE1743">
          <w:rPr>
            <w:noProof/>
            <w:webHidden/>
          </w:rPr>
          <w:instrText xml:space="preserve"> PAGEREF _Toc36826150 \h </w:instrText>
        </w:r>
        <w:r w:rsidR="00AE1743">
          <w:rPr>
            <w:noProof/>
            <w:webHidden/>
          </w:rPr>
        </w:r>
        <w:r w:rsidR="00AE1743">
          <w:rPr>
            <w:noProof/>
            <w:webHidden/>
          </w:rPr>
          <w:fldChar w:fldCharType="separate"/>
        </w:r>
        <w:r w:rsidR="005B3618">
          <w:rPr>
            <w:noProof/>
            <w:webHidden/>
          </w:rPr>
          <w:t>19</w:t>
        </w:r>
        <w:r w:rsidR="00AE1743">
          <w:rPr>
            <w:noProof/>
            <w:webHidden/>
          </w:rPr>
          <w:fldChar w:fldCharType="end"/>
        </w:r>
      </w:hyperlink>
    </w:p>
    <w:p w14:paraId="17D483C6" w14:textId="77777777" w:rsidR="00723BB2" w:rsidRDefault="00723BB2" w:rsidP="00696A18">
      <w:pPr>
        <w:rPr>
          <w:lang w:val="en-GB"/>
        </w:rPr>
      </w:pPr>
      <w:r>
        <w:rPr>
          <w:lang w:val="en-GB"/>
        </w:rPr>
        <w:fldChar w:fldCharType="end"/>
      </w:r>
    </w:p>
    <w:p w14:paraId="4ECFF967" w14:textId="77777777" w:rsidR="0005516E" w:rsidRPr="00DF0033" w:rsidRDefault="00F57DC7" w:rsidP="00696A18">
      <w:pPr>
        <w:rPr>
          <w:lang w:val="en-GB"/>
        </w:rPr>
      </w:pPr>
      <w:r w:rsidRPr="00DF0033">
        <w:rPr>
          <w:lang w:val="en-GB"/>
        </w:rPr>
        <w:t>Annotation</w:t>
      </w:r>
      <w:r w:rsidR="006709AF" w:rsidRPr="00DF0033">
        <w:rPr>
          <w:lang w:val="en-GB"/>
        </w:rPr>
        <w:t xml:space="preserve">: </w:t>
      </w:r>
      <w:r w:rsidR="0005516E" w:rsidRPr="00DF0033">
        <w:rPr>
          <w:lang w:val="en-GB"/>
        </w:rPr>
        <w:t>A</w:t>
      </w:r>
      <w:r w:rsidR="0005516E" w:rsidRPr="00DF0033">
        <w:rPr>
          <w:rStyle w:val="hps"/>
          <w:lang w:val="en-GB"/>
        </w:rPr>
        <w:t xml:space="preserve"> convenient way to create default list of figures and list of tables </w:t>
      </w:r>
      <w:r w:rsidR="00723BB2">
        <w:rPr>
          <w:rStyle w:val="hps"/>
          <w:lang w:val="en-GB"/>
        </w:rPr>
        <w:t>in the text</w:t>
      </w:r>
      <w:r w:rsidR="0005516E" w:rsidRPr="00DF0033">
        <w:rPr>
          <w:rStyle w:val="hps"/>
          <w:lang w:val="en-GB"/>
        </w:rPr>
        <w:t xml:space="preserve"> is to follow the sequence:</w:t>
      </w:r>
    </w:p>
    <w:p w14:paraId="1B9FC048" w14:textId="77777777" w:rsidR="006709AF" w:rsidRPr="00DF0033" w:rsidRDefault="0005516E" w:rsidP="00696A18">
      <w:pPr>
        <w:rPr>
          <w:lang w:val="en-GB"/>
        </w:rPr>
      </w:pPr>
      <w:r w:rsidRPr="00DF0033">
        <w:rPr>
          <w:lang w:val="en-GB"/>
        </w:rPr>
        <w:t>Tab</w:t>
      </w:r>
      <w:r w:rsidR="006709AF" w:rsidRPr="00DF0033">
        <w:rPr>
          <w:lang w:val="en-GB"/>
        </w:rPr>
        <w:t xml:space="preserve"> „</w:t>
      </w:r>
      <w:r w:rsidRPr="00DF0033">
        <w:rPr>
          <w:lang w:val="en-GB"/>
        </w:rPr>
        <w:t>References</w:t>
      </w:r>
      <w:r w:rsidR="006709AF" w:rsidRPr="00DF0033">
        <w:rPr>
          <w:lang w:val="en-GB"/>
        </w:rPr>
        <w:t>“</w:t>
      </w:r>
      <w:r w:rsidR="00696A18" w:rsidRPr="00DF0033">
        <w:rPr>
          <w:lang w:val="en-GB"/>
        </w:rPr>
        <w:t xml:space="preserve"> </w:t>
      </w:r>
      <w:r w:rsidR="006709AF" w:rsidRPr="00DF0033">
        <w:rPr>
          <w:lang w:val="en-GB"/>
        </w:rPr>
        <w:sym w:font="Wingdings" w:char="F0E0"/>
      </w:r>
      <w:r w:rsidR="006709AF" w:rsidRPr="00DF0033">
        <w:rPr>
          <w:lang w:val="en-GB"/>
        </w:rPr>
        <w:t xml:space="preserve"> „</w:t>
      </w:r>
      <w:r w:rsidR="00723BB2">
        <w:rPr>
          <w:lang w:val="en-GB"/>
        </w:rPr>
        <w:t>Captions</w:t>
      </w:r>
      <w:r w:rsidR="006709AF" w:rsidRPr="00DF0033">
        <w:rPr>
          <w:lang w:val="en-GB"/>
        </w:rPr>
        <w:t xml:space="preserve">“ </w:t>
      </w:r>
      <w:r w:rsidR="006709AF" w:rsidRPr="00DF0033">
        <w:rPr>
          <w:lang w:val="en-GB"/>
        </w:rPr>
        <w:sym w:font="Wingdings" w:char="F0E0"/>
      </w:r>
      <w:r w:rsidR="006709AF" w:rsidRPr="00DF0033">
        <w:rPr>
          <w:lang w:val="en-GB"/>
        </w:rPr>
        <w:t xml:space="preserve"> „</w:t>
      </w:r>
      <w:r w:rsidRPr="00DF0033">
        <w:rPr>
          <w:lang w:val="en-GB"/>
        </w:rPr>
        <w:t xml:space="preserve">Insert </w:t>
      </w:r>
      <w:r w:rsidR="00723BB2">
        <w:rPr>
          <w:lang w:val="en-GB"/>
        </w:rPr>
        <w:t>Table</w:t>
      </w:r>
      <w:r w:rsidRPr="00DF0033">
        <w:rPr>
          <w:lang w:val="en-GB"/>
        </w:rPr>
        <w:t xml:space="preserve"> of </w:t>
      </w:r>
      <w:r w:rsidR="00723BB2">
        <w:rPr>
          <w:lang w:val="en-GB"/>
        </w:rPr>
        <w:t>F</w:t>
      </w:r>
      <w:r w:rsidRPr="00DF0033">
        <w:rPr>
          <w:lang w:val="en-GB"/>
        </w:rPr>
        <w:t>igures</w:t>
      </w:r>
      <w:r w:rsidR="006709AF" w:rsidRPr="00DF0033">
        <w:rPr>
          <w:lang w:val="en-GB"/>
        </w:rPr>
        <w:t xml:space="preserve">“ </w:t>
      </w:r>
    </w:p>
    <w:p w14:paraId="5AA05828" w14:textId="77777777" w:rsidR="0005516E" w:rsidRPr="00DF0033" w:rsidRDefault="0005516E" w:rsidP="00696A18">
      <w:pPr>
        <w:rPr>
          <w:lang w:val="en-GB"/>
        </w:rPr>
      </w:pPr>
      <w:r w:rsidRPr="00DF0033">
        <w:rPr>
          <w:lang w:val="en-GB"/>
        </w:rPr>
        <w:t>Now, the caption is formatted automatically according to our template „caption“.</w:t>
      </w:r>
    </w:p>
    <w:p w14:paraId="5462D3BE" w14:textId="77777777" w:rsidR="0005516E" w:rsidRPr="00DF0033" w:rsidRDefault="00D5613D" w:rsidP="00696A18">
      <w:pPr>
        <w:rPr>
          <w:lang w:val="en-GB"/>
        </w:rPr>
      </w:pPr>
      <w:r>
        <w:rPr>
          <w:lang w:val="en-GB"/>
        </w:rPr>
        <w:t>For the figures the template</w:t>
      </w:r>
      <w:r w:rsidR="0005516E" w:rsidRPr="00DF0033">
        <w:rPr>
          <w:lang w:val="en-GB"/>
        </w:rPr>
        <w:t xml:space="preserve"> „</w:t>
      </w:r>
      <w:r w:rsidR="003671CC">
        <w:rPr>
          <w:lang w:val="en-GB"/>
        </w:rPr>
        <w:t>Figure</w:t>
      </w:r>
      <w:r>
        <w:rPr>
          <w:lang w:val="en-GB"/>
        </w:rPr>
        <w:t>“ and for tables the templates</w:t>
      </w:r>
      <w:r w:rsidR="000B5E04" w:rsidRPr="00DF0033">
        <w:rPr>
          <w:lang w:val="en-GB"/>
        </w:rPr>
        <w:t xml:space="preserve"> „</w:t>
      </w:r>
      <w:r w:rsidR="00723BB2">
        <w:rPr>
          <w:lang w:val="en-GB"/>
        </w:rPr>
        <w:t>T</w:t>
      </w:r>
      <w:r w:rsidR="000B5E04" w:rsidRPr="00DF0033">
        <w:rPr>
          <w:lang w:val="en-GB"/>
        </w:rPr>
        <w:t>able heading“</w:t>
      </w:r>
      <w:r w:rsidR="00723BB2">
        <w:rPr>
          <w:lang w:val="en-GB"/>
        </w:rPr>
        <w:t xml:space="preserve"> and „T</w:t>
      </w:r>
      <w:r w:rsidR="000B5E04" w:rsidRPr="00DF0033">
        <w:rPr>
          <w:lang w:val="en-GB"/>
        </w:rPr>
        <w:t>able text“</w:t>
      </w:r>
      <w:r>
        <w:rPr>
          <w:lang w:val="en-GB"/>
        </w:rPr>
        <w:t xml:space="preserve"> should be used.</w:t>
      </w:r>
    </w:p>
    <w:p w14:paraId="6E61F85D" w14:textId="77777777" w:rsidR="00696A18" w:rsidRPr="00DF0033" w:rsidRDefault="000B5E04" w:rsidP="006709AF">
      <w:pPr>
        <w:pStyle w:val="BodyText"/>
        <w:rPr>
          <w:lang w:val="en-GB"/>
        </w:rPr>
      </w:pPr>
      <w:r w:rsidRPr="00DF0033">
        <w:rPr>
          <w:lang w:val="en-GB"/>
        </w:rPr>
        <w:t xml:space="preserve">Further information can be found in chapters: 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_Ref416163996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2.4</w:t>
      </w:r>
      <w:r w:rsidR="003671CC">
        <w:rPr>
          <w:lang w:val="en-GB"/>
        </w:rPr>
        <w:fldChar w:fldCharType="end"/>
      </w:r>
      <w:r w:rsidRPr="00DF0033">
        <w:rPr>
          <w:lang w:val="en-GB"/>
        </w:rPr>
        <w:t xml:space="preserve"> a</w:t>
      </w:r>
      <w:r w:rsidR="00696A18" w:rsidRPr="00DF0033">
        <w:rPr>
          <w:lang w:val="en-GB"/>
        </w:rPr>
        <w:t>nd</w:t>
      </w:r>
      <w:r w:rsidR="006709AF" w:rsidRPr="00DF0033">
        <w:rPr>
          <w:lang w:val="en-GB"/>
        </w:rPr>
        <w:t xml:space="preserve"> </w:t>
      </w:r>
      <w:r w:rsidR="003671CC">
        <w:rPr>
          <w:lang w:val="en-GB"/>
        </w:rPr>
        <w:fldChar w:fldCharType="begin"/>
      </w:r>
      <w:r w:rsidR="003671CC">
        <w:rPr>
          <w:lang w:val="en-GB"/>
        </w:rPr>
        <w:instrText xml:space="preserve"> REF _Ref416164013 \r \h </w:instrText>
      </w:r>
      <w:r w:rsidR="003671CC">
        <w:rPr>
          <w:lang w:val="en-GB"/>
        </w:rPr>
      </w:r>
      <w:r w:rsidR="003671CC">
        <w:rPr>
          <w:lang w:val="en-GB"/>
        </w:rPr>
        <w:fldChar w:fldCharType="separate"/>
      </w:r>
      <w:r w:rsidR="00E36317">
        <w:rPr>
          <w:lang w:val="en-GB"/>
        </w:rPr>
        <w:t>2.5</w:t>
      </w:r>
      <w:r w:rsidR="003671CC">
        <w:rPr>
          <w:lang w:val="en-GB"/>
        </w:rPr>
        <w:fldChar w:fldCharType="end"/>
      </w:r>
    </w:p>
    <w:p w14:paraId="3F81E78B" w14:textId="77777777" w:rsidR="00696A18" w:rsidRPr="00DF0033" w:rsidRDefault="000B5E04" w:rsidP="00696A18">
      <w:pPr>
        <w:pStyle w:val="Heading1withoutnumbering"/>
        <w:rPr>
          <w:lang w:val="en-GB"/>
        </w:rPr>
      </w:pPr>
      <w:bookmarkStart w:id="119" w:name="_Toc37082349"/>
      <w:r w:rsidRPr="00DF0033">
        <w:rPr>
          <w:lang w:val="en-GB"/>
        </w:rPr>
        <w:lastRenderedPageBreak/>
        <w:t>List of Tables</w:t>
      </w:r>
      <w:bookmarkEnd w:id="119"/>
      <w:r w:rsidRPr="00DF0033">
        <w:rPr>
          <w:lang w:val="en-GB"/>
        </w:rPr>
        <w:t xml:space="preserve"> </w:t>
      </w:r>
    </w:p>
    <w:p w14:paraId="759C9EBA" w14:textId="77777777" w:rsidR="00723BB2" w:rsidRDefault="00696A18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r w:rsidRPr="00DF0033">
        <w:rPr>
          <w:lang w:val="en-GB"/>
        </w:rPr>
        <w:fldChar w:fldCharType="begin"/>
      </w:r>
      <w:r w:rsidRPr="00DF0033">
        <w:rPr>
          <w:lang w:val="en-GB"/>
        </w:rPr>
        <w:instrText xml:space="preserve"> TOC \h \z \c "Tab." </w:instrText>
      </w:r>
      <w:r w:rsidRPr="00DF0033">
        <w:rPr>
          <w:lang w:val="en-GB"/>
        </w:rPr>
        <w:fldChar w:fldCharType="separate"/>
      </w:r>
      <w:hyperlink w:anchor="_Toc416160904" w:history="1">
        <w:r w:rsidR="00723BB2" w:rsidRPr="00F21092">
          <w:rPr>
            <w:rStyle w:val="Hyperlink"/>
            <w:noProof/>
            <w:lang w:val="en-GB"/>
          </w:rPr>
          <w:t>Table 1: Example for a table imported as illustration</w:t>
        </w:r>
        <w:r w:rsidR="00723BB2">
          <w:rPr>
            <w:noProof/>
            <w:webHidden/>
          </w:rPr>
          <w:tab/>
        </w:r>
        <w:r w:rsidR="00723BB2">
          <w:rPr>
            <w:noProof/>
            <w:webHidden/>
          </w:rPr>
          <w:fldChar w:fldCharType="begin"/>
        </w:r>
        <w:r w:rsidR="00723BB2">
          <w:rPr>
            <w:noProof/>
            <w:webHidden/>
          </w:rPr>
          <w:instrText xml:space="preserve"> PAGEREF _Toc416160904 \h </w:instrText>
        </w:r>
        <w:r w:rsidR="00723BB2">
          <w:rPr>
            <w:noProof/>
            <w:webHidden/>
          </w:rPr>
        </w:r>
        <w:r w:rsidR="00723BB2">
          <w:rPr>
            <w:noProof/>
            <w:webHidden/>
          </w:rPr>
          <w:fldChar w:fldCharType="separate"/>
        </w:r>
        <w:r w:rsidR="00E36317">
          <w:rPr>
            <w:noProof/>
            <w:webHidden/>
          </w:rPr>
          <w:t>3</w:t>
        </w:r>
        <w:r w:rsidR="00723BB2">
          <w:rPr>
            <w:noProof/>
            <w:webHidden/>
          </w:rPr>
          <w:fldChar w:fldCharType="end"/>
        </w:r>
      </w:hyperlink>
    </w:p>
    <w:p w14:paraId="1482409B" w14:textId="77777777" w:rsidR="00723BB2" w:rsidRDefault="009F086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GB" w:eastAsia="en-GB"/>
        </w:rPr>
      </w:pPr>
      <w:hyperlink w:anchor="_Toc416160905" w:history="1">
        <w:r w:rsidR="00723BB2" w:rsidRPr="00F21092">
          <w:rPr>
            <w:rStyle w:val="Hyperlink"/>
            <w:noProof/>
            <w:lang w:val="en-GB"/>
          </w:rPr>
          <w:t>Table 2: Example for a table created by Word</w:t>
        </w:r>
        <w:r w:rsidR="00723BB2">
          <w:rPr>
            <w:noProof/>
            <w:webHidden/>
          </w:rPr>
          <w:tab/>
        </w:r>
        <w:r w:rsidR="00723BB2">
          <w:rPr>
            <w:noProof/>
            <w:webHidden/>
          </w:rPr>
          <w:fldChar w:fldCharType="begin"/>
        </w:r>
        <w:r w:rsidR="00723BB2">
          <w:rPr>
            <w:noProof/>
            <w:webHidden/>
          </w:rPr>
          <w:instrText xml:space="preserve"> PAGEREF _Toc416160905 \h </w:instrText>
        </w:r>
        <w:r w:rsidR="00723BB2">
          <w:rPr>
            <w:noProof/>
            <w:webHidden/>
          </w:rPr>
        </w:r>
        <w:r w:rsidR="00723BB2">
          <w:rPr>
            <w:noProof/>
            <w:webHidden/>
          </w:rPr>
          <w:fldChar w:fldCharType="separate"/>
        </w:r>
        <w:r w:rsidR="00E36317">
          <w:rPr>
            <w:noProof/>
            <w:webHidden/>
          </w:rPr>
          <w:t>3</w:t>
        </w:r>
        <w:r w:rsidR="00723BB2">
          <w:rPr>
            <w:noProof/>
            <w:webHidden/>
          </w:rPr>
          <w:fldChar w:fldCharType="end"/>
        </w:r>
      </w:hyperlink>
    </w:p>
    <w:p w14:paraId="63F537AC" w14:textId="77777777" w:rsidR="00696A18" w:rsidRPr="00DF0033" w:rsidRDefault="00696A18" w:rsidP="00696A18">
      <w:pPr>
        <w:pStyle w:val="BodyText"/>
        <w:rPr>
          <w:lang w:val="en-GB"/>
        </w:rPr>
      </w:pPr>
      <w:r w:rsidRPr="00DF0033">
        <w:rPr>
          <w:lang w:val="en-GB"/>
        </w:rPr>
        <w:fldChar w:fldCharType="end"/>
      </w:r>
    </w:p>
    <w:p w14:paraId="5165B89F" w14:textId="77777777" w:rsidR="00696A18" w:rsidRPr="00DF0033" w:rsidRDefault="000B5E04" w:rsidP="00696A18">
      <w:pPr>
        <w:pStyle w:val="Heading1withoutnumbering"/>
        <w:rPr>
          <w:lang w:val="en-GB"/>
        </w:rPr>
      </w:pPr>
      <w:bookmarkStart w:id="120" w:name="_Toc37082350"/>
      <w:r w:rsidRPr="00DF0033">
        <w:rPr>
          <w:lang w:val="en-GB"/>
        </w:rPr>
        <w:lastRenderedPageBreak/>
        <w:t xml:space="preserve">List of </w:t>
      </w:r>
      <w:r w:rsidRPr="00DF0033">
        <w:rPr>
          <w:rStyle w:val="hps"/>
          <w:lang w:val="en-GB"/>
        </w:rPr>
        <w:t>Abbreviations</w:t>
      </w:r>
      <w:bookmarkEnd w:id="120"/>
    </w:p>
    <w:p w14:paraId="46687E42" w14:textId="77777777" w:rsidR="00696A18" w:rsidRPr="00DF0033" w:rsidRDefault="00696A18" w:rsidP="00696A18">
      <w:pPr>
        <w:pStyle w:val="Listofabbreviations"/>
        <w:rPr>
          <w:lang w:val="en-GB"/>
        </w:rPr>
      </w:pPr>
    </w:p>
    <w:p w14:paraId="31C0834B" w14:textId="77777777" w:rsidR="00696A18" w:rsidRPr="00DF0033" w:rsidRDefault="00696A18" w:rsidP="00696A18">
      <w:pPr>
        <w:pStyle w:val="Listofabbreviations"/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110"/>
      </w:tblGrid>
      <w:tr w:rsidR="00DB49D1" w14:paraId="1017E544" w14:textId="77777777" w:rsidTr="00BD0BBE">
        <w:tc>
          <w:tcPr>
            <w:tcW w:w="1668" w:type="dxa"/>
          </w:tcPr>
          <w:p w14:paraId="41799B81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Abbreviation</w:t>
            </w:r>
          </w:p>
        </w:tc>
        <w:tc>
          <w:tcPr>
            <w:tcW w:w="8110" w:type="dxa"/>
          </w:tcPr>
          <w:p w14:paraId="714F73BC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DB49D1" w:rsidRPr="009F0860" w14:paraId="0B03E078" w14:textId="77777777" w:rsidTr="00BD0BBE">
        <w:tc>
          <w:tcPr>
            <w:tcW w:w="1668" w:type="dxa"/>
          </w:tcPr>
          <w:p w14:paraId="7FC31FD1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BDD</w:t>
            </w:r>
          </w:p>
        </w:tc>
        <w:tc>
          <w:tcPr>
            <w:tcW w:w="8110" w:type="dxa"/>
          </w:tcPr>
          <w:p w14:paraId="7BA88504" w14:textId="77777777" w:rsidR="008F5DB7" w:rsidRDefault="008F5DB7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Behaviour Driven Development:</w:t>
            </w:r>
            <w:r>
              <w:rPr>
                <w:lang w:val="en-GB"/>
              </w:rPr>
              <w:br/>
              <w:t>A software development approach developed by Dan North covering the whole software lifecycle</w:t>
            </w:r>
          </w:p>
        </w:tc>
      </w:tr>
      <w:tr w:rsidR="00044B0D" w:rsidRPr="004958F2" w14:paraId="493F1BCD" w14:textId="77777777" w:rsidTr="00BD0BBE">
        <w:tc>
          <w:tcPr>
            <w:tcW w:w="1668" w:type="dxa"/>
          </w:tcPr>
          <w:p w14:paraId="73CE3DA6" w14:textId="151A6E21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CSV</w:t>
            </w:r>
          </w:p>
        </w:tc>
        <w:tc>
          <w:tcPr>
            <w:tcW w:w="8110" w:type="dxa"/>
          </w:tcPr>
          <w:p w14:paraId="4A2003D0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044B0D" w:rsidRPr="004958F2" w14:paraId="16ED7D12" w14:textId="77777777" w:rsidTr="00BD0BBE">
        <w:tc>
          <w:tcPr>
            <w:tcW w:w="1668" w:type="dxa"/>
          </w:tcPr>
          <w:p w14:paraId="04A134D7" w14:textId="2FE3E379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GAMP</w:t>
            </w:r>
          </w:p>
        </w:tc>
        <w:tc>
          <w:tcPr>
            <w:tcW w:w="8110" w:type="dxa"/>
          </w:tcPr>
          <w:p w14:paraId="3774CD1C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044B0D" w:rsidRPr="004958F2" w14:paraId="6D0EE52A" w14:textId="77777777" w:rsidTr="00BD0BBE">
        <w:tc>
          <w:tcPr>
            <w:tcW w:w="1668" w:type="dxa"/>
          </w:tcPr>
          <w:p w14:paraId="1408EE09" w14:textId="32762491" w:rsidR="00044B0D" w:rsidRDefault="00044B0D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GAMP5</w:t>
            </w:r>
          </w:p>
        </w:tc>
        <w:tc>
          <w:tcPr>
            <w:tcW w:w="8110" w:type="dxa"/>
          </w:tcPr>
          <w:p w14:paraId="35A098B3" w14:textId="77777777" w:rsidR="00044B0D" w:rsidRDefault="00044B0D" w:rsidP="008F5DB7">
            <w:pPr>
              <w:jc w:val="left"/>
              <w:rPr>
                <w:lang w:val="en-GB"/>
              </w:rPr>
            </w:pPr>
          </w:p>
        </w:tc>
      </w:tr>
      <w:tr w:rsidR="00E74D3F" w:rsidRPr="004958F2" w14:paraId="44F37AAE" w14:textId="77777777" w:rsidTr="00BD0BBE">
        <w:tc>
          <w:tcPr>
            <w:tcW w:w="1668" w:type="dxa"/>
          </w:tcPr>
          <w:p w14:paraId="46A7752E" w14:textId="4BB63DA0" w:rsidR="00E74D3F" w:rsidRDefault="00E74D3F" w:rsidP="008F5DB7">
            <w:pPr>
              <w:jc w:val="left"/>
              <w:rPr>
                <w:lang w:val="en-GB"/>
              </w:rPr>
            </w:pPr>
            <w:proofErr w:type="spellStart"/>
            <w:r>
              <w:rPr>
                <w:lang w:val="en-GB"/>
              </w:rPr>
              <w:t>GxP</w:t>
            </w:r>
            <w:proofErr w:type="spellEnd"/>
          </w:p>
        </w:tc>
        <w:tc>
          <w:tcPr>
            <w:tcW w:w="8110" w:type="dxa"/>
          </w:tcPr>
          <w:p w14:paraId="21473CC8" w14:textId="77777777" w:rsidR="00E74D3F" w:rsidRDefault="00E74D3F" w:rsidP="008F5DB7">
            <w:pPr>
              <w:jc w:val="left"/>
              <w:rPr>
                <w:lang w:val="en-GB"/>
              </w:rPr>
            </w:pPr>
          </w:p>
        </w:tc>
      </w:tr>
      <w:tr w:rsidR="00BD0BBE" w:rsidRPr="004958F2" w14:paraId="4AE07E50" w14:textId="77777777" w:rsidTr="00BD0BBE">
        <w:tc>
          <w:tcPr>
            <w:tcW w:w="1668" w:type="dxa"/>
          </w:tcPr>
          <w:p w14:paraId="76B4D751" w14:textId="6BC70948" w:rsidR="00BD0BBE" w:rsidRPr="00BD0BBE" w:rsidRDefault="00BD0BBE" w:rsidP="008F5DB7">
            <w:pPr>
              <w:jc w:val="left"/>
              <w:rPr>
                <w:lang w:val="en-CH"/>
              </w:rPr>
            </w:pPr>
            <w:r>
              <w:rPr>
                <w:lang w:val="en-CH"/>
              </w:rPr>
              <w:t>JVM</w:t>
            </w:r>
          </w:p>
        </w:tc>
        <w:tc>
          <w:tcPr>
            <w:tcW w:w="8110" w:type="dxa"/>
          </w:tcPr>
          <w:p w14:paraId="12B52887" w14:textId="45E599A4" w:rsidR="00BD0BBE" w:rsidRPr="00BD0BBE" w:rsidRDefault="00BD0BBE" w:rsidP="008F5DB7">
            <w:pPr>
              <w:jc w:val="left"/>
              <w:rPr>
                <w:lang w:val="en-CH"/>
              </w:rPr>
            </w:pPr>
            <w:r>
              <w:rPr>
                <w:lang w:val="en-CH"/>
              </w:rPr>
              <w:t>Java Virtual Machine</w:t>
            </w:r>
          </w:p>
        </w:tc>
      </w:tr>
      <w:tr w:rsidR="00DB49D1" w14:paraId="12C7DF33" w14:textId="77777777" w:rsidTr="00BD0BBE">
        <w:tc>
          <w:tcPr>
            <w:tcW w:w="1668" w:type="dxa"/>
          </w:tcPr>
          <w:p w14:paraId="2EC7125E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OQ</w:t>
            </w:r>
          </w:p>
        </w:tc>
        <w:tc>
          <w:tcPr>
            <w:tcW w:w="8110" w:type="dxa"/>
          </w:tcPr>
          <w:p w14:paraId="26187186" w14:textId="77777777" w:rsidR="00DB49D1" w:rsidRDefault="008F5DB7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Operational Qualification:</w:t>
            </w:r>
            <w:r>
              <w:rPr>
                <w:lang w:val="en-GB"/>
              </w:rPr>
              <w:br/>
            </w:r>
            <w:r w:rsidR="00F35DB2">
              <w:rPr>
                <w:lang w:val="en-GB"/>
              </w:rPr>
              <w:t>….</w:t>
            </w:r>
          </w:p>
        </w:tc>
      </w:tr>
      <w:tr w:rsidR="00DB49D1" w14:paraId="1C85A08E" w14:textId="77777777" w:rsidTr="00BD0BBE">
        <w:tc>
          <w:tcPr>
            <w:tcW w:w="1668" w:type="dxa"/>
          </w:tcPr>
          <w:p w14:paraId="18CA5FE0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PQ</w:t>
            </w:r>
          </w:p>
        </w:tc>
        <w:tc>
          <w:tcPr>
            <w:tcW w:w="8110" w:type="dxa"/>
          </w:tcPr>
          <w:p w14:paraId="26CCDEA1" w14:textId="77777777" w:rsidR="00DB49D1" w:rsidRDefault="00E53618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Performance Qualification</w:t>
            </w:r>
            <w:r>
              <w:rPr>
                <w:lang w:val="en-GB"/>
              </w:rPr>
              <w:br/>
            </w:r>
            <w:r w:rsidR="00F35DB2">
              <w:rPr>
                <w:lang w:val="en-GB"/>
              </w:rPr>
              <w:t>….</w:t>
            </w:r>
          </w:p>
        </w:tc>
      </w:tr>
      <w:tr w:rsidR="00DB49D1" w:rsidRPr="009F0860" w14:paraId="692BEDD9" w14:textId="77777777" w:rsidTr="00BD0BBE">
        <w:tc>
          <w:tcPr>
            <w:tcW w:w="1668" w:type="dxa"/>
          </w:tcPr>
          <w:p w14:paraId="4D6D27CD" w14:textId="77777777" w:rsidR="00DB49D1" w:rsidRDefault="00DB49D1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FDA</w:t>
            </w:r>
          </w:p>
        </w:tc>
        <w:tc>
          <w:tcPr>
            <w:tcW w:w="8110" w:type="dxa"/>
          </w:tcPr>
          <w:p w14:paraId="6F9CB07F" w14:textId="77777777" w:rsidR="00DB49D1" w:rsidRDefault="00F35DB2" w:rsidP="008F5DB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U.S. Food and Drug Administration</w:t>
            </w:r>
            <w:r>
              <w:rPr>
                <w:lang w:val="en-GB"/>
              </w:rPr>
              <w:br/>
              <w:t>…..</w:t>
            </w:r>
          </w:p>
        </w:tc>
      </w:tr>
      <w:tr w:rsidR="00DB49D1" w:rsidRPr="009F0860" w14:paraId="224C9ACE" w14:textId="77777777" w:rsidTr="00BD0BBE">
        <w:tc>
          <w:tcPr>
            <w:tcW w:w="1668" w:type="dxa"/>
          </w:tcPr>
          <w:p w14:paraId="55508575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0D1CBB5D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  <w:tr w:rsidR="00DB49D1" w:rsidRPr="009F0860" w14:paraId="7D252618" w14:textId="77777777" w:rsidTr="00BD0BBE">
        <w:tc>
          <w:tcPr>
            <w:tcW w:w="1668" w:type="dxa"/>
          </w:tcPr>
          <w:p w14:paraId="6FDB9744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56470204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  <w:tr w:rsidR="00DB49D1" w:rsidRPr="009F0860" w14:paraId="6F826257" w14:textId="77777777" w:rsidTr="00BD0BBE">
        <w:tc>
          <w:tcPr>
            <w:tcW w:w="1668" w:type="dxa"/>
          </w:tcPr>
          <w:p w14:paraId="15337456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  <w:tc>
          <w:tcPr>
            <w:tcW w:w="8110" w:type="dxa"/>
          </w:tcPr>
          <w:p w14:paraId="7202C667" w14:textId="77777777" w:rsidR="00DB49D1" w:rsidRDefault="00DB49D1" w:rsidP="008F5DB7">
            <w:pPr>
              <w:jc w:val="left"/>
              <w:rPr>
                <w:lang w:val="en-GB"/>
              </w:rPr>
            </w:pPr>
          </w:p>
        </w:tc>
      </w:tr>
    </w:tbl>
    <w:p w14:paraId="7803866F" w14:textId="77777777" w:rsidR="00696A18" w:rsidRPr="00DF0033" w:rsidRDefault="00696A18" w:rsidP="00696A18">
      <w:pPr>
        <w:rPr>
          <w:lang w:val="en-GB"/>
        </w:rPr>
      </w:pPr>
    </w:p>
    <w:p w14:paraId="3A4940A4" w14:textId="77777777" w:rsidR="00BA0923" w:rsidRPr="00DF0033" w:rsidRDefault="00BA0923" w:rsidP="00D07B47">
      <w:pPr>
        <w:rPr>
          <w:lang w:val="en-GB"/>
        </w:rPr>
      </w:pPr>
    </w:p>
    <w:p w14:paraId="2741B835" w14:textId="77777777" w:rsidR="00BA0923" w:rsidRPr="00DF0033" w:rsidRDefault="00723BB2" w:rsidP="00D000CF">
      <w:pPr>
        <w:pStyle w:val="Heading1withoutnumbering"/>
        <w:rPr>
          <w:lang w:val="en-GB"/>
        </w:rPr>
      </w:pPr>
      <w:bookmarkStart w:id="121" w:name="_Toc37082351"/>
      <w:bookmarkEnd w:id="115"/>
      <w:r>
        <w:rPr>
          <w:lang w:val="en-GB"/>
        </w:rPr>
        <w:lastRenderedPageBreak/>
        <w:t>Appendix</w:t>
      </w:r>
      <w:bookmarkEnd w:id="121"/>
    </w:p>
    <w:p w14:paraId="1F44A0EC" w14:textId="77777777" w:rsidR="00BA0923" w:rsidRPr="00DF0033" w:rsidRDefault="0077268E" w:rsidP="00BA0923">
      <w:pPr>
        <w:rPr>
          <w:lang w:val="en-GB"/>
        </w:rPr>
      </w:pPr>
      <w:r w:rsidRPr="00DF0033">
        <w:rPr>
          <w:lang w:val="en-GB"/>
        </w:rPr>
        <w:t>References and appendix are</w:t>
      </w:r>
      <w:r w:rsidR="005D7BD9" w:rsidRPr="00DF0033">
        <w:rPr>
          <w:lang w:val="en-GB"/>
        </w:rPr>
        <w:t xml:space="preserve"> formatted as</w:t>
      </w:r>
      <w:r w:rsidRPr="00DF0033">
        <w:rPr>
          <w:lang w:val="en-GB"/>
        </w:rPr>
        <w:t xml:space="preserve"> „</w:t>
      </w:r>
      <w:r w:rsidR="00723BB2">
        <w:rPr>
          <w:lang w:val="en-GB"/>
        </w:rPr>
        <w:t>Heading</w:t>
      </w:r>
      <w:r w:rsidRPr="00DF0033">
        <w:rPr>
          <w:lang w:val="en-GB"/>
        </w:rPr>
        <w:t xml:space="preserve"> 1 without numbering.“ Thereby </w:t>
      </w:r>
      <w:r w:rsidR="005D7BD9" w:rsidRPr="00DF0033">
        <w:rPr>
          <w:lang w:val="en-GB"/>
        </w:rPr>
        <w:t>this entry is listed in the table of contents (</w:t>
      </w:r>
      <w:r w:rsidR="00723BB2">
        <w:rPr>
          <w:lang w:val="en-GB"/>
        </w:rPr>
        <w:t xml:space="preserve">but </w:t>
      </w:r>
      <w:r w:rsidR="005D7BD9" w:rsidRPr="00DF0033">
        <w:rPr>
          <w:lang w:val="en-GB"/>
        </w:rPr>
        <w:t>without numbering). To structure your appendices use CAPITAL LETTERS (Appendix A, Appendix B etc.).</w:t>
      </w:r>
    </w:p>
    <w:bookmarkEnd w:id="108"/>
    <w:p w14:paraId="26DE4525" w14:textId="77777777" w:rsidR="00BA0923" w:rsidRPr="00DF0033" w:rsidRDefault="00BA0923" w:rsidP="00BA0923">
      <w:pPr>
        <w:rPr>
          <w:lang w:val="en-GB"/>
        </w:rPr>
      </w:pPr>
    </w:p>
    <w:sectPr w:rsidR="00BA0923" w:rsidRPr="00DF0033" w:rsidSect="002F0631">
      <w:pgSz w:w="11907" w:h="16840" w:code="9"/>
      <w:pgMar w:top="1701" w:right="851" w:bottom="1588" w:left="1418" w:header="680" w:footer="1021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Leuenberger Sabrina (s)" w:date="2020-04-06T15:59:00Z" w:initials="LS(">
    <w:p w14:paraId="641D3D8E" w14:textId="0216C662" w:rsidR="009F0860" w:rsidRDefault="009F0860">
      <w:pPr>
        <w:pStyle w:val="CommentText"/>
      </w:pPr>
      <w:r>
        <w:rPr>
          <w:rStyle w:val="CommentReference"/>
        </w:rPr>
        <w:annotationRef/>
      </w:r>
      <w:r>
        <w:t>Ins Kapitel 1.4 genommen. Hier herausnehmen, wenn Aufbau dieses Kapitels klarer wird.</w:t>
      </w:r>
    </w:p>
  </w:comment>
  <w:comment w:id="38" w:author="Leuenberger Sabrina (s)" w:date="2020-04-15T16:28:00Z" w:initials="LS(">
    <w:p w14:paraId="3BFEDA14" w14:textId="40C18175" w:rsidR="009F0860" w:rsidRPr="00900853" w:rsidRDefault="009F0860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r>
        <w:rPr>
          <w:lang w:val="en-CH"/>
        </w:rPr>
        <w:t>Check if it is according to the citation rules: the ‘are’ is included by me to make a complete sentence out of it.</w:t>
      </w:r>
    </w:p>
  </w:comment>
  <w:comment w:id="39" w:author="Leuenberger Sabrina (s)" w:date="2020-04-17T08:13:00Z" w:initials="LS(">
    <w:p w14:paraId="51FC9AFE" w14:textId="14D944B9" w:rsidR="00996CB3" w:rsidRPr="00996CB3" w:rsidRDefault="00996CB3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proofErr w:type="spellStart"/>
      <w:r>
        <w:rPr>
          <w:lang w:val="en-CH"/>
        </w:rPr>
        <w:t>Eigenes</w:t>
      </w:r>
      <w:proofErr w:type="spellEnd"/>
      <w:r>
        <w:rPr>
          <w:lang w:val="en-CH"/>
        </w:rPr>
        <w:t xml:space="preserve"> Bild </w:t>
      </w:r>
      <w:proofErr w:type="spellStart"/>
      <w:r>
        <w:rPr>
          <w:lang w:val="en-CH"/>
        </w:rPr>
        <w:t>machen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basierend</w:t>
      </w:r>
      <w:proofErr w:type="spellEnd"/>
      <w:r>
        <w:rPr>
          <w:lang w:val="en-CH"/>
        </w:rPr>
        <w:t xml:space="preserve"> auf </w:t>
      </w:r>
      <w:proofErr w:type="spellStart"/>
      <w:r>
        <w:rPr>
          <w:lang w:val="en-CH"/>
        </w:rPr>
        <w:t>mehreren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Referenzen</w:t>
      </w:r>
      <w:proofErr w:type="spellEnd"/>
      <w:r>
        <w:rPr>
          <w:lang w:val="en-CH"/>
        </w:rPr>
        <w:t xml:space="preserve">. Matrix und Risk-Assessment </w:t>
      </w:r>
      <w:proofErr w:type="spellStart"/>
      <w:r>
        <w:rPr>
          <w:lang w:val="en-CH"/>
        </w:rPr>
        <w:t>noch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reinnehmen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wie</w:t>
      </w:r>
      <w:proofErr w:type="spellEnd"/>
      <w:r>
        <w:rPr>
          <w:lang w:val="en-CH"/>
        </w:rPr>
        <w:t xml:space="preserve"> auf </w:t>
      </w:r>
      <w:proofErr w:type="spellStart"/>
      <w:r>
        <w:rPr>
          <w:lang w:val="en-CH"/>
        </w:rPr>
        <w:t>anderen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Abbilgungen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gezeigt</w:t>
      </w:r>
      <w:proofErr w:type="spellEnd"/>
      <w:r>
        <w:rPr>
          <w:lang w:val="en-CH"/>
        </w:rPr>
        <w:t>.</w:t>
      </w:r>
    </w:p>
  </w:comment>
  <w:comment w:id="40" w:author="Leuenberger Sabrina (s)" w:date="2020-04-17T08:58:00Z" w:initials="LS(">
    <w:p w14:paraId="0678E29D" w14:textId="44D1F6ED" w:rsidR="00D76A03" w:rsidRPr="00D76A03" w:rsidRDefault="00D76A03">
      <w:pPr>
        <w:pStyle w:val="CommentText"/>
        <w:rPr>
          <w:lang w:val="en-CH"/>
        </w:rPr>
      </w:pPr>
      <w:r>
        <w:rPr>
          <w:rStyle w:val="CommentReference"/>
        </w:rPr>
        <w:annotationRef/>
      </w:r>
      <w:proofErr w:type="spellStart"/>
      <w:r>
        <w:rPr>
          <w:lang w:val="en-CH"/>
        </w:rPr>
        <w:t>Mit</w:t>
      </w:r>
      <w:proofErr w:type="spellEnd"/>
      <w:r>
        <w:rPr>
          <w:lang w:val="en-CH"/>
        </w:rPr>
        <w:t xml:space="preserve"> Stephan </w:t>
      </w:r>
      <w:proofErr w:type="spellStart"/>
      <w:r>
        <w:rPr>
          <w:lang w:val="en-CH"/>
        </w:rPr>
        <w:t>absprechen</w:t>
      </w:r>
      <w:proofErr w:type="spellEnd"/>
      <w:r>
        <w:rPr>
          <w:lang w:val="en-CH"/>
        </w:rPr>
        <w:t xml:space="preserve">, da </w:t>
      </w:r>
      <w:proofErr w:type="spellStart"/>
      <w:r>
        <w:rPr>
          <w:lang w:val="en-CH"/>
        </w:rPr>
        <w:t>mehr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oder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weniger</w:t>
      </w:r>
      <w:proofErr w:type="spellEnd"/>
      <w:r>
        <w:rPr>
          <w:lang w:val="en-CH"/>
        </w:rPr>
        <w:t xml:space="preserve"> 1:1 </w:t>
      </w:r>
      <w:proofErr w:type="spellStart"/>
      <w:r>
        <w:rPr>
          <w:lang w:val="en-CH"/>
        </w:rPr>
        <w:t>aus</w:t>
      </w:r>
      <w:proofErr w:type="spellEnd"/>
      <w:r>
        <w:rPr>
          <w:lang w:val="en-CH"/>
        </w:rPr>
        <w:t xml:space="preserve"> GAMP5 </w:t>
      </w:r>
      <w:proofErr w:type="spellStart"/>
      <w:r>
        <w:rPr>
          <w:lang w:val="en-CH"/>
        </w:rPr>
        <w:t>abgeschrieben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habe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aber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doch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zuwenig</w:t>
      </w:r>
      <w:proofErr w:type="spellEnd"/>
      <w:r>
        <w:rPr>
          <w:lang w:val="en-CH"/>
        </w:rPr>
        <w:t xml:space="preserve"> um es </w:t>
      </w:r>
      <w:proofErr w:type="spellStart"/>
      <w:r>
        <w:rPr>
          <w:lang w:val="en-CH"/>
        </w:rPr>
        <w:t>mit</w:t>
      </w:r>
      <w:proofErr w:type="spellEnd"/>
      <w:r>
        <w:rPr>
          <w:lang w:val="en-CH"/>
        </w:rPr>
        <w:t xml:space="preserve"> quoting </w:t>
      </w:r>
      <w:proofErr w:type="spellStart"/>
      <w:r>
        <w:rPr>
          <w:lang w:val="en-CH"/>
        </w:rPr>
        <w:t>machen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zu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können</w:t>
      </w:r>
      <w:proofErr w:type="spellEnd"/>
      <w:r>
        <w:rPr>
          <w:lang w:val="en-CH"/>
        </w:rPr>
        <w:t xml:space="preserve">. Zu </w:t>
      </w:r>
      <w:proofErr w:type="spellStart"/>
      <w:r>
        <w:rPr>
          <w:lang w:val="en-CH"/>
        </w:rPr>
        <w:t>viel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Quoten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traue</w:t>
      </w:r>
      <w:proofErr w:type="spellEnd"/>
      <w:r>
        <w:rPr>
          <w:lang w:val="en-CH"/>
        </w:rPr>
        <w:t xml:space="preserve"> ich </w:t>
      </w:r>
      <w:proofErr w:type="spellStart"/>
      <w:r>
        <w:rPr>
          <w:lang w:val="en-CH"/>
        </w:rPr>
        <w:t>mich</w:t>
      </w:r>
      <w:proofErr w:type="spellEnd"/>
      <w:r>
        <w:rPr>
          <w:lang w:val="en-CH"/>
        </w:rPr>
        <w:t xml:space="preserve"> </w:t>
      </w:r>
      <w:proofErr w:type="spellStart"/>
      <w:r>
        <w:rPr>
          <w:lang w:val="en-CH"/>
        </w:rPr>
        <w:t>nicht</w:t>
      </w:r>
      <w:proofErr w:type="spellEnd"/>
      <w:r>
        <w:rPr>
          <w:lang w:val="en-CH"/>
        </w:rPr>
        <w:t xml:space="preserve">, da GAMP5 </w:t>
      </w:r>
      <w:proofErr w:type="spellStart"/>
      <w:r>
        <w:rPr>
          <w:lang w:val="en-CH"/>
        </w:rPr>
        <w:t>ein</w:t>
      </w:r>
      <w:proofErr w:type="spellEnd"/>
      <w:r>
        <w:rPr>
          <w:lang w:val="en-CH"/>
        </w:rPr>
        <w:t xml:space="preserve"> Standard </w:t>
      </w:r>
      <w:proofErr w:type="spellStart"/>
      <w:r>
        <w:rPr>
          <w:lang w:val="en-CH"/>
        </w:rPr>
        <w:t>ist</w:t>
      </w:r>
      <w:proofErr w:type="spellEnd"/>
      <w:r>
        <w:rPr>
          <w:lang w:val="en-CH"/>
        </w:rPr>
        <w:t xml:space="preserve">, </w:t>
      </w:r>
      <w:proofErr w:type="spellStart"/>
      <w:r>
        <w:rPr>
          <w:lang w:val="en-CH"/>
        </w:rPr>
        <w:t>für</w:t>
      </w:r>
      <w:proofErr w:type="spellEnd"/>
      <w:r>
        <w:rPr>
          <w:lang w:val="en-CH"/>
        </w:rPr>
        <w:t xml:space="preserve"> den man </w:t>
      </w:r>
      <w:proofErr w:type="spellStart"/>
      <w:r>
        <w:rPr>
          <w:lang w:val="en-CH"/>
        </w:rPr>
        <w:t>bezahlen</w:t>
      </w:r>
      <w:proofErr w:type="spellEnd"/>
      <w:r>
        <w:rPr>
          <w:lang w:val="en-CH"/>
        </w:rPr>
        <w:t xml:space="preserve"> muss.</w:t>
      </w:r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Diese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Kapitel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allenfalls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streichen</w:t>
      </w:r>
      <w:proofErr w:type="spellEnd"/>
      <w:r w:rsidR="006834F0">
        <w:rPr>
          <w:lang w:val="en-CH"/>
        </w:rPr>
        <w:t xml:space="preserve">, </w:t>
      </w:r>
      <w:proofErr w:type="spellStart"/>
      <w:r w:rsidR="006834F0">
        <w:rPr>
          <w:lang w:val="en-CH"/>
        </w:rPr>
        <w:t>auch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wenn</w:t>
      </w:r>
      <w:proofErr w:type="spellEnd"/>
      <w:r w:rsidR="006834F0">
        <w:rPr>
          <w:lang w:val="en-CH"/>
        </w:rPr>
        <w:t xml:space="preserve"> es </w:t>
      </w:r>
      <w:proofErr w:type="spellStart"/>
      <w:r w:rsidR="006834F0">
        <w:rPr>
          <w:lang w:val="en-CH"/>
        </w:rPr>
        <w:t>eine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schöne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Übersicht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wäre</w:t>
      </w:r>
      <w:proofErr w:type="spellEnd"/>
      <w:r w:rsidR="006834F0">
        <w:rPr>
          <w:lang w:val="en-CH"/>
        </w:rPr>
        <w:t xml:space="preserve"> </w:t>
      </w:r>
      <w:r w:rsidR="006834F0" w:rsidRPr="006834F0">
        <w:rPr>
          <w:lang w:val="en-CH"/>
        </w:rPr>
        <w:sym w:font="Wingdings" w:char="F0E0"/>
      </w:r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aber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aus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meiner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Sicht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zu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heikel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aus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zitiertechnischen</w:t>
      </w:r>
      <w:proofErr w:type="spellEnd"/>
      <w:r w:rsidR="006834F0">
        <w:rPr>
          <w:lang w:val="en-CH"/>
        </w:rPr>
        <w:t xml:space="preserve"> </w:t>
      </w:r>
      <w:proofErr w:type="spellStart"/>
      <w:r w:rsidR="006834F0">
        <w:rPr>
          <w:lang w:val="en-CH"/>
        </w:rPr>
        <w:t>Gründen</w:t>
      </w:r>
      <w:proofErr w:type="spellEnd"/>
      <w:r w:rsidR="006834F0">
        <w:rPr>
          <w:lang w:val="en-CH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1D3D8E" w15:done="0"/>
  <w15:commentEx w15:paraId="3BFEDA14" w15:done="0"/>
  <w15:commentEx w15:paraId="51FC9AFE" w15:done="0"/>
  <w15:commentEx w15:paraId="0678E2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1D3D8E" w16cid:durableId="2235D064"/>
  <w16cid:commentId w16cid:paraId="3BFEDA14" w16cid:durableId="2241B4AC"/>
  <w16cid:commentId w16cid:paraId="51FC9AFE" w16cid:durableId="2243E391"/>
  <w16cid:commentId w16cid:paraId="0678E29D" w16cid:durableId="2243EE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8EDC8" w14:textId="77777777" w:rsidR="005455C2" w:rsidRDefault="005455C2">
      <w:r>
        <w:separator/>
      </w:r>
    </w:p>
  </w:endnote>
  <w:endnote w:type="continuationSeparator" w:id="0">
    <w:p w14:paraId="232FFB99" w14:textId="77777777" w:rsidR="005455C2" w:rsidRDefault="0054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787D2" w14:textId="77777777" w:rsidR="009F0860" w:rsidRDefault="009F0860" w:rsidP="005500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522E13" w14:textId="77777777" w:rsidR="009F0860" w:rsidRDefault="009F0860" w:rsidP="005B57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B466C" w14:textId="77777777" w:rsidR="009F0860" w:rsidRDefault="009F0860" w:rsidP="005500E7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3BBEE" w14:textId="77777777" w:rsidR="009F0860" w:rsidRPr="005500E7" w:rsidRDefault="009F0860" w:rsidP="002F063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7847D" w14:textId="77777777" w:rsidR="009F0860" w:rsidRDefault="009F0860" w:rsidP="005500E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C8CB3" w14:textId="77777777" w:rsidR="005455C2" w:rsidRDefault="005455C2">
      <w:r>
        <w:separator/>
      </w:r>
    </w:p>
  </w:footnote>
  <w:footnote w:type="continuationSeparator" w:id="0">
    <w:p w14:paraId="61B2AF00" w14:textId="77777777" w:rsidR="005455C2" w:rsidRDefault="005455C2">
      <w:r>
        <w:continuationSeparator/>
      </w:r>
    </w:p>
  </w:footnote>
  <w:footnote w:id="1">
    <w:p w14:paraId="3D848577" w14:textId="77777777" w:rsidR="009F0860" w:rsidRDefault="009F0860" w:rsidP="00BA0923">
      <w:pPr>
        <w:pStyle w:val="FootnoteText"/>
      </w:pPr>
      <w:r>
        <w:rPr>
          <w:rStyle w:val="FootnoteReference"/>
        </w:rPr>
        <w:footnoteRef/>
      </w:r>
      <w:r>
        <w:t>Example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C3A00" w14:textId="77777777" w:rsidR="009F0860" w:rsidRPr="00BA0923" w:rsidRDefault="009F0860" w:rsidP="00BA0923">
    <w:pPr>
      <w:pStyle w:val="Header"/>
    </w:pPr>
    <w:r>
      <w:rPr>
        <w:noProof/>
      </w:rPr>
      <w:pict w14:anchorId="2F9B78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49.05pt;margin-top:-13.2pt;width:119.3pt;height:75.25pt;z-index:251660288;mso-position-horizontal-relative:text;mso-position-vertical-relative:text">
          <v:imagedata r:id="rId1" o:title="wegaLogo"/>
        </v:shape>
      </w:pict>
    </w:r>
    <w:r w:rsidRPr="00382F60">
      <w:rPr>
        <w:noProof/>
        <w:lang w:eastAsia="de-CH"/>
      </w:rPr>
      <w:drawing>
        <wp:anchor distT="0" distB="0" distL="114300" distR="114300" simplePos="0" relativeHeight="251670016" behindDoc="0" locked="0" layoutInCell="1" allowOverlap="1" wp14:anchorId="7A74B2EB" wp14:editId="6A00D8A8">
          <wp:simplePos x="0" y="0"/>
          <wp:positionH relativeFrom="column">
            <wp:posOffset>-243205</wp:posOffset>
          </wp:positionH>
          <wp:positionV relativeFrom="paragraph">
            <wp:posOffset>-41275</wp:posOffset>
          </wp:positionV>
          <wp:extent cx="3373200" cy="554400"/>
          <wp:effectExtent l="0" t="0" r="0" b="0"/>
          <wp:wrapNone/>
          <wp:docPr id="3" name="Grafik 3" descr="S:\HSW\A1912_Ausbildung\A1912_OL_Ausbildung\Admin\AB_Sekretariat\Wirtschaft\Studentische Arbeiten\Bachelor Thesis 2019\Wegleitungen_Vorlagen\Logos Studierendenprojekt\HSW_Student-Projec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HSW\A1912_Ausbildung\A1912_OL_Ausbildung\Admin\AB_Sekretariat\Wirtschaft\Studentische Arbeiten\Bachelor Thesis 2019\Wegleitungen_Vorlagen\Logos Studierendenprojekt\HSW_Student-Project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3200" cy="55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45C72" w14:textId="77777777" w:rsidR="009F0860" w:rsidRPr="0057787E" w:rsidRDefault="009F0860" w:rsidP="0057787E">
    <w:pPr>
      <w:tabs>
        <w:tab w:val="clear" w:pos="851"/>
      </w:tabs>
      <w:autoSpaceDE w:val="0"/>
      <w:autoSpaceDN w:val="0"/>
      <w:adjustRightInd w:val="0"/>
      <w:spacing w:after="0"/>
      <w:rPr>
        <w:rFonts w:cs="Arial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F3FA4" w14:textId="77777777" w:rsidR="009F0860" w:rsidRPr="00BB07F7" w:rsidRDefault="009F0860" w:rsidP="006A14F5">
    <w:pPr>
      <w:pStyle w:val="Header"/>
      <w:rPr>
        <w:lang w:val="en-GB"/>
      </w:rPr>
    </w:pPr>
    <w:r w:rsidRPr="00BB07F7">
      <w:rPr>
        <w:lang w:val="en-GB"/>
      </w:rPr>
      <w:t>Behaviour Driven Development for Computerised System V</w:t>
    </w:r>
    <w:r>
      <w:rPr>
        <w:lang w:val="en-GB"/>
      </w:rPr>
      <w:t xml:space="preserve">alidation in </w:t>
    </w:r>
    <w:proofErr w:type="spellStart"/>
    <w:r>
      <w:rPr>
        <w:lang w:val="en-GB"/>
      </w:rPr>
      <w:t>GxP</w:t>
    </w:r>
    <w:proofErr w:type="spellEnd"/>
    <w:r>
      <w:rPr>
        <w:lang w:val="en-GB"/>
      </w:rPr>
      <w:t xml:space="preserve"> Environments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FCC9A" w14:textId="77777777" w:rsidR="009F0860" w:rsidRPr="0057787E" w:rsidRDefault="009F0860" w:rsidP="0057787E">
    <w:pPr>
      <w:tabs>
        <w:tab w:val="clear" w:pos="851"/>
      </w:tabs>
      <w:autoSpaceDE w:val="0"/>
      <w:autoSpaceDN w:val="0"/>
      <w:adjustRightInd w:val="0"/>
      <w:spacing w:after="0"/>
      <w:rPr>
        <w:rFonts w:cs="Arial"/>
        <w:sz w:val="24"/>
      </w:rPr>
    </w:pPr>
    <w:r>
      <w:rPr>
        <w:rFonts w:cs="Arial"/>
        <w:sz w:val="24"/>
      </w:rPr>
      <w:t>Nachname Vorname, Kurztitel, Jahr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1F2B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BAD8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0C2B3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FA64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42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4E45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727B2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66C1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F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702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80606"/>
    <w:multiLevelType w:val="hybridMultilevel"/>
    <w:tmpl w:val="9454D6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00099D"/>
    <w:multiLevelType w:val="hybridMultilevel"/>
    <w:tmpl w:val="09C052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F40E05"/>
    <w:multiLevelType w:val="hybridMultilevel"/>
    <w:tmpl w:val="F2DEA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047566"/>
    <w:multiLevelType w:val="hybridMultilevel"/>
    <w:tmpl w:val="2D961E68"/>
    <w:lvl w:ilvl="0" w:tplc="58CCE1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9A5"/>
    <w:multiLevelType w:val="hybridMultilevel"/>
    <w:tmpl w:val="26F0489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52270AC"/>
    <w:multiLevelType w:val="hybridMultilevel"/>
    <w:tmpl w:val="97B45436"/>
    <w:lvl w:ilvl="0" w:tplc="9A0EBA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B26B77"/>
    <w:multiLevelType w:val="multilevel"/>
    <w:tmpl w:val="ED06A18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7" w15:restartNumberingAfterBreak="0">
    <w:nsid w:val="1A5B5C24"/>
    <w:multiLevelType w:val="multilevel"/>
    <w:tmpl w:val="F53473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1D54671C"/>
    <w:multiLevelType w:val="multilevel"/>
    <w:tmpl w:val="2F9023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3CE51C0"/>
    <w:multiLevelType w:val="hybridMultilevel"/>
    <w:tmpl w:val="E11ED1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C15CB"/>
    <w:multiLevelType w:val="hybridMultilevel"/>
    <w:tmpl w:val="6226A2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F437B"/>
    <w:multiLevelType w:val="hybridMultilevel"/>
    <w:tmpl w:val="B1605928"/>
    <w:lvl w:ilvl="0" w:tplc="0338F2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20786"/>
    <w:multiLevelType w:val="hybridMultilevel"/>
    <w:tmpl w:val="7B3E9B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C4831"/>
    <w:multiLevelType w:val="hybridMultilevel"/>
    <w:tmpl w:val="6B389E4A"/>
    <w:lvl w:ilvl="0" w:tplc="DE38CA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372B3"/>
    <w:multiLevelType w:val="hybridMultilevel"/>
    <w:tmpl w:val="2496FE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79651E"/>
    <w:multiLevelType w:val="hybridMultilevel"/>
    <w:tmpl w:val="0548E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256B02"/>
    <w:multiLevelType w:val="multilevel"/>
    <w:tmpl w:val="D4347B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F792D7F"/>
    <w:multiLevelType w:val="multilevel"/>
    <w:tmpl w:val="1DD8652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634525C"/>
    <w:multiLevelType w:val="multilevel"/>
    <w:tmpl w:val="745A2B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18D3BA1"/>
    <w:multiLevelType w:val="hybridMultilevel"/>
    <w:tmpl w:val="297E0C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147B8"/>
    <w:multiLevelType w:val="hybridMultilevel"/>
    <w:tmpl w:val="460CB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14FA5"/>
    <w:multiLevelType w:val="hybridMultilevel"/>
    <w:tmpl w:val="297E0C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15FDE"/>
    <w:multiLevelType w:val="hybridMultilevel"/>
    <w:tmpl w:val="22B4AD82"/>
    <w:lvl w:ilvl="0" w:tplc="FF54FE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7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6"/>
  </w:num>
  <w:num w:numId="15">
    <w:abstractNumId w:val="28"/>
  </w:num>
  <w:num w:numId="16">
    <w:abstractNumId w:val="18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13"/>
  </w:num>
  <w:num w:numId="20">
    <w:abstractNumId w:val="32"/>
  </w:num>
  <w:num w:numId="21">
    <w:abstractNumId w:val="24"/>
  </w:num>
  <w:num w:numId="22">
    <w:abstractNumId w:val="23"/>
  </w:num>
  <w:num w:numId="23">
    <w:abstractNumId w:val="14"/>
  </w:num>
  <w:num w:numId="24">
    <w:abstractNumId w:val="19"/>
  </w:num>
  <w:num w:numId="25">
    <w:abstractNumId w:val="22"/>
  </w:num>
  <w:num w:numId="26">
    <w:abstractNumId w:val="25"/>
  </w:num>
  <w:num w:numId="27">
    <w:abstractNumId w:val="29"/>
  </w:num>
  <w:num w:numId="28">
    <w:abstractNumId w:val="31"/>
  </w:num>
  <w:num w:numId="29">
    <w:abstractNumId w:val="15"/>
  </w:num>
  <w:num w:numId="30">
    <w:abstractNumId w:val="12"/>
  </w:num>
  <w:num w:numId="31">
    <w:abstractNumId w:val="11"/>
  </w:num>
  <w:num w:numId="32">
    <w:abstractNumId w:val="20"/>
  </w:num>
  <w:num w:numId="33">
    <w:abstractNumId w:val="30"/>
  </w:num>
  <w:num w:numId="34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uenberger Sabrina (s)">
    <w15:presenceInfo w15:providerId="AD" w15:userId="S::sabrina.leuenberger@students.fhnw.ch::96f1501f-916a-4b4b-880b-7a4dd674a3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hyphenationZone w:val="142"/>
  <w:drawingGridHorizontalSpacing w:val="284"/>
  <w:drawingGridVerticalSpacing w:val="284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317"/>
    <w:rsid w:val="00003F56"/>
    <w:rsid w:val="00004D83"/>
    <w:rsid w:val="000074C5"/>
    <w:rsid w:val="00014402"/>
    <w:rsid w:val="0001506E"/>
    <w:rsid w:val="000177A4"/>
    <w:rsid w:val="00030F0D"/>
    <w:rsid w:val="00034064"/>
    <w:rsid w:val="0003724F"/>
    <w:rsid w:val="00042171"/>
    <w:rsid w:val="00042A42"/>
    <w:rsid w:val="00044B0D"/>
    <w:rsid w:val="00044EC3"/>
    <w:rsid w:val="0005516E"/>
    <w:rsid w:val="00056F0B"/>
    <w:rsid w:val="00057983"/>
    <w:rsid w:val="00063FBF"/>
    <w:rsid w:val="0006627F"/>
    <w:rsid w:val="00067C9E"/>
    <w:rsid w:val="00086BE6"/>
    <w:rsid w:val="000877DD"/>
    <w:rsid w:val="00093194"/>
    <w:rsid w:val="00093AC3"/>
    <w:rsid w:val="000A0E5E"/>
    <w:rsid w:val="000A357F"/>
    <w:rsid w:val="000A46D3"/>
    <w:rsid w:val="000B2F80"/>
    <w:rsid w:val="000B46AE"/>
    <w:rsid w:val="000B50FF"/>
    <w:rsid w:val="000B5C6B"/>
    <w:rsid w:val="000B5E04"/>
    <w:rsid w:val="000B6303"/>
    <w:rsid w:val="000C1AFA"/>
    <w:rsid w:val="000D3E5F"/>
    <w:rsid w:val="000D7FE4"/>
    <w:rsid w:val="000E253E"/>
    <w:rsid w:val="000E496B"/>
    <w:rsid w:val="000F19AE"/>
    <w:rsid w:val="000F2EE3"/>
    <w:rsid w:val="000F4A35"/>
    <w:rsid w:val="000F5B6C"/>
    <w:rsid w:val="00100C2B"/>
    <w:rsid w:val="00103697"/>
    <w:rsid w:val="00104CD9"/>
    <w:rsid w:val="00105677"/>
    <w:rsid w:val="00106641"/>
    <w:rsid w:val="00107E2C"/>
    <w:rsid w:val="00110ECE"/>
    <w:rsid w:val="00120F69"/>
    <w:rsid w:val="00126645"/>
    <w:rsid w:val="00131561"/>
    <w:rsid w:val="0013309D"/>
    <w:rsid w:val="00137964"/>
    <w:rsid w:val="001400A1"/>
    <w:rsid w:val="00160D05"/>
    <w:rsid w:val="00164C1F"/>
    <w:rsid w:val="001742BE"/>
    <w:rsid w:val="001866C1"/>
    <w:rsid w:val="00186BA5"/>
    <w:rsid w:val="00187B47"/>
    <w:rsid w:val="001904FC"/>
    <w:rsid w:val="0019223F"/>
    <w:rsid w:val="001A274F"/>
    <w:rsid w:val="001A6125"/>
    <w:rsid w:val="001B3A9F"/>
    <w:rsid w:val="001B3EA3"/>
    <w:rsid w:val="001B7F8B"/>
    <w:rsid w:val="001C1351"/>
    <w:rsid w:val="001C2C21"/>
    <w:rsid w:val="001C6FE2"/>
    <w:rsid w:val="001D2A67"/>
    <w:rsid w:val="001E5D6E"/>
    <w:rsid w:val="001F2777"/>
    <w:rsid w:val="001F284A"/>
    <w:rsid w:val="001F3F52"/>
    <w:rsid w:val="002022A8"/>
    <w:rsid w:val="00205EE4"/>
    <w:rsid w:val="00211ADB"/>
    <w:rsid w:val="0021653C"/>
    <w:rsid w:val="002316EF"/>
    <w:rsid w:val="0023682D"/>
    <w:rsid w:val="00237ADF"/>
    <w:rsid w:val="00245312"/>
    <w:rsid w:val="002475F1"/>
    <w:rsid w:val="00266E6C"/>
    <w:rsid w:val="00267708"/>
    <w:rsid w:val="00270969"/>
    <w:rsid w:val="00270BF3"/>
    <w:rsid w:val="00272F3F"/>
    <w:rsid w:val="00283F8B"/>
    <w:rsid w:val="00285075"/>
    <w:rsid w:val="00286648"/>
    <w:rsid w:val="002A12F2"/>
    <w:rsid w:val="002B45D3"/>
    <w:rsid w:val="002B6724"/>
    <w:rsid w:val="002B7CB2"/>
    <w:rsid w:val="002B7E81"/>
    <w:rsid w:val="002C33AE"/>
    <w:rsid w:val="002C33EE"/>
    <w:rsid w:val="002C7633"/>
    <w:rsid w:val="002C7B1A"/>
    <w:rsid w:val="002D0915"/>
    <w:rsid w:val="002D7CAB"/>
    <w:rsid w:val="002E01D8"/>
    <w:rsid w:val="002E2732"/>
    <w:rsid w:val="002F0631"/>
    <w:rsid w:val="002F2C04"/>
    <w:rsid w:val="002F706E"/>
    <w:rsid w:val="002F7614"/>
    <w:rsid w:val="00306D1D"/>
    <w:rsid w:val="00307238"/>
    <w:rsid w:val="00313D93"/>
    <w:rsid w:val="0031452D"/>
    <w:rsid w:val="00314BC3"/>
    <w:rsid w:val="00314F56"/>
    <w:rsid w:val="00324094"/>
    <w:rsid w:val="003274DA"/>
    <w:rsid w:val="0034149B"/>
    <w:rsid w:val="003627DC"/>
    <w:rsid w:val="003671CC"/>
    <w:rsid w:val="00370329"/>
    <w:rsid w:val="00374AE8"/>
    <w:rsid w:val="00376952"/>
    <w:rsid w:val="003808DB"/>
    <w:rsid w:val="00382F60"/>
    <w:rsid w:val="00383CBA"/>
    <w:rsid w:val="00385FBB"/>
    <w:rsid w:val="00387C69"/>
    <w:rsid w:val="0039214D"/>
    <w:rsid w:val="003A4DAC"/>
    <w:rsid w:val="003A5537"/>
    <w:rsid w:val="003A6642"/>
    <w:rsid w:val="003A7082"/>
    <w:rsid w:val="003B046B"/>
    <w:rsid w:val="003B1E10"/>
    <w:rsid w:val="003B62BC"/>
    <w:rsid w:val="003B6A43"/>
    <w:rsid w:val="003C2181"/>
    <w:rsid w:val="003C3088"/>
    <w:rsid w:val="003C321B"/>
    <w:rsid w:val="003D0B18"/>
    <w:rsid w:val="003D4952"/>
    <w:rsid w:val="003D5FAA"/>
    <w:rsid w:val="003D6050"/>
    <w:rsid w:val="003E0417"/>
    <w:rsid w:val="003E4D45"/>
    <w:rsid w:val="003E5D30"/>
    <w:rsid w:val="003E685D"/>
    <w:rsid w:val="003F21F9"/>
    <w:rsid w:val="003F3A0C"/>
    <w:rsid w:val="003F5CAD"/>
    <w:rsid w:val="00402732"/>
    <w:rsid w:val="00404AE6"/>
    <w:rsid w:val="00406961"/>
    <w:rsid w:val="00412001"/>
    <w:rsid w:val="00413ED8"/>
    <w:rsid w:val="00417554"/>
    <w:rsid w:val="00417AA1"/>
    <w:rsid w:val="00421F8A"/>
    <w:rsid w:val="00425912"/>
    <w:rsid w:val="004259FD"/>
    <w:rsid w:val="00426B65"/>
    <w:rsid w:val="00431045"/>
    <w:rsid w:val="004434F6"/>
    <w:rsid w:val="0045062B"/>
    <w:rsid w:val="0045562A"/>
    <w:rsid w:val="00455736"/>
    <w:rsid w:val="00463080"/>
    <w:rsid w:val="00464B2E"/>
    <w:rsid w:val="00470C52"/>
    <w:rsid w:val="00473E8C"/>
    <w:rsid w:val="00475B07"/>
    <w:rsid w:val="0048027E"/>
    <w:rsid w:val="004804DE"/>
    <w:rsid w:val="00481C64"/>
    <w:rsid w:val="0048308A"/>
    <w:rsid w:val="0049127E"/>
    <w:rsid w:val="00492866"/>
    <w:rsid w:val="004958F2"/>
    <w:rsid w:val="004A32D9"/>
    <w:rsid w:val="004A6226"/>
    <w:rsid w:val="004B5E46"/>
    <w:rsid w:val="004B7A6E"/>
    <w:rsid w:val="004C2E8F"/>
    <w:rsid w:val="004C3879"/>
    <w:rsid w:val="004C39C2"/>
    <w:rsid w:val="004C6772"/>
    <w:rsid w:val="004D10AE"/>
    <w:rsid w:val="004F0397"/>
    <w:rsid w:val="004F14C9"/>
    <w:rsid w:val="004F33FA"/>
    <w:rsid w:val="004F37C9"/>
    <w:rsid w:val="004F4D64"/>
    <w:rsid w:val="004F5340"/>
    <w:rsid w:val="004F6BD4"/>
    <w:rsid w:val="004F7619"/>
    <w:rsid w:val="005072F7"/>
    <w:rsid w:val="00507598"/>
    <w:rsid w:val="005101E5"/>
    <w:rsid w:val="00522501"/>
    <w:rsid w:val="00524B65"/>
    <w:rsid w:val="00526C35"/>
    <w:rsid w:val="00531A54"/>
    <w:rsid w:val="00534E22"/>
    <w:rsid w:val="00535093"/>
    <w:rsid w:val="00536B14"/>
    <w:rsid w:val="005455C2"/>
    <w:rsid w:val="005500E7"/>
    <w:rsid w:val="005532D6"/>
    <w:rsid w:val="005566DF"/>
    <w:rsid w:val="00560BEA"/>
    <w:rsid w:val="00570FE1"/>
    <w:rsid w:val="0057787E"/>
    <w:rsid w:val="00583E15"/>
    <w:rsid w:val="00584467"/>
    <w:rsid w:val="00585558"/>
    <w:rsid w:val="00597620"/>
    <w:rsid w:val="005A45F9"/>
    <w:rsid w:val="005A75B3"/>
    <w:rsid w:val="005B07D9"/>
    <w:rsid w:val="005B3618"/>
    <w:rsid w:val="005B5746"/>
    <w:rsid w:val="005B661F"/>
    <w:rsid w:val="005C0B2B"/>
    <w:rsid w:val="005C2566"/>
    <w:rsid w:val="005C51C2"/>
    <w:rsid w:val="005C6EA4"/>
    <w:rsid w:val="005C72B9"/>
    <w:rsid w:val="005C7E0F"/>
    <w:rsid w:val="005D14D1"/>
    <w:rsid w:val="005D4F68"/>
    <w:rsid w:val="005D789B"/>
    <w:rsid w:val="005D7BD9"/>
    <w:rsid w:val="005E22E7"/>
    <w:rsid w:val="005E2B27"/>
    <w:rsid w:val="005F0BE7"/>
    <w:rsid w:val="005F2BB2"/>
    <w:rsid w:val="0060678C"/>
    <w:rsid w:val="00617B95"/>
    <w:rsid w:val="00620725"/>
    <w:rsid w:val="00637567"/>
    <w:rsid w:val="00650A6D"/>
    <w:rsid w:val="00655196"/>
    <w:rsid w:val="00655A42"/>
    <w:rsid w:val="00661E99"/>
    <w:rsid w:val="006709AF"/>
    <w:rsid w:val="006723D2"/>
    <w:rsid w:val="006726B6"/>
    <w:rsid w:val="006764EA"/>
    <w:rsid w:val="006834F0"/>
    <w:rsid w:val="00696A18"/>
    <w:rsid w:val="006A14F5"/>
    <w:rsid w:val="006B33C9"/>
    <w:rsid w:val="006B53D5"/>
    <w:rsid w:val="006B6A02"/>
    <w:rsid w:val="006C29B5"/>
    <w:rsid w:val="006D44E0"/>
    <w:rsid w:val="006D5637"/>
    <w:rsid w:val="006D609D"/>
    <w:rsid w:val="006D6F5B"/>
    <w:rsid w:val="006E14AB"/>
    <w:rsid w:val="006E3EC2"/>
    <w:rsid w:val="006E3FC9"/>
    <w:rsid w:val="006E672D"/>
    <w:rsid w:val="006F0210"/>
    <w:rsid w:val="006F7C11"/>
    <w:rsid w:val="0071176C"/>
    <w:rsid w:val="00715C55"/>
    <w:rsid w:val="00716742"/>
    <w:rsid w:val="00722AC6"/>
    <w:rsid w:val="00723BB2"/>
    <w:rsid w:val="00725769"/>
    <w:rsid w:val="00732ACA"/>
    <w:rsid w:val="0073459A"/>
    <w:rsid w:val="007349A4"/>
    <w:rsid w:val="00745D8A"/>
    <w:rsid w:val="00755E37"/>
    <w:rsid w:val="00770B10"/>
    <w:rsid w:val="00771FDC"/>
    <w:rsid w:val="0077268E"/>
    <w:rsid w:val="0077403C"/>
    <w:rsid w:val="00780578"/>
    <w:rsid w:val="00780BDF"/>
    <w:rsid w:val="00782DEC"/>
    <w:rsid w:val="007A0C54"/>
    <w:rsid w:val="007B5C96"/>
    <w:rsid w:val="007C117F"/>
    <w:rsid w:val="007C1C4E"/>
    <w:rsid w:val="007C2CDF"/>
    <w:rsid w:val="007C490B"/>
    <w:rsid w:val="007C5FF6"/>
    <w:rsid w:val="007D1E23"/>
    <w:rsid w:val="007D4521"/>
    <w:rsid w:val="007E0531"/>
    <w:rsid w:val="007E4FC6"/>
    <w:rsid w:val="007F4A71"/>
    <w:rsid w:val="00801C24"/>
    <w:rsid w:val="0080351C"/>
    <w:rsid w:val="00804200"/>
    <w:rsid w:val="0080660B"/>
    <w:rsid w:val="00807BB0"/>
    <w:rsid w:val="008106CC"/>
    <w:rsid w:val="00825836"/>
    <w:rsid w:val="008276D7"/>
    <w:rsid w:val="00827A9A"/>
    <w:rsid w:val="008325E8"/>
    <w:rsid w:val="00840B5D"/>
    <w:rsid w:val="00840E3F"/>
    <w:rsid w:val="00843A3F"/>
    <w:rsid w:val="00852F3C"/>
    <w:rsid w:val="0085708C"/>
    <w:rsid w:val="00857D91"/>
    <w:rsid w:val="008601B3"/>
    <w:rsid w:val="00866A5E"/>
    <w:rsid w:val="008762E1"/>
    <w:rsid w:val="00880149"/>
    <w:rsid w:val="00881611"/>
    <w:rsid w:val="00881A03"/>
    <w:rsid w:val="00886180"/>
    <w:rsid w:val="0089318F"/>
    <w:rsid w:val="00896ABC"/>
    <w:rsid w:val="00897869"/>
    <w:rsid w:val="008B3282"/>
    <w:rsid w:val="008B43A3"/>
    <w:rsid w:val="008B6311"/>
    <w:rsid w:val="008C1137"/>
    <w:rsid w:val="008C3601"/>
    <w:rsid w:val="008C6F21"/>
    <w:rsid w:val="008C6F59"/>
    <w:rsid w:val="008D4281"/>
    <w:rsid w:val="008D6FA7"/>
    <w:rsid w:val="008E34DE"/>
    <w:rsid w:val="008E4C00"/>
    <w:rsid w:val="008E53C0"/>
    <w:rsid w:val="008E7D60"/>
    <w:rsid w:val="008F3205"/>
    <w:rsid w:val="008F5DB7"/>
    <w:rsid w:val="00900276"/>
    <w:rsid w:val="00900853"/>
    <w:rsid w:val="00902C40"/>
    <w:rsid w:val="00903C87"/>
    <w:rsid w:val="00905509"/>
    <w:rsid w:val="0091058A"/>
    <w:rsid w:val="009127A3"/>
    <w:rsid w:val="009159F8"/>
    <w:rsid w:val="00922118"/>
    <w:rsid w:val="00927FD5"/>
    <w:rsid w:val="00935336"/>
    <w:rsid w:val="0093554D"/>
    <w:rsid w:val="009428D3"/>
    <w:rsid w:val="00952E20"/>
    <w:rsid w:val="009564BC"/>
    <w:rsid w:val="00957652"/>
    <w:rsid w:val="00966570"/>
    <w:rsid w:val="00974506"/>
    <w:rsid w:val="00975D4A"/>
    <w:rsid w:val="00982622"/>
    <w:rsid w:val="0099410A"/>
    <w:rsid w:val="00996CB3"/>
    <w:rsid w:val="00997E2D"/>
    <w:rsid w:val="009A025C"/>
    <w:rsid w:val="009A0EC2"/>
    <w:rsid w:val="009A3A48"/>
    <w:rsid w:val="009A679B"/>
    <w:rsid w:val="009A6DEF"/>
    <w:rsid w:val="009A7181"/>
    <w:rsid w:val="009C1AF0"/>
    <w:rsid w:val="009C43C1"/>
    <w:rsid w:val="009E0686"/>
    <w:rsid w:val="009E4DD3"/>
    <w:rsid w:val="009F0860"/>
    <w:rsid w:val="009F36B0"/>
    <w:rsid w:val="009F7F74"/>
    <w:rsid w:val="00A02FF5"/>
    <w:rsid w:val="00A060FB"/>
    <w:rsid w:val="00A074BE"/>
    <w:rsid w:val="00A16CD1"/>
    <w:rsid w:val="00A20F4B"/>
    <w:rsid w:val="00A223F0"/>
    <w:rsid w:val="00A2516E"/>
    <w:rsid w:val="00A25A53"/>
    <w:rsid w:val="00A3418E"/>
    <w:rsid w:val="00A36005"/>
    <w:rsid w:val="00A377A5"/>
    <w:rsid w:val="00A37D46"/>
    <w:rsid w:val="00A445DF"/>
    <w:rsid w:val="00A50296"/>
    <w:rsid w:val="00A51D0A"/>
    <w:rsid w:val="00A56A29"/>
    <w:rsid w:val="00A56FBB"/>
    <w:rsid w:val="00A62D93"/>
    <w:rsid w:val="00A73A87"/>
    <w:rsid w:val="00A74BA3"/>
    <w:rsid w:val="00A809E3"/>
    <w:rsid w:val="00A82B26"/>
    <w:rsid w:val="00A8529A"/>
    <w:rsid w:val="00A9349E"/>
    <w:rsid w:val="00A9631A"/>
    <w:rsid w:val="00AA5113"/>
    <w:rsid w:val="00AA5AD5"/>
    <w:rsid w:val="00AB081A"/>
    <w:rsid w:val="00AB1896"/>
    <w:rsid w:val="00AB1C1A"/>
    <w:rsid w:val="00AB27F2"/>
    <w:rsid w:val="00AB5221"/>
    <w:rsid w:val="00AB6448"/>
    <w:rsid w:val="00AC1C98"/>
    <w:rsid w:val="00AC1DC0"/>
    <w:rsid w:val="00AC2149"/>
    <w:rsid w:val="00AD0243"/>
    <w:rsid w:val="00AD09A0"/>
    <w:rsid w:val="00AE1743"/>
    <w:rsid w:val="00AE5ECD"/>
    <w:rsid w:val="00AE7B9E"/>
    <w:rsid w:val="00AF14E0"/>
    <w:rsid w:val="00AF32A5"/>
    <w:rsid w:val="00AF4C28"/>
    <w:rsid w:val="00AF793A"/>
    <w:rsid w:val="00B0318A"/>
    <w:rsid w:val="00B035BC"/>
    <w:rsid w:val="00B0680A"/>
    <w:rsid w:val="00B07217"/>
    <w:rsid w:val="00B11637"/>
    <w:rsid w:val="00B13855"/>
    <w:rsid w:val="00B14F20"/>
    <w:rsid w:val="00B1626C"/>
    <w:rsid w:val="00B16AE9"/>
    <w:rsid w:val="00B22E84"/>
    <w:rsid w:val="00B23BE9"/>
    <w:rsid w:val="00B37D49"/>
    <w:rsid w:val="00B54BCB"/>
    <w:rsid w:val="00B56BD1"/>
    <w:rsid w:val="00B635CB"/>
    <w:rsid w:val="00B63688"/>
    <w:rsid w:val="00B678F1"/>
    <w:rsid w:val="00B80D67"/>
    <w:rsid w:val="00B873F9"/>
    <w:rsid w:val="00B9462B"/>
    <w:rsid w:val="00B94C5D"/>
    <w:rsid w:val="00B94F07"/>
    <w:rsid w:val="00B95B9B"/>
    <w:rsid w:val="00BA0923"/>
    <w:rsid w:val="00BA3410"/>
    <w:rsid w:val="00BA7AAF"/>
    <w:rsid w:val="00BA7CC6"/>
    <w:rsid w:val="00BB07F7"/>
    <w:rsid w:val="00BB6B36"/>
    <w:rsid w:val="00BC2D5F"/>
    <w:rsid w:val="00BD0BBE"/>
    <w:rsid w:val="00BD73EB"/>
    <w:rsid w:val="00BE0D08"/>
    <w:rsid w:val="00BE467A"/>
    <w:rsid w:val="00BF2497"/>
    <w:rsid w:val="00BF4B1E"/>
    <w:rsid w:val="00C05630"/>
    <w:rsid w:val="00C06C9B"/>
    <w:rsid w:val="00C1450B"/>
    <w:rsid w:val="00C15240"/>
    <w:rsid w:val="00C207F9"/>
    <w:rsid w:val="00C2313B"/>
    <w:rsid w:val="00C255C3"/>
    <w:rsid w:val="00C26752"/>
    <w:rsid w:val="00C27A67"/>
    <w:rsid w:val="00C34D71"/>
    <w:rsid w:val="00C36BD3"/>
    <w:rsid w:val="00C4537D"/>
    <w:rsid w:val="00C5050E"/>
    <w:rsid w:val="00C613A5"/>
    <w:rsid w:val="00C63B61"/>
    <w:rsid w:val="00C71D43"/>
    <w:rsid w:val="00C74341"/>
    <w:rsid w:val="00C75B1B"/>
    <w:rsid w:val="00C77527"/>
    <w:rsid w:val="00C77BFA"/>
    <w:rsid w:val="00C77D60"/>
    <w:rsid w:val="00C979A3"/>
    <w:rsid w:val="00CA115A"/>
    <w:rsid w:val="00CC1D44"/>
    <w:rsid w:val="00CC3CFD"/>
    <w:rsid w:val="00CD1BDB"/>
    <w:rsid w:val="00CD5BA4"/>
    <w:rsid w:val="00CD6264"/>
    <w:rsid w:val="00CD6F6C"/>
    <w:rsid w:val="00CD7AE1"/>
    <w:rsid w:val="00CD7F59"/>
    <w:rsid w:val="00CE0750"/>
    <w:rsid w:val="00CE168B"/>
    <w:rsid w:val="00CE3DD0"/>
    <w:rsid w:val="00CE564A"/>
    <w:rsid w:val="00CE6EDF"/>
    <w:rsid w:val="00CF01DA"/>
    <w:rsid w:val="00CF1969"/>
    <w:rsid w:val="00CF347D"/>
    <w:rsid w:val="00CF5E52"/>
    <w:rsid w:val="00D000CF"/>
    <w:rsid w:val="00D0693C"/>
    <w:rsid w:val="00D07B47"/>
    <w:rsid w:val="00D12D7F"/>
    <w:rsid w:val="00D21105"/>
    <w:rsid w:val="00D21891"/>
    <w:rsid w:val="00D224F7"/>
    <w:rsid w:val="00D32BD5"/>
    <w:rsid w:val="00D34E78"/>
    <w:rsid w:val="00D415B9"/>
    <w:rsid w:val="00D545E1"/>
    <w:rsid w:val="00D5613D"/>
    <w:rsid w:val="00D62001"/>
    <w:rsid w:val="00D661F7"/>
    <w:rsid w:val="00D67EAE"/>
    <w:rsid w:val="00D741A9"/>
    <w:rsid w:val="00D75881"/>
    <w:rsid w:val="00D76A03"/>
    <w:rsid w:val="00D76F1B"/>
    <w:rsid w:val="00D863A6"/>
    <w:rsid w:val="00D915E9"/>
    <w:rsid w:val="00DA0F1C"/>
    <w:rsid w:val="00DB266B"/>
    <w:rsid w:val="00DB49D1"/>
    <w:rsid w:val="00DB738A"/>
    <w:rsid w:val="00DC2A04"/>
    <w:rsid w:val="00DC2C19"/>
    <w:rsid w:val="00DC4F61"/>
    <w:rsid w:val="00DD0F9F"/>
    <w:rsid w:val="00DD54C3"/>
    <w:rsid w:val="00DD73C6"/>
    <w:rsid w:val="00DE0A4E"/>
    <w:rsid w:val="00DE7912"/>
    <w:rsid w:val="00DF0033"/>
    <w:rsid w:val="00DF3358"/>
    <w:rsid w:val="00DF6CF4"/>
    <w:rsid w:val="00E0005A"/>
    <w:rsid w:val="00E0708A"/>
    <w:rsid w:val="00E14D34"/>
    <w:rsid w:val="00E1565E"/>
    <w:rsid w:val="00E20FE4"/>
    <w:rsid w:val="00E26714"/>
    <w:rsid w:val="00E26874"/>
    <w:rsid w:val="00E272A6"/>
    <w:rsid w:val="00E33DF2"/>
    <w:rsid w:val="00E36317"/>
    <w:rsid w:val="00E50728"/>
    <w:rsid w:val="00E52350"/>
    <w:rsid w:val="00E5284F"/>
    <w:rsid w:val="00E53618"/>
    <w:rsid w:val="00E57D93"/>
    <w:rsid w:val="00E57DAD"/>
    <w:rsid w:val="00E613D4"/>
    <w:rsid w:val="00E648B5"/>
    <w:rsid w:val="00E709E2"/>
    <w:rsid w:val="00E74269"/>
    <w:rsid w:val="00E74D3F"/>
    <w:rsid w:val="00E75B39"/>
    <w:rsid w:val="00E82B98"/>
    <w:rsid w:val="00E90C30"/>
    <w:rsid w:val="00E9410D"/>
    <w:rsid w:val="00EA02EE"/>
    <w:rsid w:val="00EB04B2"/>
    <w:rsid w:val="00EB1962"/>
    <w:rsid w:val="00EB40DA"/>
    <w:rsid w:val="00EB517C"/>
    <w:rsid w:val="00EC220E"/>
    <w:rsid w:val="00ED5BC1"/>
    <w:rsid w:val="00EE7CB0"/>
    <w:rsid w:val="00EF30A7"/>
    <w:rsid w:val="00EF62D0"/>
    <w:rsid w:val="00EF62F2"/>
    <w:rsid w:val="00F03006"/>
    <w:rsid w:val="00F05893"/>
    <w:rsid w:val="00F062D7"/>
    <w:rsid w:val="00F11423"/>
    <w:rsid w:val="00F145D5"/>
    <w:rsid w:val="00F2059C"/>
    <w:rsid w:val="00F20958"/>
    <w:rsid w:val="00F241E4"/>
    <w:rsid w:val="00F2484F"/>
    <w:rsid w:val="00F27CAE"/>
    <w:rsid w:val="00F32276"/>
    <w:rsid w:val="00F333AA"/>
    <w:rsid w:val="00F35DB2"/>
    <w:rsid w:val="00F37AFA"/>
    <w:rsid w:val="00F43A2F"/>
    <w:rsid w:val="00F546FF"/>
    <w:rsid w:val="00F57DC7"/>
    <w:rsid w:val="00F601A6"/>
    <w:rsid w:val="00F613E7"/>
    <w:rsid w:val="00F6200D"/>
    <w:rsid w:val="00F6216D"/>
    <w:rsid w:val="00F6291F"/>
    <w:rsid w:val="00F62A66"/>
    <w:rsid w:val="00F72343"/>
    <w:rsid w:val="00F7330E"/>
    <w:rsid w:val="00F751F7"/>
    <w:rsid w:val="00F928EF"/>
    <w:rsid w:val="00F96196"/>
    <w:rsid w:val="00FA14F2"/>
    <w:rsid w:val="00FB09FF"/>
    <w:rsid w:val="00FB3672"/>
    <w:rsid w:val="00FB4417"/>
    <w:rsid w:val="00FB465A"/>
    <w:rsid w:val="00FC0096"/>
    <w:rsid w:val="00FC21AA"/>
    <w:rsid w:val="00FC6467"/>
    <w:rsid w:val="00FD2E3A"/>
    <w:rsid w:val="00FE181A"/>
    <w:rsid w:val="00FE1A51"/>
    <w:rsid w:val="00FF1E25"/>
    <w:rsid w:val="00FF5549"/>
    <w:rsid w:val="00FF5B75"/>
    <w:rsid w:val="00FF64F3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2AC5E1E8"/>
  <w15:docId w15:val="{07EA4AB0-EE7D-4FB4-861F-979623E5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C3879"/>
    <w:pPr>
      <w:tabs>
        <w:tab w:val="left" w:pos="851"/>
      </w:tabs>
      <w:spacing w:after="120" w:line="360" w:lineRule="auto"/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75D4A"/>
    <w:pPr>
      <w:keepNext/>
      <w:pageBreakBefore/>
      <w:numPr>
        <w:numId w:val="7"/>
      </w:numPr>
      <w:tabs>
        <w:tab w:val="clear" w:pos="851"/>
      </w:tabs>
      <w:spacing w:before="360" w:after="240" w:line="240" w:lineRule="auto"/>
      <w:ind w:left="431" w:hanging="431"/>
      <w:jc w:val="left"/>
      <w:outlineLvl w:val="0"/>
    </w:pPr>
    <w:rPr>
      <w:b/>
      <w:kern w:val="28"/>
      <w:sz w:val="26"/>
      <w:szCs w:val="20"/>
      <w:lang w:eastAsia="de-DE"/>
    </w:rPr>
  </w:style>
  <w:style w:type="paragraph" w:styleId="Heading2">
    <w:name w:val="heading 2"/>
    <w:basedOn w:val="Heading1"/>
    <w:next w:val="Normal"/>
    <w:qFormat/>
    <w:rsid w:val="00975D4A"/>
    <w:pPr>
      <w:pageBreakBefore w:val="0"/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A809E3"/>
    <w:pPr>
      <w:numPr>
        <w:ilvl w:val="2"/>
      </w:numPr>
      <w:outlineLvl w:val="2"/>
    </w:pPr>
    <w:rPr>
      <w:i/>
      <w:sz w:val="22"/>
    </w:rPr>
  </w:style>
  <w:style w:type="paragraph" w:styleId="Heading4">
    <w:name w:val="heading 4"/>
    <w:basedOn w:val="Heading3"/>
    <w:next w:val="Normal"/>
    <w:qFormat/>
    <w:rsid w:val="00D07B47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rsid w:val="00D07B47"/>
    <w:pPr>
      <w:numPr>
        <w:ilvl w:val="4"/>
        <w:numId w:val="7"/>
      </w:numPr>
      <w:tabs>
        <w:tab w:val="clear" w:pos="851"/>
        <w:tab w:val="left" w:pos="567"/>
      </w:tabs>
      <w:spacing w:before="240" w:after="60" w:line="280" w:lineRule="exact"/>
      <w:outlineLvl w:val="4"/>
    </w:pPr>
    <w:rPr>
      <w:szCs w:val="20"/>
      <w:lang w:eastAsia="de-DE"/>
    </w:rPr>
  </w:style>
  <w:style w:type="paragraph" w:styleId="Heading6">
    <w:name w:val="heading 6"/>
    <w:basedOn w:val="Normal"/>
    <w:next w:val="Normal"/>
    <w:qFormat/>
    <w:rsid w:val="00D07B47"/>
    <w:pPr>
      <w:numPr>
        <w:ilvl w:val="5"/>
        <w:numId w:val="7"/>
      </w:numPr>
      <w:tabs>
        <w:tab w:val="clear" w:pos="851"/>
        <w:tab w:val="left" w:pos="567"/>
      </w:tabs>
      <w:spacing w:before="240" w:after="60" w:line="280" w:lineRule="exact"/>
      <w:outlineLvl w:val="5"/>
    </w:pPr>
    <w:rPr>
      <w:rFonts w:ascii="Times New Roman" w:hAnsi="Times New Roman"/>
      <w:i/>
      <w:szCs w:val="20"/>
      <w:lang w:eastAsia="de-DE"/>
    </w:rPr>
  </w:style>
  <w:style w:type="paragraph" w:styleId="Heading7">
    <w:name w:val="heading 7"/>
    <w:basedOn w:val="Normal"/>
    <w:next w:val="Normal"/>
    <w:qFormat/>
    <w:rsid w:val="00D07B47"/>
    <w:pPr>
      <w:numPr>
        <w:ilvl w:val="6"/>
        <w:numId w:val="7"/>
      </w:numPr>
      <w:tabs>
        <w:tab w:val="clear" w:pos="851"/>
        <w:tab w:val="left" w:pos="567"/>
      </w:tabs>
      <w:spacing w:before="240" w:after="60" w:line="280" w:lineRule="exact"/>
      <w:outlineLvl w:val="6"/>
    </w:pPr>
    <w:rPr>
      <w:sz w:val="20"/>
      <w:szCs w:val="20"/>
      <w:lang w:eastAsia="de-DE"/>
    </w:rPr>
  </w:style>
  <w:style w:type="paragraph" w:styleId="Heading8">
    <w:name w:val="heading 8"/>
    <w:basedOn w:val="Normal"/>
    <w:next w:val="Normal"/>
    <w:qFormat/>
    <w:rsid w:val="00D07B47"/>
    <w:pPr>
      <w:numPr>
        <w:ilvl w:val="7"/>
        <w:numId w:val="7"/>
      </w:numPr>
      <w:tabs>
        <w:tab w:val="clear" w:pos="851"/>
        <w:tab w:val="left" w:pos="567"/>
      </w:tabs>
      <w:spacing w:before="240" w:after="60" w:line="280" w:lineRule="exact"/>
      <w:outlineLvl w:val="7"/>
    </w:pPr>
    <w:rPr>
      <w:i/>
      <w:sz w:val="20"/>
      <w:szCs w:val="20"/>
      <w:lang w:eastAsia="de-DE"/>
    </w:rPr>
  </w:style>
  <w:style w:type="paragraph" w:styleId="Heading9">
    <w:name w:val="heading 9"/>
    <w:basedOn w:val="Normal"/>
    <w:next w:val="Normal"/>
    <w:qFormat/>
    <w:rsid w:val="00D07B47"/>
    <w:pPr>
      <w:numPr>
        <w:ilvl w:val="8"/>
        <w:numId w:val="7"/>
      </w:numPr>
      <w:tabs>
        <w:tab w:val="clear" w:pos="851"/>
        <w:tab w:val="left" w:pos="567"/>
      </w:tabs>
      <w:spacing w:before="240" w:after="60" w:line="280" w:lineRule="exact"/>
      <w:outlineLvl w:val="8"/>
    </w:pPr>
    <w:rPr>
      <w:b/>
      <w:i/>
      <w:sz w:val="18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F20958"/>
    <w:pPr>
      <w:tabs>
        <w:tab w:val="clear" w:pos="851"/>
        <w:tab w:val="right" w:leader="dot" w:pos="9628"/>
      </w:tabs>
      <w:ind w:left="567" w:right="567" w:hanging="567"/>
    </w:pPr>
  </w:style>
  <w:style w:type="paragraph" w:styleId="BodyText">
    <w:name w:val="Body Text"/>
    <w:basedOn w:val="Normal"/>
    <w:link w:val="BodyTextChar"/>
    <w:rsid w:val="00AE5ECD"/>
  </w:style>
  <w:style w:type="character" w:customStyle="1" w:styleId="BodyTextChar">
    <w:name w:val="Body Text Char"/>
    <w:link w:val="BodyText"/>
    <w:rsid w:val="00FC6467"/>
    <w:rPr>
      <w:rFonts w:ascii="Arial" w:hAnsi="Arial"/>
      <w:sz w:val="22"/>
      <w:szCs w:val="24"/>
      <w:lang w:eastAsia="en-US"/>
    </w:rPr>
  </w:style>
  <w:style w:type="character" w:styleId="Hyperlink">
    <w:name w:val="Hyperlink"/>
    <w:uiPriority w:val="99"/>
    <w:rsid w:val="00105677"/>
    <w:rPr>
      <w:color w:val="0000FF"/>
      <w:u w:val="single"/>
    </w:rPr>
  </w:style>
  <w:style w:type="paragraph" w:styleId="Header">
    <w:name w:val="header"/>
    <w:basedOn w:val="Normal"/>
    <w:rsid w:val="00BE0D08"/>
    <w:pPr>
      <w:tabs>
        <w:tab w:val="clear" w:pos="851"/>
        <w:tab w:val="center" w:pos="4320"/>
        <w:tab w:val="right" w:pos="8640"/>
      </w:tabs>
    </w:pPr>
  </w:style>
  <w:style w:type="paragraph" w:styleId="Footer">
    <w:name w:val="footer"/>
    <w:basedOn w:val="Normal"/>
    <w:rsid w:val="00BE0D08"/>
    <w:pPr>
      <w:tabs>
        <w:tab w:val="clear" w:pos="851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5746"/>
  </w:style>
  <w:style w:type="paragraph" w:styleId="Caption">
    <w:name w:val="caption"/>
    <w:basedOn w:val="Normal"/>
    <w:next w:val="Normal"/>
    <w:qFormat/>
    <w:rsid w:val="00975D4A"/>
    <w:pPr>
      <w:tabs>
        <w:tab w:val="clear" w:pos="851"/>
      </w:tabs>
      <w:spacing w:after="280" w:line="280" w:lineRule="exact"/>
      <w:ind w:left="1276" w:hanging="1276"/>
    </w:pPr>
    <w:rPr>
      <w:sz w:val="20"/>
      <w:szCs w:val="20"/>
      <w:lang w:eastAsia="de-DE"/>
    </w:rPr>
  </w:style>
  <w:style w:type="paragraph" w:styleId="MessageHeader">
    <w:name w:val="Message Header"/>
    <w:basedOn w:val="Normal"/>
    <w:rsid w:val="00A51D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customStyle="1" w:styleId="Listofabbreviations">
    <w:name w:val="List of abbreviations"/>
    <w:basedOn w:val="Normal"/>
    <w:rsid w:val="00BA0923"/>
    <w:pPr>
      <w:tabs>
        <w:tab w:val="clear" w:pos="851"/>
        <w:tab w:val="left" w:pos="567"/>
        <w:tab w:val="left" w:pos="1701"/>
      </w:tabs>
      <w:spacing w:line="280" w:lineRule="exact"/>
    </w:pPr>
    <w:rPr>
      <w:szCs w:val="20"/>
      <w:lang w:eastAsia="de-DE"/>
    </w:rPr>
  </w:style>
  <w:style w:type="paragraph" w:styleId="FootnoteText">
    <w:name w:val="footnote text"/>
    <w:basedOn w:val="Normal"/>
    <w:semiHidden/>
    <w:rsid w:val="00975D4A"/>
    <w:pPr>
      <w:tabs>
        <w:tab w:val="clear" w:pos="851"/>
      </w:tabs>
      <w:spacing w:line="240" w:lineRule="auto"/>
      <w:ind w:left="284" w:hanging="284"/>
    </w:pPr>
    <w:rPr>
      <w:sz w:val="16"/>
      <w:szCs w:val="20"/>
      <w:lang w:eastAsia="de-DE"/>
    </w:rPr>
  </w:style>
  <w:style w:type="character" w:styleId="FootnoteReference">
    <w:name w:val="footnote reference"/>
    <w:semiHidden/>
    <w:rsid w:val="00BA0923"/>
    <w:rPr>
      <w:vertAlign w:val="superscript"/>
    </w:rPr>
  </w:style>
  <w:style w:type="paragraph" w:customStyle="1" w:styleId="Headingwithoutnumbering">
    <w:name w:val="Heading without numbering"/>
    <w:basedOn w:val="Normal"/>
    <w:next w:val="Normal"/>
    <w:rsid w:val="00531A54"/>
    <w:pPr>
      <w:keepNext/>
      <w:tabs>
        <w:tab w:val="clear" w:pos="851"/>
        <w:tab w:val="left" w:pos="567"/>
      </w:tabs>
      <w:spacing w:before="360" w:after="240" w:line="240" w:lineRule="auto"/>
    </w:pPr>
    <w:rPr>
      <w:b/>
      <w:szCs w:val="20"/>
      <w:lang w:eastAsia="de-DE"/>
    </w:rPr>
  </w:style>
  <w:style w:type="paragraph" w:customStyle="1" w:styleId="Figure">
    <w:name w:val="Figure"/>
    <w:basedOn w:val="Listofabbreviations"/>
    <w:next w:val="Normal"/>
    <w:rsid w:val="00FC6467"/>
    <w:pPr>
      <w:keepNext/>
      <w:spacing w:before="280" w:after="200" w:line="240" w:lineRule="auto"/>
      <w:jc w:val="center"/>
    </w:pPr>
  </w:style>
  <w:style w:type="paragraph" w:styleId="ListBullet">
    <w:name w:val="List Bullet"/>
    <w:basedOn w:val="Normal"/>
    <w:autoRedefine/>
    <w:rsid w:val="00417554"/>
    <w:pPr>
      <w:numPr>
        <w:numId w:val="2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customStyle="1" w:styleId="CaptionTable">
    <w:name w:val="Caption Table"/>
    <w:basedOn w:val="Caption"/>
    <w:rsid w:val="00975D4A"/>
    <w:pPr>
      <w:spacing w:after="120"/>
    </w:pPr>
  </w:style>
  <w:style w:type="paragraph" w:customStyle="1" w:styleId="Tableheading">
    <w:name w:val="Table heading"/>
    <w:basedOn w:val="Normal"/>
    <w:rsid w:val="00D415B9"/>
    <w:pPr>
      <w:keepNext/>
      <w:tabs>
        <w:tab w:val="clear" w:pos="851"/>
        <w:tab w:val="left" w:pos="567"/>
      </w:tabs>
      <w:spacing w:before="120" w:line="280" w:lineRule="exact"/>
      <w:jc w:val="left"/>
    </w:pPr>
    <w:rPr>
      <w:b/>
      <w:bCs/>
      <w:sz w:val="20"/>
      <w:szCs w:val="20"/>
      <w:lang w:eastAsia="de-DE"/>
    </w:rPr>
  </w:style>
  <w:style w:type="paragraph" w:customStyle="1" w:styleId="Tabletext">
    <w:name w:val="Table text"/>
    <w:basedOn w:val="Normal"/>
    <w:rsid w:val="00D415B9"/>
    <w:pPr>
      <w:keepNext/>
      <w:tabs>
        <w:tab w:val="clear" w:pos="851"/>
        <w:tab w:val="left" w:pos="567"/>
      </w:tabs>
      <w:spacing w:before="60" w:after="60" w:line="240" w:lineRule="auto"/>
      <w:jc w:val="left"/>
    </w:pPr>
    <w:rPr>
      <w:sz w:val="20"/>
      <w:szCs w:val="20"/>
      <w:lang w:eastAsia="de-DE"/>
    </w:rPr>
  </w:style>
  <w:style w:type="paragraph" w:customStyle="1" w:styleId="Literatureentry">
    <w:name w:val="Literature entry"/>
    <w:basedOn w:val="Normal"/>
    <w:rsid w:val="00CD7F59"/>
    <w:pPr>
      <w:tabs>
        <w:tab w:val="clear" w:pos="851"/>
      </w:tabs>
      <w:ind w:left="284" w:hanging="284"/>
      <w:jc w:val="left"/>
    </w:pPr>
    <w:rPr>
      <w:snapToGrid w:val="0"/>
      <w:color w:val="000000"/>
      <w:szCs w:val="20"/>
      <w:lang w:val="de-DE" w:eastAsia="de-DE"/>
    </w:rPr>
  </w:style>
  <w:style w:type="paragraph" w:customStyle="1" w:styleId="Heading1withoutnumbering">
    <w:name w:val="Heading 1 without numbering"/>
    <w:basedOn w:val="Heading1"/>
    <w:next w:val="Normal"/>
    <w:rsid w:val="00D07B47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F20958"/>
    <w:pPr>
      <w:tabs>
        <w:tab w:val="clear" w:pos="851"/>
        <w:tab w:val="right" w:leader="dot" w:pos="9628"/>
      </w:tabs>
      <w:ind w:left="1134" w:right="567" w:hanging="567"/>
    </w:pPr>
  </w:style>
  <w:style w:type="paragraph" w:styleId="TOC3">
    <w:name w:val="toc 3"/>
    <w:basedOn w:val="Normal"/>
    <w:next w:val="Normal"/>
    <w:uiPriority w:val="39"/>
    <w:rsid w:val="00A62D93"/>
    <w:pPr>
      <w:tabs>
        <w:tab w:val="clear" w:pos="851"/>
      </w:tabs>
      <w:ind w:left="1871" w:right="567" w:hanging="737"/>
    </w:pPr>
  </w:style>
  <w:style w:type="paragraph" w:styleId="TableofFigures">
    <w:name w:val="table of figures"/>
    <w:basedOn w:val="Normal"/>
    <w:next w:val="Normal"/>
    <w:uiPriority w:val="99"/>
    <w:rsid w:val="00BA0923"/>
    <w:pPr>
      <w:tabs>
        <w:tab w:val="clear" w:pos="851"/>
      </w:tabs>
    </w:pPr>
  </w:style>
  <w:style w:type="paragraph" w:styleId="Title">
    <w:name w:val="Title"/>
    <w:basedOn w:val="Normal"/>
    <w:next w:val="Normal"/>
    <w:qFormat/>
    <w:rsid w:val="00585558"/>
    <w:pPr>
      <w:tabs>
        <w:tab w:val="clear" w:pos="851"/>
        <w:tab w:val="left" w:pos="567"/>
      </w:tabs>
      <w:spacing w:before="240" w:after="240" w:line="280" w:lineRule="exact"/>
    </w:pPr>
    <w:rPr>
      <w:b/>
      <w:kern w:val="28"/>
      <w:sz w:val="24"/>
      <w:szCs w:val="20"/>
      <w:lang w:eastAsia="de-DE"/>
    </w:rPr>
  </w:style>
  <w:style w:type="paragraph" w:styleId="TOC4">
    <w:name w:val="toc 4"/>
    <w:basedOn w:val="Normal"/>
    <w:next w:val="Normal"/>
    <w:uiPriority w:val="39"/>
    <w:rsid w:val="001F284A"/>
    <w:pPr>
      <w:tabs>
        <w:tab w:val="clear" w:pos="851"/>
        <w:tab w:val="right" w:leader="dot" w:pos="9628"/>
      </w:tabs>
      <w:ind w:left="2722" w:right="567" w:hanging="851"/>
    </w:pPr>
  </w:style>
  <w:style w:type="paragraph" w:styleId="ListBullet2">
    <w:name w:val="List Bullet 2"/>
    <w:basedOn w:val="Normal"/>
    <w:autoRedefine/>
    <w:rsid w:val="00D07B47"/>
    <w:pPr>
      <w:numPr>
        <w:numId w:val="3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3">
    <w:name w:val="List Bullet 3"/>
    <w:basedOn w:val="Normal"/>
    <w:autoRedefine/>
    <w:rsid w:val="00D07B47"/>
    <w:pPr>
      <w:numPr>
        <w:numId w:val="4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4">
    <w:name w:val="List Bullet 4"/>
    <w:basedOn w:val="Normal"/>
    <w:autoRedefine/>
    <w:rsid w:val="00D07B47"/>
    <w:pPr>
      <w:numPr>
        <w:numId w:val="5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paragraph" w:styleId="ListBullet5">
    <w:name w:val="List Bullet 5"/>
    <w:basedOn w:val="Normal"/>
    <w:autoRedefine/>
    <w:rsid w:val="00D07B47"/>
    <w:pPr>
      <w:numPr>
        <w:numId w:val="6"/>
      </w:numPr>
      <w:tabs>
        <w:tab w:val="clear" w:pos="851"/>
        <w:tab w:val="left" w:pos="567"/>
      </w:tabs>
      <w:spacing w:line="280" w:lineRule="exact"/>
    </w:pPr>
    <w:rPr>
      <w:szCs w:val="20"/>
      <w:lang w:eastAsia="de-DE"/>
    </w:rPr>
  </w:style>
  <w:style w:type="table" w:styleId="TableGrid">
    <w:name w:val="Table Grid"/>
    <w:basedOn w:val="TableNormal"/>
    <w:rsid w:val="00EF62D0"/>
    <w:pPr>
      <w:tabs>
        <w:tab w:val="left" w:pos="567"/>
      </w:tabs>
      <w:spacing w:after="120"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able">
    <w:name w:val="Figure Table"/>
    <w:basedOn w:val="Normal"/>
    <w:next w:val="Normal"/>
    <w:rsid w:val="0021653C"/>
    <w:pPr>
      <w:tabs>
        <w:tab w:val="clear" w:pos="851"/>
      </w:tabs>
      <w:spacing w:line="240" w:lineRule="auto"/>
      <w:jc w:val="center"/>
    </w:pPr>
    <w:rPr>
      <w:szCs w:val="20"/>
      <w:lang w:eastAsia="de-DE"/>
    </w:rPr>
  </w:style>
  <w:style w:type="character" w:customStyle="1" w:styleId="hps">
    <w:name w:val="hps"/>
    <w:rsid w:val="008F3205"/>
  </w:style>
  <w:style w:type="paragraph" w:styleId="BalloonText">
    <w:name w:val="Balloon Text"/>
    <w:basedOn w:val="Normal"/>
    <w:link w:val="BalloonTextChar"/>
    <w:rsid w:val="0001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77A4"/>
    <w:rPr>
      <w:rFonts w:ascii="Tahoma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C4537D"/>
  </w:style>
  <w:style w:type="paragraph" w:customStyle="1" w:styleId="Default">
    <w:name w:val="Default"/>
    <w:rsid w:val="0040696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BB2"/>
    <w:pPr>
      <w:ind w:left="720"/>
      <w:contextualSpacing/>
    </w:pPr>
  </w:style>
  <w:style w:type="character" w:customStyle="1" w:styleId="css-901oao">
    <w:name w:val="css-901oao"/>
    <w:basedOn w:val="DefaultParagraphFont"/>
    <w:rsid w:val="00903C87"/>
  </w:style>
  <w:style w:type="character" w:styleId="CommentReference">
    <w:name w:val="annotation reference"/>
    <w:basedOn w:val="DefaultParagraphFont"/>
    <w:semiHidden/>
    <w:unhideWhenUsed/>
    <w:rsid w:val="00583E1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3E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3E15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3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3E15"/>
    <w:rPr>
      <w:rFonts w:ascii="Arial" w:hAnsi="Arial"/>
      <w:b/>
      <w:bCs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5B3618"/>
    <w:pPr>
      <w:tabs>
        <w:tab w:val="clear" w:pos="851"/>
      </w:tabs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912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2896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3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21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6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0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diagramQuickStyle" Target="diagrams/quickStyle1.xml"/><Relationship Id="rId26" Type="http://schemas.openxmlformats.org/officeDocument/2006/relationships/hyperlink" Target="http://www.bpmn.org/" TargetMode="External"/><Relationship Id="rId39" Type="http://schemas.openxmlformats.org/officeDocument/2006/relationships/hyperlink" Target="https://stackoverflow.com/questions/52431764/difference-between-openjdk-and-adoptopenjdk" TargetMode="External"/><Relationship Id="rId21" Type="http://schemas.openxmlformats.org/officeDocument/2006/relationships/diagramData" Target="diagrams/data2.xml"/><Relationship Id="rId34" Type="http://schemas.openxmlformats.org/officeDocument/2006/relationships/hyperlink" Target="https://maven.apache.org/guides/introduction/introduction-to-repositories.html" TargetMode="External"/><Relationship Id="rId42" Type="http://schemas.openxmlformats.org/officeDocument/2006/relationships/hyperlink" Target="https://github.com/sableu/BDD4OQ" TargetMode="External"/><Relationship Id="rId47" Type="http://schemas.openxmlformats.org/officeDocument/2006/relationships/hyperlink" Target="https://github.com/sableu/BDD4OQ" TargetMode="External"/><Relationship Id="rId50" Type="http://schemas.openxmlformats.org/officeDocument/2006/relationships/hyperlink" Target="https://chromedriver.chromium.org/" TargetMode="External"/><Relationship Id="rId55" Type="http://schemas.openxmlformats.org/officeDocument/2006/relationships/hyperlink" Target="https://www.selenium.dev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microsoft.com/office/2011/relationships/commentsExtended" Target="commentsExtended.xml"/><Relationship Id="rId41" Type="http://schemas.openxmlformats.org/officeDocument/2006/relationships/hyperlink" Target="https://github.com/sableu/BDD4OQ" TargetMode="External"/><Relationship Id="rId54" Type="http://schemas.openxmlformats.org/officeDocument/2006/relationships/hyperlink" Target="http://scenarioo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diagramColors" Target="diagrams/colors2.xml"/><Relationship Id="rId32" Type="http://schemas.openxmlformats.org/officeDocument/2006/relationships/hyperlink" Target="https://spring.io/" TargetMode="External"/><Relationship Id="rId37" Type="http://schemas.openxmlformats.org/officeDocument/2006/relationships/hyperlink" Target="https://en.wikipedia.org/wiki/OpenJDK" TargetMode="External"/><Relationship Id="rId40" Type="http://schemas.openxmlformats.org/officeDocument/2006/relationships/hyperlink" Target="https://www.jetbrains.com/idea/" TargetMode="External"/><Relationship Id="rId45" Type="http://schemas.openxmlformats.org/officeDocument/2006/relationships/hyperlink" Target="https://github.com/andreashosbach/cucumber-reporter" TargetMode="External"/><Relationship Id="rId53" Type="http://schemas.openxmlformats.org/officeDocument/2006/relationships/hyperlink" Target="https://cucumber.io/" TargetMode="External"/><Relationship Id="rId58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diagramQuickStyle" Target="diagrams/quickStyle2.xml"/><Relationship Id="rId28" Type="http://schemas.openxmlformats.org/officeDocument/2006/relationships/comments" Target="comments.xml"/><Relationship Id="rId36" Type="http://schemas.openxmlformats.org/officeDocument/2006/relationships/hyperlink" Target="https://adoptopenjdk.net/index.html?variant=openjdk14&amp;jvmVariant=hotspot" TargetMode="External"/><Relationship Id="rId49" Type="http://schemas.openxmlformats.org/officeDocument/2006/relationships/hyperlink" Target="https://chromedriver.chromium.org/downloads" TargetMode="External"/><Relationship Id="rId57" Type="http://schemas.openxmlformats.org/officeDocument/2006/relationships/image" Target="media/image4.emf"/><Relationship Id="rId61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diagramColors" Target="diagrams/colors1.xml"/><Relationship Id="rId31" Type="http://schemas.openxmlformats.org/officeDocument/2006/relationships/hyperlink" Target="https://cli.vuejs.org/" TargetMode="External"/><Relationship Id="rId44" Type="http://schemas.openxmlformats.org/officeDocument/2006/relationships/hyperlink" Target="https://github.com/sableu/BDD4OQ" TargetMode="External"/><Relationship Id="rId52" Type="http://schemas.openxmlformats.org/officeDocument/2006/relationships/hyperlink" Target="https://www.softwaretestinghelp.com/iq-oq-pq-software-validation/" TargetMode="External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diagramLayout" Target="diagrams/layout2.xml"/><Relationship Id="rId27" Type="http://schemas.openxmlformats.org/officeDocument/2006/relationships/hyperlink" Target="https://c4model.com/" TargetMode="External"/><Relationship Id="rId30" Type="http://schemas.microsoft.com/office/2016/09/relationships/commentsIds" Target="commentsIds.xml"/><Relationship Id="rId35" Type="http://schemas.openxmlformats.org/officeDocument/2006/relationships/hyperlink" Target="https://github.com/" TargetMode="External"/><Relationship Id="rId43" Type="http://schemas.openxmlformats.org/officeDocument/2006/relationships/hyperlink" Target="https://mvnrepository.com/artifact/org.seleniumhq.selenium/selenium-java" TargetMode="External"/><Relationship Id="rId48" Type="http://schemas.openxmlformats.org/officeDocument/2006/relationships/hyperlink" Target="http://scenarioo.org/docs/master/tutorial/Scenarioo-Viewer-Web-Application-Setup.html" TargetMode="External"/><Relationship Id="rId56" Type="http://schemas.openxmlformats.org/officeDocument/2006/relationships/hyperlink" Target="https://github.com/andreashosbach/cucumber-reporter" TargetMode="External"/><Relationship Id="rId8" Type="http://schemas.openxmlformats.org/officeDocument/2006/relationships/header" Target="header1.xml"/><Relationship Id="rId51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hyperlink" Target="https://www.postgresql.org/" TargetMode="External"/><Relationship Id="rId38" Type="http://schemas.openxmlformats.org/officeDocument/2006/relationships/hyperlink" Target="https://en.wikipedia.org/wiki/OpenJDK" TargetMode="External"/><Relationship Id="rId46" Type="http://schemas.openxmlformats.org/officeDocument/2006/relationships/hyperlink" Target="https://maven.apache.org/guides/getting-started/index.html" TargetMode="External"/><Relationship Id="rId5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.duttweiler\Desktop\Template%20Bachelor%20Thesis%20FHNW_HSW_english_V1.4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2A328-45C2-4B10-A460-23162E189709}" type="doc">
      <dgm:prSet loTypeId="urn:microsoft.com/office/officeart/2005/8/layout/chevron1" loCatId="process" qsTypeId="urn:microsoft.com/office/officeart/2005/8/quickstyle/simple5" qsCatId="simple" csTypeId="urn:microsoft.com/office/officeart/2005/8/colors/colorful2" csCatId="colorful" phldr="1"/>
      <dgm:spPr/>
    </dgm:pt>
    <dgm:pt modelId="{27C47083-D6A6-43E3-8F4D-47714D1E4BC4}">
      <dgm:prSet phldrT="[Text]"/>
      <dgm:spPr/>
      <dgm:t>
        <a:bodyPr/>
        <a:lstStyle/>
        <a:p>
          <a:r>
            <a:rPr lang="de-CH"/>
            <a:t>BDD/GAMP5 Process</a:t>
          </a:r>
        </a:p>
      </dgm:t>
    </dgm:pt>
    <dgm:pt modelId="{A4676E56-8205-40B6-BAF7-1C6A3497AEB9}" type="parTrans" cxnId="{62CA9761-113C-483E-8049-4ABF349FA31D}">
      <dgm:prSet/>
      <dgm:spPr/>
      <dgm:t>
        <a:bodyPr/>
        <a:lstStyle/>
        <a:p>
          <a:endParaRPr lang="de-CH"/>
        </a:p>
      </dgm:t>
    </dgm:pt>
    <dgm:pt modelId="{27F2002F-D6B6-4F92-98A7-9C154E331113}" type="sibTrans" cxnId="{62CA9761-113C-483E-8049-4ABF349FA31D}">
      <dgm:prSet/>
      <dgm:spPr/>
      <dgm:t>
        <a:bodyPr/>
        <a:lstStyle/>
        <a:p>
          <a:endParaRPr lang="de-CH"/>
        </a:p>
      </dgm:t>
    </dgm:pt>
    <dgm:pt modelId="{1D51DEB1-7002-49A1-A0BE-EDB51B8B9298}">
      <dgm:prSet phldrT="[Text]"/>
      <dgm:spPr/>
      <dgm:t>
        <a:bodyPr/>
        <a:lstStyle/>
        <a:p>
          <a:r>
            <a:rPr lang="de-CH"/>
            <a:t>Prototype</a:t>
          </a:r>
        </a:p>
      </dgm:t>
    </dgm:pt>
    <dgm:pt modelId="{6D33CFDA-7494-409A-9EFA-975D9ACD08CC}" type="parTrans" cxnId="{9A9B96BF-7684-4F1D-8CD9-F7414F2D7704}">
      <dgm:prSet/>
      <dgm:spPr/>
      <dgm:t>
        <a:bodyPr/>
        <a:lstStyle/>
        <a:p>
          <a:endParaRPr lang="de-CH"/>
        </a:p>
      </dgm:t>
    </dgm:pt>
    <dgm:pt modelId="{DE8F5724-EE00-4D4B-9B92-F9DC2B26591D}" type="sibTrans" cxnId="{9A9B96BF-7684-4F1D-8CD9-F7414F2D7704}">
      <dgm:prSet/>
      <dgm:spPr/>
      <dgm:t>
        <a:bodyPr/>
        <a:lstStyle/>
        <a:p>
          <a:endParaRPr lang="de-CH"/>
        </a:p>
      </dgm:t>
    </dgm:pt>
    <dgm:pt modelId="{1820D727-C10C-4B85-A7D5-E6D365393A08}">
      <dgm:prSet phldrT="[Text]"/>
      <dgm:spPr/>
      <dgm:t>
        <a:bodyPr/>
        <a:lstStyle/>
        <a:p>
          <a:r>
            <a:rPr lang="de-CH"/>
            <a:t>Audit</a:t>
          </a:r>
        </a:p>
      </dgm:t>
    </dgm:pt>
    <dgm:pt modelId="{B312B4D6-1146-4C8A-86E9-530D769A397E}" type="parTrans" cxnId="{05D39F09-5264-4B5A-872C-81312511EEC7}">
      <dgm:prSet/>
      <dgm:spPr/>
      <dgm:t>
        <a:bodyPr/>
        <a:lstStyle/>
        <a:p>
          <a:endParaRPr lang="de-CH"/>
        </a:p>
      </dgm:t>
    </dgm:pt>
    <dgm:pt modelId="{8123A00D-08CD-4873-8596-F9FD9522C7DE}" type="sibTrans" cxnId="{05D39F09-5264-4B5A-872C-81312511EEC7}">
      <dgm:prSet/>
      <dgm:spPr/>
      <dgm:t>
        <a:bodyPr/>
        <a:lstStyle/>
        <a:p>
          <a:endParaRPr lang="de-CH"/>
        </a:p>
      </dgm:t>
    </dgm:pt>
    <dgm:pt modelId="{4E4A0ACC-E723-4CEA-8130-E02D941862EC}">
      <dgm:prSet/>
      <dgm:spPr/>
      <dgm:t>
        <a:bodyPr/>
        <a:lstStyle/>
        <a:p>
          <a:r>
            <a:rPr lang="de-CH"/>
            <a:t>Evaluation</a:t>
          </a:r>
        </a:p>
      </dgm:t>
    </dgm:pt>
    <dgm:pt modelId="{94E010EA-4EFC-4F33-BFD1-A388046943FC}" type="parTrans" cxnId="{E2B87CBA-AC39-44CA-B2E5-F5232B91A567}">
      <dgm:prSet/>
      <dgm:spPr/>
      <dgm:t>
        <a:bodyPr/>
        <a:lstStyle/>
        <a:p>
          <a:endParaRPr lang="de-CH"/>
        </a:p>
      </dgm:t>
    </dgm:pt>
    <dgm:pt modelId="{D53CE2E1-5A22-42EF-AB41-81CE0B4AA131}" type="sibTrans" cxnId="{E2B87CBA-AC39-44CA-B2E5-F5232B91A567}">
      <dgm:prSet/>
      <dgm:spPr/>
      <dgm:t>
        <a:bodyPr/>
        <a:lstStyle/>
        <a:p>
          <a:endParaRPr lang="de-CH"/>
        </a:p>
      </dgm:t>
    </dgm:pt>
    <dgm:pt modelId="{5A65F4F7-1151-4C50-AC93-BC8B8DAFCA16}" type="pres">
      <dgm:prSet presAssocID="{FD32A328-45C2-4B10-A460-23162E189709}" presName="Name0" presStyleCnt="0">
        <dgm:presLayoutVars>
          <dgm:dir/>
          <dgm:animLvl val="lvl"/>
          <dgm:resizeHandles val="exact"/>
        </dgm:presLayoutVars>
      </dgm:prSet>
      <dgm:spPr/>
    </dgm:pt>
    <dgm:pt modelId="{ECA8A5FC-C20A-41D6-B906-9AC249A09359}" type="pres">
      <dgm:prSet presAssocID="{27C47083-D6A6-43E3-8F4D-47714D1E4BC4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422B2E7-388B-4BE4-8830-6B7AD918FC9B}" type="pres">
      <dgm:prSet presAssocID="{27F2002F-D6B6-4F92-98A7-9C154E331113}" presName="parTxOnlySpace" presStyleCnt="0"/>
      <dgm:spPr/>
    </dgm:pt>
    <dgm:pt modelId="{49407051-956D-4F6F-A048-6AA32853D40C}" type="pres">
      <dgm:prSet presAssocID="{1D51DEB1-7002-49A1-A0BE-EDB51B8B929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A22BBFB-6B6C-4797-9DC6-8AEC35E68E3B}" type="pres">
      <dgm:prSet presAssocID="{DE8F5724-EE00-4D4B-9B92-F9DC2B26591D}" presName="parTxOnlySpace" presStyleCnt="0"/>
      <dgm:spPr/>
    </dgm:pt>
    <dgm:pt modelId="{86269255-241C-4AB8-A0A6-06BBB8151F5F}" type="pres">
      <dgm:prSet presAssocID="{1820D727-C10C-4B85-A7D5-E6D365393A0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3C0DD7-043B-40C4-A881-663FCF25991A}" type="pres">
      <dgm:prSet presAssocID="{8123A00D-08CD-4873-8596-F9FD9522C7DE}" presName="parTxOnlySpace" presStyleCnt="0"/>
      <dgm:spPr/>
    </dgm:pt>
    <dgm:pt modelId="{86C6C50D-998D-495A-BB2B-0BAF9D87D889}" type="pres">
      <dgm:prSet presAssocID="{4E4A0ACC-E723-4CEA-8130-E02D941862EC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5D39F09-5264-4B5A-872C-81312511EEC7}" srcId="{FD32A328-45C2-4B10-A460-23162E189709}" destId="{1820D727-C10C-4B85-A7D5-E6D365393A08}" srcOrd="2" destOrd="0" parTransId="{B312B4D6-1146-4C8A-86E9-530D769A397E}" sibTransId="{8123A00D-08CD-4873-8596-F9FD9522C7DE}"/>
    <dgm:cxn modelId="{9F730415-064D-461C-AA74-CBD13B995132}" type="presOf" srcId="{1820D727-C10C-4B85-A7D5-E6D365393A08}" destId="{86269255-241C-4AB8-A0A6-06BBB8151F5F}" srcOrd="0" destOrd="0" presId="urn:microsoft.com/office/officeart/2005/8/layout/chevron1"/>
    <dgm:cxn modelId="{62CA9761-113C-483E-8049-4ABF349FA31D}" srcId="{FD32A328-45C2-4B10-A460-23162E189709}" destId="{27C47083-D6A6-43E3-8F4D-47714D1E4BC4}" srcOrd="0" destOrd="0" parTransId="{A4676E56-8205-40B6-BAF7-1C6A3497AEB9}" sibTransId="{27F2002F-D6B6-4F92-98A7-9C154E331113}"/>
    <dgm:cxn modelId="{7F723E49-8005-49D7-91C4-47357F1DA66B}" type="presOf" srcId="{FD32A328-45C2-4B10-A460-23162E189709}" destId="{5A65F4F7-1151-4C50-AC93-BC8B8DAFCA16}" srcOrd="0" destOrd="0" presId="urn:microsoft.com/office/officeart/2005/8/layout/chevron1"/>
    <dgm:cxn modelId="{F9AF639A-CDDA-4264-8185-BEDA0403C6E3}" type="presOf" srcId="{1D51DEB1-7002-49A1-A0BE-EDB51B8B9298}" destId="{49407051-956D-4F6F-A048-6AA32853D40C}" srcOrd="0" destOrd="0" presId="urn:microsoft.com/office/officeart/2005/8/layout/chevron1"/>
    <dgm:cxn modelId="{3276CE9B-9A60-42CC-9357-B60EE26AC6A4}" type="presOf" srcId="{4E4A0ACC-E723-4CEA-8130-E02D941862EC}" destId="{86C6C50D-998D-495A-BB2B-0BAF9D87D889}" srcOrd="0" destOrd="0" presId="urn:microsoft.com/office/officeart/2005/8/layout/chevron1"/>
    <dgm:cxn modelId="{E2B87CBA-AC39-44CA-B2E5-F5232B91A567}" srcId="{FD32A328-45C2-4B10-A460-23162E189709}" destId="{4E4A0ACC-E723-4CEA-8130-E02D941862EC}" srcOrd="3" destOrd="0" parTransId="{94E010EA-4EFC-4F33-BFD1-A388046943FC}" sibTransId="{D53CE2E1-5A22-42EF-AB41-81CE0B4AA131}"/>
    <dgm:cxn modelId="{9A9B96BF-7684-4F1D-8CD9-F7414F2D7704}" srcId="{FD32A328-45C2-4B10-A460-23162E189709}" destId="{1D51DEB1-7002-49A1-A0BE-EDB51B8B9298}" srcOrd="1" destOrd="0" parTransId="{6D33CFDA-7494-409A-9EFA-975D9ACD08CC}" sibTransId="{DE8F5724-EE00-4D4B-9B92-F9DC2B26591D}"/>
    <dgm:cxn modelId="{94A27FDE-CAB7-4F84-AC9F-FE4AEE0C68EE}" type="presOf" srcId="{27C47083-D6A6-43E3-8F4D-47714D1E4BC4}" destId="{ECA8A5FC-C20A-41D6-B906-9AC249A09359}" srcOrd="0" destOrd="0" presId="urn:microsoft.com/office/officeart/2005/8/layout/chevron1"/>
    <dgm:cxn modelId="{67A41331-A474-41DB-9192-4AF9DC687300}" type="presParOf" srcId="{5A65F4F7-1151-4C50-AC93-BC8B8DAFCA16}" destId="{ECA8A5FC-C20A-41D6-B906-9AC249A09359}" srcOrd="0" destOrd="0" presId="urn:microsoft.com/office/officeart/2005/8/layout/chevron1"/>
    <dgm:cxn modelId="{880D9ED6-1352-438F-8810-DFAD268DB371}" type="presParOf" srcId="{5A65F4F7-1151-4C50-AC93-BC8B8DAFCA16}" destId="{E422B2E7-388B-4BE4-8830-6B7AD918FC9B}" srcOrd="1" destOrd="0" presId="urn:microsoft.com/office/officeart/2005/8/layout/chevron1"/>
    <dgm:cxn modelId="{8BC8D397-C7DA-4F51-94E5-9F60499D3BCF}" type="presParOf" srcId="{5A65F4F7-1151-4C50-AC93-BC8B8DAFCA16}" destId="{49407051-956D-4F6F-A048-6AA32853D40C}" srcOrd="2" destOrd="0" presId="urn:microsoft.com/office/officeart/2005/8/layout/chevron1"/>
    <dgm:cxn modelId="{0732BA64-9F85-4D77-A9F8-F29DD052C4DE}" type="presParOf" srcId="{5A65F4F7-1151-4C50-AC93-BC8B8DAFCA16}" destId="{1A22BBFB-6B6C-4797-9DC6-8AEC35E68E3B}" srcOrd="3" destOrd="0" presId="urn:microsoft.com/office/officeart/2005/8/layout/chevron1"/>
    <dgm:cxn modelId="{82545291-FBEB-4397-9485-764B49D92524}" type="presParOf" srcId="{5A65F4F7-1151-4C50-AC93-BC8B8DAFCA16}" destId="{86269255-241C-4AB8-A0A6-06BBB8151F5F}" srcOrd="4" destOrd="0" presId="urn:microsoft.com/office/officeart/2005/8/layout/chevron1"/>
    <dgm:cxn modelId="{667AC621-585D-4C0B-B258-C7B4CD57CA39}" type="presParOf" srcId="{5A65F4F7-1151-4C50-AC93-BC8B8DAFCA16}" destId="{003C0DD7-043B-40C4-A881-663FCF25991A}" srcOrd="5" destOrd="0" presId="urn:microsoft.com/office/officeart/2005/8/layout/chevron1"/>
    <dgm:cxn modelId="{6C755D64-BE15-4450-B670-170C38079849}" type="presParOf" srcId="{5A65F4F7-1151-4C50-AC93-BC8B8DAFCA16}" destId="{86C6C50D-998D-495A-BB2B-0BAF9D87D889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32A328-45C2-4B10-A460-23162E189709}" type="doc">
      <dgm:prSet loTypeId="urn:microsoft.com/office/officeart/2005/8/layout/chevron1" loCatId="process" qsTypeId="urn:microsoft.com/office/officeart/2005/8/quickstyle/simple5" qsCatId="simple" csTypeId="urn:microsoft.com/office/officeart/2005/8/colors/colorful2" csCatId="colorful" phldr="1"/>
      <dgm:spPr/>
    </dgm:pt>
    <dgm:pt modelId="{27C47083-D6A6-43E3-8F4D-47714D1E4BC4}">
      <dgm:prSet phldrT="[Text]"/>
      <dgm:spPr/>
      <dgm:t>
        <a:bodyPr/>
        <a:lstStyle/>
        <a:p>
          <a:r>
            <a:rPr lang="de-CH"/>
            <a:t>Single Tool Analysis</a:t>
          </a:r>
        </a:p>
      </dgm:t>
    </dgm:pt>
    <dgm:pt modelId="{A4676E56-8205-40B6-BAF7-1C6A3497AEB9}" type="parTrans" cxnId="{62CA9761-113C-483E-8049-4ABF349FA31D}">
      <dgm:prSet/>
      <dgm:spPr/>
      <dgm:t>
        <a:bodyPr/>
        <a:lstStyle/>
        <a:p>
          <a:endParaRPr lang="de-CH"/>
        </a:p>
      </dgm:t>
    </dgm:pt>
    <dgm:pt modelId="{27F2002F-D6B6-4F92-98A7-9C154E331113}" type="sibTrans" cxnId="{62CA9761-113C-483E-8049-4ABF349FA31D}">
      <dgm:prSet/>
      <dgm:spPr/>
      <dgm:t>
        <a:bodyPr/>
        <a:lstStyle/>
        <a:p>
          <a:endParaRPr lang="de-CH"/>
        </a:p>
      </dgm:t>
    </dgm:pt>
    <dgm:pt modelId="{1D51DEB1-7002-49A1-A0BE-EDB51B8B9298}">
      <dgm:prSet phldrT="[Text]"/>
      <dgm:spPr/>
      <dgm:t>
        <a:bodyPr/>
        <a:lstStyle/>
        <a:p>
          <a:r>
            <a:rPr lang="de-CH"/>
            <a:t>Analysis of the Combination</a:t>
          </a:r>
        </a:p>
      </dgm:t>
    </dgm:pt>
    <dgm:pt modelId="{6D33CFDA-7494-409A-9EFA-975D9ACD08CC}" type="parTrans" cxnId="{9A9B96BF-7684-4F1D-8CD9-F7414F2D7704}">
      <dgm:prSet/>
      <dgm:spPr/>
      <dgm:t>
        <a:bodyPr/>
        <a:lstStyle/>
        <a:p>
          <a:endParaRPr lang="de-CH"/>
        </a:p>
      </dgm:t>
    </dgm:pt>
    <dgm:pt modelId="{DE8F5724-EE00-4D4B-9B92-F9DC2B26591D}" type="sibTrans" cxnId="{9A9B96BF-7684-4F1D-8CD9-F7414F2D7704}">
      <dgm:prSet/>
      <dgm:spPr/>
      <dgm:t>
        <a:bodyPr/>
        <a:lstStyle/>
        <a:p>
          <a:endParaRPr lang="de-CH"/>
        </a:p>
      </dgm:t>
    </dgm:pt>
    <dgm:pt modelId="{1820D727-C10C-4B85-A7D5-E6D365393A08}">
      <dgm:prSet phldrT="[Text]"/>
      <dgm:spPr/>
      <dgm:t>
        <a:bodyPr/>
        <a:lstStyle/>
        <a:p>
          <a:r>
            <a:rPr lang="de-CH"/>
            <a:t>Analysis on how to Deal with Updates</a:t>
          </a:r>
        </a:p>
      </dgm:t>
    </dgm:pt>
    <dgm:pt modelId="{B312B4D6-1146-4C8A-86E9-530D769A397E}" type="parTrans" cxnId="{05D39F09-5264-4B5A-872C-81312511EEC7}">
      <dgm:prSet/>
      <dgm:spPr/>
      <dgm:t>
        <a:bodyPr/>
        <a:lstStyle/>
        <a:p>
          <a:endParaRPr lang="de-CH"/>
        </a:p>
      </dgm:t>
    </dgm:pt>
    <dgm:pt modelId="{8123A00D-08CD-4873-8596-F9FD9522C7DE}" type="sibTrans" cxnId="{05D39F09-5264-4B5A-872C-81312511EEC7}">
      <dgm:prSet/>
      <dgm:spPr/>
      <dgm:t>
        <a:bodyPr/>
        <a:lstStyle/>
        <a:p>
          <a:endParaRPr lang="de-CH"/>
        </a:p>
      </dgm:t>
    </dgm:pt>
    <dgm:pt modelId="{5A65F4F7-1151-4C50-AC93-BC8B8DAFCA16}" type="pres">
      <dgm:prSet presAssocID="{FD32A328-45C2-4B10-A460-23162E189709}" presName="Name0" presStyleCnt="0">
        <dgm:presLayoutVars>
          <dgm:dir/>
          <dgm:animLvl val="lvl"/>
          <dgm:resizeHandles val="exact"/>
        </dgm:presLayoutVars>
      </dgm:prSet>
      <dgm:spPr/>
    </dgm:pt>
    <dgm:pt modelId="{ECA8A5FC-C20A-41D6-B906-9AC249A09359}" type="pres">
      <dgm:prSet presAssocID="{27C47083-D6A6-43E3-8F4D-47714D1E4BC4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E422B2E7-388B-4BE4-8830-6B7AD918FC9B}" type="pres">
      <dgm:prSet presAssocID="{27F2002F-D6B6-4F92-98A7-9C154E331113}" presName="parTxOnlySpace" presStyleCnt="0"/>
      <dgm:spPr/>
    </dgm:pt>
    <dgm:pt modelId="{49407051-956D-4F6F-A048-6AA32853D40C}" type="pres">
      <dgm:prSet presAssocID="{1D51DEB1-7002-49A1-A0BE-EDB51B8B9298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1A22BBFB-6B6C-4797-9DC6-8AEC35E68E3B}" type="pres">
      <dgm:prSet presAssocID="{DE8F5724-EE00-4D4B-9B92-F9DC2B26591D}" presName="parTxOnlySpace" presStyleCnt="0"/>
      <dgm:spPr/>
    </dgm:pt>
    <dgm:pt modelId="{86269255-241C-4AB8-A0A6-06BBB8151F5F}" type="pres">
      <dgm:prSet presAssocID="{1820D727-C10C-4B85-A7D5-E6D365393A08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17715601-9B95-4446-BF0B-165D5459EC8C}" type="presOf" srcId="{27C47083-D6A6-43E3-8F4D-47714D1E4BC4}" destId="{ECA8A5FC-C20A-41D6-B906-9AC249A09359}" srcOrd="0" destOrd="0" presId="urn:microsoft.com/office/officeart/2005/8/layout/chevron1"/>
    <dgm:cxn modelId="{05D39F09-5264-4B5A-872C-81312511EEC7}" srcId="{FD32A328-45C2-4B10-A460-23162E189709}" destId="{1820D727-C10C-4B85-A7D5-E6D365393A08}" srcOrd="2" destOrd="0" parTransId="{B312B4D6-1146-4C8A-86E9-530D769A397E}" sibTransId="{8123A00D-08CD-4873-8596-F9FD9522C7DE}"/>
    <dgm:cxn modelId="{AFC92B26-B958-4A9D-B1AE-C032454C954D}" type="presOf" srcId="{FD32A328-45C2-4B10-A460-23162E189709}" destId="{5A65F4F7-1151-4C50-AC93-BC8B8DAFCA16}" srcOrd="0" destOrd="0" presId="urn:microsoft.com/office/officeart/2005/8/layout/chevron1"/>
    <dgm:cxn modelId="{3087F32B-1953-452E-834D-9C4B8E81F295}" type="presOf" srcId="{1D51DEB1-7002-49A1-A0BE-EDB51B8B9298}" destId="{49407051-956D-4F6F-A048-6AA32853D40C}" srcOrd="0" destOrd="0" presId="urn:microsoft.com/office/officeart/2005/8/layout/chevron1"/>
    <dgm:cxn modelId="{FEA8032C-381D-4E19-BF39-CBAE3465DE2D}" type="presOf" srcId="{1820D727-C10C-4B85-A7D5-E6D365393A08}" destId="{86269255-241C-4AB8-A0A6-06BBB8151F5F}" srcOrd="0" destOrd="0" presId="urn:microsoft.com/office/officeart/2005/8/layout/chevron1"/>
    <dgm:cxn modelId="{62CA9761-113C-483E-8049-4ABF349FA31D}" srcId="{FD32A328-45C2-4B10-A460-23162E189709}" destId="{27C47083-D6A6-43E3-8F4D-47714D1E4BC4}" srcOrd="0" destOrd="0" parTransId="{A4676E56-8205-40B6-BAF7-1C6A3497AEB9}" sibTransId="{27F2002F-D6B6-4F92-98A7-9C154E331113}"/>
    <dgm:cxn modelId="{9A9B96BF-7684-4F1D-8CD9-F7414F2D7704}" srcId="{FD32A328-45C2-4B10-A460-23162E189709}" destId="{1D51DEB1-7002-49A1-A0BE-EDB51B8B9298}" srcOrd="1" destOrd="0" parTransId="{6D33CFDA-7494-409A-9EFA-975D9ACD08CC}" sibTransId="{DE8F5724-EE00-4D4B-9B92-F9DC2B26591D}"/>
    <dgm:cxn modelId="{D882452A-CEC8-4DD0-8055-88328FFD0110}" type="presParOf" srcId="{5A65F4F7-1151-4C50-AC93-BC8B8DAFCA16}" destId="{ECA8A5FC-C20A-41D6-B906-9AC249A09359}" srcOrd="0" destOrd="0" presId="urn:microsoft.com/office/officeart/2005/8/layout/chevron1"/>
    <dgm:cxn modelId="{A81B9CEC-AD6F-4BE0-A21B-E4F4B66BE2B8}" type="presParOf" srcId="{5A65F4F7-1151-4C50-AC93-BC8B8DAFCA16}" destId="{E422B2E7-388B-4BE4-8830-6B7AD918FC9B}" srcOrd="1" destOrd="0" presId="urn:microsoft.com/office/officeart/2005/8/layout/chevron1"/>
    <dgm:cxn modelId="{A476ABA0-3260-43B7-91AC-9C2149199703}" type="presParOf" srcId="{5A65F4F7-1151-4C50-AC93-BC8B8DAFCA16}" destId="{49407051-956D-4F6F-A048-6AA32853D40C}" srcOrd="2" destOrd="0" presId="urn:microsoft.com/office/officeart/2005/8/layout/chevron1"/>
    <dgm:cxn modelId="{F40FBF4A-F3A5-4EFD-8517-BAD80E2AE153}" type="presParOf" srcId="{5A65F4F7-1151-4C50-AC93-BC8B8DAFCA16}" destId="{1A22BBFB-6B6C-4797-9DC6-8AEC35E68E3B}" srcOrd="3" destOrd="0" presId="urn:microsoft.com/office/officeart/2005/8/layout/chevron1"/>
    <dgm:cxn modelId="{FD924B41-A680-43D7-BF76-74E5EC0A6BB9}" type="presParOf" srcId="{5A65F4F7-1151-4C50-AC93-BC8B8DAFCA16}" destId="{86269255-241C-4AB8-A0A6-06BBB8151F5F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8A5FC-C20A-41D6-B906-9AC249A09359}">
      <dsp:nvSpPr>
        <dsp:cNvPr id="0" name=""/>
        <dsp:cNvSpPr/>
      </dsp:nvSpPr>
      <dsp:spPr>
        <a:xfrm>
          <a:off x="2544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BDD/GAMP5 Process</a:t>
          </a:r>
        </a:p>
      </dsp:txBody>
      <dsp:txXfrm>
        <a:off x="298831" y="282634"/>
        <a:ext cx="888861" cy="592574"/>
      </dsp:txXfrm>
    </dsp:sp>
    <dsp:sp modelId="{49407051-956D-4F6F-A048-6AA32853D40C}">
      <dsp:nvSpPr>
        <dsp:cNvPr id="0" name=""/>
        <dsp:cNvSpPr/>
      </dsp:nvSpPr>
      <dsp:spPr>
        <a:xfrm>
          <a:off x="1335836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1560506"/>
                <a:satOff val="-1946"/>
                <a:lumOff val="458"/>
                <a:alphaOff val="0"/>
                <a:shade val="51000"/>
                <a:satMod val="130000"/>
              </a:schemeClr>
            </a:gs>
            <a:gs pos="80000">
              <a:schemeClr val="accent2">
                <a:hueOff val="1560506"/>
                <a:satOff val="-1946"/>
                <a:lumOff val="458"/>
                <a:alphaOff val="0"/>
                <a:shade val="93000"/>
                <a:satMod val="130000"/>
              </a:schemeClr>
            </a:gs>
            <a:gs pos="100000">
              <a:schemeClr val="accent2">
                <a:hueOff val="1560506"/>
                <a:satOff val="-1946"/>
                <a:lumOff val="4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Prototype</a:t>
          </a:r>
        </a:p>
      </dsp:txBody>
      <dsp:txXfrm>
        <a:off x="1632123" y="282634"/>
        <a:ext cx="888861" cy="592574"/>
      </dsp:txXfrm>
    </dsp:sp>
    <dsp:sp modelId="{86269255-241C-4AB8-A0A6-06BBB8151F5F}">
      <dsp:nvSpPr>
        <dsp:cNvPr id="0" name=""/>
        <dsp:cNvSpPr/>
      </dsp:nvSpPr>
      <dsp:spPr>
        <a:xfrm>
          <a:off x="2669128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3121013"/>
                <a:satOff val="-3893"/>
                <a:lumOff val="915"/>
                <a:alphaOff val="0"/>
                <a:shade val="51000"/>
                <a:satMod val="130000"/>
              </a:schemeClr>
            </a:gs>
            <a:gs pos="80000">
              <a:schemeClr val="accent2">
                <a:hueOff val="3121013"/>
                <a:satOff val="-3893"/>
                <a:lumOff val="915"/>
                <a:alphaOff val="0"/>
                <a:shade val="93000"/>
                <a:satMod val="130000"/>
              </a:schemeClr>
            </a:gs>
            <a:gs pos="100000">
              <a:schemeClr val="accent2">
                <a:hueOff val="3121013"/>
                <a:satOff val="-3893"/>
                <a:lumOff val="91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Audit</a:t>
          </a:r>
        </a:p>
      </dsp:txBody>
      <dsp:txXfrm>
        <a:off x="2965415" y="282634"/>
        <a:ext cx="888861" cy="592574"/>
      </dsp:txXfrm>
    </dsp:sp>
    <dsp:sp modelId="{86C6C50D-998D-495A-BB2B-0BAF9D87D889}">
      <dsp:nvSpPr>
        <dsp:cNvPr id="0" name=""/>
        <dsp:cNvSpPr/>
      </dsp:nvSpPr>
      <dsp:spPr>
        <a:xfrm>
          <a:off x="4002419" y="282634"/>
          <a:ext cx="1481435" cy="592574"/>
        </a:xfrm>
        <a:prstGeom prst="chevron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Evaluation</a:t>
          </a:r>
        </a:p>
      </dsp:txBody>
      <dsp:txXfrm>
        <a:off x="4298706" y="282634"/>
        <a:ext cx="888861" cy="592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8A5FC-C20A-41D6-B906-9AC249A09359}">
      <dsp:nvSpPr>
        <dsp:cNvPr id="0" name=""/>
        <dsp:cNvSpPr/>
      </dsp:nvSpPr>
      <dsp:spPr>
        <a:xfrm>
          <a:off x="1224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Single Tool Analysis</a:t>
          </a:r>
        </a:p>
      </dsp:txBody>
      <dsp:txXfrm>
        <a:off x="299629" y="194421"/>
        <a:ext cx="895214" cy="596809"/>
      </dsp:txXfrm>
    </dsp:sp>
    <dsp:sp modelId="{49407051-956D-4F6F-A048-6AA32853D40C}">
      <dsp:nvSpPr>
        <dsp:cNvPr id="0" name=""/>
        <dsp:cNvSpPr/>
      </dsp:nvSpPr>
      <dsp:spPr>
        <a:xfrm>
          <a:off x="1344045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2340759"/>
                <a:satOff val="-2919"/>
                <a:lumOff val="686"/>
                <a:alphaOff val="0"/>
                <a:shade val="51000"/>
                <a:satMod val="130000"/>
              </a:schemeClr>
            </a:gs>
            <a:gs pos="80000">
              <a:schemeClr val="accent2">
                <a:hueOff val="2340759"/>
                <a:satOff val="-2919"/>
                <a:lumOff val="686"/>
                <a:alphaOff val="0"/>
                <a:shade val="93000"/>
                <a:satMod val="130000"/>
              </a:schemeClr>
            </a:gs>
            <a:gs pos="100000">
              <a:schemeClr val="accent2">
                <a:hueOff val="2340759"/>
                <a:satOff val="-2919"/>
                <a:lumOff val="68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Analysis of the Combination</a:t>
          </a:r>
        </a:p>
      </dsp:txBody>
      <dsp:txXfrm>
        <a:off x="1642450" y="194421"/>
        <a:ext cx="895214" cy="596809"/>
      </dsp:txXfrm>
    </dsp:sp>
    <dsp:sp modelId="{86269255-241C-4AB8-A0A6-06BBB8151F5F}">
      <dsp:nvSpPr>
        <dsp:cNvPr id="0" name=""/>
        <dsp:cNvSpPr/>
      </dsp:nvSpPr>
      <dsp:spPr>
        <a:xfrm>
          <a:off x="2686866" y="194421"/>
          <a:ext cx="1492023" cy="596809"/>
        </a:xfrm>
        <a:prstGeom prst="chevron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200" kern="1200"/>
            <a:t>Analysis on how to Deal with Updates</a:t>
          </a:r>
        </a:p>
      </dsp:txBody>
      <dsp:txXfrm>
        <a:off x="2985271" y="194421"/>
        <a:ext cx="895214" cy="596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7A9F7-50F1-49E9-956E-D9D48ACE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Bachelor Thesis FHNW_HSW_english_V1.4.dotx</Template>
  <TotalTime>1885</TotalTime>
  <Pages>40</Pages>
  <Words>6323</Words>
  <Characters>36047</Characters>
  <Application>Microsoft Office Word</Application>
  <DocSecurity>0</DocSecurity>
  <Lines>300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xxx Titel der Arbeit</vt:lpstr>
      <vt:lpstr>xxx Titel der Arbeit</vt:lpstr>
    </vt:vector>
  </TitlesOfParts>
  <Company>Fachhochschule Nordwestschweiz</Company>
  <LinksUpToDate>false</LinksUpToDate>
  <CharactersWithSpaces>42286</CharactersWithSpaces>
  <SharedDoc>false</SharedDoc>
  <HLinks>
    <vt:vector size="150" baseType="variant"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_Toc328405655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_Toc328405654</vt:lpwstr>
      </vt:variant>
      <vt:variant>
        <vt:i4>1179701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_Toc328462813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_Toc328463395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_Toc328463394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_Toc328463393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_Toc328463392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_Toc328463391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_Toc328463390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_Toc328463389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_Toc328463388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_Toc328463387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_Toc328463386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_Toc328463385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_Toc328463384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_Toc328463383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_Toc328463382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_Toc328463381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_Toc328463380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_Toc328463379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_Toc328463378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_Toc328463377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_Toc328463376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_Toc328463375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_Toc328463374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Titel der Arbeit</dc:title>
  <dc:creator>Balsiger Sophie</dc:creator>
  <cp:lastModifiedBy>Leuenberger Sabrina (s)</cp:lastModifiedBy>
  <cp:revision>324</cp:revision>
  <cp:lastPrinted>2017-03-30T05:45:00Z</cp:lastPrinted>
  <dcterms:created xsi:type="dcterms:W3CDTF">2017-03-30T12:30:00Z</dcterms:created>
  <dcterms:modified xsi:type="dcterms:W3CDTF">2020-04-17T13:51:00Z</dcterms:modified>
</cp:coreProperties>
</file>