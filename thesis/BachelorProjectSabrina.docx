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AC31F8" w:rsidRDefault="00DC2A04" w:rsidP="00DC2A04">
      <w:pPr>
        <w:rPr>
          <w:lang w:val="en-GB"/>
        </w:rPr>
      </w:pPr>
      <w:bookmarkStart w:id="0" w:name="_Hlk37946264"/>
      <w:bookmarkEnd w:id="0"/>
    </w:p>
    <w:p w14:paraId="1E0AF0C1" w14:textId="77777777" w:rsidR="00AF0D23" w:rsidRPr="00AC31F8" w:rsidRDefault="00AF0D23" w:rsidP="00DC2A04">
      <w:pPr>
        <w:rPr>
          <w:lang w:val="en-GB"/>
        </w:rPr>
      </w:pPr>
    </w:p>
    <w:p w14:paraId="0C04E470" w14:textId="77777777" w:rsidR="00DC2A04" w:rsidRPr="00AC31F8" w:rsidRDefault="00DC2A04" w:rsidP="00DC2A04">
      <w:pPr>
        <w:rPr>
          <w:lang w:val="en-GB"/>
        </w:rPr>
      </w:pPr>
    </w:p>
    <w:p w14:paraId="32BC60F3" w14:textId="77777777" w:rsidR="00DC2A04" w:rsidRPr="00AC31F8" w:rsidRDefault="00DC2A04" w:rsidP="00DC2A04">
      <w:pPr>
        <w:rPr>
          <w:lang w:val="en-GB"/>
        </w:rPr>
      </w:pPr>
    </w:p>
    <w:p w14:paraId="7FE00FF5" w14:textId="77777777" w:rsidR="00DC2A04" w:rsidRPr="00AC31F8" w:rsidRDefault="00DC2A04" w:rsidP="00DC2A04">
      <w:pPr>
        <w:rPr>
          <w:lang w:val="en-GB"/>
        </w:rPr>
      </w:pPr>
    </w:p>
    <w:p w14:paraId="51D1275C" w14:textId="77777777" w:rsidR="00DC2A04" w:rsidRPr="00AC31F8" w:rsidRDefault="00DC2A04" w:rsidP="00DC2A04">
      <w:pPr>
        <w:rPr>
          <w:lang w:val="en-GB"/>
        </w:rPr>
      </w:pPr>
    </w:p>
    <w:p w14:paraId="5FDFC9EA" w14:textId="77777777" w:rsidR="00DC2A04" w:rsidRPr="00AC31F8" w:rsidRDefault="00DC2A04" w:rsidP="00DC2A04">
      <w:pPr>
        <w:rPr>
          <w:lang w:val="en-GB"/>
        </w:rPr>
      </w:pPr>
    </w:p>
    <w:p w14:paraId="2751F984" w14:textId="77777777" w:rsidR="00DC2A04" w:rsidRPr="00AC31F8" w:rsidRDefault="00DC2A04" w:rsidP="00DC2A04">
      <w:pPr>
        <w:rPr>
          <w:lang w:val="en-GB"/>
        </w:rPr>
      </w:pPr>
    </w:p>
    <w:p w14:paraId="0EDDF8D3" w14:textId="77777777" w:rsidR="00DC2A04" w:rsidRPr="00AC31F8" w:rsidRDefault="00DC2A04" w:rsidP="00DC2A04">
      <w:pPr>
        <w:rPr>
          <w:lang w:val="en-GB"/>
        </w:rPr>
      </w:pPr>
    </w:p>
    <w:p w14:paraId="749F6F25" w14:textId="77777777" w:rsidR="00DC2A04" w:rsidRPr="00AC31F8" w:rsidRDefault="00DC2A04" w:rsidP="00DC2A04">
      <w:pPr>
        <w:rPr>
          <w:lang w:val="en-GB"/>
        </w:rPr>
      </w:pPr>
    </w:p>
    <w:p w14:paraId="2377DCFF" w14:textId="77777777" w:rsidR="00044EC3" w:rsidRPr="00AC31F8" w:rsidRDefault="00D0693C" w:rsidP="00DC2A04">
      <w:pPr>
        <w:rPr>
          <w:b/>
          <w:sz w:val="40"/>
          <w:szCs w:val="40"/>
          <w:lang w:val="en-GB"/>
        </w:rPr>
      </w:pPr>
      <w:r w:rsidRPr="00AC31F8">
        <w:rPr>
          <w:b/>
          <w:sz w:val="40"/>
          <w:szCs w:val="40"/>
          <w:lang w:val="en-GB"/>
        </w:rPr>
        <w:t>BDD - A Practicable Approach for Computerised System Validation?</w:t>
      </w:r>
    </w:p>
    <w:p w14:paraId="4865F488" w14:textId="77777777" w:rsidR="008B3282" w:rsidRPr="00AC31F8" w:rsidRDefault="008B3282" w:rsidP="00DC2A04">
      <w:pPr>
        <w:rPr>
          <w:lang w:val="en-GB"/>
        </w:rPr>
      </w:pPr>
    </w:p>
    <w:p w14:paraId="0A62F3B4" w14:textId="77777777" w:rsidR="00DC2A04" w:rsidRPr="00AC31F8" w:rsidRDefault="00DC2A04" w:rsidP="00DC2A04">
      <w:pPr>
        <w:rPr>
          <w:lang w:val="en-GB"/>
        </w:rPr>
      </w:pPr>
    </w:p>
    <w:p w14:paraId="112C0241" w14:textId="77777777" w:rsidR="008B3282" w:rsidRPr="00AC31F8" w:rsidRDefault="008B3282" w:rsidP="00DC2A04">
      <w:pPr>
        <w:rPr>
          <w:lang w:val="en-GB"/>
        </w:rPr>
      </w:pPr>
    </w:p>
    <w:p w14:paraId="301B7B38" w14:textId="77777777" w:rsidR="00A7387D" w:rsidRPr="00AC31F8" w:rsidRDefault="00A7387D" w:rsidP="00DC2A04">
      <w:pPr>
        <w:rPr>
          <w:lang w:val="en-GB"/>
        </w:rPr>
      </w:pPr>
    </w:p>
    <w:p w14:paraId="7663705B" w14:textId="77777777" w:rsidR="00A7387D" w:rsidRPr="00AC31F8" w:rsidRDefault="00A7387D" w:rsidP="00DC2A04">
      <w:pPr>
        <w:rPr>
          <w:lang w:val="en-GB"/>
        </w:rPr>
      </w:pPr>
    </w:p>
    <w:p w14:paraId="605F447D" w14:textId="77777777" w:rsidR="00DC2A04" w:rsidRPr="00AC31F8" w:rsidRDefault="00DC2A04" w:rsidP="00DC2A04">
      <w:pPr>
        <w:rPr>
          <w:lang w:val="en-GB"/>
        </w:rPr>
      </w:pPr>
    </w:p>
    <w:p w14:paraId="41D35730" w14:textId="77777777" w:rsidR="00DC2A04" w:rsidRPr="00AC31F8" w:rsidRDefault="00DC2A04" w:rsidP="00DC2A04">
      <w:pPr>
        <w:rPr>
          <w:lang w:val="en-GB"/>
        </w:rPr>
      </w:pPr>
    </w:p>
    <w:p w14:paraId="63C495DE" w14:textId="77777777" w:rsidR="00DC2A04" w:rsidRPr="00AC31F8" w:rsidRDefault="00237ADF" w:rsidP="001F284A">
      <w:pPr>
        <w:jc w:val="left"/>
        <w:rPr>
          <w:lang w:val="en-GB"/>
        </w:rPr>
      </w:pPr>
      <w:r w:rsidRPr="00AC31F8">
        <w:rPr>
          <w:b/>
          <w:sz w:val="32"/>
          <w:szCs w:val="32"/>
          <w:lang w:val="en-GB"/>
        </w:rPr>
        <w:t xml:space="preserve">Bachelor </w:t>
      </w:r>
      <w:r w:rsidR="00D0693C" w:rsidRPr="00AC31F8">
        <w:rPr>
          <w:b/>
          <w:sz w:val="32"/>
          <w:szCs w:val="32"/>
          <w:lang w:val="en-GB"/>
        </w:rPr>
        <w:t>T</w:t>
      </w:r>
      <w:r w:rsidR="00137964" w:rsidRPr="00AC31F8">
        <w:rPr>
          <w:b/>
          <w:sz w:val="32"/>
          <w:szCs w:val="32"/>
          <w:lang w:val="en-GB"/>
        </w:rPr>
        <w:t>hesis</w:t>
      </w:r>
      <w:r w:rsidR="006A14F5" w:rsidRPr="00AC31F8">
        <w:rPr>
          <w:b/>
          <w:sz w:val="32"/>
          <w:szCs w:val="32"/>
          <w:lang w:val="en-GB"/>
        </w:rPr>
        <w:t xml:space="preserve"> </w:t>
      </w:r>
      <w:r w:rsidR="00DC2A04" w:rsidRPr="00AC31F8">
        <w:rPr>
          <w:b/>
          <w:sz w:val="32"/>
          <w:szCs w:val="32"/>
          <w:lang w:val="en-GB"/>
        </w:rPr>
        <w:t>20</w:t>
      </w:r>
      <w:r w:rsidR="00D0693C" w:rsidRPr="00AC31F8">
        <w:rPr>
          <w:b/>
          <w:sz w:val="32"/>
          <w:szCs w:val="32"/>
          <w:lang w:val="en-GB"/>
        </w:rPr>
        <w:t>20</w:t>
      </w:r>
      <w:r w:rsidR="00DC2A04" w:rsidRPr="00AC31F8">
        <w:rPr>
          <w:b/>
          <w:sz w:val="32"/>
          <w:szCs w:val="32"/>
          <w:lang w:val="en-GB"/>
        </w:rPr>
        <w:br/>
      </w:r>
    </w:p>
    <w:p w14:paraId="07B63FCA" w14:textId="77777777" w:rsidR="00DC2A04" w:rsidRPr="00AC31F8" w:rsidRDefault="006A14F5" w:rsidP="00D0693C">
      <w:pPr>
        <w:tabs>
          <w:tab w:val="clear" w:pos="851"/>
          <w:tab w:val="left" w:pos="2835"/>
        </w:tabs>
        <w:jc w:val="left"/>
        <w:rPr>
          <w:sz w:val="28"/>
          <w:szCs w:val="28"/>
          <w:lang w:val="en-GB"/>
        </w:rPr>
      </w:pPr>
      <w:r w:rsidRPr="00AC31F8">
        <w:rPr>
          <w:sz w:val="28"/>
          <w:szCs w:val="28"/>
          <w:lang w:val="en-GB"/>
        </w:rPr>
        <w:t>Client</w:t>
      </w:r>
      <w:r w:rsidR="00DC2A04" w:rsidRPr="00AC31F8">
        <w:rPr>
          <w:sz w:val="28"/>
          <w:szCs w:val="28"/>
          <w:lang w:val="en-GB"/>
        </w:rPr>
        <w:t>:</w:t>
      </w:r>
      <w:r w:rsidR="00DC2A04" w:rsidRPr="00AC31F8">
        <w:rPr>
          <w:sz w:val="28"/>
          <w:szCs w:val="28"/>
          <w:lang w:val="en-GB"/>
        </w:rPr>
        <w:tab/>
      </w:r>
      <w:r w:rsidR="00D0693C" w:rsidRPr="00AC31F8">
        <w:rPr>
          <w:sz w:val="28"/>
          <w:szCs w:val="28"/>
          <w:lang w:val="en-GB"/>
        </w:rPr>
        <w:t>wega Informatik AG</w:t>
      </w:r>
      <w:r w:rsidR="00DC2A04" w:rsidRPr="00AC31F8">
        <w:rPr>
          <w:sz w:val="28"/>
          <w:szCs w:val="28"/>
          <w:lang w:val="en-GB"/>
        </w:rPr>
        <w:br/>
      </w:r>
      <w:r w:rsidRPr="00AC31F8">
        <w:rPr>
          <w:sz w:val="28"/>
          <w:szCs w:val="28"/>
          <w:lang w:val="en-GB"/>
        </w:rPr>
        <w:t>Author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Sabrina Leuenberger</w:t>
      </w:r>
      <w:r w:rsidR="00DC2A04" w:rsidRPr="00AC31F8">
        <w:rPr>
          <w:sz w:val="28"/>
          <w:szCs w:val="28"/>
          <w:lang w:val="en-GB"/>
        </w:rPr>
        <w:br/>
      </w:r>
      <w:r w:rsidRPr="00AC31F8">
        <w:rPr>
          <w:sz w:val="28"/>
          <w:szCs w:val="28"/>
          <w:lang w:val="en-GB"/>
        </w:rPr>
        <w:t>Lecturer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Stephan Jüngling</w:t>
      </w:r>
      <w:r w:rsidR="00DC2A04" w:rsidRPr="00AC31F8">
        <w:rPr>
          <w:sz w:val="28"/>
          <w:szCs w:val="28"/>
          <w:lang w:val="en-GB"/>
        </w:rPr>
        <w:br/>
      </w:r>
      <w:r w:rsidRPr="00AC31F8">
        <w:rPr>
          <w:sz w:val="28"/>
          <w:szCs w:val="28"/>
          <w:lang w:val="en-GB"/>
        </w:rPr>
        <w:t>City</w:t>
      </w:r>
      <w:r w:rsidR="00DC2A04" w:rsidRPr="00AC31F8">
        <w:rPr>
          <w:sz w:val="28"/>
          <w:szCs w:val="28"/>
          <w:lang w:val="en-GB"/>
        </w:rPr>
        <w:t>, Dat</w:t>
      </w:r>
      <w:r w:rsidRPr="00AC31F8">
        <w:rPr>
          <w:sz w:val="28"/>
          <w:szCs w:val="28"/>
          <w:lang w:val="en-GB"/>
        </w:rPr>
        <w:t>e</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Basel</w:t>
      </w:r>
      <w:r w:rsidR="00DC2A04" w:rsidRPr="00AC31F8">
        <w:rPr>
          <w:sz w:val="28"/>
          <w:szCs w:val="28"/>
          <w:lang w:val="en-GB"/>
        </w:rPr>
        <w:t xml:space="preserve">, </w:t>
      </w:r>
      <w:r w:rsidR="00D0693C" w:rsidRPr="00AC31F8">
        <w:rPr>
          <w:sz w:val="28"/>
          <w:szCs w:val="28"/>
          <w:lang w:val="en-GB"/>
        </w:rPr>
        <w:t>23th of July 2020</w:t>
      </w:r>
    </w:p>
    <w:p w14:paraId="75B9EF90" w14:textId="77777777" w:rsidR="005500E7" w:rsidRPr="00AC31F8" w:rsidRDefault="005500E7" w:rsidP="00F7330E">
      <w:pPr>
        <w:rPr>
          <w:lang w:val="en-GB"/>
        </w:rPr>
      </w:pPr>
    </w:p>
    <w:p w14:paraId="79285694" w14:textId="77777777" w:rsidR="005500E7" w:rsidRPr="00AC31F8" w:rsidRDefault="005500E7" w:rsidP="005500E7">
      <w:pPr>
        <w:rPr>
          <w:lang w:val="en-GB"/>
        </w:rPr>
        <w:sectPr w:rsidR="005500E7" w:rsidRPr="00AC31F8"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AC31F8" w:rsidRDefault="00696A18" w:rsidP="00696A18">
      <w:pPr>
        <w:rPr>
          <w:lang w:val="en-GB" w:eastAsia="de-DE"/>
        </w:rPr>
      </w:pPr>
    </w:p>
    <w:p w14:paraId="404FAC2C" w14:textId="77777777" w:rsidR="00696A18" w:rsidRPr="00AC31F8" w:rsidRDefault="00696A18" w:rsidP="00696A18">
      <w:pPr>
        <w:rPr>
          <w:lang w:val="en-GB" w:eastAsia="de-DE"/>
        </w:rPr>
      </w:pPr>
    </w:p>
    <w:p w14:paraId="4B8CDD1D" w14:textId="77777777" w:rsidR="00696A18" w:rsidRPr="00AC31F8" w:rsidRDefault="00696A18" w:rsidP="00696A18">
      <w:pPr>
        <w:rPr>
          <w:lang w:val="en-GB" w:eastAsia="de-DE"/>
        </w:rPr>
      </w:pPr>
    </w:p>
    <w:p w14:paraId="760B8629" w14:textId="77777777" w:rsidR="00696A18" w:rsidRPr="00AC31F8" w:rsidRDefault="00696A18" w:rsidP="00696A18">
      <w:pPr>
        <w:rPr>
          <w:lang w:val="en-GB" w:eastAsia="de-DE"/>
        </w:rPr>
      </w:pPr>
    </w:p>
    <w:p w14:paraId="3326D0ED" w14:textId="77777777" w:rsidR="00507598" w:rsidRPr="00AC31F8" w:rsidRDefault="00507598" w:rsidP="00696A18">
      <w:pPr>
        <w:rPr>
          <w:lang w:val="en-GB" w:eastAsia="de-DE"/>
        </w:rPr>
      </w:pPr>
    </w:p>
    <w:p w14:paraId="7329DBA7" w14:textId="77777777" w:rsidR="00D34E78" w:rsidRPr="00AC31F8"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85CCD" w14:paraId="458AAD62" w14:textId="77777777" w:rsidTr="00DB738A">
        <w:tc>
          <w:tcPr>
            <w:tcW w:w="4889" w:type="dxa"/>
            <w:shd w:val="clear" w:color="auto" w:fill="auto"/>
          </w:tcPr>
          <w:p w14:paraId="27DC816B" w14:textId="77777777" w:rsidR="00507598" w:rsidRPr="00AC31F8" w:rsidRDefault="003C2181" w:rsidP="00F613E7">
            <w:pPr>
              <w:tabs>
                <w:tab w:val="left" w:pos="567"/>
              </w:tabs>
              <w:spacing w:after="0"/>
              <w:rPr>
                <w:b/>
                <w:lang w:val="en-GB" w:eastAsia="de-DE"/>
              </w:rPr>
            </w:pPr>
            <w:r w:rsidRPr="00AC31F8">
              <w:rPr>
                <w:b/>
                <w:lang w:val="en-GB" w:eastAsia="de-DE"/>
              </w:rPr>
              <w:t>BDD – A Practicable Approach for Computerised System Validation?</w:t>
            </w:r>
          </w:p>
          <w:p w14:paraId="515DA123" w14:textId="77777777" w:rsidR="00507598" w:rsidRPr="00AC31F8" w:rsidRDefault="00507598" w:rsidP="003C2181">
            <w:pPr>
              <w:tabs>
                <w:tab w:val="left" w:pos="567"/>
              </w:tabs>
              <w:rPr>
                <w:b/>
                <w:lang w:val="en-GB" w:eastAsia="de-DE"/>
              </w:rPr>
            </w:pPr>
          </w:p>
        </w:tc>
        <w:tc>
          <w:tcPr>
            <w:tcW w:w="4889" w:type="dxa"/>
            <w:shd w:val="clear" w:color="auto" w:fill="auto"/>
          </w:tcPr>
          <w:p w14:paraId="0FFBAF8F" w14:textId="77777777" w:rsidR="00D34E78" w:rsidRPr="00AC31F8" w:rsidRDefault="00D34E78" w:rsidP="00F613E7">
            <w:pPr>
              <w:tabs>
                <w:tab w:val="left" w:pos="567"/>
              </w:tabs>
              <w:jc w:val="left"/>
              <w:rPr>
                <w:b/>
                <w:lang w:val="en-GB" w:eastAsia="de-DE"/>
              </w:rPr>
            </w:pPr>
          </w:p>
        </w:tc>
      </w:tr>
      <w:tr w:rsidR="00DB738A" w:rsidRPr="00AC31F8" w14:paraId="2AA976BF" w14:textId="77777777" w:rsidTr="00DB738A">
        <w:tc>
          <w:tcPr>
            <w:tcW w:w="4889" w:type="dxa"/>
            <w:shd w:val="clear" w:color="auto" w:fill="auto"/>
          </w:tcPr>
          <w:p w14:paraId="742A576C" w14:textId="77777777" w:rsidR="00DB738A" w:rsidRPr="00AC31F8" w:rsidRDefault="00DB738A" w:rsidP="00CF01DA">
            <w:pPr>
              <w:tabs>
                <w:tab w:val="left" w:pos="567"/>
              </w:tabs>
              <w:spacing w:after="0"/>
              <w:jc w:val="left"/>
              <w:rPr>
                <w:b/>
                <w:lang w:val="en-GB" w:eastAsia="de-DE"/>
              </w:rPr>
            </w:pPr>
            <w:r w:rsidRPr="00AC31F8">
              <w:rPr>
                <w:b/>
                <w:lang w:val="en-GB" w:eastAsia="de-DE"/>
              </w:rPr>
              <w:t>Aut</w:t>
            </w:r>
            <w:r w:rsidR="000877DD" w:rsidRPr="00AC31F8">
              <w:rPr>
                <w:b/>
                <w:lang w:val="en-GB" w:eastAsia="de-DE"/>
              </w:rPr>
              <w:t>h</w:t>
            </w:r>
            <w:r w:rsidRPr="00AC31F8">
              <w:rPr>
                <w:b/>
                <w:lang w:val="en-GB" w:eastAsia="de-DE"/>
              </w:rPr>
              <w:t>or</w:t>
            </w:r>
          </w:p>
        </w:tc>
        <w:tc>
          <w:tcPr>
            <w:tcW w:w="4889" w:type="dxa"/>
            <w:shd w:val="clear" w:color="auto" w:fill="auto"/>
          </w:tcPr>
          <w:p w14:paraId="1768CDBD" w14:textId="77777777" w:rsidR="00DB738A" w:rsidRPr="00AC31F8" w:rsidRDefault="00DB738A" w:rsidP="00CF01DA">
            <w:pPr>
              <w:tabs>
                <w:tab w:val="left" w:pos="567"/>
              </w:tabs>
              <w:spacing w:after="0"/>
              <w:jc w:val="left"/>
              <w:rPr>
                <w:b/>
                <w:lang w:val="en-GB" w:eastAsia="de-DE"/>
              </w:rPr>
            </w:pPr>
          </w:p>
        </w:tc>
      </w:tr>
      <w:tr w:rsidR="00D34E78" w:rsidRPr="002C0DCC" w14:paraId="1345F894" w14:textId="77777777" w:rsidTr="00DB738A">
        <w:tc>
          <w:tcPr>
            <w:tcW w:w="4889" w:type="dxa"/>
            <w:shd w:val="clear" w:color="auto" w:fill="auto"/>
          </w:tcPr>
          <w:p w14:paraId="423D41DF" w14:textId="77777777" w:rsidR="00D34E78" w:rsidRPr="002C0DCC" w:rsidRDefault="006C29B5" w:rsidP="006C29B5">
            <w:pPr>
              <w:tabs>
                <w:tab w:val="left" w:pos="567"/>
              </w:tabs>
              <w:jc w:val="left"/>
              <w:rPr>
                <w:b/>
                <w:lang w:eastAsia="de-DE"/>
              </w:rPr>
            </w:pPr>
            <w:r w:rsidRPr="002C0DCC">
              <w:rPr>
                <w:lang w:eastAsia="de-DE"/>
              </w:rPr>
              <w:t>Sabrina Leuenberger</w:t>
            </w:r>
            <w:r w:rsidR="00D34E78" w:rsidRPr="002C0DCC">
              <w:rPr>
                <w:lang w:eastAsia="de-DE"/>
              </w:rPr>
              <w:br/>
            </w:r>
            <w:r w:rsidRPr="002C0DCC">
              <w:rPr>
                <w:lang w:eastAsia="de-DE"/>
              </w:rPr>
              <w:t>Merlachfeld 54</w:t>
            </w:r>
            <w:r w:rsidR="00D34E78" w:rsidRPr="002C0DCC">
              <w:rPr>
                <w:lang w:eastAsia="de-DE"/>
              </w:rPr>
              <w:br/>
            </w:r>
            <w:r w:rsidRPr="002C0DCC">
              <w:rPr>
                <w:lang w:eastAsia="de-DE"/>
              </w:rPr>
              <w:t>3280 Murten</w:t>
            </w:r>
            <w:r w:rsidR="00D34E78" w:rsidRPr="002C0DCC">
              <w:rPr>
                <w:lang w:eastAsia="de-DE"/>
              </w:rPr>
              <w:br/>
            </w:r>
            <w:r w:rsidRPr="002C0DCC">
              <w:rPr>
                <w:lang w:eastAsia="de-DE"/>
              </w:rPr>
              <w:t>+41 (0)78 935 19 99</w:t>
            </w:r>
            <w:r w:rsidR="00D34E78" w:rsidRPr="002C0DCC">
              <w:rPr>
                <w:lang w:eastAsia="de-DE"/>
              </w:rPr>
              <w:br/>
            </w:r>
            <w:r w:rsidRPr="002C0DCC">
              <w:rPr>
                <w:lang w:eastAsia="de-DE"/>
              </w:rPr>
              <w:t>saleuenberger</w:t>
            </w:r>
            <w:r w:rsidR="00650A6D" w:rsidRPr="002C0DCC">
              <w:rPr>
                <w:lang w:eastAsia="de-DE"/>
              </w:rPr>
              <w:t>@gmx.ch</w:t>
            </w:r>
          </w:p>
        </w:tc>
        <w:tc>
          <w:tcPr>
            <w:tcW w:w="4889" w:type="dxa"/>
            <w:shd w:val="clear" w:color="auto" w:fill="auto"/>
          </w:tcPr>
          <w:p w14:paraId="4314E29A" w14:textId="77777777" w:rsidR="00D34E78" w:rsidRPr="002C0DCC" w:rsidRDefault="00D34E78" w:rsidP="00F613E7">
            <w:pPr>
              <w:tabs>
                <w:tab w:val="left" w:pos="567"/>
              </w:tabs>
              <w:jc w:val="left"/>
              <w:rPr>
                <w:b/>
                <w:lang w:eastAsia="de-DE"/>
              </w:rPr>
            </w:pPr>
          </w:p>
        </w:tc>
      </w:tr>
      <w:tr w:rsidR="00DB738A" w:rsidRPr="00AC31F8" w14:paraId="25C7D184" w14:textId="77777777" w:rsidTr="00DB738A">
        <w:tc>
          <w:tcPr>
            <w:tcW w:w="4889" w:type="dxa"/>
            <w:shd w:val="clear" w:color="auto" w:fill="auto"/>
          </w:tcPr>
          <w:p w14:paraId="7E5DF5F1" w14:textId="77777777" w:rsidR="00DB738A" w:rsidRPr="00AC31F8" w:rsidRDefault="000877DD" w:rsidP="00CF01DA">
            <w:pPr>
              <w:tabs>
                <w:tab w:val="left" w:pos="567"/>
              </w:tabs>
              <w:spacing w:after="0"/>
              <w:jc w:val="left"/>
              <w:rPr>
                <w:b/>
                <w:lang w:val="en-GB" w:eastAsia="de-DE"/>
              </w:rPr>
            </w:pPr>
            <w:r w:rsidRPr="00AC31F8">
              <w:rPr>
                <w:b/>
                <w:lang w:val="en-GB" w:eastAsia="de-DE"/>
              </w:rPr>
              <w:t>Lecturer</w:t>
            </w:r>
          </w:p>
        </w:tc>
        <w:tc>
          <w:tcPr>
            <w:tcW w:w="4889" w:type="dxa"/>
            <w:shd w:val="clear" w:color="auto" w:fill="auto"/>
          </w:tcPr>
          <w:p w14:paraId="75B116E2" w14:textId="77777777" w:rsidR="00DB738A" w:rsidRPr="00AC31F8" w:rsidRDefault="00DB738A" w:rsidP="00DB738A">
            <w:pPr>
              <w:tabs>
                <w:tab w:val="left" w:pos="567"/>
              </w:tabs>
              <w:spacing w:after="0" w:line="240" w:lineRule="auto"/>
              <w:jc w:val="left"/>
              <w:rPr>
                <w:b/>
                <w:lang w:val="en-GB" w:eastAsia="de-DE"/>
              </w:rPr>
            </w:pPr>
          </w:p>
        </w:tc>
      </w:tr>
      <w:tr w:rsidR="00D34E78" w:rsidRPr="00E85CCD" w14:paraId="06D4C5F8" w14:textId="77777777" w:rsidTr="00DB738A">
        <w:tc>
          <w:tcPr>
            <w:tcW w:w="4889" w:type="dxa"/>
            <w:shd w:val="clear" w:color="auto" w:fill="auto"/>
          </w:tcPr>
          <w:p w14:paraId="7DBD80B4" w14:textId="77777777" w:rsidR="00D34E78" w:rsidRPr="00AC31F8" w:rsidRDefault="00650A6D" w:rsidP="00650A6D">
            <w:pPr>
              <w:tabs>
                <w:tab w:val="left" w:pos="567"/>
              </w:tabs>
              <w:jc w:val="left"/>
              <w:rPr>
                <w:b/>
                <w:lang w:val="en-GB" w:eastAsia="de-DE"/>
              </w:rPr>
            </w:pPr>
            <w:r w:rsidRPr="00AC31F8">
              <w:rPr>
                <w:lang w:val="en-GB" w:eastAsia="de-DE"/>
              </w:rPr>
              <w:t>Stephan Jüngling</w:t>
            </w:r>
            <w:r w:rsidR="00D34E78" w:rsidRPr="00AC31F8">
              <w:rPr>
                <w:lang w:val="en-GB" w:eastAsia="de-DE"/>
              </w:rPr>
              <w:br/>
            </w:r>
            <w:r w:rsidR="000877DD" w:rsidRPr="00AC31F8">
              <w:rPr>
                <w:lang w:val="en-GB" w:eastAsia="de-DE"/>
              </w:rPr>
              <w:t xml:space="preserve">University of Applied Sciences and Arts </w:t>
            </w:r>
            <w:r w:rsidR="00DF0033" w:rsidRPr="00AC31F8">
              <w:rPr>
                <w:lang w:val="en-GB" w:eastAsia="de-DE"/>
              </w:rPr>
              <w:br/>
            </w:r>
            <w:r w:rsidR="00237ADF" w:rsidRPr="00AC31F8">
              <w:rPr>
                <w:lang w:val="en-GB" w:eastAsia="de-DE"/>
              </w:rPr>
              <w:t>Northwestern</w:t>
            </w:r>
            <w:r w:rsidR="000877DD" w:rsidRPr="00AC31F8">
              <w:rPr>
                <w:lang w:val="en-GB" w:eastAsia="de-DE"/>
              </w:rPr>
              <w:t xml:space="preserve"> Switzerland</w:t>
            </w:r>
            <w:r w:rsidR="00D34E78" w:rsidRPr="00AC31F8">
              <w:rPr>
                <w:lang w:val="en-GB" w:eastAsia="de-DE"/>
              </w:rPr>
              <w:t xml:space="preserve"> </w:t>
            </w:r>
            <w:r w:rsidR="00D34E78" w:rsidRPr="00AC31F8">
              <w:rPr>
                <w:lang w:val="en-GB" w:eastAsia="de-DE"/>
              </w:rPr>
              <w:br/>
            </w:r>
            <w:r w:rsidRPr="00AC31F8">
              <w:rPr>
                <w:lang w:val="en-GB" w:eastAsia="de-DE"/>
              </w:rPr>
              <w:t>stephan.juengling@fhnw.ch</w:t>
            </w:r>
          </w:p>
        </w:tc>
        <w:tc>
          <w:tcPr>
            <w:tcW w:w="4889" w:type="dxa"/>
            <w:shd w:val="clear" w:color="auto" w:fill="auto"/>
          </w:tcPr>
          <w:p w14:paraId="69FF6BBB" w14:textId="77777777" w:rsidR="00D34E78" w:rsidRPr="00AC31F8" w:rsidRDefault="00D34E78" w:rsidP="00F613E7">
            <w:pPr>
              <w:tabs>
                <w:tab w:val="left" w:pos="567"/>
              </w:tabs>
              <w:jc w:val="left"/>
              <w:rPr>
                <w:b/>
                <w:lang w:val="en-GB" w:eastAsia="de-DE"/>
              </w:rPr>
            </w:pPr>
          </w:p>
        </w:tc>
      </w:tr>
      <w:tr w:rsidR="00DB738A" w:rsidRPr="00AC31F8" w14:paraId="6F2FB8EE" w14:textId="77777777" w:rsidTr="00DB738A">
        <w:trPr>
          <w:trHeight w:val="313"/>
        </w:trPr>
        <w:tc>
          <w:tcPr>
            <w:tcW w:w="4889" w:type="dxa"/>
            <w:shd w:val="clear" w:color="auto" w:fill="auto"/>
          </w:tcPr>
          <w:p w14:paraId="2BBB7730" w14:textId="77777777" w:rsidR="00DB738A" w:rsidRPr="00AC31F8" w:rsidRDefault="000877DD" w:rsidP="00CF01DA">
            <w:pPr>
              <w:tabs>
                <w:tab w:val="left" w:pos="567"/>
              </w:tabs>
              <w:spacing w:after="0"/>
              <w:jc w:val="left"/>
              <w:rPr>
                <w:b/>
                <w:lang w:val="en-GB" w:eastAsia="de-DE"/>
              </w:rPr>
            </w:pPr>
            <w:r w:rsidRPr="00AC31F8">
              <w:rPr>
                <w:b/>
                <w:lang w:val="en-GB" w:eastAsia="de-DE"/>
              </w:rPr>
              <w:t>Client</w:t>
            </w:r>
          </w:p>
        </w:tc>
        <w:tc>
          <w:tcPr>
            <w:tcW w:w="4889" w:type="dxa"/>
            <w:shd w:val="clear" w:color="auto" w:fill="auto"/>
          </w:tcPr>
          <w:p w14:paraId="51D839D6" w14:textId="77777777" w:rsidR="00DB738A" w:rsidRPr="00AC31F8" w:rsidRDefault="00DB738A" w:rsidP="00DB738A">
            <w:pPr>
              <w:tabs>
                <w:tab w:val="left" w:pos="567"/>
              </w:tabs>
              <w:spacing w:after="0" w:line="240" w:lineRule="auto"/>
              <w:jc w:val="left"/>
              <w:rPr>
                <w:b/>
                <w:lang w:val="en-GB" w:eastAsia="de-DE"/>
              </w:rPr>
            </w:pPr>
          </w:p>
        </w:tc>
      </w:tr>
      <w:tr w:rsidR="00D34E78" w:rsidRPr="002C0DCC" w14:paraId="3E437848" w14:textId="77777777" w:rsidTr="00DB738A">
        <w:tc>
          <w:tcPr>
            <w:tcW w:w="4889" w:type="dxa"/>
            <w:shd w:val="clear" w:color="auto" w:fill="auto"/>
          </w:tcPr>
          <w:p w14:paraId="14D67BC6" w14:textId="77777777" w:rsidR="00650A6D" w:rsidRPr="002C0DCC" w:rsidRDefault="00650A6D" w:rsidP="00650A6D">
            <w:pPr>
              <w:tabs>
                <w:tab w:val="left" w:pos="567"/>
              </w:tabs>
              <w:jc w:val="left"/>
              <w:rPr>
                <w:lang w:eastAsia="de-DE"/>
              </w:rPr>
            </w:pPr>
            <w:r w:rsidRPr="002C0DCC">
              <w:rPr>
                <w:lang w:eastAsia="de-DE"/>
              </w:rPr>
              <w:t>wega Informatik AG</w:t>
            </w:r>
            <w:r w:rsidR="00D34E78" w:rsidRPr="002C0DCC">
              <w:rPr>
                <w:lang w:eastAsia="de-DE"/>
              </w:rPr>
              <w:br/>
            </w:r>
            <w:r w:rsidRPr="002C0DCC">
              <w:rPr>
                <w:lang w:eastAsia="de-DE"/>
              </w:rPr>
              <w:t>Mathias Fuchs und Evelyne Daniel</w:t>
            </w:r>
            <w:r w:rsidR="00D34E78" w:rsidRPr="002C0DCC">
              <w:rPr>
                <w:lang w:eastAsia="de-DE"/>
              </w:rPr>
              <w:br/>
            </w:r>
            <w:r w:rsidRPr="002C0DCC">
              <w:rPr>
                <w:lang w:eastAsia="de-DE"/>
              </w:rPr>
              <w:t>Aeschengraben 20</w:t>
            </w:r>
            <w:r w:rsidR="00D34E78" w:rsidRPr="002C0DCC">
              <w:rPr>
                <w:lang w:eastAsia="de-DE"/>
              </w:rPr>
              <w:br/>
            </w:r>
            <w:r w:rsidRPr="002C0DCC">
              <w:rPr>
                <w:lang w:eastAsia="de-DE"/>
              </w:rPr>
              <w:t>4051 Basel</w:t>
            </w:r>
            <w:r w:rsidR="00D34E78" w:rsidRPr="002C0DCC">
              <w:rPr>
                <w:lang w:eastAsia="de-DE"/>
              </w:rPr>
              <w:br/>
            </w:r>
            <w:r w:rsidRPr="002C0DCC">
              <w:rPr>
                <w:lang w:eastAsia="de-DE"/>
              </w:rPr>
              <w:t>+41 (0)61 270 87 87</w:t>
            </w:r>
            <w:r w:rsidR="00D34E78" w:rsidRPr="002C0DCC">
              <w:rPr>
                <w:lang w:eastAsia="de-DE"/>
              </w:rPr>
              <w:br/>
            </w:r>
            <w:r w:rsidRPr="002C0DCC">
              <w:rPr>
                <w:lang w:eastAsia="de-DE"/>
              </w:rPr>
              <w:t>info@wega-it.com</w:t>
            </w:r>
            <w:r w:rsidRPr="002C0DCC">
              <w:rPr>
                <w:lang w:eastAsia="de-DE"/>
              </w:rPr>
              <w:br/>
              <w:t>www.wega-it.com</w:t>
            </w:r>
          </w:p>
        </w:tc>
        <w:tc>
          <w:tcPr>
            <w:tcW w:w="4889" w:type="dxa"/>
            <w:shd w:val="clear" w:color="auto" w:fill="auto"/>
          </w:tcPr>
          <w:p w14:paraId="03571168" w14:textId="77777777" w:rsidR="00D34E78" w:rsidRPr="002C0DCC" w:rsidRDefault="00D34E78" w:rsidP="00F613E7">
            <w:pPr>
              <w:tabs>
                <w:tab w:val="left" w:pos="567"/>
              </w:tabs>
              <w:jc w:val="left"/>
              <w:rPr>
                <w:b/>
                <w:lang w:eastAsia="de-DE"/>
              </w:rPr>
            </w:pPr>
          </w:p>
        </w:tc>
      </w:tr>
      <w:tr w:rsidR="00507598" w:rsidRPr="00AC31F8" w14:paraId="66331F8B" w14:textId="77777777" w:rsidTr="00DB738A">
        <w:tc>
          <w:tcPr>
            <w:tcW w:w="4889" w:type="dxa"/>
            <w:shd w:val="clear" w:color="auto" w:fill="auto"/>
          </w:tcPr>
          <w:p w14:paraId="3D6A3028" w14:textId="77777777" w:rsidR="00507598" w:rsidRPr="002C0DCC" w:rsidRDefault="00507598" w:rsidP="00F613E7">
            <w:pPr>
              <w:tabs>
                <w:tab w:val="left" w:pos="567"/>
              </w:tabs>
              <w:jc w:val="left"/>
              <w:rPr>
                <w:b/>
                <w:lang w:eastAsia="de-DE"/>
              </w:rPr>
            </w:pPr>
          </w:p>
          <w:p w14:paraId="2DC64BBE" w14:textId="77777777" w:rsidR="00507598" w:rsidRPr="00AC31F8" w:rsidRDefault="00650A6D" w:rsidP="00650A6D">
            <w:pPr>
              <w:tabs>
                <w:tab w:val="left" w:pos="567"/>
              </w:tabs>
              <w:jc w:val="left"/>
              <w:rPr>
                <w:lang w:val="en-GB" w:eastAsia="de-DE"/>
              </w:rPr>
            </w:pPr>
            <w:r w:rsidRPr="00AC31F8">
              <w:rPr>
                <w:lang w:val="en-GB" w:eastAsia="de-DE"/>
              </w:rPr>
              <w:t>Basel</w:t>
            </w:r>
            <w:r w:rsidR="00507598" w:rsidRPr="00AC31F8">
              <w:rPr>
                <w:lang w:val="en-GB" w:eastAsia="de-DE"/>
              </w:rPr>
              <w:t xml:space="preserve">, </w:t>
            </w:r>
            <w:r w:rsidRPr="00AC31F8">
              <w:rPr>
                <w:lang w:val="en-GB" w:eastAsia="de-DE"/>
              </w:rPr>
              <w:t>July</w:t>
            </w:r>
            <w:r w:rsidR="00507598" w:rsidRPr="00AC31F8">
              <w:rPr>
                <w:lang w:val="en-GB" w:eastAsia="de-DE"/>
              </w:rPr>
              <w:t xml:space="preserve"> 20</w:t>
            </w:r>
            <w:r w:rsidRPr="00AC31F8">
              <w:rPr>
                <w:lang w:val="en-GB" w:eastAsia="de-DE"/>
              </w:rPr>
              <w:t>20</w:t>
            </w:r>
          </w:p>
        </w:tc>
        <w:tc>
          <w:tcPr>
            <w:tcW w:w="4889" w:type="dxa"/>
            <w:shd w:val="clear" w:color="auto" w:fill="auto"/>
          </w:tcPr>
          <w:p w14:paraId="2B54905E" w14:textId="77777777" w:rsidR="00507598" w:rsidRPr="00AC31F8" w:rsidRDefault="00507598" w:rsidP="00F613E7">
            <w:pPr>
              <w:tabs>
                <w:tab w:val="left" w:pos="567"/>
              </w:tabs>
              <w:jc w:val="left"/>
              <w:rPr>
                <w:b/>
                <w:lang w:val="en-GB" w:eastAsia="de-DE"/>
              </w:rPr>
            </w:pPr>
          </w:p>
        </w:tc>
      </w:tr>
    </w:tbl>
    <w:p w14:paraId="524DF694" w14:textId="77777777" w:rsidR="00696A18" w:rsidRPr="00AC31F8" w:rsidRDefault="00696A18" w:rsidP="00696A18">
      <w:pPr>
        <w:rPr>
          <w:lang w:val="en-GB" w:eastAsia="de-DE"/>
        </w:rPr>
        <w:sectPr w:rsidR="00696A18" w:rsidRPr="00AC31F8"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C31F8" w:rsidRDefault="000877DD" w:rsidP="00D000CF">
      <w:pPr>
        <w:pStyle w:val="Heading1withoutnumbering"/>
        <w:rPr>
          <w:lang w:val="en-GB"/>
        </w:rPr>
      </w:pPr>
      <w:bookmarkStart w:id="1" w:name="_Toc46067007"/>
      <w:bookmarkStart w:id="2" w:name="_Toc46238864"/>
      <w:r w:rsidRPr="00AC31F8">
        <w:rPr>
          <w:lang w:val="en-GB"/>
        </w:rPr>
        <w:lastRenderedPageBreak/>
        <w:t xml:space="preserve">Declaration of </w:t>
      </w:r>
      <w:r w:rsidR="00406961" w:rsidRPr="00AC31F8">
        <w:rPr>
          <w:lang w:val="en-GB"/>
        </w:rPr>
        <w:t>Authenticity</w:t>
      </w:r>
      <w:bookmarkEnd w:id="1"/>
      <w:bookmarkEnd w:id="2"/>
    </w:p>
    <w:p w14:paraId="649E7BBE" w14:textId="77777777" w:rsidR="00522501" w:rsidRPr="00AC31F8" w:rsidRDefault="00522501" w:rsidP="000877DD">
      <w:pPr>
        <w:rPr>
          <w:iCs/>
          <w:szCs w:val="22"/>
          <w:lang w:val="en-GB"/>
        </w:rPr>
      </w:pPr>
      <w:r w:rsidRPr="00AC31F8">
        <w:rPr>
          <w:iCs/>
          <w:szCs w:val="22"/>
          <w:lang w:val="en-GB"/>
        </w:rPr>
        <w:t xml:space="preserve">I the undersigned declare that </w:t>
      </w:r>
      <w:r w:rsidR="0023682D" w:rsidRPr="00AC31F8">
        <w:rPr>
          <w:iCs/>
          <w:szCs w:val="22"/>
          <w:lang w:val="en-GB"/>
        </w:rPr>
        <w:t xml:space="preserve">I have prepared </w:t>
      </w:r>
      <w:r w:rsidRPr="00AC31F8">
        <w:rPr>
          <w:iCs/>
          <w:szCs w:val="22"/>
          <w:lang w:val="en-GB"/>
        </w:rPr>
        <w:t xml:space="preserve">the present paper </w:t>
      </w:r>
      <w:r w:rsidR="0023682D" w:rsidRPr="00AC31F8">
        <w:rPr>
          <w:iCs/>
          <w:szCs w:val="22"/>
          <w:lang w:val="en-GB"/>
        </w:rPr>
        <w:t xml:space="preserve">independently and without the use of sources other than those indicated in the </w:t>
      </w:r>
      <w:r w:rsidR="00E36317" w:rsidRPr="00AC31F8">
        <w:rPr>
          <w:iCs/>
          <w:szCs w:val="22"/>
          <w:lang w:val="en-GB"/>
        </w:rPr>
        <w:t>reference list</w:t>
      </w:r>
      <w:r w:rsidR="0023682D" w:rsidRPr="00AC31F8">
        <w:rPr>
          <w:iCs/>
          <w:szCs w:val="22"/>
          <w:lang w:val="en-GB"/>
        </w:rPr>
        <w:t xml:space="preserve">. </w:t>
      </w:r>
    </w:p>
    <w:p w14:paraId="2EFE107A" w14:textId="77777777" w:rsidR="001F2777" w:rsidRPr="00AC31F8" w:rsidRDefault="00F37AFA" w:rsidP="000877DD">
      <w:pPr>
        <w:rPr>
          <w:rFonts w:cs="Arial"/>
          <w:color w:val="222222"/>
          <w:lang w:val="en-GB"/>
        </w:rPr>
      </w:pPr>
      <w:r w:rsidRPr="00AC31F8">
        <w:rPr>
          <w:iCs/>
          <w:szCs w:val="22"/>
          <w:lang w:val="en-GB"/>
        </w:rPr>
        <w:t>All statements and information contained herein are listed and indicated a</w:t>
      </w:r>
      <w:r w:rsidR="001F2777" w:rsidRPr="00AC31F8">
        <w:rPr>
          <w:iCs/>
          <w:szCs w:val="22"/>
          <w:lang w:val="en-GB"/>
        </w:rPr>
        <w:t>s</w:t>
      </w:r>
      <w:r w:rsidR="001F2777" w:rsidRPr="00AC31F8">
        <w:rPr>
          <w:rFonts w:cs="Arial"/>
          <w:color w:val="222222"/>
          <w:lang w:val="en-GB"/>
        </w:rPr>
        <w:t xml:space="preserve"> quotations and / or paraphrases.</w:t>
      </w:r>
    </w:p>
    <w:p w14:paraId="63CAD3BD" w14:textId="77777777" w:rsidR="001F2777" w:rsidRPr="00AC31F8" w:rsidRDefault="001F2777" w:rsidP="000877DD">
      <w:pPr>
        <w:rPr>
          <w:rFonts w:cs="Arial"/>
          <w:color w:val="222222"/>
          <w:lang w:val="en-GB"/>
        </w:rPr>
      </w:pPr>
      <w:r w:rsidRPr="00AC31F8">
        <w:rPr>
          <w:rFonts w:cs="Arial"/>
          <w:color w:val="222222"/>
          <w:lang w:val="en-GB"/>
        </w:rPr>
        <w:t xml:space="preserve">This Bachelor Thesis / Project Work / Student Research </w:t>
      </w:r>
      <w:r w:rsidR="00E20FE4" w:rsidRPr="00AC31F8">
        <w:rPr>
          <w:rFonts w:cs="Arial"/>
          <w:color w:val="222222"/>
          <w:lang w:val="en-GB"/>
        </w:rPr>
        <w:t>has not been published to date. It has thus not been made available to other interested parties or examination boards.</w:t>
      </w:r>
    </w:p>
    <w:p w14:paraId="0F64A2B1" w14:textId="77777777" w:rsidR="0017444A" w:rsidRPr="00AC31F8" w:rsidRDefault="0017444A" w:rsidP="00F7330E">
      <w:pPr>
        <w:rPr>
          <w:lang w:val="en-GB"/>
        </w:rPr>
      </w:pPr>
    </w:p>
    <w:p w14:paraId="1AE00475" w14:textId="5BB37A38" w:rsidR="00F7330E" w:rsidRPr="00AC31F8" w:rsidRDefault="008F3205" w:rsidP="00F7330E">
      <w:pPr>
        <w:rPr>
          <w:lang w:val="en-GB"/>
        </w:rPr>
      </w:pPr>
      <w:r w:rsidRPr="00AC31F8">
        <w:rPr>
          <w:lang w:val="en-GB"/>
        </w:rPr>
        <w:t>City</w:t>
      </w:r>
      <w:r w:rsidR="00F7330E" w:rsidRPr="00AC31F8">
        <w:rPr>
          <w:lang w:val="en-GB"/>
        </w:rPr>
        <w:t>, Dat</w:t>
      </w:r>
      <w:r w:rsidRPr="00AC31F8">
        <w:rPr>
          <w:lang w:val="en-GB"/>
        </w:rPr>
        <w:t>e</w:t>
      </w:r>
    </w:p>
    <w:p w14:paraId="1F17CC28" w14:textId="067F462A" w:rsidR="003B046B" w:rsidRPr="00AC31F8" w:rsidRDefault="0017444A" w:rsidP="00F7330E">
      <w:pPr>
        <w:rPr>
          <w:lang w:val="en-GB"/>
        </w:rPr>
      </w:pPr>
      <w:r w:rsidRPr="00AC31F8">
        <w:rPr>
          <w:lang w:val="en-GB"/>
        </w:rPr>
        <w:t>CH-3280 Murten, 22nd of July 202</w:t>
      </w:r>
    </w:p>
    <w:p w14:paraId="0E3D9FC6" w14:textId="77777777" w:rsidR="0017444A" w:rsidRPr="00AC31F8" w:rsidRDefault="0017444A" w:rsidP="00F7330E">
      <w:pPr>
        <w:rPr>
          <w:lang w:val="en-GB"/>
        </w:rPr>
      </w:pPr>
    </w:p>
    <w:p w14:paraId="6EFFD13A" w14:textId="22C22CCE" w:rsidR="00BE0D08" w:rsidRPr="00AC31F8" w:rsidRDefault="008F3205" w:rsidP="00F7330E">
      <w:pPr>
        <w:rPr>
          <w:lang w:val="en-GB"/>
        </w:rPr>
      </w:pPr>
      <w:r w:rsidRPr="00AC31F8">
        <w:rPr>
          <w:lang w:val="en-GB"/>
        </w:rPr>
        <w:t>Signature</w:t>
      </w:r>
    </w:p>
    <w:p w14:paraId="670A8ED6" w14:textId="202CDCFB" w:rsidR="005500E7" w:rsidRPr="00AC31F8" w:rsidRDefault="0017444A" w:rsidP="005500E7">
      <w:pPr>
        <w:rPr>
          <w:lang w:val="en-GB"/>
        </w:rPr>
      </w:pPr>
      <w:r w:rsidRPr="00AC31F8">
        <w:rPr>
          <w:noProof/>
          <w:lang w:val="en-GB"/>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AC31F8" w:rsidRDefault="00DF0033" w:rsidP="00D000CF">
      <w:pPr>
        <w:pStyle w:val="Heading1withoutnumbering"/>
        <w:rPr>
          <w:lang w:val="en-GB"/>
        </w:rPr>
      </w:pPr>
      <w:bookmarkStart w:id="3" w:name="_Toc46067008"/>
      <w:bookmarkStart w:id="4" w:name="_Toc46238865"/>
      <w:r w:rsidRPr="00AC31F8">
        <w:rPr>
          <w:lang w:val="en-GB"/>
        </w:rPr>
        <w:lastRenderedPageBreak/>
        <w:t>Acknowledgment</w:t>
      </w:r>
      <w:r w:rsidR="00BF086F" w:rsidRPr="00AC31F8">
        <w:rPr>
          <w:lang w:val="en-GB"/>
        </w:rPr>
        <w:t>s</w:t>
      </w:r>
      <w:bookmarkEnd w:id="3"/>
      <w:bookmarkEnd w:id="4"/>
    </w:p>
    <w:p w14:paraId="1C404586" w14:textId="750E009A" w:rsidR="00C244BD" w:rsidRPr="00AC31F8" w:rsidRDefault="00C244BD" w:rsidP="005500E7">
      <w:pPr>
        <w:rPr>
          <w:lang w:val="en-GB"/>
        </w:rPr>
      </w:pPr>
      <w:r w:rsidRPr="00AC31F8">
        <w:rPr>
          <w:lang w:val="en-GB"/>
        </w:rPr>
        <w:t xml:space="preserve">At this point I would like to thank wega Informatik AG, represented by Daniel Juchli, for their </w:t>
      </w:r>
      <w:r w:rsidR="00725143" w:rsidRPr="00AC31F8">
        <w:rPr>
          <w:lang w:val="en-GB"/>
        </w:rPr>
        <w:t>commitment</w:t>
      </w:r>
      <w:r w:rsidRPr="00AC31F8">
        <w:rPr>
          <w:lang w:val="en-GB"/>
        </w:rPr>
        <w:t xml:space="preserve"> to host this project and to support me in its reali</w:t>
      </w:r>
      <w:r w:rsidR="00577096" w:rsidRPr="00AC31F8">
        <w:rPr>
          <w:lang w:val="en-GB"/>
        </w:rPr>
        <w:t>s</w:t>
      </w:r>
      <w:r w:rsidRPr="00AC31F8">
        <w:rPr>
          <w:lang w:val="en-GB"/>
        </w:rPr>
        <w:t>ation. In particular, I would like to thank Evelyne Daniel and Mathias Fuchs</w:t>
      </w:r>
      <w:r w:rsidR="00577096" w:rsidRPr="00AC31F8">
        <w:rPr>
          <w:lang w:val="en-GB"/>
        </w:rPr>
        <w:t xml:space="preserve"> from wega</w:t>
      </w:r>
      <w:r w:rsidRPr="00AC31F8">
        <w:rPr>
          <w:lang w:val="en-GB"/>
        </w:rPr>
        <w:t>, who took the time for professional discussions and clarifications as well as for input to the project management. They supported me in weekly meetings and proofread the documents to provide important input</w:t>
      </w:r>
      <w:r w:rsidR="00C00EBB" w:rsidRPr="00AC31F8">
        <w:rPr>
          <w:lang w:val="en-GB"/>
        </w:rPr>
        <w:t>.</w:t>
      </w:r>
    </w:p>
    <w:p w14:paraId="353A1B31" w14:textId="27E732D0" w:rsidR="0066369A" w:rsidRPr="00AC31F8" w:rsidRDefault="0066369A" w:rsidP="005500E7">
      <w:pPr>
        <w:rPr>
          <w:lang w:val="en-GB"/>
        </w:rPr>
      </w:pPr>
      <w:r w:rsidRPr="00AC31F8">
        <w:rPr>
          <w:lang w:val="en-GB"/>
        </w:rPr>
        <w:t xml:space="preserve">Furthermore, Evelyne Daniel conducted the audit on the prototype and wrote the associated audit report. This report, with its evaluation of the prototype </w:t>
      </w:r>
      <w:r w:rsidR="00275EC7" w:rsidRPr="00AC31F8">
        <w:rPr>
          <w:lang w:val="en-GB"/>
        </w:rPr>
        <w:t>by</w:t>
      </w:r>
      <w:r w:rsidRPr="00AC31F8">
        <w:rPr>
          <w:lang w:val="en-GB"/>
        </w:rPr>
        <w:t xml:space="preserve"> an experienced CSV specialist, gives the present work a value that goes beyond that of a mere student project - many, many thanks!</w:t>
      </w:r>
    </w:p>
    <w:p w14:paraId="183A5AE4" w14:textId="6CB83CA5" w:rsidR="00241E62" w:rsidRPr="00AC31F8" w:rsidRDefault="00241E62" w:rsidP="005500E7">
      <w:pPr>
        <w:rPr>
          <w:lang w:val="en-GB"/>
        </w:rPr>
      </w:pPr>
      <w:r w:rsidRPr="00AC31F8">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AC31F8" w:rsidRDefault="00FF5078" w:rsidP="005500E7">
      <w:pPr>
        <w:rPr>
          <w:lang w:val="en-GB"/>
        </w:rPr>
      </w:pPr>
      <w:r w:rsidRPr="00AC31F8">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AC31F8" w:rsidRDefault="00DD1EF0" w:rsidP="005500E7">
      <w:pPr>
        <w:rPr>
          <w:lang w:val="en-GB"/>
        </w:rPr>
      </w:pPr>
      <w:r w:rsidRPr="00AC31F8">
        <w:rPr>
          <w:lang w:val="en-GB"/>
        </w:rPr>
        <w:t>Moreover</w:t>
      </w:r>
      <w:r w:rsidR="00F27C15" w:rsidRPr="00AC31F8">
        <w:rPr>
          <w:lang w:val="en-GB"/>
        </w:rPr>
        <w:t>,</w:t>
      </w:r>
      <w:r w:rsidR="00CE1BD5" w:rsidRPr="00AC31F8">
        <w:rPr>
          <w:lang w:val="en-GB"/>
        </w:rPr>
        <w:t xml:space="preserve"> I would like to thank the following persons:</w:t>
      </w:r>
    </w:p>
    <w:p w14:paraId="73EADE8E" w14:textId="5F647D60" w:rsidR="009857EA" w:rsidRPr="00AC31F8" w:rsidRDefault="009857EA" w:rsidP="00F27C15">
      <w:pPr>
        <w:pStyle w:val="ListParagraph"/>
        <w:numPr>
          <w:ilvl w:val="0"/>
          <w:numId w:val="56"/>
        </w:numPr>
        <w:rPr>
          <w:lang w:val="en-GB"/>
        </w:rPr>
      </w:pPr>
      <w:r w:rsidRPr="00AC31F8">
        <w:rPr>
          <w:lang w:val="en-GB"/>
        </w:rPr>
        <w:t>Andreas Wicki, CSV Specialist at wega, for the proofreading and his inputs to the audit report</w:t>
      </w:r>
    </w:p>
    <w:p w14:paraId="1468D331" w14:textId="536DA450" w:rsidR="009857EA" w:rsidRPr="00AC31F8" w:rsidRDefault="009857EA" w:rsidP="00F27C15">
      <w:pPr>
        <w:pStyle w:val="ListParagraph"/>
        <w:numPr>
          <w:ilvl w:val="0"/>
          <w:numId w:val="56"/>
        </w:numPr>
        <w:rPr>
          <w:lang w:val="en-GB"/>
        </w:rPr>
      </w:pPr>
      <w:r w:rsidRPr="00AC31F8">
        <w:rPr>
          <w:lang w:val="en-GB"/>
        </w:rPr>
        <w:t xml:space="preserve">Damian Schraube, CSV specialist at wega, for the exchange of ideas and thoughts regarding </w:t>
      </w:r>
      <w:r w:rsidR="005D51BB" w:rsidRPr="00AC31F8">
        <w:rPr>
          <w:lang w:val="en-GB"/>
        </w:rPr>
        <w:t>Cucumber</w:t>
      </w:r>
      <w:r w:rsidRPr="00AC31F8">
        <w:rPr>
          <w:lang w:val="en-GB"/>
        </w:rPr>
        <w:t xml:space="preserve"> </w:t>
      </w:r>
      <w:r w:rsidR="00E10DEF" w:rsidRPr="00AC31F8">
        <w:rPr>
          <w:lang w:val="en-GB"/>
        </w:rPr>
        <w:t>a</w:t>
      </w:r>
      <w:r w:rsidRPr="00AC31F8">
        <w:rPr>
          <w:lang w:val="en-GB"/>
        </w:rPr>
        <w:t>utomation in the CSV area</w:t>
      </w:r>
    </w:p>
    <w:p w14:paraId="147ABDF8" w14:textId="29B456D2" w:rsidR="009857EA" w:rsidRPr="00AC31F8" w:rsidRDefault="009857EA" w:rsidP="00F27C15">
      <w:pPr>
        <w:pStyle w:val="ListParagraph"/>
        <w:numPr>
          <w:ilvl w:val="0"/>
          <w:numId w:val="56"/>
        </w:numPr>
        <w:rPr>
          <w:lang w:val="en-GB"/>
        </w:rPr>
      </w:pPr>
      <w:r w:rsidRPr="00AC31F8">
        <w:rPr>
          <w:lang w:val="en-GB"/>
        </w:rPr>
        <w:t>Manuel Kohler, Software Engineer at wega, for providing the Confluence Space and the Jira project</w:t>
      </w:r>
    </w:p>
    <w:p w14:paraId="43D68B4A" w14:textId="3342BDA4" w:rsidR="009857EA" w:rsidRPr="00AC31F8" w:rsidRDefault="009857EA" w:rsidP="00F27C15">
      <w:pPr>
        <w:pStyle w:val="ListParagraph"/>
        <w:numPr>
          <w:ilvl w:val="0"/>
          <w:numId w:val="56"/>
        </w:numPr>
        <w:rPr>
          <w:lang w:val="en-GB"/>
        </w:rPr>
      </w:pPr>
      <w:r w:rsidRPr="00AC31F8">
        <w:rPr>
          <w:lang w:val="en-GB"/>
        </w:rPr>
        <w:t>Sandro Ibig, Software Testing specialist at ergon, for his input on test strategies using automation tools to complement manual testing and the helpful links to Selenium tutorials</w:t>
      </w:r>
    </w:p>
    <w:p w14:paraId="22721838" w14:textId="1027763F" w:rsidR="008D2431" w:rsidRPr="00AC31F8" w:rsidRDefault="00440249" w:rsidP="00F27C15">
      <w:pPr>
        <w:pStyle w:val="ListParagraph"/>
        <w:numPr>
          <w:ilvl w:val="0"/>
          <w:numId w:val="56"/>
        </w:numPr>
        <w:rPr>
          <w:lang w:val="en-GB"/>
        </w:rPr>
      </w:pPr>
      <w:r w:rsidRPr="00AC31F8">
        <w:rPr>
          <w:lang w:val="en-GB"/>
        </w:rPr>
        <w:t xml:space="preserve">Stéphane Bisinger, </w:t>
      </w:r>
      <w:r w:rsidR="00A14623" w:rsidRPr="00AC31F8">
        <w:rPr>
          <w:lang w:val="en-GB"/>
        </w:rPr>
        <w:t>from the University of Bolgna</w:t>
      </w:r>
      <w:r w:rsidR="00E3762E" w:rsidRPr="00AC31F8">
        <w:rPr>
          <w:lang w:val="en-GB"/>
        </w:rPr>
        <w:t>, for his suggestions to use vue.js as a java script front-end framework.</w:t>
      </w:r>
    </w:p>
    <w:p w14:paraId="75CE0088" w14:textId="59560686" w:rsidR="00C244BD" w:rsidRPr="00AC31F8" w:rsidRDefault="009857EA" w:rsidP="005500E7">
      <w:pPr>
        <w:pStyle w:val="ListParagraph"/>
        <w:numPr>
          <w:ilvl w:val="0"/>
          <w:numId w:val="56"/>
        </w:numPr>
        <w:rPr>
          <w:lang w:val="en-GB"/>
        </w:rPr>
      </w:pPr>
      <w:r w:rsidRPr="00AC31F8">
        <w:rPr>
          <w:lang w:val="en-GB"/>
        </w:rPr>
        <w:t xml:space="preserve">And last but not least, Delia Bianchi, a business informatics fellow student, for her friendship and for the many hours spent together over the last four years.  </w:t>
      </w:r>
    </w:p>
    <w:p w14:paraId="214788B9" w14:textId="77777777" w:rsidR="00F7330E" w:rsidRPr="00AC31F8" w:rsidRDefault="00F7330E" w:rsidP="00D000CF">
      <w:pPr>
        <w:pStyle w:val="Heading1withoutnumbering"/>
        <w:rPr>
          <w:lang w:val="en-GB"/>
        </w:rPr>
      </w:pPr>
      <w:bookmarkStart w:id="5" w:name="_Toc46067009"/>
      <w:bookmarkStart w:id="6" w:name="_Toc46238866"/>
      <w:r w:rsidRPr="00AC31F8">
        <w:rPr>
          <w:lang w:val="en-GB"/>
        </w:rPr>
        <w:lastRenderedPageBreak/>
        <w:t>Management Summary</w:t>
      </w:r>
      <w:r w:rsidR="00696A18" w:rsidRPr="00AC31F8">
        <w:rPr>
          <w:lang w:val="en-GB"/>
        </w:rPr>
        <w:t xml:space="preserve"> / Abstract</w:t>
      </w:r>
      <w:bookmarkEnd w:id="5"/>
      <w:bookmarkEnd w:id="6"/>
    </w:p>
    <w:p w14:paraId="6B58E86C" w14:textId="0E144860" w:rsidR="00E37A55" w:rsidRPr="00AC31F8" w:rsidRDefault="007873C4" w:rsidP="008052D4">
      <w:pPr>
        <w:rPr>
          <w:lang w:val="en-GB"/>
        </w:rPr>
      </w:pPr>
      <w:r w:rsidRPr="00AC31F8">
        <w:rPr>
          <w:lang w:val="en-GB"/>
        </w:rPr>
        <w:t>Computer systems in the highly regulated GxP environment of the pharmaceutical industry must be validated</w:t>
      </w:r>
      <w:r w:rsidR="007564D4" w:rsidRPr="00AC31F8">
        <w:rPr>
          <w:rStyle w:val="FootnoteReference"/>
          <w:lang w:val="en-GB"/>
        </w:rPr>
        <w:footnoteReference w:id="2"/>
      </w:r>
      <w:r w:rsidR="00D52E63" w:rsidRPr="00AC31F8">
        <w:rPr>
          <w:lang w:val="en-GB"/>
        </w:rPr>
        <w:t xml:space="preserve"> (</w:t>
      </w:r>
      <w:r w:rsidR="008F446E" w:rsidRPr="00AC31F8">
        <w:rPr>
          <w:lang w:val="en-GB"/>
        </w:rPr>
        <w:t>C</w:t>
      </w:r>
      <w:r w:rsidR="00D52E63" w:rsidRPr="00AC31F8">
        <w:rPr>
          <w:lang w:val="en-GB"/>
        </w:rPr>
        <w:t>omputerised System Validation – CSV)</w:t>
      </w:r>
      <w:r w:rsidR="00AD4104" w:rsidRPr="00AC31F8">
        <w:rPr>
          <w:lang w:val="en-GB"/>
        </w:rPr>
        <w:t xml:space="preserve">. </w:t>
      </w:r>
      <w:r w:rsidR="008052D4" w:rsidRPr="00AC31F8">
        <w:rPr>
          <w:lang w:val="en-GB"/>
        </w:rPr>
        <w:t>This means that formal proof must be provided that these systems are fit for their intended use and compliant</w:t>
      </w:r>
      <w:r w:rsidR="00AD4104" w:rsidRPr="00AC31F8">
        <w:rPr>
          <w:lang w:val="en-GB"/>
        </w:rPr>
        <w:t>.</w:t>
      </w:r>
      <w:r w:rsidR="009E2720" w:rsidRPr="00AC31F8">
        <w:rPr>
          <w:lang w:val="en-GB"/>
        </w:rPr>
        <w:t xml:space="preserve"> </w:t>
      </w:r>
      <w:r w:rsidR="00290E2B" w:rsidRPr="00AC31F8">
        <w:rPr>
          <w:lang w:val="en-GB"/>
        </w:rPr>
        <w:t xml:space="preserve"> </w:t>
      </w:r>
    </w:p>
    <w:p w14:paraId="4C384756" w14:textId="2588A3DC" w:rsidR="00E37A55" w:rsidRPr="00AC31F8" w:rsidRDefault="00B06E36" w:rsidP="00B06E36">
      <w:pPr>
        <w:rPr>
          <w:lang w:val="en-GB"/>
        </w:rPr>
      </w:pPr>
      <w:r w:rsidRPr="00AC31F8">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AC31F8">
        <w:rPr>
          <w:lang w:val="en-GB"/>
        </w:rPr>
        <w:t>.</w:t>
      </w:r>
    </w:p>
    <w:p w14:paraId="534CCB9F" w14:textId="0DE0910F" w:rsidR="00AE5C3D" w:rsidRPr="00AC31F8" w:rsidRDefault="00592C6E" w:rsidP="00592C6E">
      <w:pPr>
        <w:rPr>
          <w:lang w:val="en-GB"/>
        </w:rPr>
      </w:pPr>
      <w:r w:rsidRPr="00AC31F8">
        <w:rPr>
          <w:lang w:val="en-GB"/>
        </w:rPr>
        <w:t>Therefore</w:t>
      </w:r>
      <w:r w:rsidR="00EC061F" w:rsidRPr="00AC31F8">
        <w:rPr>
          <w:lang w:val="en-GB"/>
        </w:rPr>
        <w:t>,</w:t>
      </w:r>
      <w:r w:rsidRPr="00AC31F8">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AC31F8">
        <w:rPr>
          <w:lang w:val="en-GB"/>
        </w:rPr>
        <w:t>-</w:t>
      </w:r>
      <w:r w:rsidRPr="00AC31F8">
        <w:rPr>
          <w:lang w:val="en-GB"/>
        </w:rPr>
        <w:t>level testing, such as the verification of the functional specification</w:t>
      </w:r>
      <w:r w:rsidR="005757D1" w:rsidRPr="00AC31F8">
        <w:rPr>
          <w:lang w:val="en-GB"/>
        </w:rPr>
        <w:t>.</w:t>
      </w:r>
    </w:p>
    <w:p w14:paraId="436D7276" w14:textId="03ADA480" w:rsidR="00D667A7" w:rsidRPr="00AC31F8" w:rsidRDefault="00EC061F" w:rsidP="00EC061F">
      <w:pPr>
        <w:rPr>
          <w:lang w:val="en-GB"/>
        </w:rPr>
      </w:pPr>
      <w:r w:rsidRPr="00AC31F8">
        <w:rPr>
          <w:lang w:val="en-GB"/>
        </w:rPr>
        <w:t>Three steps were taken to achieve this goal</w:t>
      </w:r>
      <w:r w:rsidR="00D667A7" w:rsidRPr="00AC31F8">
        <w:rPr>
          <w:lang w:val="en-GB"/>
        </w:rPr>
        <w:t>:</w:t>
      </w:r>
    </w:p>
    <w:p w14:paraId="570096E6" w14:textId="199A4339" w:rsidR="00D667A7" w:rsidRPr="00AC31F8" w:rsidRDefault="001B5DD4" w:rsidP="001B5DD4">
      <w:pPr>
        <w:pStyle w:val="ListParagraph"/>
        <w:numPr>
          <w:ilvl w:val="0"/>
          <w:numId w:val="44"/>
        </w:numPr>
        <w:rPr>
          <w:lang w:val="en-GB"/>
        </w:rPr>
      </w:pPr>
      <w:r w:rsidRPr="00AC31F8">
        <w:rPr>
          <w:lang w:val="en-GB"/>
        </w:rPr>
        <w:t>Development of an OQ process containing the BDD practices to perform automated OQ</w:t>
      </w:r>
      <w:r w:rsidR="00DB4274" w:rsidRPr="00AC31F8">
        <w:rPr>
          <w:lang w:val="en-GB"/>
        </w:rPr>
        <w:t xml:space="preserve">. </w:t>
      </w:r>
    </w:p>
    <w:p w14:paraId="4D736DEB" w14:textId="2A76388F" w:rsidR="00DB4274" w:rsidRPr="00AC31F8" w:rsidRDefault="00EA68A1" w:rsidP="00527016">
      <w:pPr>
        <w:pStyle w:val="ListParagraph"/>
        <w:numPr>
          <w:ilvl w:val="0"/>
          <w:numId w:val="44"/>
        </w:numPr>
        <w:rPr>
          <w:lang w:val="en-GB"/>
        </w:rPr>
      </w:pPr>
      <w:r w:rsidRPr="00AC31F8">
        <w:rPr>
          <w:lang w:val="en-GB"/>
        </w:rPr>
        <w:t>Implementation of this process by means of a prototype to check its feasibility</w:t>
      </w:r>
      <w:r w:rsidR="00AB5A7D" w:rsidRPr="00AC31F8">
        <w:rPr>
          <w:lang w:val="en-GB"/>
        </w:rPr>
        <w:t>.</w:t>
      </w:r>
    </w:p>
    <w:p w14:paraId="221621AF" w14:textId="1B738ABD" w:rsidR="00DB4274" w:rsidRPr="00AC31F8" w:rsidRDefault="008B76D0" w:rsidP="008B76D0">
      <w:pPr>
        <w:pStyle w:val="ListParagraph"/>
        <w:numPr>
          <w:ilvl w:val="0"/>
          <w:numId w:val="44"/>
        </w:numPr>
        <w:rPr>
          <w:lang w:val="en-GB"/>
        </w:rPr>
      </w:pPr>
      <w:r w:rsidRPr="00AC31F8">
        <w:rPr>
          <w:lang w:val="en-GB"/>
        </w:rPr>
        <w:t>Audit by an experienced CSV expert to assess the GxP suitability of the prototype</w:t>
      </w:r>
      <w:r w:rsidR="00AB5A7D" w:rsidRPr="00AC31F8">
        <w:rPr>
          <w:lang w:val="en-GB"/>
        </w:rPr>
        <w:t>.</w:t>
      </w:r>
    </w:p>
    <w:p w14:paraId="4DFD9099" w14:textId="7EAC79D7" w:rsidR="00844052" w:rsidRPr="00AC31F8" w:rsidRDefault="00E03177" w:rsidP="00E03177">
      <w:pPr>
        <w:rPr>
          <w:lang w:val="en-GB"/>
        </w:rPr>
      </w:pPr>
      <w:r w:rsidRPr="00AC31F8">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AC31F8" w:rsidRDefault="00237ADF" w:rsidP="00D000CF">
      <w:pPr>
        <w:pStyle w:val="Heading1withoutnumbering"/>
        <w:rPr>
          <w:lang w:val="en-GB"/>
        </w:rPr>
      </w:pPr>
      <w:bookmarkStart w:id="7" w:name="_Toc46067010"/>
      <w:bookmarkStart w:id="8" w:name="_Toc46238867"/>
      <w:r w:rsidRPr="00AC31F8">
        <w:rPr>
          <w:lang w:val="en-GB"/>
        </w:rPr>
        <w:lastRenderedPageBreak/>
        <w:t xml:space="preserve">Table of </w:t>
      </w:r>
      <w:r w:rsidR="004F5340" w:rsidRPr="00AC31F8">
        <w:rPr>
          <w:lang w:val="en-GB"/>
        </w:rPr>
        <w:t>Content</w:t>
      </w:r>
      <w:r w:rsidR="00F57DC7" w:rsidRPr="00AC31F8">
        <w:rPr>
          <w:lang w:val="en-GB"/>
        </w:rPr>
        <w:t>s</w:t>
      </w:r>
      <w:bookmarkEnd w:id="7"/>
      <w:bookmarkEnd w:id="8"/>
    </w:p>
    <w:p w14:paraId="4D19C052" w14:textId="50F4B02E" w:rsidR="00624E03" w:rsidRDefault="00104CD9">
      <w:pPr>
        <w:pStyle w:val="TOC1"/>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\o "1-4" \h \z \u </w:instrText>
      </w:r>
      <w:r w:rsidRPr="00AC31F8">
        <w:rPr>
          <w:lang w:val="en-GB"/>
        </w:rPr>
        <w:fldChar w:fldCharType="separate"/>
      </w:r>
      <w:hyperlink w:anchor="_Toc46238864" w:history="1">
        <w:r w:rsidR="00624E03" w:rsidRPr="00BD22D1">
          <w:rPr>
            <w:rStyle w:val="Hyperlink"/>
            <w:noProof/>
            <w:lang w:val="en-GB"/>
          </w:rPr>
          <w:t>Declaration of Authenticity</w:t>
        </w:r>
        <w:r w:rsidR="00624E03">
          <w:rPr>
            <w:noProof/>
            <w:webHidden/>
          </w:rPr>
          <w:tab/>
        </w:r>
        <w:r w:rsidR="00624E03">
          <w:rPr>
            <w:noProof/>
            <w:webHidden/>
          </w:rPr>
          <w:fldChar w:fldCharType="begin"/>
        </w:r>
        <w:r w:rsidR="00624E03">
          <w:rPr>
            <w:noProof/>
            <w:webHidden/>
          </w:rPr>
          <w:instrText xml:space="preserve"> PAGEREF _Toc46238864 \h </w:instrText>
        </w:r>
        <w:r w:rsidR="00624E03">
          <w:rPr>
            <w:noProof/>
            <w:webHidden/>
          </w:rPr>
        </w:r>
        <w:r w:rsidR="00624E03">
          <w:rPr>
            <w:noProof/>
            <w:webHidden/>
          </w:rPr>
          <w:fldChar w:fldCharType="separate"/>
        </w:r>
        <w:r w:rsidR="00624E03">
          <w:rPr>
            <w:noProof/>
            <w:webHidden/>
          </w:rPr>
          <w:t>II</w:t>
        </w:r>
        <w:r w:rsidR="00624E03">
          <w:rPr>
            <w:noProof/>
            <w:webHidden/>
          </w:rPr>
          <w:fldChar w:fldCharType="end"/>
        </w:r>
      </w:hyperlink>
    </w:p>
    <w:p w14:paraId="6FF3E3DA" w14:textId="084E9349" w:rsidR="00624E03" w:rsidRDefault="002E5770">
      <w:pPr>
        <w:pStyle w:val="TOC1"/>
        <w:rPr>
          <w:rFonts w:asciiTheme="minorHAnsi" w:eastAsiaTheme="minorEastAsia" w:hAnsiTheme="minorHAnsi" w:cstheme="minorBidi"/>
          <w:noProof/>
          <w:szCs w:val="22"/>
          <w:lang w:val="en-GB" w:eastAsia="en-GB"/>
        </w:rPr>
      </w:pPr>
      <w:hyperlink w:anchor="_Toc46238865" w:history="1">
        <w:r w:rsidR="00624E03" w:rsidRPr="00BD22D1">
          <w:rPr>
            <w:rStyle w:val="Hyperlink"/>
            <w:noProof/>
            <w:lang w:val="en-GB"/>
          </w:rPr>
          <w:t>Acknowledgments</w:t>
        </w:r>
        <w:r w:rsidR="00624E03">
          <w:rPr>
            <w:noProof/>
            <w:webHidden/>
          </w:rPr>
          <w:tab/>
        </w:r>
        <w:r w:rsidR="00624E03">
          <w:rPr>
            <w:noProof/>
            <w:webHidden/>
          </w:rPr>
          <w:fldChar w:fldCharType="begin"/>
        </w:r>
        <w:r w:rsidR="00624E03">
          <w:rPr>
            <w:noProof/>
            <w:webHidden/>
          </w:rPr>
          <w:instrText xml:space="preserve"> PAGEREF _Toc46238865 \h </w:instrText>
        </w:r>
        <w:r w:rsidR="00624E03">
          <w:rPr>
            <w:noProof/>
            <w:webHidden/>
          </w:rPr>
        </w:r>
        <w:r w:rsidR="00624E03">
          <w:rPr>
            <w:noProof/>
            <w:webHidden/>
          </w:rPr>
          <w:fldChar w:fldCharType="separate"/>
        </w:r>
        <w:r w:rsidR="00624E03">
          <w:rPr>
            <w:noProof/>
            <w:webHidden/>
          </w:rPr>
          <w:t>III</w:t>
        </w:r>
        <w:r w:rsidR="00624E03">
          <w:rPr>
            <w:noProof/>
            <w:webHidden/>
          </w:rPr>
          <w:fldChar w:fldCharType="end"/>
        </w:r>
      </w:hyperlink>
    </w:p>
    <w:p w14:paraId="7A7908C5" w14:textId="69AF915B" w:rsidR="00624E03" w:rsidRDefault="002E5770">
      <w:pPr>
        <w:pStyle w:val="TOC1"/>
        <w:rPr>
          <w:rFonts w:asciiTheme="minorHAnsi" w:eastAsiaTheme="minorEastAsia" w:hAnsiTheme="minorHAnsi" w:cstheme="minorBidi"/>
          <w:noProof/>
          <w:szCs w:val="22"/>
          <w:lang w:val="en-GB" w:eastAsia="en-GB"/>
        </w:rPr>
      </w:pPr>
      <w:hyperlink w:anchor="_Toc46238866" w:history="1">
        <w:r w:rsidR="00624E03" w:rsidRPr="00BD22D1">
          <w:rPr>
            <w:rStyle w:val="Hyperlink"/>
            <w:noProof/>
            <w:lang w:val="en-GB"/>
          </w:rPr>
          <w:t>Management Summary / Abstract</w:t>
        </w:r>
        <w:r w:rsidR="00624E03">
          <w:rPr>
            <w:noProof/>
            <w:webHidden/>
          </w:rPr>
          <w:tab/>
        </w:r>
        <w:r w:rsidR="00624E03">
          <w:rPr>
            <w:noProof/>
            <w:webHidden/>
          </w:rPr>
          <w:fldChar w:fldCharType="begin"/>
        </w:r>
        <w:r w:rsidR="00624E03">
          <w:rPr>
            <w:noProof/>
            <w:webHidden/>
          </w:rPr>
          <w:instrText xml:space="preserve"> PAGEREF _Toc46238866 \h </w:instrText>
        </w:r>
        <w:r w:rsidR="00624E03">
          <w:rPr>
            <w:noProof/>
            <w:webHidden/>
          </w:rPr>
        </w:r>
        <w:r w:rsidR="00624E03">
          <w:rPr>
            <w:noProof/>
            <w:webHidden/>
          </w:rPr>
          <w:fldChar w:fldCharType="separate"/>
        </w:r>
        <w:r w:rsidR="00624E03">
          <w:rPr>
            <w:noProof/>
            <w:webHidden/>
          </w:rPr>
          <w:t>IV</w:t>
        </w:r>
        <w:r w:rsidR="00624E03">
          <w:rPr>
            <w:noProof/>
            <w:webHidden/>
          </w:rPr>
          <w:fldChar w:fldCharType="end"/>
        </w:r>
      </w:hyperlink>
    </w:p>
    <w:p w14:paraId="10526109" w14:textId="4AFEA9FE" w:rsidR="00624E03" w:rsidRDefault="002E5770">
      <w:pPr>
        <w:pStyle w:val="TOC1"/>
        <w:rPr>
          <w:rFonts w:asciiTheme="minorHAnsi" w:eastAsiaTheme="minorEastAsia" w:hAnsiTheme="minorHAnsi" w:cstheme="minorBidi"/>
          <w:noProof/>
          <w:szCs w:val="22"/>
          <w:lang w:val="en-GB" w:eastAsia="en-GB"/>
        </w:rPr>
      </w:pPr>
      <w:hyperlink w:anchor="_Toc46238867" w:history="1">
        <w:r w:rsidR="00624E03" w:rsidRPr="00BD22D1">
          <w:rPr>
            <w:rStyle w:val="Hyperlink"/>
            <w:noProof/>
            <w:lang w:val="en-GB"/>
          </w:rPr>
          <w:t>Table of Contents</w:t>
        </w:r>
        <w:r w:rsidR="00624E03">
          <w:rPr>
            <w:noProof/>
            <w:webHidden/>
          </w:rPr>
          <w:tab/>
        </w:r>
        <w:r w:rsidR="00624E03">
          <w:rPr>
            <w:noProof/>
            <w:webHidden/>
          </w:rPr>
          <w:fldChar w:fldCharType="begin"/>
        </w:r>
        <w:r w:rsidR="00624E03">
          <w:rPr>
            <w:noProof/>
            <w:webHidden/>
          </w:rPr>
          <w:instrText xml:space="preserve"> PAGEREF _Toc46238867 \h </w:instrText>
        </w:r>
        <w:r w:rsidR="00624E03">
          <w:rPr>
            <w:noProof/>
            <w:webHidden/>
          </w:rPr>
        </w:r>
        <w:r w:rsidR="00624E03">
          <w:rPr>
            <w:noProof/>
            <w:webHidden/>
          </w:rPr>
          <w:fldChar w:fldCharType="separate"/>
        </w:r>
        <w:r w:rsidR="00624E03">
          <w:rPr>
            <w:noProof/>
            <w:webHidden/>
          </w:rPr>
          <w:t>V</w:t>
        </w:r>
        <w:r w:rsidR="00624E03">
          <w:rPr>
            <w:noProof/>
            <w:webHidden/>
          </w:rPr>
          <w:fldChar w:fldCharType="end"/>
        </w:r>
      </w:hyperlink>
    </w:p>
    <w:p w14:paraId="4361464C" w14:textId="582911C0" w:rsidR="00624E03" w:rsidRDefault="002E5770">
      <w:pPr>
        <w:pStyle w:val="TOC1"/>
        <w:rPr>
          <w:rFonts w:asciiTheme="minorHAnsi" w:eastAsiaTheme="minorEastAsia" w:hAnsiTheme="minorHAnsi" w:cstheme="minorBidi"/>
          <w:noProof/>
          <w:szCs w:val="22"/>
          <w:lang w:val="en-GB" w:eastAsia="en-GB"/>
        </w:rPr>
      </w:pPr>
      <w:hyperlink w:anchor="_Toc46238868" w:history="1">
        <w:r w:rsidR="00624E03" w:rsidRPr="00BD22D1">
          <w:rPr>
            <w:rStyle w:val="Hyperlink"/>
            <w:noProof/>
            <w:lang w:val="en-GB"/>
          </w:rPr>
          <w:t>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Introduction</w:t>
        </w:r>
        <w:r w:rsidR="00624E03">
          <w:rPr>
            <w:noProof/>
            <w:webHidden/>
          </w:rPr>
          <w:tab/>
        </w:r>
        <w:r w:rsidR="00624E03">
          <w:rPr>
            <w:noProof/>
            <w:webHidden/>
          </w:rPr>
          <w:fldChar w:fldCharType="begin"/>
        </w:r>
        <w:r w:rsidR="00624E03">
          <w:rPr>
            <w:noProof/>
            <w:webHidden/>
          </w:rPr>
          <w:instrText xml:space="preserve"> PAGEREF _Toc46238868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5D2BC03" w14:textId="3B76CA71"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69" w:history="1">
        <w:r w:rsidR="00624E03" w:rsidRPr="00BD22D1">
          <w:rPr>
            <w:rStyle w:val="Hyperlink"/>
            <w:noProof/>
            <w:lang w:val="en-GB"/>
          </w:rPr>
          <w:t>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Initial Situation</w:t>
        </w:r>
        <w:r w:rsidR="00624E03">
          <w:rPr>
            <w:noProof/>
            <w:webHidden/>
          </w:rPr>
          <w:tab/>
        </w:r>
        <w:r w:rsidR="00624E03">
          <w:rPr>
            <w:noProof/>
            <w:webHidden/>
          </w:rPr>
          <w:fldChar w:fldCharType="begin"/>
        </w:r>
        <w:r w:rsidR="00624E03">
          <w:rPr>
            <w:noProof/>
            <w:webHidden/>
          </w:rPr>
          <w:instrText xml:space="preserve"> PAGEREF _Toc46238869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00836FDF" w14:textId="2798442E"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70" w:history="1">
        <w:r w:rsidR="00624E03" w:rsidRPr="00BD22D1">
          <w:rPr>
            <w:rStyle w:val="Hyperlink"/>
            <w:noProof/>
            <w:lang w:val="en-GB"/>
          </w:rPr>
          <w:t>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High Level Test Automation</w:t>
        </w:r>
        <w:r w:rsidR="00624E03">
          <w:rPr>
            <w:noProof/>
            <w:webHidden/>
          </w:rPr>
          <w:tab/>
        </w:r>
        <w:r w:rsidR="00624E03">
          <w:rPr>
            <w:noProof/>
            <w:webHidden/>
          </w:rPr>
          <w:fldChar w:fldCharType="begin"/>
        </w:r>
        <w:r w:rsidR="00624E03">
          <w:rPr>
            <w:noProof/>
            <w:webHidden/>
          </w:rPr>
          <w:instrText xml:space="preserve"> PAGEREF _Toc46238870 \h </w:instrText>
        </w:r>
        <w:r w:rsidR="00624E03">
          <w:rPr>
            <w:noProof/>
            <w:webHidden/>
          </w:rPr>
        </w:r>
        <w:r w:rsidR="00624E03">
          <w:rPr>
            <w:noProof/>
            <w:webHidden/>
          </w:rPr>
          <w:fldChar w:fldCharType="separate"/>
        </w:r>
        <w:r w:rsidR="00624E03">
          <w:rPr>
            <w:noProof/>
            <w:webHidden/>
          </w:rPr>
          <w:t>1</w:t>
        </w:r>
        <w:r w:rsidR="00624E03">
          <w:rPr>
            <w:noProof/>
            <w:webHidden/>
          </w:rPr>
          <w:fldChar w:fldCharType="end"/>
        </w:r>
      </w:hyperlink>
    </w:p>
    <w:p w14:paraId="4D677B01" w14:textId="1AAD486F"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71" w:history="1">
        <w:r w:rsidR="00624E03" w:rsidRPr="00BD22D1">
          <w:rPr>
            <w:rStyle w:val="Hyperlink"/>
            <w:noProof/>
            <w:lang w:val="en-GB"/>
          </w:rPr>
          <w:t>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 for OQ</w:t>
        </w:r>
        <w:r w:rsidR="00624E03">
          <w:rPr>
            <w:noProof/>
            <w:webHidden/>
          </w:rPr>
          <w:tab/>
        </w:r>
        <w:r w:rsidR="00624E03">
          <w:rPr>
            <w:noProof/>
            <w:webHidden/>
          </w:rPr>
          <w:fldChar w:fldCharType="begin"/>
        </w:r>
        <w:r w:rsidR="00624E03">
          <w:rPr>
            <w:noProof/>
            <w:webHidden/>
          </w:rPr>
          <w:instrText xml:space="preserve"> PAGEREF _Toc46238871 \h </w:instrText>
        </w:r>
        <w:r w:rsidR="00624E03">
          <w:rPr>
            <w:noProof/>
            <w:webHidden/>
          </w:rPr>
        </w:r>
        <w:r w:rsidR="00624E03">
          <w:rPr>
            <w:noProof/>
            <w:webHidden/>
          </w:rPr>
          <w:fldChar w:fldCharType="separate"/>
        </w:r>
        <w:r w:rsidR="00624E03">
          <w:rPr>
            <w:noProof/>
            <w:webHidden/>
          </w:rPr>
          <w:t>2</w:t>
        </w:r>
        <w:r w:rsidR="00624E03">
          <w:rPr>
            <w:noProof/>
            <w:webHidden/>
          </w:rPr>
          <w:fldChar w:fldCharType="end"/>
        </w:r>
      </w:hyperlink>
    </w:p>
    <w:p w14:paraId="15E6A9A9" w14:textId="01D3F970"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72" w:history="1">
        <w:r w:rsidR="00624E03" w:rsidRPr="00BD22D1">
          <w:rPr>
            <w:rStyle w:val="Hyperlink"/>
            <w:noProof/>
            <w:lang w:val="en-GB"/>
          </w:rPr>
          <w:t>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Hypothesis and Research Questions</w:t>
        </w:r>
        <w:r w:rsidR="00624E03">
          <w:rPr>
            <w:noProof/>
            <w:webHidden/>
          </w:rPr>
          <w:tab/>
        </w:r>
        <w:r w:rsidR="00624E03">
          <w:rPr>
            <w:noProof/>
            <w:webHidden/>
          </w:rPr>
          <w:fldChar w:fldCharType="begin"/>
        </w:r>
        <w:r w:rsidR="00624E03">
          <w:rPr>
            <w:noProof/>
            <w:webHidden/>
          </w:rPr>
          <w:instrText xml:space="preserve"> PAGEREF _Toc46238872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D078499" w14:textId="0407AB3A"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73" w:history="1">
        <w:r w:rsidR="00624E03" w:rsidRPr="00BD22D1">
          <w:rPr>
            <w:rStyle w:val="Hyperlink"/>
            <w:noProof/>
            <w:lang w:val="en-GB"/>
          </w:rPr>
          <w:t>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Scope</w:t>
        </w:r>
        <w:r w:rsidR="00624E03">
          <w:rPr>
            <w:noProof/>
            <w:webHidden/>
          </w:rPr>
          <w:tab/>
        </w:r>
        <w:r w:rsidR="00624E03">
          <w:rPr>
            <w:noProof/>
            <w:webHidden/>
          </w:rPr>
          <w:fldChar w:fldCharType="begin"/>
        </w:r>
        <w:r w:rsidR="00624E03">
          <w:rPr>
            <w:noProof/>
            <w:webHidden/>
          </w:rPr>
          <w:instrText xml:space="preserve"> PAGEREF _Toc46238873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3476B102" w14:textId="4D3C0CB9"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4" w:history="1">
        <w:r w:rsidR="00624E03" w:rsidRPr="00BD22D1">
          <w:rPr>
            <w:rStyle w:val="Hyperlink"/>
            <w:noProof/>
            <w:lang w:val="en-GB"/>
          </w:rPr>
          <w:t>1.5.1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 Scope</w:t>
        </w:r>
        <w:r w:rsidR="00624E03">
          <w:rPr>
            <w:noProof/>
            <w:webHidden/>
          </w:rPr>
          <w:tab/>
        </w:r>
        <w:r w:rsidR="00624E03">
          <w:rPr>
            <w:noProof/>
            <w:webHidden/>
          </w:rPr>
          <w:fldChar w:fldCharType="begin"/>
        </w:r>
        <w:r w:rsidR="00624E03">
          <w:rPr>
            <w:noProof/>
            <w:webHidden/>
          </w:rPr>
          <w:instrText xml:space="preserve"> PAGEREF _Toc46238874 \h </w:instrText>
        </w:r>
        <w:r w:rsidR="00624E03">
          <w:rPr>
            <w:noProof/>
            <w:webHidden/>
          </w:rPr>
        </w:r>
        <w:r w:rsidR="00624E03">
          <w:rPr>
            <w:noProof/>
            <w:webHidden/>
          </w:rPr>
          <w:fldChar w:fldCharType="separate"/>
        </w:r>
        <w:r w:rsidR="00624E03">
          <w:rPr>
            <w:noProof/>
            <w:webHidden/>
          </w:rPr>
          <w:t>3</w:t>
        </w:r>
        <w:r w:rsidR="00624E03">
          <w:rPr>
            <w:noProof/>
            <w:webHidden/>
          </w:rPr>
          <w:fldChar w:fldCharType="end"/>
        </w:r>
      </w:hyperlink>
    </w:p>
    <w:p w14:paraId="487161E2" w14:textId="4F573018"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5" w:history="1">
        <w:r w:rsidR="00624E03" w:rsidRPr="00BD22D1">
          <w:rPr>
            <w:rStyle w:val="Hyperlink"/>
            <w:noProof/>
            <w:lang w:val="en-GB"/>
          </w:rPr>
          <w:t>1.5.2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 of Scope</w:t>
        </w:r>
        <w:r w:rsidR="00624E03">
          <w:rPr>
            <w:noProof/>
            <w:webHidden/>
          </w:rPr>
          <w:tab/>
        </w:r>
        <w:r w:rsidR="00624E03">
          <w:rPr>
            <w:noProof/>
            <w:webHidden/>
          </w:rPr>
          <w:fldChar w:fldCharType="begin"/>
        </w:r>
        <w:r w:rsidR="00624E03">
          <w:rPr>
            <w:noProof/>
            <w:webHidden/>
          </w:rPr>
          <w:instrText xml:space="preserve"> PAGEREF _Toc46238875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40C4F1DE" w14:textId="66D0B682"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76" w:history="1">
        <w:r w:rsidR="00624E03" w:rsidRPr="00BD22D1">
          <w:rPr>
            <w:rStyle w:val="Hyperlink"/>
            <w:noProof/>
            <w:lang w:val="en-GB"/>
          </w:rPr>
          <w:t>1.6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Approach</w:t>
        </w:r>
        <w:r w:rsidR="00624E03">
          <w:rPr>
            <w:noProof/>
            <w:webHidden/>
          </w:rPr>
          <w:tab/>
        </w:r>
        <w:r w:rsidR="00624E03">
          <w:rPr>
            <w:noProof/>
            <w:webHidden/>
          </w:rPr>
          <w:fldChar w:fldCharType="begin"/>
        </w:r>
        <w:r w:rsidR="00624E03">
          <w:rPr>
            <w:noProof/>
            <w:webHidden/>
          </w:rPr>
          <w:instrText xml:space="preserve"> PAGEREF _Toc46238876 \h </w:instrText>
        </w:r>
        <w:r w:rsidR="00624E03">
          <w:rPr>
            <w:noProof/>
            <w:webHidden/>
          </w:rPr>
        </w:r>
        <w:r w:rsidR="00624E03">
          <w:rPr>
            <w:noProof/>
            <w:webHidden/>
          </w:rPr>
          <w:fldChar w:fldCharType="separate"/>
        </w:r>
        <w:r w:rsidR="00624E03">
          <w:rPr>
            <w:noProof/>
            <w:webHidden/>
          </w:rPr>
          <w:t>4</w:t>
        </w:r>
        <w:r w:rsidR="00624E03">
          <w:rPr>
            <w:noProof/>
            <w:webHidden/>
          </w:rPr>
          <w:fldChar w:fldCharType="end"/>
        </w:r>
      </w:hyperlink>
    </w:p>
    <w:p w14:paraId="5E7FB886" w14:textId="0B0A5497" w:rsidR="00624E03" w:rsidRDefault="002E5770">
      <w:pPr>
        <w:pStyle w:val="TOC1"/>
        <w:rPr>
          <w:rFonts w:asciiTheme="minorHAnsi" w:eastAsiaTheme="minorEastAsia" w:hAnsiTheme="minorHAnsi" w:cstheme="minorBidi"/>
          <w:noProof/>
          <w:szCs w:val="22"/>
          <w:lang w:val="en-GB" w:eastAsia="en-GB"/>
        </w:rPr>
      </w:pPr>
      <w:hyperlink w:anchor="_Toc46238877" w:history="1">
        <w:r w:rsidR="00624E03" w:rsidRPr="00BD22D1">
          <w:rPr>
            <w:rStyle w:val="Hyperlink"/>
            <w:noProof/>
            <w:lang w:val="en-GB"/>
          </w:rPr>
          <w:t>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Materials &amp; Methods</w:t>
        </w:r>
        <w:r w:rsidR="00624E03">
          <w:rPr>
            <w:noProof/>
            <w:webHidden/>
          </w:rPr>
          <w:tab/>
        </w:r>
        <w:r w:rsidR="00624E03">
          <w:rPr>
            <w:noProof/>
            <w:webHidden/>
          </w:rPr>
          <w:fldChar w:fldCharType="begin"/>
        </w:r>
        <w:r w:rsidR="00624E03">
          <w:rPr>
            <w:noProof/>
            <w:webHidden/>
          </w:rPr>
          <w:instrText xml:space="preserve"> PAGEREF _Toc46238877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64D6D594" w14:textId="46C33843"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78" w:history="1">
        <w:r w:rsidR="00624E03" w:rsidRPr="00BD22D1">
          <w:rPr>
            <w:rStyle w:val="Hyperlink"/>
            <w:noProof/>
            <w:lang w:val="en-GB"/>
          </w:rPr>
          <w:t>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w:t>
        </w:r>
        <w:r w:rsidR="00624E03">
          <w:rPr>
            <w:noProof/>
            <w:webHidden/>
          </w:rPr>
          <w:tab/>
        </w:r>
        <w:r w:rsidR="00624E03">
          <w:rPr>
            <w:noProof/>
            <w:webHidden/>
          </w:rPr>
          <w:fldChar w:fldCharType="begin"/>
        </w:r>
        <w:r w:rsidR="00624E03">
          <w:rPr>
            <w:noProof/>
            <w:webHidden/>
          </w:rPr>
          <w:instrText xml:space="preserve"> PAGEREF _Toc46238878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20CC73FF" w14:textId="1163F9BE"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79" w:history="1">
        <w:r w:rsidR="00624E03" w:rsidRPr="00BD22D1">
          <w:rPr>
            <w:rStyle w:val="Hyperlink"/>
            <w:noProof/>
            <w:lang w:val="en-GB"/>
          </w:rPr>
          <w:t>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Collaboration and Project Management</w:t>
        </w:r>
        <w:r w:rsidR="00624E03">
          <w:rPr>
            <w:noProof/>
            <w:webHidden/>
          </w:rPr>
          <w:tab/>
        </w:r>
        <w:r w:rsidR="00624E03">
          <w:rPr>
            <w:noProof/>
            <w:webHidden/>
          </w:rPr>
          <w:fldChar w:fldCharType="begin"/>
        </w:r>
        <w:r w:rsidR="00624E03">
          <w:rPr>
            <w:noProof/>
            <w:webHidden/>
          </w:rPr>
          <w:instrText xml:space="preserve"> PAGEREF _Toc46238879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5E8AC052" w14:textId="49AC092B"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80" w:history="1">
        <w:r w:rsidR="00624E03" w:rsidRPr="00BD22D1">
          <w:rPr>
            <w:rStyle w:val="Hyperlink"/>
            <w:noProof/>
            <w:lang w:val="en-GB"/>
          </w:rPr>
          <w:t>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_Toc46238880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0C00FCF5" w14:textId="59B33FE1"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1" w:history="1">
        <w:r w:rsidR="00624E03" w:rsidRPr="00BD22D1">
          <w:rPr>
            <w:rStyle w:val="Hyperlink"/>
            <w:noProof/>
            <w:lang w:val="en-GB"/>
          </w:rPr>
          <w:t>2.3.1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Rational</w:t>
        </w:r>
        <w:r w:rsidR="00624E03">
          <w:rPr>
            <w:noProof/>
            <w:webHidden/>
          </w:rPr>
          <w:tab/>
        </w:r>
        <w:r w:rsidR="00624E03">
          <w:rPr>
            <w:noProof/>
            <w:webHidden/>
          </w:rPr>
          <w:fldChar w:fldCharType="begin"/>
        </w:r>
        <w:r w:rsidR="00624E03">
          <w:rPr>
            <w:noProof/>
            <w:webHidden/>
          </w:rPr>
          <w:instrText xml:space="preserve"> PAGEREF _Toc46238881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1CF4FD73" w14:textId="38DE4993"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2" w:history="1">
        <w:r w:rsidR="00624E03" w:rsidRPr="00BD22D1">
          <w:rPr>
            <w:rStyle w:val="Hyperlink"/>
            <w:noProof/>
            <w:lang w:val="en-GB"/>
          </w:rPr>
          <w:t>2.3.2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Used tools</w:t>
        </w:r>
        <w:r w:rsidR="00624E03">
          <w:rPr>
            <w:noProof/>
            <w:webHidden/>
          </w:rPr>
          <w:tab/>
        </w:r>
        <w:r w:rsidR="00624E03">
          <w:rPr>
            <w:noProof/>
            <w:webHidden/>
          </w:rPr>
          <w:fldChar w:fldCharType="begin"/>
        </w:r>
        <w:r w:rsidR="00624E03">
          <w:rPr>
            <w:noProof/>
            <w:webHidden/>
          </w:rPr>
          <w:instrText xml:space="preserve"> PAGEREF _Toc46238882 \h </w:instrText>
        </w:r>
        <w:r w:rsidR="00624E03">
          <w:rPr>
            <w:noProof/>
            <w:webHidden/>
          </w:rPr>
        </w:r>
        <w:r w:rsidR="00624E03">
          <w:rPr>
            <w:noProof/>
            <w:webHidden/>
          </w:rPr>
          <w:fldChar w:fldCharType="separate"/>
        </w:r>
        <w:r w:rsidR="00624E03">
          <w:rPr>
            <w:noProof/>
            <w:webHidden/>
          </w:rPr>
          <w:t>6</w:t>
        </w:r>
        <w:r w:rsidR="00624E03">
          <w:rPr>
            <w:noProof/>
            <w:webHidden/>
          </w:rPr>
          <w:fldChar w:fldCharType="end"/>
        </w:r>
      </w:hyperlink>
    </w:p>
    <w:p w14:paraId="7DABF253" w14:textId="2CC831FA"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3" w:history="1">
        <w:r w:rsidR="00624E03" w:rsidRPr="00BD22D1">
          <w:rPr>
            <w:rStyle w:val="Hyperlink"/>
            <w:noProof/>
            <w:lang w:val="en-GB"/>
          </w:rPr>
          <w:t>2.3.3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Development of JBA and the OQ Test App</w:t>
        </w:r>
        <w:r w:rsidR="00624E03">
          <w:rPr>
            <w:noProof/>
            <w:webHidden/>
          </w:rPr>
          <w:tab/>
        </w:r>
        <w:r w:rsidR="00624E03">
          <w:rPr>
            <w:noProof/>
            <w:webHidden/>
          </w:rPr>
          <w:fldChar w:fldCharType="begin"/>
        </w:r>
        <w:r w:rsidR="00624E03">
          <w:rPr>
            <w:noProof/>
            <w:webHidden/>
          </w:rPr>
          <w:instrText xml:space="preserve"> PAGEREF _Toc46238883 \h </w:instrText>
        </w:r>
        <w:r w:rsidR="00624E03">
          <w:rPr>
            <w:noProof/>
            <w:webHidden/>
          </w:rPr>
        </w:r>
        <w:r w:rsidR="00624E03">
          <w:rPr>
            <w:noProof/>
            <w:webHidden/>
          </w:rPr>
          <w:fldChar w:fldCharType="separate"/>
        </w:r>
        <w:r w:rsidR="00624E03">
          <w:rPr>
            <w:noProof/>
            <w:webHidden/>
          </w:rPr>
          <w:t>7</w:t>
        </w:r>
        <w:r w:rsidR="00624E03">
          <w:rPr>
            <w:noProof/>
            <w:webHidden/>
          </w:rPr>
          <w:fldChar w:fldCharType="end"/>
        </w:r>
      </w:hyperlink>
    </w:p>
    <w:p w14:paraId="487C5A48" w14:textId="2D81D183"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4" w:history="1">
        <w:r w:rsidR="00624E03" w:rsidRPr="00BD22D1">
          <w:rPr>
            <w:rStyle w:val="Hyperlink"/>
            <w:noProof/>
            <w:lang w:val="en-GB"/>
          </w:rPr>
          <w:t>2.3.4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Implementation Approach</w:t>
        </w:r>
        <w:r w:rsidR="00624E03">
          <w:rPr>
            <w:noProof/>
            <w:webHidden/>
          </w:rPr>
          <w:tab/>
        </w:r>
        <w:r w:rsidR="00624E03">
          <w:rPr>
            <w:noProof/>
            <w:webHidden/>
          </w:rPr>
          <w:fldChar w:fldCharType="begin"/>
        </w:r>
        <w:r w:rsidR="00624E03">
          <w:rPr>
            <w:noProof/>
            <w:webHidden/>
          </w:rPr>
          <w:instrText xml:space="preserve"> PAGEREF _Toc46238884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65A04702" w14:textId="2BF56C10"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85" w:history="1">
        <w:r w:rsidR="00624E03" w:rsidRPr="00BD22D1">
          <w:rPr>
            <w:rStyle w:val="Hyperlink"/>
            <w:noProof/>
            <w:lang w:val="en-GB"/>
          </w:rPr>
          <w:t>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Audit of the Prototype</w:t>
        </w:r>
        <w:r w:rsidR="00624E03">
          <w:rPr>
            <w:noProof/>
            <w:webHidden/>
          </w:rPr>
          <w:tab/>
        </w:r>
        <w:r w:rsidR="00624E03">
          <w:rPr>
            <w:noProof/>
            <w:webHidden/>
          </w:rPr>
          <w:fldChar w:fldCharType="begin"/>
        </w:r>
        <w:r w:rsidR="00624E03">
          <w:rPr>
            <w:noProof/>
            <w:webHidden/>
          </w:rPr>
          <w:instrText xml:space="preserve"> PAGEREF _Toc46238885 \h </w:instrText>
        </w:r>
        <w:r w:rsidR="00624E03">
          <w:rPr>
            <w:noProof/>
            <w:webHidden/>
          </w:rPr>
        </w:r>
        <w:r w:rsidR="00624E03">
          <w:rPr>
            <w:noProof/>
            <w:webHidden/>
          </w:rPr>
          <w:fldChar w:fldCharType="separate"/>
        </w:r>
        <w:r w:rsidR="00624E03">
          <w:rPr>
            <w:noProof/>
            <w:webHidden/>
          </w:rPr>
          <w:t>8</w:t>
        </w:r>
        <w:r w:rsidR="00624E03">
          <w:rPr>
            <w:noProof/>
            <w:webHidden/>
          </w:rPr>
          <w:fldChar w:fldCharType="end"/>
        </w:r>
      </w:hyperlink>
    </w:p>
    <w:p w14:paraId="50D1032C" w14:textId="08AE2ED6" w:rsidR="00624E03" w:rsidRDefault="002E5770">
      <w:pPr>
        <w:pStyle w:val="TOC1"/>
        <w:rPr>
          <w:rFonts w:asciiTheme="minorHAnsi" w:eastAsiaTheme="minorEastAsia" w:hAnsiTheme="minorHAnsi" w:cstheme="minorBidi"/>
          <w:noProof/>
          <w:szCs w:val="22"/>
          <w:lang w:val="en-GB" w:eastAsia="en-GB"/>
        </w:rPr>
      </w:pPr>
      <w:hyperlink w:anchor="_Toc46238886" w:history="1">
        <w:r w:rsidR="00624E03" w:rsidRPr="00BD22D1">
          <w:rPr>
            <w:rStyle w:val="Hyperlink"/>
            <w:noProof/>
            <w:lang w:val="en-GB"/>
          </w:rPr>
          <w:t>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Computerised System Validation according to GAMP5</w:t>
        </w:r>
        <w:r w:rsidR="00624E03">
          <w:rPr>
            <w:noProof/>
            <w:webHidden/>
          </w:rPr>
          <w:tab/>
        </w:r>
        <w:r w:rsidR="00624E03">
          <w:rPr>
            <w:noProof/>
            <w:webHidden/>
          </w:rPr>
          <w:fldChar w:fldCharType="begin"/>
        </w:r>
        <w:r w:rsidR="00624E03">
          <w:rPr>
            <w:noProof/>
            <w:webHidden/>
          </w:rPr>
          <w:instrText xml:space="preserve"> PAGEREF _Toc46238886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7D739AF4" w14:textId="4A196EEC"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87" w:history="1">
        <w:r w:rsidR="00624E03" w:rsidRPr="00BD22D1">
          <w:rPr>
            <w:rStyle w:val="Hyperlink"/>
            <w:noProof/>
            <w:lang w:val="en-GB"/>
          </w:rPr>
          <w:t>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 Overview</w:t>
        </w:r>
        <w:r w:rsidR="00624E03">
          <w:rPr>
            <w:noProof/>
            <w:webHidden/>
          </w:rPr>
          <w:tab/>
        </w:r>
        <w:r w:rsidR="00624E03">
          <w:rPr>
            <w:noProof/>
            <w:webHidden/>
          </w:rPr>
          <w:fldChar w:fldCharType="begin"/>
        </w:r>
        <w:r w:rsidR="00624E03">
          <w:rPr>
            <w:noProof/>
            <w:webHidden/>
          </w:rPr>
          <w:instrText xml:space="preserve"> PAGEREF _Toc46238887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70C7907" w14:textId="72681B31"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8" w:history="1">
        <w:r w:rsidR="00624E03" w:rsidRPr="00BD22D1">
          <w:rPr>
            <w:rStyle w:val="Hyperlink"/>
            <w:noProof/>
            <w:lang w:val="en-GB"/>
          </w:rPr>
          <w:t>3.1.1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GAMP5 and Computerised System Validation</w:t>
        </w:r>
        <w:r w:rsidR="00624E03">
          <w:rPr>
            <w:noProof/>
            <w:webHidden/>
          </w:rPr>
          <w:tab/>
        </w:r>
        <w:r w:rsidR="00624E03">
          <w:rPr>
            <w:noProof/>
            <w:webHidden/>
          </w:rPr>
          <w:fldChar w:fldCharType="begin"/>
        </w:r>
        <w:r w:rsidR="00624E03">
          <w:rPr>
            <w:noProof/>
            <w:webHidden/>
          </w:rPr>
          <w:instrText xml:space="preserve"> PAGEREF _Toc46238888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148BDB16" w14:textId="0FB3B8E7"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9" w:history="1">
        <w:r w:rsidR="00624E03" w:rsidRPr="00BD22D1">
          <w:rPr>
            <w:rStyle w:val="Hyperlink"/>
            <w:noProof/>
            <w:lang w:val="en-GB"/>
          </w:rPr>
          <w:t>3.1.2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Key Concepts</w:t>
        </w:r>
        <w:r w:rsidR="00624E03">
          <w:rPr>
            <w:noProof/>
            <w:webHidden/>
          </w:rPr>
          <w:tab/>
        </w:r>
        <w:r w:rsidR="00624E03">
          <w:rPr>
            <w:noProof/>
            <w:webHidden/>
          </w:rPr>
          <w:fldChar w:fldCharType="begin"/>
        </w:r>
        <w:r w:rsidR="00624E03">
          <w:rPr>
            <w:noProof/>
            <w:webHidden/>
          </w:rPr>
          <w:instrText xml:space="preserve"> PAGEREF _Toc46238889 \h </w:instrText>
        </w:r>
        <w:r w:rsidR="00624E03">
          <w:rPr>
            <w:noProof/>
            <w:webHidden/>
          </w:rPr>
        </w:r>
        <w:r w:rsidR="00624E03">
          <w:rPr>
            <w:noProof/>
            <w:webHidden/>
          </w:rPr>
          <w:fldChar w:fldCharType="separate"/>
        </w:r>
        <w:r w:rsidR="00624E03">
          <w:rPr>
            <w:noProof/>
            <w:webHidden/>
          </w:rPr>
          <w:t>9</w:t>
        </w:r>
        <w:r w:rsidR="00624E03">
          <w:rPr>
            <w:noProof/>
            <w:webHidden/>
          </w:rPr>
          <w:fldChar w:fldCharType="end"/>
        </w:r>
      </w:hyperlink>
    </w:p>
    <w:p w14:paraId="546090CA" w14:textId="335938D5"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0" w:history="1">
        <w:r w:rsidR="00624E03" w:rsidRPr="00BD22D1">
          <w:rPr>
            <w:rStyle w:val="Hyperlink"/>
            <w:noProof/>
            <w:lang w:val="en-GB"/>
          </w:rPr>
          <w:t>3.1.3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Software Categories</w:t>
        </w:r>
        <w:r w:rsidR="00624E03">
          <w:rPr>
            <w:noProof/>
            <w:webHidden/>
          </w:rPr>
          <w:tab/>
        </w:r>
        <w:r w:rsidR="00624E03">
          <w:rPr>
            <w:noProof/>
            <w:webHidden/>
          </w:rPr>
          <w:fldChar w:fldCharType="begin"/>
        </w:r>
        <w:r w:rsidR="00624E03">
          <w:rPr>
            <w:noProof/>
            <w:webHidden/>
          </w:rPr>
          <w:instrText xml:space="preserve"> PAGEREF _Toc46238890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179F7F42" w14:textId="6C5CD9A8"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1" w:history="1">
        <w:r w:rsidR="00624E03" w:rsidRPr="00BD22D1">
          <w:rPr>
            <w:rStyle w:val="Hyperlink"/>
            <w:noProof/>
            <w:lang w:val="en-GB"/>
          </w:rPr>
          <w:t>3.1.4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Life Cycle Project Phase and its Verification Activities</w:t>
        </w:r>
        <w:r w:rsidR="00624E03">
          <w:rPr>
            <w:noProof/>
            <w:webHidden/>
          </w:rPr>
          <w:tab/>
        </w:r>
        <w:r w:rsidR="00624E03">
          <w:rPr>
            <w:noProof/>
            <w:webHidden/>
          </w:rPr>
          <w:fldChar w:fldCharType="begin"/>
        </w:r>
        <w:r w:rsidR="00624E03">
          <w:rPr>
            <w:noProof/>
            <w:webHidden/>
          </w:rPr>
          <w:instrText xml:space="preserve"> PAGEREF _Toc46238891 \h </w:instrText>
        </w:r>
        <w:r w:rsidR="00624E03">
          <w:rPr>
            <w:noProof/>
            <w:webHidden/>
          </w:rPr>
        </w:r>
        <w:r w:rsidR="00624E03">
          <w:rPr>
            <w:noProof/>
            <w:webHidden/>
          </w:rPr>
          <w:fldChar w:fldCharType="separate"/>
        </w:r>
        <w:r w:rsidR="00624E03">
          <w:rPr>
            <w:noProof/>
            <w:webHidden/>
          </w:rPr>
          <w:t>10</w:t>
        </w:r>
        <w:r w:rsidR="00624E03">
          <w:rPr>
            <w:noProof/>
            <w:webHidden/>
          </w:rPr>
          <w:fldChar w:fldCharType="end"/>
        </w:r>
      </w:hyperlink>
    </w:p>
    <w:p w14:paraId="5CE1D3B4" w14:textId="263D638D"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2" w:history="1">
        <w:r w:rsidR="00624E03" w:rsidRPr="00BD22D1">
          <w:rPr>
            <w:rStyle w:val="Hyperlink"/>
            <w:noProof/>
            <w:lang w:val="en-GB"/>
          </w:rPr>
          <w:t>3.1.5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Testing</w:t>
        </w:r>
        <w:r w:rsidR="00624E03">
          <w:rPr>
            <w:noProof/>
            <w:webHidden/>
          </w:rPr>
          <w:tab/>
        </w:r>
        <w:r w:rsidR="00624E03">
          <w:rPr>
            <w:noProof/>
            <w:webHidden/>
          </w:rPr>
          <w:fldChar w:fldCharType="begin"/>
        </w:r>
        <w:r w:rsidR="00624E03">
          <w:rPr>
            <w:noProof/>
            <w:webHidden/>
          </w:rPr>
          <w:instrText xml:space="preserve"> PAGEREF _Toc46238892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5E837A3A" w14:textId="17B98965"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93" w:history="1">
        <w:r w:rsidR="00624E03" w:rsidRPr="00BD22D1">
          <w:rPr>
            <w:rStyle w:val="Hyperlink"/>
            <w:noProof/>
            <w:lang w:val="en-GB"/>
          </w:rPr>
          <w:t>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Verification for Custom Applications According to GAMP5</w:t>
        </w:r>
        <w:r w:rsidR="00624E03">
          <w:rPr>
            <w:noProof/>
            <w:webHidden/>
          </w:rPr>
          <w:tab/>
        </w:r>
        <w:r w:rsidR="00624E03">
          <w:rPr>
            <w:noProof/>
            <w:webHidden/>
          </w:rPr>
          <w:fldChar w:fldCharType="begin"/>
        </w:r>
        <w:r w:rsidR="00624E03">
          <w:rPr>
            <w:noProof/>
            <w:webHidden/>
          </w:rPr>
          <w:instrText xml:space="preserve"> PAGEREF _Toc46238893 \h </w:instrText>
        </w:r>
        <w:r w:rsidR="00624E03">
          <w:rPr>
            <w:noProof/>
            <w:webHidden/>
          </w:rPr>
        </w:r>
        <w:r w:rsidR="00624E03">
          <w:rPr>
            <w:noProof/>
            <w:webHidden/>
          </w:rPr>
          <w:fldChar w:fldCharType="separate"/>
        </w:r>
        <w:r w:rsidR="00624E03">
          <w:rPr>
            <w:noProof/>
            <w:webHidden/>
          </w:rPr>
          <w:t>11</w:t>
        </w:r>
        <w:r w:rsidR="00624E03">
          <w:rPr>
            <w:noProof/>
            <w:webHidden/>
          </w:rPr>
          <w:fldChar w:fldCharType="end"/>
        </w:r>
      </w:hyperlink>
    </w:p>
    <w:p w14:paraId="74F4FB1A" w14:textId="6314C52D"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894" w:history="1">
        <w:r w:rsidR="00624E03" w:rsidRPr="00BD22D1">
          <w:rPr>
            <w:rStyle w:val="Hyperlink"/>
            <w:noProof/>
            <w:lang w:val="en-GB"/>
          </w:rPr>
          <w:t>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OQ Process According to GAMP5</w:t>
        </w:r>
        <w:r w:rsidR="00624E03">
          <w:rPr>
            <w:noProof/>
            <w:webHidden/>
          </w:rPr>
          <w:tab/>
        </w:r>
        <w:r w:rsidR="00624E03">
          <w:rPr>
            <w:noProof/>
            <w:webHidden/>
          </w:rPr>
          <w:fldChar w:fldCharType="begin"/>
        </w:r>
        <w:r w:rsidR="00624E03">
          <w:rPr>
            <w:noProof/>
            <w:webHidden/>
          </w:rPr>
          <w:instrText xml:space="preserve"> PAGEREF _Toc46238894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75521432" w14:textId="101806D3"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5" w:history="1">
        <w:r w:rsidR="00624E03" w:rsidRPr="00BD22D1">
          <w:rPr>
            <w:rStyle w:val="Hyperlink"/>
            <w:noProof/>
            <w:lang w:val="en-GB"/>
          </w:rPr>
          <w:t>3.3.1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Main Process</w:t>
        </w:r>
        <w:r w:rsidR="00624E03">
          <w:rPr>
            <w:noProof/>
            <w:webHidden/>
          </w:rPr>
          <w:tab/>
        </w:r>
        <w:r w:rsidR="00624E03">
          <w:rPr>
            <w:noProof/>
            <w:webHidden/>
          </w:rPr>
          <w:fldChar w:fldCharType="begin"/>
        </w:r>
        <w:r w:rsidR="00624E03">
          <w:rPr>
            <w:noProof/>
            <w:webHidden/>
          </w:rPr>
          <w:instrText xml:space="preserve"> PAGEREF _Toc46238895 \h </w:instrText>
        </w:r>
        <w:r w:rsidR="00624E03">
          <w:rPr>
            <w:noProof/>
            <w:webHidden/>
          </w:rPr>
        </w:r>
        <w:r w:rsidR="00624E03">
          <w:rPr>
            <w:noProof/>
            <w:webHidden/>
          </w:rPr>
          <w:fldChar w:fldCharType="separate"/>
        </w:r>
        <w:r w:rsidR="00624E03">
          <w:rPr>
            <w:noProof/>
            <w:webHidden/>
          </w:rPr>
          <w:t>13</w:t>
        </w:r>
        <w:r w:rsidR="00624E03">
          <w:rPr>
            <w:noProof/>
            <w:webHidden/>
          </w:rPr>
          <w:fldChar w:fldCharType="end"/>
        </w:r>
      </w:hyperlink>
    </w:p>
    <w:p w14:paraId="68DDB6D3" w14:textId="2C95BF77"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6" w:history="1">
        <w:r w:rsidR="00624E03" w:rsidRPr="00BD22D1">
          <w:rPr>
            <w:rStyle w:val="Hyperlink"/>
            <w:noProof/>
            <w:lang w:val="en-GB"/>
          </w:rPr>
          <w:t>3.3.2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Incorporating the Quality Risk Assessment</w:t>
        </w:r>
        <w:r w:rsidR="00624E03">
          <w:rPr>
            <w:noProof/>
            <w:webHidden/>
          </w:rPr>
          <w:tab/>
        </w:r>
        <w:r w:rsidR="00624E03">
          <w:rPr>
            <w:noProof/>
            <w:webHidden/>
          </w:rPr>
          <w:fldChar w:fldCharType="begin"/>
        </w:r>
        <w:r w:rsidR="00624E03">
          <w:rPr>
            <w:noProof/>
            <w:webHidden/>
          </w:rPr>
          <w:instrText xml:space="preserve"> PAGEREF _Toc46238896 \h </w:instrText>
        </w:r>
        <w:r w:rsidR="00624E03">
          <w:rPr>
            <w:noProof/>
            <w:webHidden/>
          </w:rPr>
        </w:r>
        <w:r w:rsidR="00624E03">
          <w:rPr>
            <w:noProof/>
            <w:webHidden/>
          </w:rPr>
          <w:fldChar w:fldCharType="separate"/>
        </w:r>
        <w:r w:rsidR="00624E03">
          <w:rPr>
            <w:noProof/>
            <w:webHidden/>
          </w:rPr>
          <w:t>14</w:t>
        </w:r>
        <w:r w:rsidR="00624E03">
          <w:rPr>
            <w:noProof/>
            <w:webHidden/>
          </w:rPr>
          <w:fldChar w:fldCharType="end"/>
        </w:r>
      </w:hyperlink>
    </w:p>
    <w:p w14:paraId="1CBBB5D0" w14:textId="46767E01"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7" w:history="1">
        <w:r w:rsidR="00624E03" w:rsidRPr="00BD22D1">
          <w:rPr>
            <w:rStyle w:val="Hyperlink"/>
            <w:noProof/>
            <w:lang w:val="en-GB"/>
          </w:rPr>
          <w:t>3.3.3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and Test Management</w:t>
        </w:r>
        <w:r w:rsidR="00624E03">
          <w:rPr>
            <w:noProof/>
            <w:webHidden/>
          </w:rPr>
          <w:tab/>
        </w:r>
        <w:r w:rsidR="00624E03">
          <w:rPr>
            <w:noProof/>
            <w:webHidden/>
          </w:rPr>
          <w:fldChar w:fldCharType="begin"/>
        </w:r>
        <w:r w:rsidR="00624E03">
          <w:rPr>
            <w:noProof/>
            <w:webHidden/>
          </w:rPr>
          <w:instrText xml:space="preserve"> PAGEREF _Toc46238897 \h </w:instrText>
        </w:r>
        <w:r w:rsidR="00624E03">
          <w:rPr>
            <w:noProof/>
            <w:webHidden/>
          </w:rPr>
        </w:r>
        <w:r w:rsidR="00624E03">
          <w:rPr>
            <w:noProof/>
            <w:webHidden/>
          </w:rPr>
          <w:fldChar w:fldCharType="separate"/>
        </w:r>
        <w:r w:rsidR="00624E03">
          <w:rPr>
            <w:noProof/>
            <w:webHidden/>
          </w:rPr>
          <w:t>15</w:t>
        </w:r>
        <w:r w:rsidR="00624E03">
          <w:rPr>
            <w:noProof/>
            <w:webHidden/>
          </w:rPr>
          <w:fldChar w:fldCharType="end"/>
        </w:r>
      </w:hyperlink>
    </w:p>
    <w:p w14:paraId="683ABB63" w14:textId="588EB0EC"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8" w:history="1">
        <w:r w:rsidR="00624E03" w:rsidRPr="00BD22D1">
          <w:rPr>
            <w:rStyle w:val="Hyperlink"/>
            <w:noProof/>
            <w:lang w:val="en-GB"/>
          </w:rPr>
          <w:t>3.3.4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Exemplary OQ Process</w:t>
        </w:r>
        <w:r w:rsidR="00624E03">
          <w:rPr>
            <w:noProof/>
            <w:webHidden/>
          </w:rPr>
          <w:tab/>
        </w:r>
        <w:r w:rsidR="00624E03">
          <w:rPr>
            <w:noProof/>
            <w:webHidden/>
          </w:rPr>
          <w:fldChar w:fldCharType="begin"/>
        </w:r>
        <w:r w:rsidR="00624E03">
          <w:rPr>
            <w:noProof/>
            <w:webHidden/>
          </w:rPr>
          <w:instrText xml:space="preserve"> PAGEREF _Toc46238898 \h </w:instrText>
        </w:r>
        <w:r w:rsidR="00624E03">
          <w:rPr>
            <w:noProof/>
            <w:webHidden/>
          </w:rPr>
        </w:r>
        <w:r w:rsidR="00624E03">
          <w:rPr>
            <w:noProof/>
            <w:webHidden/>
          </w:rPr>
          <w:fldChar w:fldCharType="separate"/>
        </w:r>
        <w:r w:rsidR="00624E03">
          <w:rPr>
            <w:noProof/>
            <w:webHidden/>
          </w:rPr>
          <w:t>16</w:t>
        </w:r>
        <w:r w:rsidR="00624E03">
          <w:rPr>
            <w:noProof/>
            <w:webHidden/>
          </w:rPr>
          <w:fldChar w:fldCharType="end"/>
        </w:r>
      </w:hyperlink>
    </w:p>
    <w:p w14:paraId="3033A21A" w14:textId="4547112C" w:rsidR="00624E03" w:rsidRDefault="002E5770">
      <w:pPr>
        <w:pStyle w:val="TOC1"/>
        <w:rPr>
          <w:rFonts w:asciiTheme="minorHAnsi" w:eastAsiaTheme="minorEastAsia" w:hAnsiTheme="minorHAnsi" w:cstheme="minorBidi"/>
          <w:noProof/>
          <w:szCs w:val="22"/>
          <w:lang w:val="en-GB" w:eastAsia="en-GB"/>
        </w:rPr>
      </w:pPr>
      <w:hyperlink w:anchor="_Toc46238899" w:history="1">
        <w:r w:rsidR="00624E03" w:rsidRPr="00BD22D1">
          <w:rPr>
            <w:rStyle w:val="Hyperlink"/>
            <w:noProof/>
            <w:lang w:val="en-GB"/>
          </w:rPr>
          <w:t>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Behaviour Driven Development</w:t>
        </w:r>
        <w:r w:rsidR="00624E03">
          <w:rPr>
            <w:noProof/>
            <w:webHidden/>
          </w:rPr>
          <w:tab/>
        </w:r>
        <w:r w:rsidR="00624E03">
          <w:rPr>
            <w:noProof/>
            <w:webHidden/>
          </w:rPr>
          <w:fldChar w:fldCharType="begin"/>
        </w:r>
        <w:r w:rsidR="00624E03">
          <w:rPr>
            <w:noProof/>
            <w:webHidden/>
          </w:rPr>
          <w:instrText xml:space="preserve"> PAGEREF _Toc46238899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7DE90D1" w14:textId="383F7B82"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00" w:history="1">
        <w:r w:rsidR="00624E03" w:rsidRPr="00BD22D1">
          <w:rPr>
            <w:rStyle w:val="Hyperlink"/>
            <w:noProof/>
            <w:lang w:val="en-GB"/>
          </w:rPr>
          <w:t>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BDD a suitable Software Engineering Approach for Highly Regulated Environments</w:t>
        </w:r>
        <w:r w:rsidR="00624E03">
          <w:rPr>
            <w:noProof/>
            <w:webHidden/>
          </w:rPr>
          <w:tab/>
        </w:r>
        <w:r w:rsidR="00624E03">
          <w:rPr>
            <w:noProof/>
            <w:webHidden/>
          </w:rPr>
          <w:fldChar w:fldCharType="begin"/>
        </w:r>
        <w:r w:rsidR="00624E03">
          <w:rPr>
            <w:noProof/>
            <w:webHidden/>
          </w:rPr>
          <w:instrText xml:space="preserve"> PAGEREF _Toc46238900 \h </w:instrText>
        </w:r>
        <w:r w:rsidR="00624E03">
          <w:rPr>
            <w:noProof/>
            <w:webHidden/>
          </w:rPr>
        </w:r>
        <w:r w:rsidR="00624E03">
          <w:rPr>
            <w:noProof/>
            <w:webHidden/>
          </w:rPr>
          <w:fldChar w:fldCharType="separate"/>
        </w:r>
        <w:r w:rsidR="00624E03">
          <w:rPr>
            <w:noProof/>
            <w:webHidden/>
          </w:rPr>
          <w:t>18</w:t>
        </w:r>
        <w:r w:rsidR="00624E03">
          <w:rPr>
            <w:noProof/>
            <w:webHidden/>
          </w:rPr>
          <w:fldChar w:fldCharType="end"/>
        </w:r>
      </w:hyperlink>
    </w:p>
    <w:p w14:paraId="406685CE" w14:textId="5E1E5F8C"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01" w:history="1">
        <w:r w:rsidR="00624E03" w:rsidRPr="00BD22D1">
          <w:rPr>
            <w:rStyle w:val="Hyperlink"/>
            <w:noProof/>
            <w:lang w:val="en-GB"/>
          </w:rPr>
          <w:t>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Approach: An Overview</w:t>
        </w:r>
        <w:r w:rsidR="00624E03">
          <w:rPr>
            <w:noProof/>
            <w:webHidden/>
          </w:rPr>
          <w:tab/>
        </w:r>
        <w:r w:rsidR="00624E03">
          <w:rPr>
            <w:noProof/>
            <w:webHidden/>
          </w:rPr>
          <w:fldChar w:fldCharType="begin"/>
        </w:r>
        <w:r w:rsidR="00624E03">
          <w:rPr>
            <w:noProof/>
            <w:webHidden/>
          </w:rPr>
          <w:instrText xml:space="preserve"> PAGEREF _Toc46238901 \h </w:instrText>
        </w:r>
        <w:r w:rsidR="00624E03">
          <w:rPr>
            <w:noProof/>
            <w:webHidden/>
          </w:rPr>
        </w:r>
        <w:r w:rsidR="00624E03">
          <w:rPr>
            <w:noProof/>
            <w:webHidden/>
          </w:rPr>
          <w:fldChar w:fldCharType="separate"/>
        </w:r>
        <w:r w:rsidR="00624E03">
          <w:rPr>
            <w:noProof/>
            <w:webHidden/>
          </w:rPr>
          <w:t>19</w:t>
        </w:r>
        <w:r w:rsidR="00624E03">
          <w:rPr>
            <w:noProof/>
            <w:webHidden/>
          </w:rPr>
          <w:fldChar w:fldCharType="end"/>
        </w:r>
      </w:hyperlink>
    </w:p>
    <w:p w14:paraId="38280E8C" w14:textId="59F60AFA"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02" w:history="1">
        <w:r w:rsidR="00624E03" w:rsidRPr="00BD22D1">
          <w:rPr>
            <w:rStyle w:val="Hyperlink"/>
            <w:noProof/>
            <w:lang w:val="en-GB"/>
          </w:rPr>
          <w:t>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Defining user requirements as rules and with the help of examples</w:t>
        </w:r>
        <w:r w:rsidR="00624E03">
          <w:rPr>
            <w:noProof/>
            <w:webHidden/>
          </w:rPr>
          <w:tab/>
        </w:r>
        <w:r w:rsidR="00624E03">
          <w:rPr>
            <w:noProof/>
            <w:webHidden/>
          </w:rPr>
          <w:fldChar w:fldCharType="begin"/>
        </w:r>
        <w:r w:rsidR="00624E03">
          <w:rPr>
            <w:noProof/>
            <w:webHidden/>
          </w:rPr>
          <w:instrText xml:space="preserve"> PAGEREF _Toc46238902 \h </w:instrText>
        </w:r>
        <w:r w:rsidR="00624E03">
          <w:rPr>
            <w:noProof/>
            <w:webHidden/>
          </w:rPr>
        </w:r>
        <w:r w:rsidR="00624E03">
          <w:rPr>
            <w:noProof/>
            <w:webHidden/>
          </w:rPr>
          <w:fldChar w:fldCharType="separate"/>
        </w:r>
        <w:r w:rsidR="00624E03">
          <w:rPr>
            <w:noProof/>
            <w:webHidden/>
          </w:rPr>
          <w:t>21</w:t>
        </w:r>
        <w:r w:rsidR="00624E03">
          <w:rPr>
            <w:noProof/>
            <w:webHidden/>
          </w:rPr>
          <w:fldChar w:fldCharType="end"/>
        </w:r>
      </w:hyperlink>
    </w:p>
    <w:p w14:paraId="73C2DB1C" w14:textId="2A211568"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03" w:history="1">
        <w:r w:rsidR="00624E03" w:rsidRPr="00BD22D1">
          <w:rPr>
            <w:rStyle w:val="Hyperlink"/>
            <w:noProof/>
            <w:lang w:val="en-GB"/>
          </w:rPr>
          <w:t>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Writing Executable Specifications with Gherkin</w:t>
        </w:r>
        <w:r w:rsidR="00624E03">
          <w:rPr>
            <w:noProof/>
            <w:webHidden/>
          </w:rPr>
          <w:tab/>
        </w:r>
        <w:r w:rsidR="00624E03">
          <w:rPr>
            <w:noProof/>
            <w:webHidden/>
          </w:rPr>
          <w:fldChar w:fldCharType="begin"/>
        </w:r>
        <w:r w:rsidR="00624E03">
          <w:rPr>
            <w:noProof/>
            <w:webHidden/>
          </w:rPr>
          <w:instrText xml:space="preserve"> PAGEREF _Toc46238903 \h </w:instrText>
        </w:r>
        <w:r w:rsidR="00624E03">
          <w:rPr>
            <w:noProof/>
            <w:webHidden/>
          </w:rPr>
        </w:r>
        <w:r w:rsidR="00624E03">
          <w:rPr>
            <w:noProof/>
            <w:webHidden/>
          </w:rPr>
          <w:fldChar w:fldCharType="separate"/>
        </w:r>
        <w:r w:rsidR="00624E03">
          <w:rPr>
            <w:noProof/>
            <w:webHidden/>
          </w:rPr>
          <w:t>23</w:t>
        </w:r>
        <w:r w:rsidR="00624E03">
          <w:rPr>
            <w:noProof/>
            <w:webHidden/>
          </w:rPr>
          <w:fldChar w:fldCharType="end"/>
        </w:r>
      </w:hyperlink>
    </w:p>
    <w:p w14:paraId="155CC19A" w14:textId="0B6436FC"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4" w:history="1">
        <w:r w:rsidR="00624E03" w:rsidRPr="00BD22D1">
          <w:rPr>
            <w:rStyle w:val="Hyperlink"/>
            <w:noProof/>
            <w:lang w:val="en-GB"/>
          </w:rPr>
          <w:t>4.4.1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Scenario</w:t>
        </w:r>
        <w:r w:rsidR="00624E03">
          <w:rPr>
            <w:noProof/>
            <w:webHidden/>
          </w:rPr>
          <w:tab/>
        </w:r>
        <w:r w:rsidR="00624E03">
          <w:rPr>
            <w:noProof/>
            <w:webHidden/>
          </w:rPr>
          <w:fldChar w:fldCharType="begin"/>
        </w:r>
        <w:r w:rsidR="00624E03">
          <w:rPr>
            <w:noProof/>
            <w:webHidden/>
          </w:rPr>
          <w:instrText xml:space="preserve"> PAGEREF _Toc46238904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227BF150" w14:textId="6D4C0C37"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5" w:history="1">
        <w:r w:rsidR="00624E03" w:rsidRPr="00BD22D1">
          <w:rPr>
            <w:rStyle w:val="Hyperlink"/>
            <w:noProof/>
            <w:lang w:val="en-GB"/>
          </w:rPr>
          <w:t>4.4.2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 outline</w:t>
        </w:r>
        <w:r w:rsidR="00624E03">
          <w:rPr>
            <w:noProof/>
            <w:webHidden/>
          </w:rPr>
          <w:tab/>
        </w:r>
        <w:r w:rsidR="00624E03">
          <w:rPr>
            <w:noProof/>
            <w:webHidden/>
          </w:rPr>
          <w:fldChar w:fldCharType="begin"/>
        </w:r>
        <w:r w:rsidR="00624E03">
          <w:rPr>
            <w:noProof/>
            <w:webHidden/>
          </w:rPr>
          <w:instrText xml:space="preserve"> PAGEREF _Toc46238905 \h </w:instrText>
        </w:r>
        <w:r w:rsidR="00624E03">
          <w:rPr>
            <w:noProof/>
            <w:webHidden/>
          </w:rPr>
        </w:r>
        <w:r w:rsidR="00624E03">
          <w:rPr>
            <w:noProof/>
            <w:webHidden/>
          </w:rPr>
          <w:fldChar w:fldCharType="separate"/>
        </w:r>
        <w:r w:rsidR="00624E03">
          <w:rPr>
            <w:noProof/>
            <w:webHidden/>
          </w:rPr>
          <w:t>24</w:t>
        </w:r>
        <w:r w:rsidR="00624E03">
          <w:rPr>
            <w:noProof/>
            <w:webHidden/>
          </w:rPr>
          <w:fldChar w:fldCharType="end"/>
        </w:r>
      </w:hyperlink>
    </w:p>
    <w:p w14:paraId="07E53EAA" w14:textId="1AF5AA09"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6" w:history="1">
        <w:r w:rsidR="00624E03" w:rsidRPr="00BD22D1">
          <w:rPr>
            <w:rStyle w:val="Hyperlink"/>
            <w:noProof/>
            <w:lang w:val="en-GB"/>
          </w:rPr>
          <w:t>4.4.3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Feature File</w:t>
        </w:r>
        <w:r w:rsidR="00624E03">
          <w:rPr>
            <w:noProof/>
            <w:webHidden/>
          </w:rPr>
          <w:tab/>
        </w:r>
        <w:r w:rsidR="00624E03">
          <w:rPr>
            <w:noProof/>
            <w:webHidden/>
          </w:rPr>
          <w:fldChar w:fldCharType="begin"/>
        </w:r>
        <w:r w:rsidR="00624E03">
          <w:rPr>
            <w:noProof/>
            <w:webHidden/>
          </w:rPr>
          <w:instrText xml:space="preserve"> PAGEREF _Toc46238906 \h </w:instrText>
        </w:r>
        <w:r w:rsidR="00624E03">
          <w:rPr>
            <w:noProof/>
            <w:webHidden/>
          </w:rPr>
        </w:r>
        <w:r w:rsidR="00624E03">
          <w:rPr>
            <w:noProof/>
            <w:webHidden/>
          </w:rPr>
          <w:fldChar w:fldCharType="separate"/>
        </w:r>
        <w:r w:rsidR="00624E03">
          <w:rPr>
            <w:noProof/>
            <w:webHidden/>
          </w:rPr>
          <w:t>25</w:t>
        </w:r>
        <w:r w:rsidR="00624E03">
          <w:rPr>
            <w:noProof/>
            <w:webHidden/>
          </w:rPr>
          <w:fldChar w:fldCharType="end"/>
        </w:r>
      </w:hyperlink>
    </w:p>
    <w:p w14:paraId="00A1C6DE" w14:textId="612B7FF6"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7" w:history="1">
        <w:r w:rsidR="00624E03" w:rsidRPr="00BD22D1">
          <w:rPr>
            <w:rStyle w:val="Hyperlink"/>
            <w:noProof/>
            <w:lang w:val="en-GB"/>
          </w:rPr>
          <w:t>4.4.4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 brief and Scenario brief</w:t>
        </w:r>
        <w:r w:rsidR="00624E03">
          <w:rPr>
            <w:noProof/>
            <w:webHidden/>
          </w:rPr>
          <w:tab/>
        </w:r>
        <w:r w:rsidR="00624E03">
          <w:rPr>
            <w:noProof/>
            <w:webHidden/>
          </w:rPr>
          <w:fldChar w:fldCharType="begin"/>
        </w:r>
        <w:r w:rsidR="00624E03">
          <w:rPr>
            <w:noProof/>
            <w:webHidden/>
          </w:rPr>
          <w:instrText xml:space="preserve"> PAGEREF _Toc46238907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5956F496" w14:textId="792C0D3F"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8" w:history="1">
        <w:r w:rsidR="00624E03" w:rsidRPr="00BD22D1">
          <w:rPr>
            <w:rStyle w:val="Hyperlink"/>
            <w:noProof/>
            <w:lang w:val="en-GB"/>
          </w:rPr>
          <w:t>4.4.5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Summary</w:t>
        </w:r>
        <w:r w:rsidR="00624E03">
          <w:rPr>
            <w:noProof/>
            <w:webHidden/>
          </w:rPr>
          <w:tab/>
        </w:r>
        <w:r w:rsidR="00624E03">
          <w:rPr>
            <w:noProof/>
            <w:webHidden/>
          </w:rPr>
          <w:fldChar w:fldCharType="begin"/>
        </w:r>
        <w:r w:rsidR="00624E03">
          <w:rPr>
            <w:noProof/>
            <w:webHidden/>
          </w:rPr>
          <w:instrText xml:space="preserve"> PAGEREF _Toc46238908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77F1F256" w14:textId="1E79DEC9"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09" w:history="1">
        <w:r w:rsidR="00624E03" w:rsidRPr="00BD22D1">
          <w:rPr>
            <w:rStyle w:val="Hyperlink"/>
            <w:noProof/>
            <w:lang w:val="en-GB"/>
          </w:rPr>
          <w:t>4.5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_Toc46238909 \h </w:instrText>
        </w:r>
        <w:r w:rsidR="00624E03">
          <w:rPr>
            <w:noProof/>
            <w:webHidden/>
          </w:rPr>
        </w:r>
        <w:r w:rsidR="00624E03">
          <w:rPr>
            <w:noProof/>
            <w:webHidden/>
          </w:rPr>
          <w:fldChar w:fldCharType="separate"/>
        </w:r>
        <w:r w:rsidR="00624E03">
          <w:rPr>
            <w:noProof/>
            <w:webHidden/>
          </w:rPr>
          <w:t>26</w:t>
        </w:r>
        <w:r w:rsidR="00624E03">
          <w:rPr>
            <w:noProof/>
            <w:webHidden/>
          </w:rPr>
          <w:fldChar w:fldCharType="end"/>
        </w:r>
      </w:hyperlink>
    </w:p>
    <w:p w14:paraId="17EABC5D" w14:textId="6E03DCE1" w:rsidR="00624E03" w:rsidRDefault="002E5770">
      <w:pPr>
        <w:pStyle w:val="TOC1"/>
        <w:rPr>
          <w:rFonts w:asciiTheme="minorHAnsi" w:eastAsiaTheme="minorEastAsia" w:hAnsiTheme="minorHAnsi" w:cstheme="minorBidi"/>
          <w:noProof/>
          <w:szCs w:val="22"/>
          <w:lang w:val="en-GB" w:eastAsia="en-GB"/>
        </w:rPr>
      </w:pPr>
      <w:hyperlink w:anchor="_Toc46238910" w:history="1">
        <w:r w:rsidR="00624E03" w:rsidRPr="00BD22D1">
          <w:rPr>
            <w:rStyle w:val="Hyperlink"/>
            <w:noProof/>
            <w:lang w:val="en-GB"/>
          </w:rPr>
          <w:t>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OQs with BDD</w:t>
        </w:r>
        <w:r w:rsidR="00624E03">
          <w:rPr>
            <w:noProof/>
            <w:webHidden/>
          </w:rPr>
          <w:tab/>
        </w:r>
        <w:r w:rsidR="00624E03">
          <w:rPr>
            <w:noProof/>
            <w:webHidden/>
          </w:rPr>
          <w:fldChar w:fldCharType="begin"/>
        </w:r>
        <w:r w:rsidR="00624E03">
          <w:rPr>
            <w:noProof/>
            <w:webHidden/>
          </w:rPr>
          <w:instrText xml:space="preserve"> PAGEREF _Toc46238910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2348FDA6" w14:textId="0167808B"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11" w:history="1">
        <w:r w:rsidR="00624E03" w:rsidRPr="00BD22D1">
          <w:rPr>
            <w:rStyle w:val="Hyperlink"/>
            <w:noProof/>
            <w:lang w:val="en-GB"/>
          </w:rPr>
          <w:t>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Combined Process</w:t>
        </w:r>
        <w:r w:rsidR="00624E03">
          <w:rPr>
            <w:noProof/>
            <w:webHidden/>
          </w:rPr>
          <w:tab/>
        </w:r>
        <w:r w:rsidR="00624E03">
          <w:rPr>
            <w:noProof/>
            <w:webHidden/>
          </w:rPr>
          <w:fldChar w:fldCharType="begin"/>
        </w:r>
        <w:r w:rsidR="00624E03">
          <w:rPr>
            <w:noProof/>
            <w:webHidden/>
          </w:rPr>
          <w:instrText xml:space="preserve"> PAGEREF _Toc46238911 \h </w:instrText>
        </w:r>
        <w:r w:rsidR="00624E03">
          <w:rPr>
            <w:noProof/>
            <w:webHidden/>
          </w:rPr>
        </w:r>
        <w:r w:rsidR="00624E03">
          <w:rPr>
            <w:noProof/>
            <w:webHidden/>
          </w:rPr>
          <w:fldChar w:fldCharType="separate"/>
        </w:r>
        <w:r w:rsidR="00624E03">
          <w:rPr>
            <w:noProof/>
            <w:webHidden/>
          </w:rPr>
          <w:t>29</w:t>
        </w:r>
        <w:r w:rsidR="00624E03">
          <w:rPr>
            <w:noProof/>
            <w:webHidden/>
          </w:rPr>
          <w:fldChar w:fldCharType="end"/>
        </w:r>
      </w:hyperlink>
    </w:p>
    <w:p w14:paraId="4237962E" w14:textId="1FE88FC5"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12" w:history="1">
        <w:r w:rsidR="00624E03" w:rsidRPr="00BD22D1">
          <w:rPr>
            <w:rStyle w:val="Hyperlink"/>
            <w:noProof/>
            <w:lang w:val="en-GB"/>
          </w:rPr>
          <w:t>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Discussion and Conclusions ‘Combined OQ-BDD Process’</w:t>
        </w:r>
        <w:r w:rsidR="00624E03">
          <w:rPr>
            <w:noProof/>
            <w:webHidden/>
          </w:rPr>
          <w:tab/>
        </w:r>
        <w:r w:rsidR="00624E03">
          <w:rPr>
            <w:noProof/>
            <w:webHidden/>
          </w:rPr>
          <w:fldChar w:fldCharType="begin"/>
        </w:r>
        <w:r w:rsidR="00624E03">
          <w:rPr>
            <w:noProof/>
            <w:webHidden/>
          </w:rPr>
          <w:instrText xml:space="preserve"> PAGEREF _Toc46238912 \h </w:instrText>
        </w:r>
        <w:r w:rsidR="00624E03">
          <w:rPr>
            <w:noProof/>
            <w:webHidden/>
          </w:rPr>
        </w:r>
        <w:r w:rsidR="00624E03">
          <w:rPr>
            <w:noProof/>
            <w:webHidden/>
          </w:rPr>
          <w:fldChar w:fldCharType="separate"/>
        </w:r>
        <w:r w:rsidR="00624E03">
          <w:rPr>
            <w:noProof/>
            <w:webHidden/>
          </w:rPr>
          <w:t>31</w:t>
        </w:r>
        <w:r w:rsidR="00624E03">
          <w:rPr>
            <w:noProof/>
            <w:webHidden/>
          </w:rPr>
          <w:fldChar w:fldCharType="end"/>
        </w:r>
      </w:hyperlink>
    </w:p>
    <w:p w14:paraId="69894A7C" w14:textId="30B8FA75"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3" w:history="1">
        <w:r w:rsidR="00624E03" w:rsidRPr="00BD22D1">
          <w:rPr>
            <w:rStyle w:val="Hyperlink"/>
            <w:noProof/>
            <w:lang w:val="en-GB"/>
          </w:rPr>
          <w:t>5.2.1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Functional Specification is (partially) fused with the OQ process</w:t>
        </w:r>
        <w:r w:rsidR="00624E03">
          <w:rPr>
            <w:noProof/>
            <w:webHidden/>
          </w:rPr>
          <w:tab/>
        </w:r>
        <w:r w:rsidR="00624E03">
          <w:rPr>
            <w:noProof/>
            <w:webHidden/>
          </w:rPr>
          <w:fldChar w:fldCharType="begin"/>
        </w:r>
        <w:r w:rsidR="00624E03">
          <w:rPr>
            <w:noProof/>
            <w:webHidden/>
          </w:rPr>
          <w:instrText xml:space="preserve"> PAGEREF _Toc46238913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52FB66D7" w14:textId="282B9A6F"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4" w:history="1">
        <w:r w:rsidR="00624E03" w:rsidRPr="00BD22D1">
          <w:rPr>
            <w:rStyle w:val="Hyperlink"/>
            <w:noProof/>
            <w:lang w:val="en-GB"/>
          </w:rPr>
          <w:t>5.2.2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New Elements are Required</w:t>
        </w:r>
        <w:r w:rsidR="00624E03">
          <w:rPr>
            <w:noProof/>
            <w:webHidden/>
          </w:rPr>
          <w:tab/>
        </w:r>
        <w:r w:rsidR="00624E03">
          <w:rPr>
            <w:noProof/>
            <w:webHidden/>
          </w:rPr>
          <w:fldChar w:fldCharType="begin"/>
        </w:r>
        <w:r w:rsidR="00624E03">
          <w:rPr>
            <w:noProof/>
            <w:webHidden/>
          </w:rPr>
          <w:instrText xml:space="preserve"> PAGEREF _Toc46238914 \h </w:instrText>
        </w:r>
        <w:r w:rsidR="00624E03">
          <w:rPr>
            <w:noProof/>
            <w:webHidden/>
          </w:rPr>
        </w:r>
        <w:r w:rsidR="00624E03">
          <w:rPr>
            <w:noProof/>
            <w:webHidden/>
          </w:rPr>
          <w:fldChar w:fldCharType="separate"/>
        </w:r>
        <w:r w:rsidR="00624E03">
          <w:rPr>
            <w:noProof/>
            <w:webHidden/>
          </w:rPr>
          <w:t>32</w:t>
        </w:r>
        <w:r w:rsidR="00624E03">
          <w:rPr>
            <w:noProof/>
            <w:webHidden/>
          </w:rPr>
          <w:fldChar w:fldCharType="end"/>
        </w:r>
      </w:hyperlink>
    </w:p>
    <w:p w14:paraId="11A5203F" w14:textId="6E31210E"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5" w:history="1">
        <w:r w:rsidR="00624E03" w:rsidRPr="00BD22D1">
          <w:rPr>
            <w:rStyle w:val="Hyperlink"/>
            <w:noProof/>
            <w:lang w:val="en-GB"/>
          </w:rPr>
          <w:t>5.2.3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Changes in the Documentation Set-Up</w:t>
        </w:r>
        <w:r w:rsidR="00624E03">
          <w:rPr>
            <w:noProof/>
            <w:webHidden/>
          </w:rPr>
          <w:tab/>
        </w:r>
        <w:r w:rsidR="00624E03">
          <w:rPr>
            <w:noProof/>
            <w:webHidden/>
          </w:rPr>
          <w:fldChar w:fldCharType="begin"/>
        </w:r>
        <w:r w:rsidR="00624E03">
          <w:rPr>
            <w:noProof/>
            <w:webHidden/>
          </w:rPr>
          <w:instrText xml:space="preserve"> PAGEREF _Toc46238915 \h </w:instrText>
        </w:r>
        <w:r w:rsidR="00624E03">
          <w:rPr>
            <w:noProof/>
            <w:webHidden/>
          </w:rPr>
        </w:r>
        <w:r w:rsidR="00624E03">
          <w:rPr>
            <w:noProof/>
            <w:webHidden/>
          </w:rPr>
          <w:fldChar w:fldCharType="separate"/>
        </w:r>
        <w:r w:rsidR="00624E03">
          <w:rPr>
            <w:noProof/>
            <w:webHidden/>
          </w:rPr>
          <w:t>33</w:t>
        </w:r>
        <w:r w:rsidR="00624E03">
          <w:rPr>
            <w:noProof/>
            <w:webHidden/>
          </w:rPr>
          <w:fldChar w:fldCharType="end"/>
        </w:r>
      </w:hyperlink>
    </w:p>
    <w:p w14:paraId="06D2D813" w14:textId="2BD34A00"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6" w:history="1">
        <w:r w:rsidR="00624E03" w:rsidRPr="00BD22D1">
          <w:rPr>
            <w:rStyle w:val="Hyperlink"/>
            <w:noProof/>
            <w:lang w:val="en-GB"/>
          </w:rPr>
          <w:t>5.2.4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after Analysis of the GAMP5 Requirement and the Processes</w:t>
        </w:r>
        <w:r w:rsidR="00624E03">
          <w:rPr>
            <w:noProof/>
            <w:webHidden/>
          </w:rPr>
          <w:tab/>
        </w:r>
        <w:r w:rsidR="00624E03">
          <w:rPr>
            <w:noProof/>
            <w:webHidden/>
          </w:rPr>
          <w:fldChar w:fldCharType="begin"/>
        </w:r>
        <w:r w:rsidR="00624E03">
          <w:rPr>
            <w:noProof/>
            <w:webHidden/>
          </w:rPr>
          <w:instrText xml:space="preserve"> PAGEREF _Toc46238916 \h </w:instrText>
        </w:r>
        <w:r w:rsidR="00624E03">
          <w:rPr>
            <w:noProof/>
            <w:webHidden/>
          </w:rPr>
        </w:r>
        <w:r w:rsidR="00624E03">
          <w:rPr>
            <w:noProof/>
            <w:webHidden/>
          </w:rPr>
          <w:fldChar w:fldCharType="separate"/>
        </w:r>
        <w:r w:rsidR="00624E03">
          <w:rPr>
            <w:noProof/>
            <w:webHidden/>
          </w:rPr>
          <w:t>34</w:t>
        </w:r>
        <w:r w:rsidR="00624E03">
          <w:rPr>
            <w:noProof/>
            <w:webHidden/>
          </w:rPr>
          <w:fldChar w:fldCharType="end"/>
        </w:r>
      </w:hyperlink>
    </w:p>
    <w:p w14:paraId="61B7F371" w14:textId="4869EEA5" w:rsidR="00624E03" w:rsidRDefault="002E5770">
      <w:pPr>
        <w:pStyle w:val="TOC1"/>
        <w:rPr>
          <w:rFonts w:asciiTheme="minorHAnsi" w:eastAsiaTheme="minorEastAsia" w:hAnsiTheme="minorHAnsi" w:cstheme="minorBidi"/>
          <w:noProof/>
          <w:szCs w:val="22"/>
          <w:lang w:val="en-GB" w:eastAsia="en-GB"/>
        </w:rPr>
      </w:pPr>
      <w:hyperlink w:anchor="_Toc46238917" w:history="1">
        <w:r w:rsidR="00624E03" w:rsidRPr="00BD22D1">
          <w:rPr>
            <w:rStyle w:val="Hyperlink"/>
            <w:noProof/>
            <w:lang w:val="en-GB"/>
          </w:rPr>
          <w:t>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Prototyping</w:t>
        </w:r>
        <w:r w:rsidR="00624E03">
          <w:rPr>
            <w:noProof/>
            <w:webHidden/>
          </w:rPr>
          <w:tab/>
        </w:r>
        <w:r w:rsidR="00624E03">
          <w:rPr>
            <w:noProof/>
            <w:webHidden/>
          </w:rPr>
          <w:fldChar w:fldCharType="begin"/>
        </w:r>
        <w:r w:rsidR="00624E03">
          <w:rPr>
            <w:noProof/>
            <w:webHidden/>
          </w:rPr>
          <w:instrText xml:space="preserve"> PAGEREF _Toc46238917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69032C23" w14:textId="5A6920B3"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18" w:history="1">
        <w:r w:rsidR="00624E03" w:rsidRPr="00BD22D1">
          <w:rPr>
            <w:rStyle w:val="Hyperlink"/>
            <w:noProof/>
            <w:lang w:val="en-GB"/>
          </w:rPr>
          <w:t>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System Context and Application Design</w:t>
        </w:r>
        <w:r w:rsidR="00624E03">
          <w:rPr>
            <w:noProof/>
            <w:webHidden/>
          </w:rPr>
          <w:tab/>
        </w:r>
        <w:r w:rsidR="00624E03">
          <w:rPr>
            <w:noProof/>
            <w:webHidden/>
          </w:rPr>
          <w:fldChar w:fldCharType="begin"/>
        </w:r>
        <w:r w:rsidR="00624E03">
          <w:rPr>
            <w:noProof/>
            <w:webHidden/>
          </w:rPr>
          <w:instrText xml:space="preserve"> PAGEREF _Toc46238918 \h </w:instrText>
        </w:r>
        <w:r w:rsidR="00624E03">
          <w:rPr>
            <w:noProof/>
            <w:webHidden/>
          </w:rPr>
        </w:r>
        <w:r w:rsidR="00624E03">
          <w:rPr>
            <w:noProof/>
            <w:webHidden/>
          </w:rPr>
          <w:fldChar w:fldCharType="separate"/>
        </w:r>
        <w:r w:rsidR="00624E03">
          <w:rPr>
            <w:noProof/>
            <w:webHidden/>
          </w:rPr>
          <w:t>35</w:t>
        </w:r>
        <w:r w:rsidR="00624E03">
          <w:rPr>
            <w:noProof/>
            <w:webHidden/>
          </w:rPr>
          <w:fldChar w:fldCharType="end"/>
        </w:r>
      </w:hyperlink>
    </w:p>
    <w:p w14:paraId="39C11EBF" w14:textId="69B15F2F"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19" w:history="1">
        <w:r w:rsidR="00624E03" w:rsidRPr="00BD22D1">
          <w:rPr>
            <w:rStyle w:val="Hyperlink"/>
            <w:noProof/>
            <w:lang w:val="en-GB"/>
          </w:rPr>
          <w:t>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Architecture of the Apps used for Prototyping</w:t>
        </w:r>
        <w:r w:rsidR="00624E03">
          <w:rPr>
            <w:noProof/>
            <w:webHidden/>
          </w:rPr>
          <w:tab/>
        </w:r>
        <w:r w:rsidR="00624E03">
          <w:rPr>
            <w:noProof/>
            <w:webHidden/>
          </w:rPr>
          <w:fldChar w:fldCharType="begin"/>
        </w:r>
        <w:r w:rsidR="00624E03">
          <w:rPr>
            <w:noProof/>
            <w:webHidden/>
          </w:rPr>
          <w:instrText xml:space="preserve"> PAGEREF _Toc46238919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40C54BAB" w14:textId="286E73F0"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0" w:history="1">
        <w:r w:rsidR="00624E03" w:rsidRPr="00BD22D1">
          <w:rPr>
            <w:rStyle w:val="Hyperlink"/>
            <w:noProof/>
            <w:lang w:val="en-GB"/>
          </w:rPr>
          <w:t>6.2.1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The Java Business Application</w:t>
        </w:r>
        <w:r w:rsidR="00624E03">
          <w:rPr>
            <w:noProof/>
            <w:webHidden/>
          </w:rPr>
          <w:tab/>
        </w:r>
        <w:r w:rsidR="00624E03">
          <w:rPr>
            <w:noProof/>
            <w:webHidden/>
          </w:rPr>
          <w:fldChar w:fldCharType="begin"/>
        </w:r>
        <w:r w:rsidR="00624E03">
          <w:rPr>
            <w:noProof/>
            <w:webHidden/>
          </w:rPr>
          <w:instrText xml:space="preserve"> PAGEREF _Toc46238920 \h </w:instrText>
        </w:r>
        <w:r w:rsidR="00624E03">
          <w:rPr>
            <w:noProof/>
            <w:webHidden/>
          </w:rPr>
        </w:r>
        <w:r w:rsidR="00624E03">
          <w:rPr>
            <w:noProof/>
            <w:webHidden/>
          </w:rPr>
          <w:fldChar w:fldCharType="separate"/>
        </w:r>
        <w:r w:rsidR="00624E03">
          <w:rPr>
            <w:noProof/>
            <w:webHidden/>
          </w:rPr>
          <w:t>36</w:t>
        </w:r>
        <w:r w:rsidR="00624E03">
          <w:rPr>
            <w:noProof/>
            <w:webHidden/>
          </w:rPr>
          <w:fldChar w:fldCharType="end"/>
        </w:r>
      </w:hyperlink>
    </w:p>
    <w:p w14:paraId="6BF4C77E" w14:textId="3FF41C57" w:rsidR="00624E03" w:rsidRDefault="002E5770">
      <w:pPr>
        <w:pStyle w:val="TOC4"/>
        <w:tabs>
          <w:tab w:val="left" w:pos="2764"/>
        </w:tabs>
        <w:rPr>
          <w:rFonts w:asciiTheme="minorHAnsi" w:eastAsiaTheme="minorEastAsia" w:hAnsiTheme="minorHAnsi" w:cstheme="minorBidi"/>
          <w:noProof/>
          <w:szCs w:val="22"/>
          <w:lang w:val="en-GB" w:eastAsia="en-GB"/>
        </w:rPr>
      </w:pPr>
      <w:hyperlink w:anchor="_Toc46238921" w:history="1">
        <w:r w:rsidR="00624E03" w:rsidRPr="00BD22D1">
          <w:rPr>
            <w:rStyle w:val="Hyperlink"/>
            <w:noProof/>
            <w:lang w:val="en-GB"/>
          </w:rPr>
          <w:t>6.2.1.1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Frontend</w:t>
        </w:r>
        <w:r w:rsidR="00624E03">
          <w:rPr>
            <w:noProof/>
            <w:webHidden/>
          </w:rPr>
          <w:tab/>
        </w:r>
        <w:r w:rsidR="00624E03">
          <w:rPr>
            <w:noProof/>
            <w:webHidden/>
          </w:rPr>
          <w:fldChar w:fldCharType="begin"/>
        </w:r>
        <w:r w:rsidR="00624E03">
          <w:rPr>
            <w:noProof/>
            <w:webHidden/>
          </w:rPr>
          <w:instrText xml:space="preserve"> PAGEREF _Toc46238921 \h </w:instrText>
        </w:r>
        <w:r w:rsidR="00624E03">
          <w:rPr>
            <w:noProof/>
            <w:webHidden/>
          </w:rPr>
        </w:r>
        <w:r w:rsidR="00624E03">
          <w:rPr>
            <w:noProof/>
            <w:webHidden/>
          </w:rPr>
          <w:fldChar w:fldCharType="separate"/>
        </w:r>
        <w:r w:rsidR="00624E03">
          <w:rPr>
            <w:noProof/>
            <w:webHidden/>
          </w:rPr>
          <w:t>38</w:t>
        </w:r>
        <w:r w:rsidR="00624E03">
          <w:rPr>
            <w:noProof/>
            <w:webHidden/>
          </w:rPr>
          <w:fldChar w:fldCharType="end"/>
        </w:r>
      </w:hyperlink>
    </w:p>
    <w:p w14:paraId="28962DF4" w14:textId="6886C982" w:rsidR="00624E03" w:rsidRDefault="002E5770">
      <w:pPr>
        <w:pStyle w:val="TOC4"/>
        <w:tabs>
          <w:tab w:val="left" w:pos="2764"/>
        </w:tabs>
        <w:rPr>
          <w:rFonts w:asciiTheme="minorHAnsi" w:eastAsiaTheme="minorEastAsia" w:hAnsiTheme="minorHAnsi" w:cstheme="minorBidi"/>
          <w:noProof/>
          <w:szCs w:val="22"/>
          <w:lang w:val="en-GB" w:eastAsia="en-GB"/>
        </w:rPr>
      </w:pPr>
      <w:hyperlink w:anchor="_Toc46238922" w:history="1">
        <w:r w:rsidR="00624E03" w:rsidRPr="00BD22D1">
          <w:rPr>
            <w:rStyle w:val="Hyperlink"/>
            <w:noProof/>
            <w:lang w:val="en-GB"/>
          </w:rPr>
          <w:t>6.2.1.2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JBA Backend</w:t>
        </w:r>
        <w:r w:rsidR="00624E03">
          <w:rPr>
            <w:noProof/>
            <w:webHidden/>
          </w:rPr>
          <w:tab/>
        </w:r>
        <w:r w:rsidR="00624E03">
          <w:rPr>
            <w:noProof/>
            <w:webHidden/>
          </w:rPr>
          <w:fldChar w:fldCharType="begin"/>
        </w:r>
        <w:r w:rsidR="00624E03">
          <w:rPr>
            <w:noProof/>
            <w:webHidden/>
          </w:rPr>
          <w:instrText xml:space="preserve"> PAGEREF _Toc46238922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246DA2D0" w14:textId="112D8532"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3" w:history="1">
        <w:r w:rsidR="00624E03" w:rsidRPr="00BD22D1">
          <w:rPr>
            <w:rStyle w:val="Hyperlink"/>
            <w:noProof/>
            <w:lang w:val="en-GB"/>
          </w:rPr>
          <w:t>6.2.2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_Toc46238923 \h </w:instrText>
        </w:r>
        <w:r w:rsidR="00624E03">
          <w:rPr>
            <w:noProof/>
            <w:webHidden/>
          </w:rPr>
        </w:r>
        <w:r w:rsidR="00624E03">
          <w:rPr>
            <w:noProof/>
            <w:webHidden/>
          </w:rPr>
          <w:fldChar w:fldCharType="separate"/>
        </w:r>
        <w:r w:rsidR="00624E03">
          <w:rPr>
            <w:noProof/>
            <w:webHidden/>
          </w:rPr>
          <w:t>40</w:t>
        </w:r>
        <w:r w:rsidR="00624E03">
          <w:rPr>
            <w:noProof/>
            <w:webHidden/>
          </w:rPr>
          <w:fldChar w:fldCharType="end"/>
        </w:r>
      </w:hyperlink>
    </w:p>
    <w:p w14:paraId="1D0BCFBE" w14:textId="7BEB8566" w:rsidR="00624E03" w:rsidRDefault="002E5770">
      <w:pPr>
        <w:pStyle w:val="TOC4"/>
        <w:tabs>
          <w:tab w:val="left" w:pos="2764"/>
        </w:tabs>
        <w:rPr>
          <w:rFonts w:asciiTheme="minorHAnsi" w:eastAsiaTheme="minorEastAsia" w:hAnsiTheme="minorHAnsi" w:cstheme="minorBidi"/>
          <w:noProof/>
          <w:szCs w:val="22"/>
          <w:lang w:val="en-GB" w:eastAsia="en-GB"/>
        </w:rPr>
      </w:pPr>
      <w:hyperlink w:anchor="_Toc46238924" w:history="1">
        <w:r w:rsidR="00624E03" w:rsidRPr="00BD22D1">
          <w:rPr>
            <w:rStyle w:val="Hyperlink"/>
            <w:noProof/>
            <w:lang w:val="en-GB"/>
          </w:rPr>
          <w:t>6.2.2.1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Container</w:t>
        </w:r>
        <w:r w:rsidR="00624E03">
          <w:rPr>
            <w:noProof/>
            <w:webHidden/>
          </w:rPr>
          <w:tab/>
        </w:r>
        <w:r w:rsidR="00624E03">
          <w:rPr>
            <w:noProof/>
            <w:webHidden/>
          </w:rPr>
          <w:fldChar w:fldCharType="begin"/>
        </w:r>
        <w:r w:rsidR="00624E03">
          <w:rPr>
            <w:noProof/>
            <w:webHidden/>
          </w:rPr>
          <w:instrText xml:space="preserve"> PAGEREF _Toc46238924 \h </w:instrText>
        </w:r>
        <w:r w:rsidR="00624E03">
          <w:rPr>
            <w:noProof/>
            <w:webHidden/>
          </w:rPr>
        </w:r>
        <w:r w:rsidR="00624E03">
          <w:rPr>
            <w:noProof/>
            <w:webHidden/>
          </w:rPr>
          <w:fldChar w:fldCharType="separate"/>
        </w:r>
        <w:r w:rsidR="00624E03">
          <w:rPr>
            <w:noProof/>
            <w:webHidden/>
          </w:rPr>
          <w:t>41</w:t>
        </w:r>
        <w:r w:rsidR="00624E03">
          <w:rPr>
            <w:noProof/>
            <w:webHidden/>
          </w:rPr>
          <w:fldChar w:fldCharType="end"/>
        </w:r>
      </w:hyperlink>
    </w:p>
    <w:p w14:paraId="692D7F1E" w14:textId="77E151DF" w:rsidR="00624E03" w:rsidRDefault="002E5770">
      <w:pPr>
        <w:pStyle w:val="TOC4"/>
        <w:tabs>
          <w:tab w:val="left" w:pos="2764"/>
        </w:tabs>
        <w:rPr>
          <w:rFonts w:asciiTheme="minorHAnsi" w:eastAsiaTheme="minorEastAsia" w:hAnsiTheme="minorHAnsi" w:cstheme="minorBidi"/>
          <w:noProof/>
          <w:szCs w:val="22"/>
          <w:lang w:val="en-GB" w:eastAsia="en-GB"/>
        </w:rPr>
      </w:pPr>
      <w:hyperlink w:anchor="_Toc46238925" w:history="1">
        <w:r w:rsidR="00624E03" w:rsidRPr="00BD22D1">
          <w:rPr>
            <w:rStyle w:val="Hyperlink"/>
            <w:noProof/>
            <w:lang w:val="en-GB"/>
          </w:rPr>
          <w:t>6.2.2.2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 Components</w:t>
        </w:r>
        <w:r w:rsidR="00624E03">
          <w:rPr>
            <w:noProof/>
            <w:webHidden/>
          </w:rPr>
          <w:tab/>
        </w:r>
        <w:r w:rsidR="00624E03">
          <w:rPr>
            <w:noProof/>
            <w:webHidden/>
          </w:rPr>
          <w:fldChar w:fldCharType="begin"/>
        </w:r>
        <w:r w:rsidR="00624E03">
          <w:rPr>
            <w:noProof/>
            <w:webHidden/>
          </w:rPr>
          <w:instrText xml:space="preserve"> PAGEREF _Toc46238925 \h </w:instrText>
        </w:r>
        <w:r w:rsidR="00624E03">
          <w:rPr>
            <w:noProof/>
            <w:webHidden/>
          </w:rPr>
        </w:r>
        <w:r w:rsidR="00624E03">
          <w:rPr>
            <w:noProof/>
            <w:webHidden/>
          </w:rPr>
          <w:fldChar w:fldCharType="separate"/>
        </w:r>
        <w:r w:rsidR="00624E03">
          <w:rPr>
            <w:noProof/>
            <w:webHidden/>
          </w:rPr>
          <w:t>42</w:t>
        </w:r>
        <w:r w:rsidR="00624E03">
          <w:rPr>
            <w:noProof/>
            <w:webHidden/>
          </w:rPr>
          <w:fldChar w:fldCharType="end"/>
        </w:r>
      </w:hyperlink>
    </w:p>
    <w:p w14:paraId="11728C99" w14:textId="7CA75D3A"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6" w:history="1">
        <w:r w:rsidR="00624E03" w:rsidRPr="00BD22D1">
          <w:rPr>
            <w:rStyle w:val="Hyperlink"/>
            <w:iCs/>
            <w:noProof/>
            <w:lang w:val="en-GB"/>
          </w:rPr>
          <w:t>6.2.3</w:t>
        </w:r>
        <w:r w:rsidR="00624E03">
          <w:rPr>
            <w:rFonts w:asciiTheme="minorHAnsi" w:eastAsiaTheme="minorEastAsia" w:hAnsiTheme="minorHAnsi" w:cstheme="minorBidi"/>
            <w:noProof/>
            <w:szCs w:val="22"/>
            <w:lang w:val="en-GB" w:eastAsia="en-GB"/>
          </w:rPr>
          <w:tab/>
        </w:r>
        <w:r w:rsidR="00624E03" w:rsidRPr="00BD22D1">
          <w:rPr>
            <w:rStyle w:val="Hyperlink"/>
            <w:iCs/>
            <w:noProof/>
            <w:lang w:val="en-GB"/>
          </w:rPr>
          <w:t>Scenarioo</w:t>
        </w:r>
        <w:r w:rsidR="00624E03">
          <w:rPr>
            <w:noProof/>
            <w:webHidden/>
          </w:rPr>
          <w:tab/>
        </w:r>
        <w:r w:rsidR="00624E03">
          <w:rPr>
            <w:noProof/>
            <w:webHidden/>
          </w:rPr>
          <w:fldChar w:fldCharType="begin"/>
        </w:r>
        <w:r w:rsidR="00624E03">
          <w:rPr>
            <w:noProof/>
            <w:webHidden/>
          </w:rPr>
          <w:instrText xml:space="preserve"> PAGEREF _Toc46238926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288963B" w14:textId="34581B0E"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27" w:history="1">
        <w:r w:rsidR="00624E03" w:rsidRPr="00BD22D1">
          <w:rPr>
            <w:rStyle w:val="Hyperlink"/>
            <w:noProof/>
            <w:lang w:val="en-GB"/>
          </w:rPr>
          <w:t>6.3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Suitability of the Selected Automation Tool Set for GxP Environments</w:t>
        </w:r>
        <w:r w:rsidR="00624E03">
          <w:rPr>
            <w:noProof/>
            <w:webHidden/>
          </w:rPr>
          <w:tab/>
        </w:r>
        <w:r w:rsidR="00624E03">
          <w:rPr>
            <w:noProof/>
            <w:webHidden/>
          </w:rPr>
          <w:fldChar w:fldCharType="begin"/>
        </w:r>
        <w:r w:rsidR="00624E03">
          <w:rPr>
            <w:noProof/>
            <w:webHidden/>
          </w:rPr>
          <w:instrText xml:space="preserve"> PAGEREF _Toc46238927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7CF84EAA" w14:textId="46F7CA97"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8" w:history="1">
        <w:r w:rsidR="00624E03" w:rsidRPr="00BD22D1">
          <w:rPr>
            <w:rStyle w:val="Hyperlink"/>
            <w:noProof/>
            <w:lang w:val="en-GB"/>
          </w:rPr>
          <w:t>6.3.1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Risk-Assessment for the test automation system</w:t>
        </w:r>
        <w:r w:rsidR="00624E03">
          <w:rPr>
            <w:noProof/>
            <w:webHidden/>
          </w:rPr>
          <w:tab/>
        </w:r>
        <w:r w:rsidR="00624E03">
          <w:rPr>
            <w:noProof/>
            <w:webHidden/>
          </w:rPr>
          <w:fldChar w:fldCharType="begin"/>
        </w:r>
        <w:r w:rsidR="00624E03">
          <w:rPr>
            <w:noProof/>
            <w:webHidden/>
          </w:rPr>
          <w:instrText xml:space="preserve"> PAGEREF _Toc46238928 \h </w:instrText>
        </w:r>
        <w:r w:rsidR="00624E03">
          <w:rPr>
            <w:noProof/>
            <w:webHidden/>
          </w:rPr>
        </w:r>
        <w:r w:rsidR="00624E03">
          <w:rPr>
            <w:noProof/>
            <w:webHidden/>
          </w:rPr>
          <w:fldChar w:fldCharType="separate"/>
        </w:r>
        <w:r w:rsidR="00624E03">
          <w:rPr>
            <w:noProof/>
            <w:webHidden/>
          </w:rPr>
          <w:t>43</w:t>
        </w:r>
        <w:r w:rsidR="00624E03">
          <w:rPr>
            <w:noProof/>
            <w:webHidden/>
          </w:rPr>
          <w:fldChar w:fldCharType="end"/>
        </w:r>
      </w:hyperlink>
    </w:p>
    <w:p w14:paraId="5CEECC10" w14:textId="77799C22"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9" w:history="1">
        <w:r w:rsidR="00624E03" w:rsidRPr="00BD22D1">
          <w:rPr>
            <w:rStyle w:val="Hyperlink"/>
            <w:noProof/>
            <w:lang w:val="en-GB"/>
          </w:rPr>
          <w:t>6.3.2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Single Tool Analysis for GxP Suitability of the Test Automation System</w:t>
        </w:r>
        <w:r w:rsidR="00624E03">
          <w:rPr>
            <w:noProof/>
            <w:webHidden/>
          </w:rPr>
          <w:tab/>
        </w:r>
        <w:r w:rsidR="00624E03">
          <w:rPr>
            <w:noProof/>
            <w:webHidden/>
          </w:rPr>
          <w:fldChar w:fldCharType="begin"/>
        </w:r>
        <w:r w:rsidR="00624E03">
          <w:rPr>
            <w:noProof/>
            <w:webHidden/>
          </w:rPr>
          <w:instrText xml:space="preserve"> PAGEREF _Toc46238929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501768D7" w14:textId="41B45A0D" w:rsidR="00624E03" w:rsidRDefault="002E5770">
      <w:pPr>
        <w:pStyle w:val="TOC4"/>
        <w:tabs>
          <w:tab w:val="left" w:pos="2764"/>
        </w:tabs>
        <w:rPr>
          <w:rFonts w:asciiTheme="minorHAnsi" w:eastAsiaTheme="minorEastAsia" w:hAnsiTheme="minorHAnsi" w:cstheme="minorBidi"/>
          <w:noProof/>
          <w:szCs w:val="22"/>
          <w:lang w:val="en-GB" w:eastAsia="en-GB"/>
        </w:rPr>
      </w:pPr>
      <w:hyperlink w:anchor="_Toc46238930" w:history="1">
        <w:r w:rsidR="00624E03" w:rsidRPr="00BD22D1">
          <w:rPr>
            <w:rStyle w:val="Hyperlink"/>
            <w:noProof/>
            <w:lang w:val="en-GB"/>
          </w:rPr>
          <w:t>6.3.2.1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Test App</w:t>
        </w:r>
        <w:r w:rsidR="00624E03">
          <w:rPr>
            <w:noProof/>
            <w:webHidden/>
          </w:rPr>
          <w:tab/>
        </w:r>
        <w:r w:rsidR="00624E03">
          <w:rPr>
            <w:noProof/>
            <w:webHidden/>
          </w:rPr>
          <w:fldChar w:fldCharType="begin"/>
        </w:r>
        <w:r w:rsidR="00624E03">
          <w:rPr>
            <w:noProof/>
            <w:webHidden/>
          </w:rPr>
          <w:instrText xml:space="preserve"> PAGEREF _Toc46238930 \h </w:instrText>
        </w:r>
        <w:r w:rsidR="00624E03">
          <w:rPr>
            <w:noProof/>
            <w:webHidden/>
          </w:rPr>
        </w:r>
        <w:r w:rsidR="00624E03">
          <w:rPr>
            <w:noProof/>
            <w:webHidden/>
          </w:rPr>
          <w:fldChar w:fldCharType="separate"/>
        </w:r>
        <w:r w:rsidR="00624E03">
          <w:rPr>
            <w:noProof/>
            <w:webHidden/>
          </w:rPr>
          <w:t>44</w:t>
        </w:r>
        <w:r w:rsidR="00624E03">
          <w:rPr>
            <w:noProof/>
            <w:webHidden/>
          </w:rPr>
          <w:fldChar w:fldCharType="end"/>
        </w:r>
      </w:hyperlink>
    </w:p>
    <w:p w14:paraId="2D1DD094" w14:textId="0BF605D5" w:rsidR="00624E03" w:rsidRDefault="002E5770">
      <w:pPr>
        <w:pStyle w:val="TOC4"/>
        <w:tabs>
          <w:tab w:val="left" w:pos="2764"/>
        </w:tabs>
        <w:rPr>
          <w:rFonts w:asciiTheme="minorHAnsi" w:eastAsiaTheme="minorEastAsia" w:hAnsiTheme="minorHAnsi" w:cstheme="minorBidi"/>
          <w:noProof/>
          <w:szCs w:val="22"/>
          <w:lang w:val="en-GB" w:eastAsia="en-GB"/>
        </w:rPr>
      </w:pPr>
      <w:hyperlink w:anchor="_Toc46238931" w:history="1">
        <w:r w:rsidR="00624E03" w:rsidRPr="00BD22D1">
          <w:rPr>
            <w:rStyle w:val="Hyperlink"/>
            <w:noProof/>
            <w:lang w:val="en-GB"/>
          </w:rPr>
          <w:t>6.3.2.2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Scenarioo</w:t>
        </w:r>
        <w:r w:rsidR="00624E03">
          <w:rPr>
            <w:noProof/>
            <w:webHidden/>
          </w:rPr>
          <w:tab/>
        </w:r>
        <w:r w:rsidR="00624E03">
          <w:rPr>
            <w:noProof/>
            <w:webHidden/>
          </w:rPr>
          <w:fldChar w:fldCharType="begin"/>
        </w:r>
        <w:r w:rsidR="00624E03">
          <w:rPr>
            <w:noProof/>
            <w:webHidden/>
          </w:rPr>
          <w:instrText xml:space="preserve"> PAGEREF _Toc46238931 \h </w:instrText>
        </w:r>
        <w:r w:rsidR="00624E03">
          <w:rPr>
            <w:noProof/>
            <w:webHidden/>
          </w:rPr>
        </w:r>
        <w:r w:rsidR="00624E03">
          <w:rPr>
            <w:noProof/>
            <w:webHidden/>
          </w:rPr>
          <w:fldChar w:fldCharType="separate"/>
        </w:r>
        <w:r w:rsidR="00624E03">
          <w:rPr>
            <w:noProof/>
            <w:webHidden/>
          </w:rPr>
          <w:t>45</w:t>
        </w:r>
        <w:r w:rsidR="00624E03">
          <w:rPr>
            <w:noProof/>
            <w:webHidden/>
          </w:rPr>
          <w:fldChar w:fldCharType="end"/>
        </w:r>
      </w:hyperlink>
    </w:p>
    <w:p w14:paraId="6BD79AC0" w14:textId="54C57429"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2" w:history="1">
        <w:r w:rsidR="00624E03" w:rsidRPr="00BD22D1">
          <w:rPr>
            <w:rStyle w:val="Hyperlink"/>
            <w:noProof/>
            <w:lang w:val="en-GB"/>
          </w:rPr>
          <w:t>6.3.3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Analysis of the OQ Test App/Scenarioo System</w:t>
        </w:r>
        <w:r w:rsidR="00624E03">
          <w:rPr>
            <w:noProof/>
            <w:webHidden/>
          </w:rPr>
          <w:tab/>
        </w:r>
        <w:r w:rsidR="00624E03">
          <w:rPr>
            <w:noProof/>
            <w:webHidden/>
          </w:rPr>
          <w:fldChar w:fldCharType="begin"/>
        </w:r>
        <w:r w:rsidR="00624E03">
          <w:rPr>
            <w:noProof/>
            <w:webHidden/>
          </w:rPr>
          <w:instrText xml:space="preserve"> PAGEREF _Toc46238932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4958A18C" w14:textId="190397B7"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33" w:history="1">
        <w:r w:rsidR="00624E03" w:rsidRPr="00BD22D1">
          <w:rPr>
            <w:rStyle w:val="Hyperlink"/>
            <w:noProof/>
            <w:lang w:val="en-GB"/>
          </w:rPr>
          <w:t>6.4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Updates of the OQ Test Automation System</w:t>
        </w:r>
        <w:r w:rsidR="00624E03">
          <w:rPr>
            <w:noProof/>
            <w:webHidden/>
          </w:rPr>
          <w:tab/>
        </w:r>
        <w:r w:rsidR="00624E03">
          <w:rPr>
            <w:noProof/>
            <w:webHidden/>
          </w:rPr>
          <w:fldChar w:fldCharType="begin"/>
        </w:r>
        <w:r w:rsidR="00624E03">
          <w:rPr>
            <w:noProof/>
            <w:webHidden/>
          </w:rPr>
          <w:instrText xml:space="preserve"> PAGEREF _Toc46238933 \h </w:instrText>
        </w:r>
        <w:r w:rsidR="00624E03">
          <w:rPr>
            <w:noProof/>
            <w:webHidden/>
          </w:rPr>
        </w:r>
        <w:r w:rsidR="00624E03">
          <w:rPr>
            <w:noProof/>
            <w:webHidden/>
          </w:rPr>
          <w:fldChar w:fldCharType="separate"/>
        </w:r>
        <w:r w:rsidR="00624E03">
          <w:rPr>
            <w:noProof/>
            <w:webHidden/>
          </w:rPr>
          <w:t>46</w:t>
        </w:r>
        <w:r w:rsidR="00624E03">
          <w:rPr>
            <w:noProof/>
            <w:webHidden/>
          </w:rPr>
          <w:fldChar w:fldCharType="end"/>
        </w:r>
      </w:hyperlink>
    </w:p>
    <w:p w14:paraId="683A63FB" w14:textId="78D0FD89"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34" w:history="1">
        <w:r w:rsidR="00624E03" w:rsidRPr="00BD22D1">
          <w:rPr>
            <w:rStyle w:val="Hyperlink"/>
            <w:noProof/>
            <w:lang w:val="en-GB"/>
          </w:rPr>
          <w:t>6.5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Specification/Formulation</w:t>
        </w:r>
        <w:r w:rsidR="00624E03">
          <w:rPr>
            <w:noProof/>
            <w:webHidden/>
          </w:rPr>
          <w:tab/>
        </w:r>
        <w:r w:rsidR="00624E03">
          <w:rPr>
            <w:noProof/>
            <w:webHidden/>
          </w:rPr>
          <w:fldChar w:fldCharType="begin"/>
        </w:r>
        <w:r w:rsidR="00624E03">
          <w:rPr>
            <w:noProof/>
            <w:webHidden/>
          </w:rPr>
          <w:instrText xml:space="preserve"> PAGEREF _Toc46238934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231A7225" w14:textId="511C6F74"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5" w:history="1">
        <w:r w:rsidR="00624E03" w:rsidRPr="00BD22D1">
          <w:rPr>
            <w:rStyle w:val="Hyperlink"/>
            <w:noProof/>
            <w:lang w:val="en-GB"/>
          </w:rPr>
          <w:t>6.5.1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From User Stories to Feature Files</w:t>
        </w:r>
        <w:r w:rsidR="00624E03">
          <w:rPr>
            <w:noProof/>
            <w:webHidden/>
          </w:rPr>
          <w:tab/>
        </w:r>
        <w:r w:rsidR="00624E03">
          <w:rPr>
            <w:noProof/>
            <w:webHidden/>
          </w:rPr>
          <w:fldChar w:fldCharType="begin"/>
        </w:r>
        <w:r w:rsidR="00624E03">
          <w:rPr>
            <w:noProof/>
            <w:webHidden/>
          </w:rPr>
          <w:instrText xml:space="preserve"> PAGEREF _Toc46238935 \h </w:instrText>
        </w:r>
        <w:r w:rsidR="00624E03">
          <w:rPr>
            <w:noProof/>
            <w:webHidden/>
          </w:rPr>
        </w:r>
        <w:r w:rsidR="00624E03">
          <w:rPr>
            <w:noProof/>
            <w:webHidden/>
          </w:rPr>
          <w:fldChar w:fldCharType="separate"/>
        </w:r>
        <w:r w:rsidR="00624E03">
          <w:rPr>
            <w:noProof/>
            <w:webHidden/>
          </w:rPr>
          <w:t>49</w:t>
        </w:r>
        <w:r w:rsidR="00624E03">
          <w:rPr>
            <w:noProof/>
            <w:webHidden/>
          </w:rPr>
          <w:fldChar w:fldCharType="end"/>
        </w:r>
      </w:hyperlink>
    </w:p>
    <w:p w14:paraId="4899C6BD" w14:textId="618E2310"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6" w:history="1">
        <w:r w:rsidR="00624E03" w:rsidRPr="00BD22D1">
          <w:rPr>
            <w:rStyle w:val="Hyperlink"/>
            <w:noProof/>
            <w:lang w:val="en-GB"/>
          </w:rPr>
          <w:t>6.5.2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Traceability</w:t>
        </w:r>
        <w:r w:rsidR="00624E03">
          <w:rPr>
            <w:noProof/>
            <w:webHidden/>
          </w:rPr>
          <w:tab/>
        </w:r>
        <w:r w:rsidR="00624E03">
          <w:rPr>
            <w:noProof/>
            <w:webHidden/>
          </w:rPr>
          <w:fldChar w:fldCharType="begin"/>
        </w:r>
        <w:r w:rsidR="00624E03">
          <w:rPr>
            <w:noProof/>
            <w:webHidden/>
          </w:rPr>
          <w:instrText xml:space="preserve"> PAGEREF _Toc46238936 \h </w:instrText>
        </w:r>
        <w:r w:rsidR="00624E03">
          <w:rPr>
            <w:noProof/>
            <w:webHidden/>
          </w:rPr>
        </w:r>
        <w:r w:rsidR="00624E03">
          <w:rPr>
            <w:noProof/>
            <w:webHidden/>
          </w:rPr>
          <w:fldChar w:fldCharType="separate"/>
        </w:r>
        <w:r w:rsidR="00624E03">
          <w:rPr>
            <w:noProof/>
            <w:webHidden/>
          </w:rPr>
          <w:t>52</w:t>
        </w:r>
        <w:r w:rsidR="00624E03">
          <w:rPr>
            <w:noProof/>
            <w:webHidden/>
          </w:rPr>
          <w:fldChar w:fldCharType="end"/>
        </w:r>
      </w:hyperlink>
    </w:p>
    <w:p w14:paraId="4E6A1D92" w14:textId="05363FC1"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7" w:history="1">
        <w:r w:rsidR="00624E03" w:rsidRPr="00BD22D1">
          <w:rPr>
            <w:rStyle w:val="Hyperlink"/>
            <w:noProof/>
            <w:lang w:val="en-GB"/>
          </w:rPr>
          <w:t>6.5.3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Risk Assessment</w:t>
        </w:r>
        <w:r w:rsidR="00624E03">
          <w:rPr>
            <w:noProof/>
            <w:webHidden/>
          </w:rPr>
          <w:tab/>
        </w:r>
        <w:r w:rsidR="00624E03">
          <w:rPr>
            <w:noProof/>
            <w:webHidden/>
          </w:rPr>
          <w:fldChar w:fldCharType="begin"/>
        </w:r>
        <w:r w:rsidR="00624E03">
          <w:rPr>
            <w:noProof/>
            <w:webHidden/>
          </w:rPr>
          <w:instrText xml:space="preserve"> PAGEREF _Toc46238937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57FD4CDE" w14:textId="0A84430B"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8" w:history="1">
        <w:r w:rsidR="00624E03" w:rsidRPr="00BD22D1">
          <w:rPr>
            <w:rStyle w:val="Hyperlink"/>
            <w:noProof/>
            <w:lang w:val="en-GB"/>
          </w:rPr>
          <w:t>6.5.4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Compliance</w:t>
        </w:r>
        <w:r w:rsidR="00624E03">
          <w:rPr>
            <w:noProof/>
            <w:webHidden/>
          </w:rPr>
          <w:tab/>
        </w:r>
        <w:r w:rsidR="00624E03">
          <w:rPr>
            <w:noProof/>
            <w:webHidden/>
          </w:rPr>
          <w:fldChar w:fldCharType="begin"/>
        </w:r>
        <w:r w:rsidR="00624E03">
          <w:rPr>
            <w:noProof/>
            <w:webHidden/>
          </w:rPr>
          <w:instrText xml:space="preserve"> PAGEREF _Toc46238938 \h </w:instrText>
        </w:r>
        <w:r w:rsidR="00624E03">
          <w:rPr>
            <w:noProof/>
            <w:webHidden/>
          </w:rPr>
        </w:r>
        <w:r w:rsidR="00624E03">
          <w:rPr>
            <w:noProof/>
            <w:webHidden/>
          </w:rPr>
          <w:fldChar w:fldCharType="separate"/>
        </w:r>
        <w:r w:rsidR="00624E03">
          <w:rPr>
            <w:noProof/>
            <w:webHidden/>
          </w:rPr>
          <w:t>54</w:t>
        </w:r>
        <w:r w:rsidR="00624E03">
          <w:rPr>
            <w:noProof/>
            <w:webHidden/>
          </w:rPr>
          <w:fldChar w:fldCharType="end"/>
        </w:r>
      </w:hyperlink>
    </w:p>
    <w:p w14:paraId="2B7AD0E5" w14:textId="235251A6"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9" w:history="1">
        <w:r w:rsidR="00624E03" w:rsidRPr="00BD22D1">
          <w:rPr>
            <w:rStyle w:val="Hyperlink"/>
            <w:noProof/>
            <w:lang w:val="en-GB"/>
          </w:rPr>
          <w:t>6.5.5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Approval of the feature files</w:t>
        </w:r>
        <w:r w:rsidR="00624E03">
          <w:rPr>
            <w:noProof/>
            <w:webHidden/>
          </w:rPr>
          <w:tab/>
        </w:r>
        <w:r w:rsidR="00624E03">
          <w:rPr>
            <w:noProof/>
            <w:webHidden/>
          </w:rPr>
          <w:fldChar w:fldCharType="begin"/>
        </w:r>
        <w:r w:rsidR="00624E03">
          <w:rPr>
            <w:noProof/>
            <w:webHidden/>
          </w:rPr>
          <w:instrText xml:space="preserve"> PAGEREF _Toc46238939 \h </w:instrText>
        </w:r>
        <w:r w:rsidR="00624E03">
          <w:rPr>
            <w:noProof/>
            <w:webHidden/>
          </w:rPr>
        </w:r>
        <w:r w:rsidR="00624E03">
          <w:rPr>
            <w:noProof/>
            <w:webHidden/>
          </w:rPr>
          <w:fldChar w:fldCharType="separate"/>
        </w:r>
        <w:r w:rsidR="00624E03">
          <w:rPr>
            <w:noProof/>
            <w:webHidden/>
          </w:rPr>
          <w:t>55</w:t>
        </w:r>
        <w:r w:rsidR="00624E03">
          <w:rPr>
            <w:noProof/>
            <w:webHidden/>
          </w:rPr>
          <w:fldChar w:fldCharType="end"/>
        </w:r>
      </w:hyperlink>
    </w:p>
    <w:p w14:paraId="21AC986A" w14:textId="478E0DBD"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40" w:history="1">
        <w:r w:rsidR="00624E03" w:rsidRPr="00BD22D1">
          <w:rPr>
            <w:rStyle w:val="Hyperlink"/>
            <w:noProof/>
            <w:lang w:val="en-GB"/>
          </w:rPr>
          <w:t>6.6</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Automation</w:t>
        </w:r>
        <w:r w:rsidR="00624E03">
          <w:rPr>
            <w:noProof/>
            <w:webHidden/>
          </w:rPr>
          <w:tab/>
        </w:r>
        <w:r w:rsidR="00624E03">
          <w:rPr>
            <w:noProof/>
            <w:webHidden/>
          </w:rPr>
          <w:fldChar w:fldCharType="begin"/>
        </w:r>
        <w:r w:rsidR="00624E03">
          <w:rPr>
            <w:noProof/>
            <w:webHidden/>
          </w:rPr>
          <w:instrText xml:space="preserve"> PAGEREF _Toc46238940 \h </w:instrText>
        </w:r>
        <w:r w:rsidR="00624E03">
          <w:rPr>
            <w:noProof/>
            <w:webHidden/>
          </w:rPr>
        </w:r>
        <w:r w:rsidR="00624E03">
          <w:rPr>
            <w:noProof/>
            <w:webHidden/>
          </w:rPr>
          <w:fldChar w:fldCharType="separate"/>
        </w:r>
        <w:r w:rsidR="00624E03">
          <w:rPr>
            <w:noProof/>
            <w:webHidden/>
          </w:rPr>
          <w:t>56</w:t>
        </w:r>
        <w:r w:rsidR="00624E03">
          <w:rPr>
            <w:noProof/>
            <w:webHidden/>
          </w:rPr>
          <w:fldChar w:fldCharType="end"/>
        </w:r>
      </w:hyperlink>
    </w:p>
    <w:p w14:paraId="755FEF53" w14:textId="4BBB8CEC"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1" w:history="1">
        <w:r w:rsidR="00624E03" w:rsidRPr="00BD22D1">
          <w:rPr>
            <w:rStyle w:val="Hyperlink"/>
            <w:noProof/>
            <w:lang w:val="en-GB"/>
          </w:rPr>
          <w:t>6.6.1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Glue Code</w:t>
        </w:r>
        <w:r w:rsidR="00624E03">
          <w:rPr>
            <w:noProof/>
            <w:webHidden/>
          </w:rPr>
          <w:tab/>
        </w:r>
        <w:r w:rsidR="00624E03">
          <w:rPr>
            <w:noProof/>
            <w:webHidden/>
          </w:rPr>
          <w:fldChar w:fldCharType="begin"/>
        </w:r>
        <w:r w:rsidR="00624E03">
          <w:rPr>
            <w:noProof/>
            <w:webHidden/>
          </w:rPr>
          <w:instrText xml:space="preserve"> PAGEREF _Toc46238941 \h </w:instrText>
        </w:r>
        <w:r w:rsidR="00624E03">
          <w:rPr>
            <w:noProof/>
            <w:webHidden/>
          </w:rPr>
        </w:r>
        <w:r w:rsidR="00624E03">
          <w:rPr>
            <w:noProof/>
            <w:webHidden/>
          </w:rPr>
          <w:fldChar w:fldCharType="separate"/>
        </w:r>
        <w:r w:rsidR="00624E03">
          <w:rPr>
            <w:noProof/>
            <w:webHidden/>
          </w:rPr>
          <w:t>57</w:t>
        </w:r>
        <w:r w:rsidR="00624E03">
          <w:rPr>
            <w:noProof/>
            <w:webHidden/>
          </w:rPr>
          <w:fldChar w:fldCharType="end"/>
        </w:r>
      </w:hyperlink>
    </w:p>
    <w:p w14:paraId="7C6D34AA" w14:textId="6FDEDD15"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2" w:history="1">
        <w:r w:rsidR="00624E03" w:rsidRPr="00BD22D1">
          <w:rPr>
            <w:rStyle w:val="Hyperlink"/>
            <w:noProof/>
            <w:lang w:val="en-GB"/>
          </w:rPr>
          <w:t>6.6.2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Results as Cucumber Reports</w:t>
        </w:r>
        <w:r w:rsidR="00624E03">
          <w:rPr>
            <w:noProof/>
            <w:webHidden/>
          </w:rPr>
          <w:tab/>
        </w:r>
        <w:r w:rsidR="00624E03">
          <w:rPr>
            <w:noProof/>
            <w:webHidden/>
          </w:rPr>
          <w:fldChar w:fldCharType="begin"/>
        </w:r>
        <w:r w:rsidR="00624E03">
          <w:rPr>
            <w:noProof/>
            <w:webHidden/>
          </w:rPr>
          <w:instrText xml:space="preserve"> PAGEREF _Toc46238942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048A6528" w14:textId="6690EFB9"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43" w:history="1">
        <w:r w:rsidR="00624E03" w:rsidRPr="00BD22D1">
          <w:rPr>
            <w:rStyle w:val="Hyperlink"/>
            <w:noProof/>
            <w:lang w:val="en-GB"/>
          </w:rPr>
          <w:t>6.7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Review</w:t>
        </w:r>
        <w:r w:rsidR="00624E03">
          <w:rPr>
            <w:noProof/>
            <w:webHidden/>
          </w:rPr>
          <w:tab/>
        </w:r>
        <w:r w:rsidR="00624E03">
          <w:rPr>
            <w:noProof/>
            <w:webHidden/>
          </w:rPr>
          <w:fldChar w:fldCharType="begin"/>
        </w:r>
        <w:r w:rsidR="00624E03">
          <w:rPr>
            <w:noProof/>
            <w:webHidden/>
          </w:rPr>
          <w:instrText xml:space="preserve"> PAGEREF _Toc46238943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4C576BB3" w14:textId="0F36B50A"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4" w:history="1">
        <w:r w:rsidR="00624E03" w:rsidRPr="00BD22D1">
          <w:rPr>
            <w:rStyle w:val="Hyperlink"/>
            <w:noProof/>
            <w:lang w:val="en-GB"/>
          </w:rPr>
          <w:t>6.7.1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Review in Scenarioo</w:t>
        </w:r>
        <w:r w:rsidR="00624E03">
          <w:rPr>
            <w:noProof/>
            <w:webHidden/>
          </w:rPr>
          <w:tab/>
        </w:r>
        <w:r w:rsidR="00624E03">
          <w:rPr>
            <w:noProof/>
            <w:webHidden/>
          </w:rPr>
          <w:fldChar w:fldCharType="begin"/>
        </w:r>
        <w:r w:rsidR="00624E03">
          <w:rPr>
            <w:noProof/>
            <w:webHidden/>
          </w:rPr>
          <w:instrText xml:space="preserve"> PAGEREF _Toc46238944 \h </w:instrText>
        </w:r>
        <w:r w:rsidR="00624E03">
          <w:rPr>
            <w:noProof/>
            <w:webHidden/>
          </w:rPr>
        </w:r>
        <w:r w:rsidR="00624E03">
          <w:rPr>
            <w:noProof/>
            <w:webHidden/>
          </w:rPr>
          <w:fldChar w:fldCharType="separate"/>
        </w:r>
        <w:r w:rsidR="00624E03">
          <w:rPr>
            <w:noProof/>
            <w:webHidden/>
          </w:rPr>
          <w:t>58</w:t>
        </w:r>
        <w:r w:rsidR="00624E03">
          <w:rPr>
            <w:noProof/>
            <w:webHidden/>
          </w:rPr>
          <w:fldChar w:fldCharType="end"/>
        </w:r>
      </w:hyperlink>
    </w:p>
    <w:p w14:paraId="50CB8665" w14:textId="580DFD78"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5" w:history="1">
        <w:r w:rsidR="00624E03" w:rsidRPr="00BD22D1">
          <w:rPr>
            <w:rStyle w:val="Hyperlink"/>
            <w:noProof/>
            <w:lang w:val="en-GB"/>
          </w:rPr>
          <w:t>6.7.2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Test Report</w:t>
        </w:r>
        <w:r w:rsidR="00624E03">
          <w:rPr>
            <w:noProof/>
            <w:webHidden/>
          </w:rPr>
          <w:tab/>
        </w:r>
        <w:r w:rsidR="00624E03">
          <w:rPr>
            <w:noProof/>
            <w:webHidden/>
          </w:rPr>
          <w:fldChar w:fldCharType="begin"/>
        </w:r>
        <w:r w:rsidR="00624E03">
          <w:rPr>
            <w:noProof/>
            <w:webHidden/>
          </w:rPr>
          <w:instrText xml:space="preserve"> PAGEREF _Toc46238945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2AEFBEC3" w14:textId="74F89574"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46" w:history="1">
        <w:r w:rsidR="00624E03" w:rsidRPr="00BD22D1">
          <w:rPr>
            <w:rStyle w:val="Hyperlink"/>
            <w:noProof/>
            <w:lang w:val="en-GB"/>
          </w:rPr>
          <w:t>6.8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Implications for the Automated OQ when Adding New Functionalities</w:t>
        </w:r>
        <w:r w:rsidR="00624E03">
          <w:rPr>
            <w:noProof/>
            <w:webHidden/>
          </w:rPr>
          <w:tab/>
        </w:r>
        <w:r w:rsidR="00624E03">
          <w:rPr>
            <w:noProof/>
            <w:webHidden/>
          </w:rPr>
          <w:fldChar w:fldCharType="begin"/>
        </w:r>
        <w:r w:rsidR="00624E03">
          <w:rPr>
            <w:noProof/>
            <w:webHidden/>
          </w:rPr>
          <w:instrText xml:space="preserve"> PAGEREF _Toc46238946 \h </w:instrText>
        </w:r>
        <w:r w:rsidR="00624E03">
          <w:rPr>
            <w:noProof/>
            <w:webHidden/>
          </w:rPr>
        </w:r>
        <w:r w:rsidR="00624E03">
          <w:rPr>
            <w:noProof/>
            <w:webHidden/>
          </w:rPr>
          <w:fldChar w:fldCharType="separate"/>
        </w:r>
        <w:r w:rsidR="00624E03">
          <w:rPr>
            <w:noProof/>
            <w:webHidden/>
          </w:rPr>
          <w:t>62</w:t>
        </w:r>
        <w:r w:rsidR="00624E03">
          <w:rPr>
            <w:noProof/>
            <w:webHidden/>
          </w:rPr>
          <w:fldChar w:fldCharType="end"/>
        </w:r>
      </w:hyperlink>
    </w:p>
    <w:p w14:paraId="4A761229" w14:textId="5DEA1D94"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7" w:history="1">
        <w:r w:rsidR="00624E03" w:rsidRPr="00BD22D1">
          <w:rPr>
            <w:rStyle w:val="Hyperlink"/>
            <w:noProof/>
            <w:lang w:val="en-GB"/>
          </w:rPr>
          <w:t>6.8.1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Change Before the OQ</w:t>
        </w:r>
        <w:r w:rsidR="00624E03">
          <w:rPr>
            <w:noProof/>
            <w:webHidden/>
          </w:rPr>
          <w:tab/>
        </w:r>
        <w:r w:rsidR="00624E03">
          <w:rPr>
            <w:noProof/>
            <w:webHidden/>
          </w:rPr>
          <w:fldChar w:fldCharType="begin"/>
        </w:r>
        <w:r w:rsidR="00624E03">
          <w:rPr>
            <w:noProof/>
            <w:webHidden/>
          </w:rPr>
          <w:instrText xml:space="preserve"> PAGEREF _Toc46238947 \h </w:instrText>
        </w:r>
        <w:r w:rsidR="00624E03">
          <w:rPr>
            <w:noProof/>
            <w:webHidden/>
          </w:rPr>
        </w:r>
        <w:r w:rsidR="00624E03">
          <w:rPr>
            <w:noProof/>
            <w:webHidden/>
          </w:rPr>
          <w:fldChar w:fldCharType="separate"/>
        </w:r>
        <w:r w:rsidR="00624E03">
          <w:rPr>
            <w:noProof/>
            <w:webHidden/>
          </w:rPr>
          <w:t>63</w:t>
        </w:r>
        <w:r w:rsidR="00624E03">
          <w:rPr>
            <w:noProof/>
            <w:webHidden/>
          </w:rPr>
          <w:fldChar w:fldCharType="end"/>
        </w:r>
      </w:hyperlink>
    </w:p>
    <w:p w14:paraId="2EA38823" w14:textId="1C35BBA2" w:rsidR="00624E03" w:rsidRDefault="002E577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8" w:history="1">
        <w:r w:rsidR="00624E03" w:rsidRPr="00BD22D1">
          <w:rPr>
            <w:rStyle w:val="Hyperlink"/>
            <w:noProof/>
            <w:lang w:val="en-GB"/>
          </w:rPr>
          <w:t>6.8.2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Extension of JBA After the OQ</w:t>
        </w:r>
        <w:r w:rsidR="00624E03">
          <w:rPr>
            <w:noProof/>
            <w:webHidden/>
          </w:rPr>
          <w:tab/>
        </w:r>
        <w:r w:rsidR="00624E03">
          <w:rPr>
            <w:noProof/>
            <w:webHidden/>
          </w:rPr>
          <w:fldChar w:fldCharType="begin"/>
        </w:r>
        <w:r w:rsidR="00624E03">
          <w:rPr>
            <w:noProof/>
            <w:webHidden/>
          </w:rPr>
          <w:instrText xml:space="preserve"> PAGEREF _Toc46238948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52AA6701" w14:textId="5183A080"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49" w:history="1">
        <w:r w:rsidR="00624E03" w:rsidRPr="00BD22D1">
          <w:rPr>
            <w:rStyle w:val="Hyperlink"/>
            <w:noProof/>
            <w:lang w:val="en-GB"/>
          </w:rPr>
          <w:t>6.9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OQ Execution</w:t>
        </w:r>
        <w:r w:rsidR="00624E03">
          <w:rPr>
            <w:noProof/>
            <w:webHidden/>
          </w:rPr>
          <w:tab/>
        </w:r>
        <w:r w:rsidR="00624E03">
          <w:rPr>
            <w:noProof/>
            <w:webHidden/>
          </w:rPr>
          <w:fldChar w:fldCharType="begin"/>
        </w:r>
        <w:r w:rsidR="00624E03">
          <w:rPr>
            <w:noProof/>
            <w:webHidden/>
          </w:rPr>
          <w:instrText xml:space="preserve"> PAGEREF _Toc46238949 \h </w:instrText>
        </w:r>
        <w:r w:rsidR="00624E03">
          <w:rPr>
            <w:noProof/>
            <w:webHidden/>
          </w:rPr>
        </w:r>
        <w:r w:rsidR="00624E03">
          <w:rPr>
            <w:noProof/>
            <w:webHidden/>
          </w:rPr>
          <w:fldChar w:fldCharType="separate"/>
        </w:r>
        <w:r w:rsidR="00624E03">
          <w:rPr>
            <w:noProof/>
            <w:webHidden/>
          </w:rPr>
          <w:t>64</w:t>
        </w:r>
        <w:r w:rsidR="00624E03">
          <w:rPr>
            <w:noProof/>
            <w:webHidden/>
          </w:rPr>
          <w:fldChar w:fldCharType="end"/>
        </w:r>
      </w:hyperlink>
    </w:p>
    <w:p w14:paraId="6E3E655B" w14:textId="336C1A94" w:rsidR="00624E03" w:rsidRDefault="002E5770">
      <w:pPr>
        <w:pStyle w:val="TOC1"/>
        <w:rPr>
          <w:rFonts w:asciiTheme="minorHAnsi" w:eastAsiaTheme="minorEastAsia" w:hAnsiTheme="minorHAnsi" w:cstheme="minorBidi"/>
          <w:noProof/>
          <w:szCs w:val="22"/>
          <w:lang w:val="en-GB" w:eastAsia="en-GB"/>
        </w:rPr>
      </w:pPr>
      <w:hyperlink w:anchor="_Toc46238950" w:history="1">
        <w:r w:rsidR="00624E03" w:rsidRPr="00BD22D1">
          <w:rPr>
            <w:rStyle w:val="Hyperlink"/>
            <w:noProof/>
            <w:lang w:val="en-GB"/>
          </w:rPr>
          <w:t>7</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Prototype Audit</w:t>
        </w:r>
        <w:r w:rsidR="00624E03">
          <w:rPr>
            <w:noProof/>
            <w:webHidden/>
          </w:rPr>
          <w:tab/>
        </w:r>
        <w:r w:rsidR="00624E03">
          <w:rPr>
            <w:noProof/>
            <w:webHidden/>
          </w:rPr>
          <w:fldChar w:fldCharType="begin"/>
        </w:r>
        <w:r w:rsidR="00624E03">
          <w:rPr>
            <w:noProof/>
            <w:webHidden/>
          </w:rPr>
          <w:instrText xml:space="preserve"> PAGEREF _Toc46238950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AC345A6" w14:textId="6E49F280"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51" w:history="1">
        <w:r w:rsidR="00624E03" w:rsidRPr="00BD22D1">
          <w:rPr>
            <w:rStyle w:val="Hyperlink"/>
            <w:noProof/>
            <w:lang w:val="en-GB"/>
          </w:rPr>
          <w:t>7.1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Results of the Audit</w:t>
        </w:r>
        <w:r w:rsidR="00624E03">
          <w:rPr>
            <w:noProof/>
            <w:webHidden/>
          </w:rPr>
          <w:tab/>
        </w:r>
        <w:r w:rsidR="00624E03">
          <w:rPr>
            <w:noProof/>
            <w:webHidden/>
          </w:rPr>
          <w:fldChar w:fldCharType="begin"/>
        </w:r>
        <w:r w:rsidR="00624E03">
          <w:rPr>
            <w:noProof/>
            <w:webHidden/>
          </w:rPr>
          <w:instrText xml:space="preserve"> PAGEREF _Toc46238951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6053D93B" w14:textId="73B117B5"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52" w:history="1">
        <w:r w:rsidR="00624E03" w:rsidRPr="00BD22D1">
          <w:rPr>
            <w:rStyle w:val="Hyperlink"/>
            <w:noProof/>
            <w:lang w:val="en-GB"/>
          </w:rPr>
          <w:t>7.2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Conclusions from the audit</w:t>
        </w:r>
        <w:r w:rsidR="00624E03">
          <w:rPr>
            <w:noProof/>
            <w:webHidden/>
          </w:rPr>
          <w:tab/>
        </w:r>
        <w:r w:rsidR="00624E03">
          <w:rPr>
            <w:noProof/>
            <w:webHidden/>
          </w:rPr>
          <w:fldChar w:fldCharType="begin"/>
        </w:r>
        <w:r w:rsidR="00624E03">
          <w:rPr>
            <w:noProof/>
            <w:webHidden/>
          </w:rPr>
          <w:instrText xml:space="preserve"> PAGEREF _Toc46238952 \h </w:instrText>
        </w:r>
        <w:r w:rsidR="00624E03">
          <w:rPr>
            <w:noProof/>
            <w:webHidden/>
          </w:rPr>
        </w:r>
        <w:r w:rsidR="00624E03">
          <w:rPr>
            <w:noProof/>
            <w:webHidden/>
          </w:rPr>
          <w:fldChar w:fldCharType="separate"/>
        </w:r>
        <w:r w:rsidR="00624E03">
          <w:rPr>
            <w:noProof/>
            <w:webHidden/>
          </w:rPr>
          <w:t>65</w:t>
        </w:r>
        <w:r w:rsidR="00624E03">
          <w:rPr>
            <w:noProof/>
            <w:webHidden/>
          </w:rPr>
          <w:fldChar w:fldCharType="end"/>
        </w:r>
      </w:hyperlink>
    </w:p>
    <w:p w14:paraId="0BC183CE" w14:textId="01A53E22" w:rsidR="00624E03" w:rsidRDefault="002E5770">
      <w:pPr>
        <w:pStyle w:val="TOC1"/>
        <w:rPr>
          <w:rFonts w:asciiTheme="minorHAnsi" w:eastAsiaTheme="minorEastAsia" w:hAnsiTheme="minorHAnsi" w:cstheme="minorBidi"/>
          <w:noProof/>
          <w:szCs w:val="22"/>
          <w:lang w:val="en-GB" w:eastAsia="en-GB"/>
        </w:rPr>
      </w:pPr>
      <w:hyperlink w:anchor="_Toc46238953" w:history="1">
        <w:r w:rsidR="00624E03" w:rsidRPr="00BD22D1">
          <w:rPr>
            <w:rStyle w:val="Hyperlink"/>
            <w:noProof/>
            <w:lang w:val="en-GB"/>
          </w:rPr>
          <w:t>8</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Learnings &amp; Discussion</w:t>
        </w:r>
        <w:r w:rsidR="00624E03">
          <w:rPr>
            <w:noProof/>
            <w:webHidden/>
          </w:rPr>
          <w:tab/>
        </w:r>
        <w:r w:rsidR="00624E03">
          <w:rPr>
            <w:noProof/>
            <w:webHidden/>
          </w:rPr>
          <w:fldChar w:fldCharType="begin"/>
        </w:r>
        <w:r w:rsidR="00624E03">
          <w:rPr>
            <w:noProof/>
            <w:webHidden/>
          </w:rPr>
          <w:instrText xml:space="preserve"> PAGEREF _Toc46238953 \h </w:instrText>
        </w:r>
        <w:r w:rsidR="00624E03">
          <w:rPr>
            <w:noProof/>
            <w:webHidden/>
          </w:rPr>
        </w:r>
        <w:r w:rsidR="00624E03">
          <w:rPr>
            <w:noProof/>
            <w:webHidden/>
          </w:rPr>
          <w:fldChar w:fldCharType="separate"/>
        </w:r>
        <w:r w:rsidR="00624E03">
          <w:rPr>
            <w:noProof/>
            <w:webHidden/>
          </w:rPr>
          <w:t>66</w:t>
        </w:r>
        <w:r w:rsidR="00624E03">
          <w:rPr>
            <w:noProof/>
            <w:webHidden/>
          </w:rPr>
          <w:fldChar w:fldCharType="end"/>
        </w:r>
      </w:hyperlink>
    </w:p>
    <w:p w14:paraId="19EA215F" w14:textId="391B85AD" w:rsidR="00624E03" w:rsidRDefault="002E5770">
      <w:pPr>
        <w:pStyle w:val="TOC1"/>
        <w:rPr>
          <w:rFonts w:asciiTheme="minorHAnsi" w:eastAsiaTheme="minorEastAsia" w:hAnsiTheme="minorHAnsi" w:cstheme="minorBidi"/>
          <w:noProof/>
          <w:szCs w:val="22"/>
          <w:lang w:val="en-GB" w:eastAsia="en-GB"/>
        </w:rPr>
      </w:pPr>
      <w:hyperlink w:anchor="_Toc46238954" w:history="1">
        <w:r w:rsidR="00624E03" w:rsidRPr="00BD22D1">
          <w:rPr>
            <w:rStyle w:val="Hyperlink"/>
            <w:noProof/>
            <w:lang w:val="en-GB"/>
          </w:rPr>
          <w:t>9</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Outlook</w:t>
        </w:r>
        <w:r w:rsidR="00624E03">
          <w:rPr>
            <w:noProof/>
            <w:webHidden/>
          </w:rPr>
          <w:tab/>
        </w:r>
        <w:r w:rsidR="00624E03">
          <w:rPr>
            <w:noProof/>
            <w:webHidden/>
          </w:rPr>
          <w:fldChar w:fldCharType="begin"/>
        </w:r>
        <w:r w:rsidR="00624E03">
          <w:rPr>
            <w:noProof/>
            <w:webHidden/>
          </w:rPr>
          <w:instrText xml:space="preserve"> PAGEREF _Toc46238954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60F0171" w14:textId="0D7937C8"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55" w:history="1">
        <w:r w:rsidR="00624E03" w:rsidRPr="00BD22D1">
          <w:rPr>
            <w:rStyle w:val="Hyperlink"/>
            <w:noProof/>
            <w:lang w:val="en-GB"/>
          </w:rPr>
          <w:t>9.1</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Added Value: OQs on several Web Browsers</w:t>
        </w:r>
        <w:r w:rsidR="00624E03">
          <w:rPr>
            <w:noProof/>
            <w:webHidden/>
          </w:rPr>
          <w:tab/>
        </w:r>
        <w:r w:rsidR="00624E03">
          <w:rPr>
            <w:noProof/>
            <w:webHidden/>
          </w:rPr>
          <w:fldChar w:fldCharType="begin"/>
        </w:r>
        <w:r w:rsidR="00624E03">
          <w:rPr>
            <w:noProof/>
            <w:webHidden/>
          </w:rPr>
          <w:instrText xml:space="preserve"> PAGEREF _Toc46238955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48B73447" w14:textId="5CD6938F"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56" w:history="1">
        <w:r w:rsidR="00624E03" w:rsidRPr="00BD22D1">
          <w:rPr>
            <w:rStyle w:val="Hyperlink"/>
            <w:noProof/>
            <w:lang w:val="en-GB"/>
          </w:rPr>
          <w:t>9.2</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Further Topics to Address</w:t>
        </w:r>
        <w:r w:rsidR="00624E03">
          <w:rPr>
            <w:noProof/>
            <w:webHidden/>
          </w:rPr>
          <w:tab/>
        </w:r>
        <w:r w:rsidR="00624E03">
          <w:rPr>
            <w:noProof/>
            <w:webHidden/>
          </w:rPr>
          <w:fldChar w:fldCharType="begin"/>
        </w:r>
        <w:r w:rsidR="00624E03">
          <w:rPr>
            <w:noProof/>
            <w:webHidden/>
          </w:rPr>
          <w:instrText xml:space="preserve"> PAGEREF _Toc46238956 \h </w:instrText>
        </w:r>
        <w:r w:rsidR="00624E03">
          <w:rPr>
            <w:noProof/>
            <w:webHidden/>
          </w:rPr>
        </w:r>
        <w:r w:rsidR="00624E03">
          <w:rPr>
            <w:noProof/>
            <w:webHidden/>
          </w:rPr>
          <w:fldChar w:fldCharType="separate"/>
        </w:r>
        <w:r w:rsidR="00624E03">
          <w:rPr>
            <w:noProof/>
            <w:webHidden/>
          </w:rPr>
          <w:t>69</w:t>
        </w:r>
        <w:r w:rsidR="00624E03">
          <w:rPr>
            <w:noProof/>
            <w:webHidden/>
          </w:rPr>
          <w:fldChar w:fldCharType="end"/>
        </w:r>
      </w:hyperlink>
    </w:p>
    <w:p w14:paraId="375D54AC" w14:textId="0E541286"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57" w:history="1">
        <w:r w:rsidR="00624E03" w:rsidRPr="00BD22D1">
          <w:rPr>
            <w:rStyle w:val="Hyperlink"/>
            <w:noProof/>
            <w:lang w:val="en-GB"/>
          </w:rPr>
          <w:t>9.3</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Pharmaceutical Companies show Interest</w:t>
        </w:r>
        <w:r w:rsidR="00624E03">
          <w:rPr>
            <w:noProof/>
            <w:webHidden/>
          </w:rPr>
          <w:tab/>
        </w:r>
        <w:r w:rsidR="00624E03">
          <w:rPr>
            <w:noProof/>
            <w:webHidden/>
          </w:rPr>
          <w:fldChar w:fldCharType="begin"/>
        </w:r>
        <w:r w:rsidR="00624E03">
          <w:rPr>
            <w:noProof/>
            <w:webHidden/>
          </w:rPr>
          <w:instrText xml:space="preserve"> PAGEREF _Toc46238957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12860BE6" w14:textId="32D24CFC"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58" w:history="1">
        <w:r w:rsidR="00624E03" w:rsidRPr="00BD22D1">
          <w:rPr>
            <w:rStyle w:val="Hyperlink"/>
            <w:noProof/>
            <w:lang w:val="en-GB"/>
          </w:rPr>
          <w:t>9.4</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Automated OQ Testing and Artificial Intelligence</w:t>
        </w:r>
        <w:r w:rsidR="00624E03">
          <w:rPr>
            <w:noProof/>
            <w:webHidden/>
          </w:rPr>
          <w:tab/>
        </w:r>
        <w:r w:rsidR="00624E03">
          <w:rPr>
            <w:noProof/>
            <w:webHidden/>
          </w:rPr>
          <w:fldChar w:fldCharType="begin"/>
        </w:r>
        <w:r w:rsidR="00624E03">
          <w:rPr>
            <w:noProof/>
            <w:webHidden/>
          </w:rPr>
          <w:instrText xml:space="preserve"> PAGEREF _Toc46238958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B833FFC" w14:textId="43D26BDD" w:rsidR="00624E03" w:rsidRDefault="002E5770">
      <w:pPr>
        <w:pStyle w:val="TOC2"/>
        <w:tabs>
          <w:tab w:val="left" w:pos="1134"/>
        </w:tabs>
        <w:rPr>
          <w:rFonts w:asciiTheme="minorHAnsi" w:eastAsiaTheme="minorEastAsia" w:hAnsiTheme="minorHAnsi" w:cstheme="minorBidi"/>
          <w:noProof/>
          <w:szCs w:val="22"/>
          <w:lang w:val="en-GB" w:eastAsia="en-GB"/>
        </w:rPr>
      </w:pPr>
      <w:hyperlink w:anchor="_Toc46238959" w:history="1">
        <w:r w:rsidR="00624E03" w:rsidRPr="00BD22D1">
          <w:rPr>
            <w:rStyle w:val="Hyperlink"/>
            <w:noProof/>
            <w:lang w:val="en-GB"/>
          </w:rPr>
          <w:t>9.5</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Towards a Digital Transformation of the Software Verification Process</w:t>
        </w:r>
        <w:r w:rsidR="00624E03">
          <w:rPr>
            <w:noProof/>
            <w:webHidden/>
          </w:rPr>
          <w:tab/>
        </w:r>
        <w:r w:rsidR="00624E03">
          <w:rPr>
            <w:noProof/>
            <w:webHidden/>
          </w:rPr>
          <w:fldChar w:fldCharType="begin"/>
        </w:r>
        <w:r w:rsidR="00624E03">
          <w:rPr>
            <w:noProof/>
            <w:webHidden/>
          </w:rPr>
          <w:instrText xml:space="preserve"> PAGEREF _Toc46238959 \h </w:instrText>
        </w:r>
        <w:r w:rsidR="00624E03">
          <w:rPr>
            <w:noProof/>
            <w:webHidden/>
          </w:rPr>
        </w:r>
        <w:r w:rsidR="00624E03">
          <w:rPr>
            <w:noProof/>
            <w:webHidden/>
          </w:rPr>
          <w:fldChar w:fldCharType="separate"/>
        </w:r>
        <w:r w:rsidR="00624E03">
          <w:rPr>
            <w:noProof/>
            <w:webHidden/>
          </w:rPr>
          <w:t>70</w:t>
        </w:r>
        <w:r w:rsidR="00624E03">
          <w:rPr>
            <w:noProof/>
            <w:webHidden/>
          </w:rPr>
          <w:fldChar w:fldCharType="end"/>
        </w:r>
      </w:hyperlink>
    </w:p>
    <w:p w14:paraId="353A80B0" w14:textId="491A6962" w:rsidR="00624E03" w:rsidRDefault="002E5770">
      <w:pPr>
        <w:pStyle w:val="TOC1"/>
        <w:rPr>
          <w:rFonts w:asciiTheme="minorHAnsi" w:eastAsiaTheme="minorEastAsia" w:hAnsiTheme="minorHAnsi" w:cstheme="minorBidi"/>
          <w:noProof/>
          <w:szCs w:val="22"/>
          <w:lang w:val="en-GB" w:eastAsia="en-GB"/>
        </w:rPr>
      </w:pPr>
      <w:hyperlink w:anchor="_Toc46238960" w:history="1">
        <w:r w:rsidR="00624E03" w:rsidRPr="00BD22D1">
          <w:rPr>
            <w:rStyle w:val="Hyperlink"/>
            <w:noProof/>
            <w:lang w:val="en-GB"/>
          </w:rPr>
          <w:t>10</w:t>
        </w:r>
        <w:r w:rsidR="00624E03">
          <w:rPr>
            <w:rFonts w:asciiTheme="minorHAnsi" w:eastAsiaTheme="minorEastAsia" w:hAnsiTheme="minorHAnsi" w:cstheme="minorBidi"/>
            <w:noProof/>
            <w:szCs w:val="22"/>
            <w:lang w:val="en-GB" w:eastAsia="en-GB"/>
          </w:rPr>
          <w:tab/>
        </w:r>
        <w:r w:rsidR="00624E03" w:rsidRPr="00BD22D1">
          <w:rPr>
            <w:rStyle w:val="Hyperlink"/>
            <w:noProof/>
            <w:lang w:val="en-GB"/>
          </w:rPr>
          <w:t>Recommendation to the Attention of wega Informatik AG</w:t>
        </w:r>
        <w:r w:rsidR="00624E03">
          <w:rPr>
            <w:noProof/>
            <w:webHidden/>
          </w:rPr>
          <w:tab/>
        </w:r>
        <w:r w:rsidR="00624E03">
          <w:rPr>
            <w:noProof/>
            <w:webHidden/>
          </w:rPr>
          <w:fldChar w:fldCharType="begin"/>
        </w:r>
        <w:r w:rsidR="00624E03">
          <w:rPr>
            <w:noProof/>
            <w:webHidden/>
          </w:rPr>
          <w:instrText xml:space="preserve"> PAGEREF _Toc46238960 \h </w:instrText>
        </w:r>
        <w:r w:rsidR="00624E03">
          <w:rPr>
            <w:noProof/>
            <w:webHidden/>
          </w:rPr>
        </w:r>
        <w:r w:rsidR="00624E03">
          <w:rPr>
            <w:noProof/>
            <w:webHidden/>
          </w:rPr>
          <w:fldChar w:fldCharType="separate"/>
        </w:r>
        <w:r w:rsidR="00624E03">
          <w:rPr>
            <w:noProof/>
            <w:webHidden/>
          </w:rPr>
          <w:t>72</w:t>
        </w:r>
        <w:r w:rsidR="00624E03">
          <w:rPr>
            <w:noProof/>
            <w:webHidden/>
          </w:rPr>
          <w:fldChar w:fldCharType="end"/>
        </w:r>
      </w:hyperlink>
    </w:p>
    <w:p w14:paraId="2067A71F" w14:textId="2BF63FBD" w:rsidR="00624E03" w:rsidRDefault="002E5770">
      <w:pPr>
        <w:pStyle w:val="TOC1"/>
        <w:rPr>
          <w:rFonts w:asciiTheme="minorHAnsi" w:eastAsiaTheme="minorEastAsia" w:hAnsiTheme="minorHAnsi" w:cstheme="minorBidi"/>
          <w:noProof/>
          <w:szCs w:val="22"/>
          <w:lang w:val="en-GB" w:eastAsia="en-GB"/>
        </w:rPr>
      </w:pPr>
      <w:hyperlink w:anchor="_Toc46238961" w:history="1">
        <w:r w:rsidR="00624E03" w:rsidRPr="00BD22D1">
          <w:rPr>
            <w:rStyle w:val="Hyperlink"/>
            <w:noProof/>
            <w:lang w:val="en-GB"/>
          </w:rPr>
          <w:t>References</w:t>
        </w:r>
        <w:r w:rsidR="00624E03">
          <w:rPr>
            <w:noProof/>
            <w:webHidden/>
          </w:rPr>
          <w:tab/>
        </w:r>
        <w:r w:rsidR="00624E03">
          <w:rPr>
            <w:noProof/>
            <w:webHidden/>
          </w:rPr>
          <w:fldChar w:fldCharType="begin"/>
        </w:r>
        <w:r w:rsidR="00624E03">
          <w:rPr>
            <w:noProof/>
            <w:webHidden/>
          </w:rPr>
          <w:instrText xml:space="preserve"> PAGEREF _Toc46238961 \h </w:instrText>
        </w:r>
        <w:r w:rsidR="00624E03">
          <w:rPr>
            <w:noProof/>
            <w:webHidden/>
          </w:rPr>
        </w:r>
        <w:r w:rsidR="00624E03">
          <w:rPr>
            <w:noProof/>
            <w:webHidden/>
          </w:rPr>
          <w:fldChar w:fldCharType="separate"/>
        </w:r>
        <w:r w:rsidR="00624E03">
          <w:rPr>
            <w:noProof/>
            <w:webHidden/>
          </w:rPr>
          <w:t>73</w:t>
        </w:r>
        <w:r w:rsidR="00624E03">
          <w:rPr>
            <w:noProof/>
            <w:webHidden/>
          </w:rPr>
          <w:fldChar w:fldCharType="end"/>
        </w:r>
      </w:hyperlink>
    </w:p>
    <w:p w14:paraId="4383192B" w14:textId="1F54D6AE" w:rsidR="00624E03" w:rsidRDefault="002E5770">
      <w:pPr>
        <w:pStyle w:val="TOC1"/>
        <w:rPr>
          <w:rFonts w:asciiTheme="minorHAnsi" w:eastAsiaTheme="minorEastAsia" w:hAnsiTheme="minorHAnsi" w:cstheme="minorBidi"/>
          <w:noProof/>
          <w:szCs w:val="22"/>
          <w:lang w:val="en-GB" w:eastAsia="en-GB"/>
        </w:rPr>
      </w:pPr>
      <w:hyperlink w:anchor="_Toc46238962" w:history="1">
        <w:r w:rsidR="00624E03" w:rsidRPr="00BD22D1">
          <w:rPr>
            <w:rStyle w:val="Hyperlink"/>
            <w:noProof/>
            <w:lang w:val="en-GB"/>
          </w:rPr>
          <w:t>List of Figures</w:t>
        </w:r>
        <w:r w:rsidR="00624E03">
          <w:rPr>
            <w:noProof/>
            <w:webHidden/>
          </w:rPr>
          <w:tab/>
        </w:r>
        <w:r w:rsidR="00624E03">
          <w:rPr>
            <w:noProof/>
            <w:webHidden/>
          </w:rPr>
          <w:fldChar w:fldCharType="begin"/>
        </w:r>
        <w:r w:rsidR="00624E03">
          <w:rPr>
            <w:noProof/>
            <w:webHidden/>
          </w:rPr>
          <w:instrText xml:space="preserve"> PAGEREF _Toc46238962 \h </w:instrText>
        </w:r>
        <w:r w:rsidR="00624E03">
          <w:rPr>
            <w:noProof/>
            <w:webHidden/>
          </w:rPr>
        </w:r>
        <w:r w:rsidR="00624E03">
          <w:rPr>
            <w:noProof/>
            <w:webHidden/>
          </w:rPr>
          <w:fldChar w:fldCharType="separate"/>
        </w:r>
        <w:r w:rsidR="00624E03">
          <w:rPr>
            <w:noProof/>
            <w:webHidden/>
          </w:rPr>
          <w:t>78</w:t>
        </w:r>
        <w:r w:rsidR="00624E03">
          <w:rPr>
            <w:noProof/>
            <w:webHidden/>
          </w:rPr>
          <w:fldChar w:fldCharType="end"/>
        </w:r>
      </w:hyperlink>
    </w:p>
    <w:p w14:paraId="17695659" w14:textId="74B3A33D" w:rsidR="00624E03" w:rsidRDefault="002E5770">
      <w:pPr>
        <w:pStyle w:val="TOC1"/>
        <w:rPr>
          <w:rFonts w:asciiTheme="minorHAnsi" w:eastAsiaTheme="minorEastAsia" w:hAnsiTheme="minorHAnsi" w:cstheme="minorBidi"/>
          <w:noProof/>
          <w:szCs w:val="22"/>
          <w:lang w:val="en-GB" w:eastAsia="en-GB"/>
        </w:rPr>
      </w:pPr>
      <w:hyperlink w:anchor="_Toc46238963" w:history="1">
        <w:r w:rsidR="00624E03" w:rsidRPr="00BD22D1">
          <w:rPr>
            <w:rStyle w:val="Hyperlink"/>
            <w:noProof/>
            <w:lang w:val="en-GB"/>
          </w:rPr>
          <w:t>List of Abbreviations</w:t>
        </w:r>
        <w:r w:rsidR="00624E03">
          <w:rPr>
            <w:noProof/>
            <w:webHidden/>
          </w:rPr>
          <w:tab/>
        </w:r>
        <w:r w:rsidR="00624E03">
          <w:rPr>
            <w:noProof/>
            <w:webHidden/>
          </w:rPr>
          <w:fldChar w:fldCharType="begin"/>
        </w:r>
        <w:r w:rsidR="00624E03">
          <w:rPr>
            <w:noProof/>
            <w:webHidden/>
          </w:rPr>
          <w:instrText xml:space="preserve"> PAGEREF _Toc46238963 \h </w:instrText>
        </w:r>
        <w:r w:rsidR="00624E03">
          <w:rPr>
            <w:noProof/>
            <w:webHidden/>
          </w:rPr>
        </w:r>
        <w:r w:rsidR="00624E03">
          <w:rPr>
            <w:noProof/>
            <w:webHidden/>
          </w:rPr>
          <w:fldChar w:fldCharType="separate"/>
        </w:r>
        <w:r w:rsidR="00624E03">
          <w:rPr>
            <w:noProof/>
            <w:webHidden/>
          </w:rPr>
          <w:t>80</w:t>
        </w:r>
        <w:r w:rsidR="00624E03">
          <w:rPr>
            <w:noProof/>
            <w:webHidden/>
          </w:rPr>
          <w:fldChar w:fldCharType="end"/>
        </w:r>
      </w:hyperlink>
    </w:p>
    <w:p w14:paraId="3F225200" w14:textId="0B0BF199" w:rsidR="00624E03" w:rsidRDefault="002E5770">
      <w:pPr>
        <w:pStyle w:val="TOC1"/>
        <w:rPr>
          <w:rFonts w:asciiTheme="minorHAnsi" w:eastAsiaTheme="minorEastAsia" w:hAnsiTheme="minorHAnsi" w:cstheme="minorBidi"/>
          <w:noProof/>
          <w:szCs w:val="22"/>
          <w:lang w:val="en-GB" w:eastAsia="en-GB"/>
        </w:rPr>
      </w:pPr>
      <w:hyperlink w:anchor="_Toc46238964" w:history="1">
        <w:r w:rsidR="00624E03" w:rsidRPr="00BD22D1">
          <w:rPr>
            <w:rStyle w:val="Hyperlink"/>
            <w:noProof/>
            <w:lang w:val="en-GB"/>
          </w:rPr>
          <w:t>Appendix I: Helpful Sites Used for the Prototype Implementation</w:t>
        </w:r>
        <w:r w:rsidR="00624E03">
          <w:rPr>
            <w:noProof/>
            <w:webHidden/>
          </w:rPr>
          <w:tab/>
        </w:r>
        <w:r w:rsidR="00624E03">
          <w:rPr>
            <w:noProof/>
            <w:webHidden/>
          </w:rPr>
          <w:fldChar w:fldCharType="begin"/>
        </w:r>
        <w:r w:rsidR="00624E03">
          <w:rPr>
            <w:noProof/>
            <w:webHidden/>
          </w:rPr>
          <w:instrText xml:space="preserve"> PAGEREF _Toc46238964 \h </w:instrText>
        </w:r>
        <w:r w:rsidR="00624E03">
          <w:rPr>
            <w:noProof/>
            <w:webHidden/>
          </w:rPr>
        </w:r>
        <w:r w:rsidR="00624E03">
          <w:rPr>
            <w:noProof/>
            <w:webHidden/>
          </w:rPr>
          <w:fldChar w:fldCharType="separate"/>
        </w:r>
        <w:r w:rsidR="00624E03">
          <w:rPr>
            <w:noProof/>
            <w:webHidden/>
          </w:rPr>
          <w:t>81</w:t>
        </w:r>
        <w:r w:rsidR="00624E03">
          <w:rPr>
            <w:noProof/>
            <w:webHidden/>
          </w:rPr>
          <w:fldChar w:fldCharType="end"/>
        </w:r>
      </w:hyperlink>
    </w:p>
    <w:p w14:paraId="22B09049" w14:textId="6C21D207" w:rsidR="00624E03" w:rsidRDefault="002E5770">
      <w:pPr>
        <w:pStyle w:val="TOC1"/>
        <w:rPr>
          <w:rFonts w:asciiTheme="minorHAnsi" w:eastAsiaTheme="minorEastAsia" w:hAnsiTheme="minorHAnsi" w:cstheme="minorBidi"/>
          <w:noProof/>
          <w:szCs w:val="22"/>
          <w:lang w:val="en-GB" w:eastAsia="en-GB"/>
        </w:rPr>
      </w:pPr>
      <w:hyperlink w:anchor="_Toc46238965" w:history="1">
        <w:r w:rsidR="00624E03" w:rsidRPr="00BD22D1">
          <w:rPr>
            <w:rStyle w:val="Hyperlink"/>
            <w:noProof/>
            <w:lang w:val="en-GB"/>
          </w:rPr>
          <w:t>Appendix II: Version control files JBA (POM/package.json)</w:t>
        </w:r>
        <w:r w:rsidR="00624E03">
          <w:rPr>
            <w:noProof/>
            <w:webHidden/>
          </w:rPr>
          <w:tab/>
        </w:r>
        <w:r w:rsidR="00624E03">
          <w:rPr>
            <w:noProof/>
            <w:webHidden/>
          </w:rPr>
          <w:fldChar w:fldCharType="begin"/>
        </w:r>
        <w:r w:rsidR="00624E03">
          <w:rPr>
            <w:noProof/>
            <w:webHidden/>
          </w:rPr>
          <w:instrText xml:space="preserve"> PAGEREF _Toc46238965 \h </w:instrText>
        </w:r>
        <w:r w:rsidR="00624E03">
          <w:rPr>
            <w:noProof/>
            <w:webHidden/>
          </w:rPr>
        </w:r>
        <w:r w:rsidR="00624E03">
          <w:rPr>
            <w:noProof/>
            <w:webHidden/>
          </w:rPr>
          <w:fldChar w:fldCharType="separate"/>
        </w:r>
        <w:r w:rsidR="00624E03">
          <w:rPr>
            <w:noProof/>
            <w:webHidden/>
          </w:rPr>
          <w:t>82</w:t>
        </w:r>
        <w:r w:rsidR="00624E03">
          <w:rPr>
            <w:noProof/>
            <w:webHidden/>
          </w:rPr>
          <w:fldChar w:fldCharType="end"/>
        </w:r>
      </w:hyperlink>
    </w:p>
    <w:p w14:paraId="6A9C0287" w14:textId="6ACCC2AA" w:rsidR="00624E03" w:rsidRDefault="002E5770">
      <w:pPr>
        <w:pStyle w:val="TOC1"/>
        <w:rPr>
          <w:rFonts w:asciiTheme="minorHAnsi" w:eastAsiaTheme="minorEastAsia" w:hAnsiTheme="minorHAnsi" w:cstheme="minorBidi"/>
          <w:noProof/>
          <w:szCs w:val="22"/>
          <w:lang w:val="en-GB" w:eastAsia="en-GB"/>
        </w:rPr>
      </w:pPr>
      <w:hyperlink w:anchor="_Toc46238966" w:history="1">
        <w:r w:rsidR="00624E03" w:rsidRPr="00BD22D1">
          <w:rPr>
            <w:rStyle w:val="Hyperlink"/>
            <w:noProof/>
            <w:lang w:val="en-GB"/>
          </w:rPr>
          <w:t>Appendix III: Version control file OQ Test App (POM)</w:t>
        </w:r>
        <w:r w:rsidR="00624E03">
          <w:rPr>
            <w:noProof/>
            <w:webHidden/>
          </w:rPr>
          <w:tab/>
        </w:r>
        <w:r w:rsidR="00624E03">
          <w:rPr>
            <w:noProof/>
            <w:webHidden/>
          </w:rPr>
          <w:fldChar w:fldCharType="begin"/>
        </w:r>
        <w:r w:rsidR="00624E03">
          <w:rPr>
            <w:noProof/>
            <w:webHidden/>
          </w:rPr>
          <w:instrText xml:space="preserve"> PAGEREF _Toc46238966 \h </w:instrText>
        </w:r>
        <w:r w:rsidR="00624E03">
          <w:rPr>
            <w:noProof/>
            <w:webHidden/>
          </w:rPr>
        </w:r>
        <w:r w:rsidR="00624E03">
          <w:rPr>
            <w:noProof/>
            <w:webHidden/>
          </w:rPr>
          <w:fldChar w:fldCharType="separate"/>
        </w:r>
        <w:r w:rsidR="00624E03">
          <w:rPr>
            <w:noProof/>
            <w:webHidden/>
          </w:rPr>
          <w:t>86</w:t>
        </w:r>
        <w:r w:rsidR="00624E03">
          <w:rPr>
            <w:noProof/>
            <w:webHidden/>
          </w:rPr>
          <w:fldChar w:fldCharType="end"/>
        </w:r>
      </w:hyperlink>
    </w:p>
    <w:p w14:paraId="7E19F637" w14:textId="12662701" w:rsidR="00624E03" w:rsidRDefault="002E5770">
      <w:pPr>
        <w:pStyle w:val="TOC1"/>
        <w:rPr>
          <w:rFonts w:asciiTheme="minorHAnsi" w:eastAsiaTheme="minorEastAsia" w:hAnsiTheme="minorHAnsi" w:cstheme="minorBidi"/>
          <w:noProof/>
          <w:szCs w:val="22"/>
          <w:lang w:val="en-GB" w:eastAsia="en-GB"/>
        </w:rPr>
      </w:pPr>
      <w:hyperlink w:anchor="_Toc46238967" w:history="1">
        <w:r w:rsidR="00624E03" w:rsidRPr="00BD22D1">
          <w:rPr>
            <w:rStyle w:val="Hyperlink"/>
            <w:noProof/>
            <w:lang w:val="en-GB"/>
          </w:rPr>
          <w:t>Appendix IV: Feature File – Participant Overview</w:t>
        </w:r>
        <w:r w:rsidR="00624E03">
          <w:rPr>
            <w:noProof/>
            <w:webHidden/>
          </w:rPr>
          <w:tab/>
        </w:r>
        <w:r w:rsidR="00624E03">
          <w:rPr>
            <w:noProof/>
            <w:webHidden/>
          </w:rPr>
          <w:fldChar w:fldCharType="begin"/>
        </w:r>
        <w:r w:rsidR="00624E03">
          <w:rPr>
            <w:noProof/>
            <w:webHidden/>
          </w:rPr>
          <w:instrText xml:space="preserve"> PAGEREF _Toc46238967 \h </w:instrText>
        </w:r>
        <w:r w:rsidR="00624E03">
          <w:rPr>
            <w:noProof/>
            <w:webHidden/>
          </w:rPr>
        </w:r>
        <w:r w:rsidR="00624E03">
          <w:rPr>
            <w:noProof/>
            <w:webHidden/>
          </w:rPr>
          <w:fldChar w:fldCharType="separate"/>
        </w:r>
        <w:r w:rsidR="00624E03">
          <w:rPr>
            <w:noProof/>
            <w:webHidden/>
          </w:rPr>
          <w:t>88</w:t>
        </w:r>
        <w:r w:rsidR="00624E03">
          <w:rPr>
            <w:noProof/>
            <w:webHidden/>
          </w:rPr>
          <w:fldChar w:fldCharType="end"/>
        </w:r>
      </w:hyperlink>
    </w:p>
    <w:p w14:paraId="4507A1E1" w14:textId="1D9CB800" w:rsidR="00624E03" w:rsidRDefault="002E5770">
      <w:pPr>
        <w:pStyle w:val="TOC1"/>
        <w:rPr>
          <w:rFonts w:asciiTheme="minorHAnsi" w:eastAsiaTheme="minorEastAsia" w:hAnsiTheme="minorHAnsi" w:cstheme="minorBidi"/>
          <w:noProof/>
          <w:szCs w:val="22"/>
          <w:lang w:val="en-GB" w:eastAsia="en-GB"/>
        </w:rPr>
      </w:pPr>
      <w:hyperlink w:anchor="_Toc46238968" w:history="1">
        <w:r w:rsidR="00624E03" w:rsidRPr="00BD22D1">
          <w:rPr>
            <w:rStyle w:val="Hyperlink"/>
            <w:noProof/>
            <w:lang w:val="en-GB"/>
          </w:rPr>
          <w:t>Appendix V:  Feature File – Participant Registration</w:t>
        </w:r>
        <w:r w:rsidR="00624E03">
          <w:rPr>
            <w:noProof/>
            <w:webHidden/>
          </w:rPr>
          <w:tab/>
        </w:r>
        <w:r w:rsidR="00624E03">
          <w:rPr>
            <w:noProof/>
            <w:webHidden/>
          </w:rPr>
          <w:fldChar w:fldCharType="begin"/>
        </w:r>
        <w:r w:rsidR="00624E03">
          <w:rPr>
            <w:noProof/>
            <w:webHidden/>
          </w:rPr>
          <w:instrText xml:space="preserve"> PAGEREF _Toc46238968 \h </w:instrText>
        </w:r>
        <w:r w:rsidR="00624E03">
          <w:rPr>
            <w:noProof/>
            <w:webHidden/>
          </w:rPr>
        </w:r>
        <w:r w:rsidR="00624E03">
          <w:rPr>
            <w:noProof/>
            <w:webHidden/>
          </w:rPr>
          <w:fldChar w:fldCharType="separate"/>
        </w:r>
        <w:r w:rsidR="00624E03">
          <w:rPr>
            <w:noProof/>
            <w:webHidden/>
          </w:rPr>
          <w:t>89</w:t>
        </w:r>
        <w:r w:rsidR="00624E03">
          <w:rPr>
            <w:noProof/>
            <w:webHidden/>
          </w:rPr>
          <w:fldChar w:fldCharType="end"/>
        </w:r>
      </w:hyperlink>
    </w:p>
    <w:p w14:paraId="50D9FEFE" w14:textId="415AD69C" w:rsidR="00624E03" w:rsidRDefault="002E5770">
      <w:pPr>
        <w:pStyle w:val="TOC1"/>
        <w:rPr>
          <w:rFonts w:asciiTheme="minorHAnsi" w:eastAsiaTheme="minorEastAsia" w:hAnsiTheme="minorHAnsi" w:cstheme="minorBidi"/>
          <w:noProof/>
          <w:szCs w:val="22"/>
          <w:lang w:val="en-GB" w:eastAsia="en-GB"/>
        </w:rPr>
      </w:pPr>
      <w:hyperlink w:anchor="_Toc46238969" w:history="1">
        <w:r w:rsidR="00624E03" w:rsidRPr="00BD22D1">
          <w:rPr>
            <w:rStyle w:val="Hyperlink"/>
            <w:noProof/>
            <w:lang w:val="en-GB"/>
          </w:rPr>
          <w:t>Appendix VI: Feature File – Baseline Weight Measurement</w:t>
        </w:r>
        <w:r w:rsidR="00624E03">
          <w:rPr>
            <w:noProof/>
            <w:webHidden/>
          </w:rPr>
          <w:tab/>
        </w:r>
        <w:r w:rsidR="00624E03">
          <w:rPr>
            <w:noProof/>
            <w:webHidden/>
          </w:rPr>
          <w:fldChar w:fldCharType="begin"/>
        </w:r>
        <w:r w:rsidR="00624E03">
          <w:rPr>
            <w:noProof/>
            <w:webHidden/>
          </w:rPr>
          <w:instrText xml:space="preserve"> PAGEREF _Toc46238969 \h </w:instrText>
        </w:r>
        <w:r w:rsidR="00624E03">
          <w:rPr>
            <w:noProof/>
            <w:webHidden/>
          </w:rPr>
        </w:r>
        <w:r w:rsidR="00624E03">
          <w:rPr>
            <w:noProof/>
            <w:webHidden/>
          </w:rPr>
          <w:fldChar w:fldCharType="separate"/>
        </w:r>
        <w:r w:rsidR="00624E03">
          <w:rPr>
            <w:noProof/>
            <w:webHidden/>
          </w:rPr>
          <w:t>92</w:t>
        </w:r>
        <w:r w:rsidR="00624E03">
          <w:rPr>
            <w:noProof/>
            <w:webHidden/>
          </w:rPr>
          <w:fldChar w:fldCharType="end"/>
        </w:r>
      </w:hyperlink>
    </w:p>
    <w:p w14:paraId="56183056" w14:textId="20A75755" w:rsidR="00624E03" w:rsidRDefault="002E5770">
      <w:pPr>
        <w:pStyle w:val="TOC1"/>
        <w:rPr>
          <w:rFonts w:asciiTheme="minorHAnsi" w:eastAsiaTheme="minorEastAsia" w:hAnsiTheme="minorHAnsi" w:cstheme="minorBidi"/>
          <w:noProof/>
          <w:szCs w:val="22"/>
          <w:lang w:val="en-GB" w:eastAsia="en-GB"/>
        </w:rPr>
      </w:pPr>
      <w:hyperlink w:anchor="_Toc46238970" w:history="1">
        <w:r w:rsidR="00624E03" w:rsidRPr="00BD22D1">
          <w:rPr>
            <w:rStyle w:val="Hyperlink"/>
            <w:noProof/>
            <w:lang w:val="en-GB"/>
          </w:rPr>
          <w:t>Appendix VII: Feature File – Consent Management</w:t>
        </w:r>
        <w:r w:rsidR="00624E03">
          <w:rPr>
            <w:noProof/>
            <w:webHidden/>
          </w:rPr>
          <w:tab/>
        </w:r>
        <w:r w:rsidR="00624E03">
          <w:rPr>
            <w:noProof/>
            <w:webHidden/>
          </w:rPr>
          <w:fldChar w:fldCharType="begin"/>
        </w:r>
        <w:r w:rsidR="00624E03">
          <w:rPr>
            <w:noProof/>
            <w:webHidden/>
          </w:rPr>
          <w:instrText xml:space="preserve"> PAGEREF _Toc46238970 \h </w:instrText>
        </w:r>
        <w:r w:rsidR="00624E03">
          <w:rPr>
            <w:noProof/>
            <w:webHidden/>
          </w:rPr>
        </w:r>
        <w:r w:rsidR="00624E03">
          <w:rPr>
            <w:noProof/>
            <w:webHidden/>
          </w:rPr>
          <w:fldChar w:fldCharType="separate"/>
        </w:r>
        <w:r w:rsidR="00624E03">
          <w:rPr>
            <w:noProof/>
            <w:webHidden/>
          </w:rPr>
          <w:t>94</w:t>
        </w:r>
        <w:r w:rsidR="00624E03">
          <w:rPr>
            <w:noProof/>
            <w:webHidden/>
          </w:rPr>
          <w:fldChar w:fldCharType="end"/>
        </w:r>
      </w:hyperlink>
    </w:p>
    <w:p w14:paraId="790339D1" w14:textId="6169CF86" w:rsidR="00624E03" w:rsidRDefault="002E5770">
      <w:pPr>
        <w:pStyle w:val="TOC1"/>
        <w:rPr>
          <w:rFonts w:asciiTheme="minorHAnsi" w:eastAsiaTheme="minorEastAsia" w:hAnsiTheme="minorHAnsi" w:cstheme="minorBidi"/>
          <w:noProof/>
          <w:szCs w:val="22"/>
          <w:lang w:val="en-GB" w:eastAsia="en-GB"/>
        </w:rPr>
      </w:pPr>
      <w:hyperlink w:anchor="_Toc46238971" w:history="1">
        <w:r w:rsidR="00624E03" w:rsidRPr="00BD22D1">
          <w:rPr>
            <w:rStyle w:val="Hyperlink"/>
            <w:noProof/>
            <w:lang w:val="en-GB"/>
          </w:rPr>
          <w:t>Appendix VIII: Glue Code – Test Context</w:t>
        </w:r>
        <w:r w:rsidR="00624E03">
          <w:rPr>
            <w:noProof/>
            <w:webHidden/>
          </w:rPr>
          <w:tab/>
        </w:r>
        <w:r w:rsidR="00624E03">
          <w:rPr>
            <w:noProof/>
            <w:webHidden/>
          </w:rPr>
          <w:fldChar w:fldCharType="begin"/>
        </w:r>
        <w:r w:rsidR="00624E03">
          <w:rPr>
            <w:noProof/>
            <w:webHidden/>
          </w:rPr>
          <w:instrText xml:space="preserve"> PAGEREF _Toc46238971 \h </w:instrText>
        </w:r>
        <w:r w:rsidR="00624E03">
          <w:rPr>
            <w:noProof/>
            <w:webHidden/>
          </w:rPr>
        </w:r>
        <w:r w:rsidR="00624E03">
          <w:rPr>
            <w:noProof/>
            <w:webHidden/>
          </w:rPr>
          <w:fldChar w:fldCharType="separate"/>
        </w:r>
        <w:r w:rsidR="00624E03">
          <w:rPr>
            <w:noProof/>
            <w:webHidden/>
          </w:rPr>
          <w:t>95</w:t>
        </w:r>
        <w:r w:rsidR="00624E03">
          <w:rPr>
            <w:noProof/>
            <w:webHidden/>
          </w:rPr>
          <w:fldChar w:fldCharType="end"/>
        </w:r>
      </w:hyperlink>
    </w:p>
    <w:p w14:paraId="0BCDFA52" w14:textId="5D81E33D" w:rsidR="00624E03" w:rsidRDefault="002E5770">
      <w:pPr>
        <w:pStyle w:val="TOC1"/>
        <w:rPr>
          <w:rFonts w:asciiTheme="minorHAnsi" w:eastAsiaTheme="minorEastAsia" w:hAnsiTheme="minorHAnsi" w:cstheme="minorBidi"/>
          <w:noProof/>
          <w:szCs w:val="22"/>
          <w:lang w:val="en-GB" w:eastAsia="en-GB"/>
        </w:rPr>
      </w:pPr>
      <w:hyperlink w:anchor="_Toc46238972" w:history="1">
        <w:r w:rsidR="00624E03" w:rsidRPr="00BD22D1">
          <w:rPr>
            <w:rStyle w:val="Hyperlink"/>
            <w:noProof/>
            <w:lang w:val="en-GB"/>
          </w:rPr>
          <w:t>Appendix IX: Glue Code – General StepDefs</w:t>
        </w:r>
        <w:r w:rsidR="00624E03">
          <w:rPr>
            <w:noProof/>
            <w:webHidden/>
          </w:rPr>
          <w:tab/>
        </w:r>
        <w:r w:rsidR="00624E03">
          <w:rPr>
            <w:noProof/>
            <w:webHidden/>
          </w:rPr>
          <w:fldChar w:fldCharType="begin"/>
        </w:r>
        <w:r w:rsidR="00624E03">
          <w:rPr>
            <w:noProof/>
            <w:webHidden/>
          </w:rPr>
          <w:instrText xml:space="preserve"> PAGEREF _Toc46238972 \h </w:instrText>
        </w:r>
        <w:r w:rsidR="00624E03">
          <w:rPr>
            <w:noProof/>
            <w:webHidden/>
          </w:rPr>
        </w:r>
        <w:r w:rsidR="00624E03">
          <w:rPr>
            <w:noProof/>
            <w:webHidden/>
          </w:rPr>
          <w:fldChar w:fldCharType="separate"/>
        </w:r>
        <w:r w:rsidR="00624E03">
          <w:rPr>
            <w:noProof/>
            <w:webHidden/>
          </w:rPr>
          <w:t>97</w:t>
        </w:r>
        <w:r w:rsidR="00624E03">
          <w:rPr>
            <w:noProof/>
            <w:webHidden/>
          </w:rPr>
          <w:fldChar w:fldCharType="end"/>
        </w:r>
      </w:hyperlink>
    </w:p>
    <w:p w14:paraId="7808C4C6" w14:textId="4507B04A" w:rsidR="00624E03" w:rsidRDefault="002E5770">
      <w:pPr>
        <w:pStyle w:val="TOC1"/>
        <w:rPr>
          <w:rFonts w:asciiTheme="minorHAnsi" w:eastAsiaTheme="minorEastAsia" w:hAnsiTheme="minorHAnsi" w:cstheme="minorBidi"/>
          <w:noProof/>
          <w:szCs w:val="22"/>
          <w:lang w:val="en-GB" w:eastAsia="en-GB"/>
        </w:rPr>
      </w:pPr>
      <w:hyperlink w:anchor="_Toc46238973" w:history="1">
        <w:r w:rsidR="00624E03" w:rsidRPr="00BD22D1">
          <w:rPr>
            <w:rStyle w:val="Hyperlink"/>
            <w:noProof/>
            <w:lang w:val="en-GB"/>
          </w:rPr>
          <w:t>Appendix X: Glue Code – Participant Overview StepDefs</w:t>
        </w:r>
        <w:r w:rsidR="00624E03">
          <w:rPr>
            <w:noProof/>
            <w:webHidden/>
          </w:rPr>
          <w:tab/>
        </w:r>
        <w:r w:rsidR="00624E03">
          <w:rPr>
            <w:noProof/>
            <w:webHidden/>
          </w:rPr>
          <w:fldChar w:fldCharType="begin"/>
        </w:r>
        <w:r w:rsidR="00624E03">
          <w:rPr>
            <w:noProof/>
            <w:webHidden/>
          </w:rPr>
          <w:instrText xml:space="preserve"> PAGEREF _Toc46238973 \h </w:instrText>
        </w:r>
        <w:r w:rsidR="00624E03">
          <w:rPr>
            <w:noProof/>
            <w:webHidden/>
          </w:rPr>
        </w:r>
        <w:r w:rsidR="00624E03">
          <w:rPr>
            <w:noProof/>
            <w:webHidden/>
          </w:rPr>
          <w:fldChar w:fldCharType="separate"/>
        </w:r>
        <w:r w:rsidR="00624E03">
          <w:rPr>
            <w:noProof/>
            <w:webHidden/>
          </w:rPr>
          <w:t>98</w:t>
        </w:r>
        <w:r w:rsidR="00624E03">
          <w:rPr>
            <w:noProof/>
            <w:webHidden/>
          </w:rPr>
          <w:fldChar w:fldCharType="end"/>
        </w:r>
      </w:hyperlink>
    </w:p>
    <w:p w14:paraId="0371C77C" w14:textId="676AAEDF" w:rsidR="00624E03" w:rsidRDefault="002E5770">
      <w:pPr>
        <w:pStyle w:val="TOC1"/>
        <w:rPr>
          <w:rFonts w:asciiTheme="minorHAnsi" w:eastAsiaTheme="minorEastAsia" w:hAnsiTheme="minorHAnsi" w:cstheme="minorBidi"/>
          <w:noProof/>
          <w:szCs w:val="22"/>
          <w:lang w:val="en-GB" w:eastAsia="en-GB"/>
        </w:rPr>
      </w:pPr>
      <w:hyperlink w:anchor="_Toc46238974" w:history="1">
        <w:r w:rsidR="00624E03" w:rsidRPr="00BD22D1">
          <w:rPr>
            <w:rStyle w:val="Hyperlink"/>
            <w:noProof/>
            <w:lang w:val="en-GB"/>
          </w:rPr>
          <w:t>Appendix XI: Glue Code – Participant Registration StepDefs</w:t>
        </w:r>
        <w:r w:rsidR="00624E03">
          <w:rPr>
            <w:noProof/>
            <w:webHidden/>
          </w:rPr>
          <w:tab/>
        </w:r>
        <w:r w:rsidR="00624E03">
          <w:rPr>
            <w:noProof/>
            <w:webHidden/>
          </w:rPr>
          <w:fldChar w:fldCharType="begin"/>
        </w:r>
        <w:r w:rsidR="00624E03">
          <w:rPr>
            <w:noProof/>
            <w:webHidden/>
          </w:rPr>
          <w:instrText xml:space="preserve"> PAGEREF _Toc46238974 \h </w:instrText>
        </w:r>
        <w:r w:rsidR="00624E03">
          <w:rPr>
            <w:noProof/>
            <w:webHidden/>
          </w:rPr>
        </w:r>
        <w:r w:rsidR="00624E03">
          <w:rPr>
            <w:noProof/>
            <w:webHidden/>
          </w:rPr>
          <w:fldChar w:fldCharType="separate"/>
        </w:r>
        <w:r w:rsidR="00624E03">
          <w:rPr>
            <w:noProof/>
            <w:webHidden/>
          </w:rPr>
          <w:t>100</w:t>
        </w:r>
        <w:r w:rsidR="00624E03">
          <w:rPr>
            <w:noProof/>
            <w:webHidden/>
          </w:rPr>
          <w:fldChar w:fldCharType="end"/>
        </w:r>
      </w:hyperlink>
    </w:p>
    <w:p w14:paraId="3EFE94B9" w14:textId="3A9D4BD5" w:rsidR="00624E03" w:rsidRDefault="002E5770">
      <w:pPr>
        <w:pStyle w:val="TOC1"/>
        <w:rPr>
          <w:rFonts w:asciiTheme="minorHAnsi" w:eastAsiaTheme="minorEastAsia" w:hAnsiTheme="minorHAnsi" w:cstheme="minorBidi"/>
          <w:noProof/>
          <w:szCs w:val="22"/>
          <w:lang w:val="en-GB" w:eastAsia="en-GB"/>
        </w:rPr>
      </w:pPr>
      <w:hyperlink w:anchor="_Toc46238975" w:history="1">
        <w:r w:rsidR="00624E03" w:rsidRPr="00BD22D1">
          <w:rPr>
            <w:rStyle w:val="Hyperlink"/>
            <w:noProof/>
            <w:lang w:val="en-GB"/>
          </w:rPr>
          <w:t>Appendix XII: Glue Code – Participant Detail StepDefs</w:t>
        </w:r>
        <w:r w:rsidR="00624E03">
          <w:rPr>
            <w:noProof/>
            <w:webHidden/>
          </w:rPr>
          <w:tab/>
        </w:r>
        <w:r w:rsidR="00624E03">
          <w:rPr>
            <w:noProof/>
            <w:webHidden/>
          </w:rPr>
          <w:fldChar w:fldCharType="begin"/>
        </w:r>
        <w:r w:rsidR="00624E03">
          <w:rPr>
            <w:noProof/>
            <w:webHidden/>
          </w:rPr>
          <w:instrText xml:space="preserve"> PAGEREF _Toc46238975 \h </w:instrText>
        </w:r>
        <w:r w:rsidR="00624E03">
          <w:rPr>
            <w:noProof/>
            <w:webHidden/>
          </w:rPr>
        </w:r>
        <w:r w:rsidR="00624E03">
          <w:rPr>
            <w:noProof/>
            <w:webHidden/>
          </w:rPr>
          <w:fldChar w:fldCharType="separate"/>
        </w:r>
        <w:r w:rsidR="00624E03">
          <w:rPr>
            <w:noProof/>
            <w:webHidden/>
          </w:rPr>
          <w:t>101</w:t>
        </w:r>
        <w:r w:rsidR="00624E03">
          <w:rPr>
            <w:noProof/>
            <w:webHidden/>
          </w:rPr>
          <w:fldChar w:fldCharType="end"/>
        </w:r>
      </w:hyperlink>
    </w:p>
    <w:p w14:paraId="479C4B48" w14:textId="356CB8DA" w:rsidR="00624E03" w:rsidRDefault="002E5770">
      <w:pPr>
        <w:pStyle w:val="TOC1"/>
        <w:rPr>
          <w:rFonts w:asciiTheme="minorHAnsi" w:eastAsiaTheme="minorEastAsia" w:hAnsiTheme="minorHAnsi" w:cstheme="minorBidi"/>
          <w:noProof/>
          <w:szCs w:val="22"/>
          <w:lang w:val="en-GB" w:eastAsia="en-GB"/>
        </w:rPr>
      </w:pPr>
      <w:hyperlink w:anchor="_Toc46238976" w:history="1">
        <w:r w:rsidR="00624E03" w:rsidRPr="00BD22D1">
          <w:rPr>
            <w:rStyle w:val="Hyperlink"/>
            <w:noProof/>
            <w:lang w:val="en-GB"/>
          </w:rPr>
          <w:t>Appendix XIII: Glue Code – Helper Classes</w:t>
        </w:r>
        <w:r w:rsidR="00624E03">
          <w:rPr>
            <w:noProof/>
            <w:webHidden/>
          </w:rPr>
          <w:tab/>
        </w:r>
        <w:r w:rsidR="00624E03">
          <w:rPr>
            <w:noProof/>
            <w:webHidden/>
          </w:rPr>
          <w:fldChar w:fldCharType="begin"/>
        </w:r>
        <w:r w:rsidR="00624E03">
          <w:rPr>
            <w:noProof/>
            <w:webHidden/>
          </w:rPr>
          <w:instrText xml:space="preserve"> PAGEREF _Toc46238976 \h </w:instrText>
        </w:r>
        <w:r w:rsidR="00624E03">
          <w:rPr>
            <w:noProof/>
            <w:webHidden/>
          </w:rPr>
        </w:r>
        <w:r w:rsidR="00624E03">
          <w:rPr>
            <w:noProof/>
            <w:webHidden/>
          </w:rPr>
          <w:fldChar w:fldCharType="separate"/>
        </w:r>
        <w:r w:rsidR="00624E03">
          <w:rPr>
            <w:noProof/>
            <w:webHidden/>
          </w:rPr>
          <w:t>104</w:t>
        </w:r>
        <w:r w:rsidR="00624E03">
          <w:rPr>
            <w:noProof/>
            <w:webHidden/>
          </w:rPr>
          <w:fldChar w:fldCharType="end"/>
        </w:r>
      </w:hyperlink>
    </w:p>
    <w:p w14:paraId="5200ED56" w14:textId="38B1ACF4" w:rsidR="00624E03" w:rsidRDefault="002E5770">
      <w:pPr>
        <w:pStyle w:val="TOC1"/>
        <w:rPr>
          <w:rFonts w:asciiTheme="minorHAnsi" w:eastAsiaTheme="minorEastAsia" w:hAnsiTheme="minorHAnsi" w:cstheme="minorBidi"/>
          <w:noProof/>
          <w:szCs w:val="22"/>
          <w:lang w:val="en-GB" w:eastAsia="en-GB"/>
        </w:rPr>
      </w:pPr>
      <w:hyperlink w:anchor="_Toc46238977" w:history="1">
        <w:r w:rsidR="00624E03" w:rsidRPr="00BD22D1">
          <w:rPr>
            <w:rStyle w:val="Hyperlink"/>
            <w:noProof/>
            <w:lang w:val="en-GB"/>
          </w:rPr>
          <w:t>Appendix XIV: Audit Report</w:t>
        </w:r>
        <w:r w:rsidR="00624E03">
          <w:rPr>
            <w:noProof/>
            <w:webHidden/>
          </w:rPr>
          <w:tab/>
        </w:r>
        <w:r w:rsidR="00624E03">
          <w:rPr>
            <w:noProof/>
            <w:webHidden/>
          </w:rPr>
          <w:fldChar w:fldCharType="begin"/>
        </w:r>
        <w:r w:rsidR="00624E03">
          <w:rPr>
            <w:noProof/>
            <w:webHidden/>
          </w:rPr>
          <w:instrText xml:space="preserve"> PAGEREF _Toc46238977 \h </w:instrText>
        </w:r>
        <w:r w:rsidR="00624E03">
          <w:rPr>
            <w:noProof/>
            <w:webHidden/>
          </w:rPr>
        </w:r>
        <w:r w:rsidR="00624E03">
          <w:rPr>
            <w:noProof/>
            <w:webHidden/>
          </w:rPr>
          <w:fldChar w:fldCharType="separate"/>
        </w:r>
        <w:r w:rsidR="00624E03">
          <w:rPr>
            <w:noProof/>
            <w:webHidden/>
          </w:rPr>
          <w:t>105</w:t>
        </w:r>
        <w:r w:rsidR="00624E03">
          <w:rPr>
            <w:noProof/>
            <w:webHidden/>
          </w:rPr>
          <w:fldChar w:fldCharType="end"/>
        </w:r>
      </w:hyperlink>
    </w:p>
    <w:p w14:paraId="089DD077" w14:textId="55F6A11C" w:rsidR="00624E03" w:rsidRDefault="002E5770">
      <w:pPr>
        <w:pStyle w:val="TOC1"/>
        <w:rPr>
          <w:rFonts w:asciiTheme="minorHAnsi" w:eastAsiaTheme="minorEastAsia" w:hAnsiTheme="minorHAnsi" w:cstheme="minorBidi"/>
          <w:noProof/>
          <w:szCs w:val="22"/>
          <w:lang w:val="en-GB" w:eastAsia="en-GB"/>
        </w:rPr>
      </w:pPr>
      <w:hyperlink w:anchor="_Toc46238978" w:history="1">
        <w:r w:rsidR="00624E03" w:rsidRPr="00BD22D1">
          <w:rPr>
            <w:rStyle w:val="Hyperlink"/>
            <w:noProof/>
            <w:lang w:val="en-GB"/>
          </w:rPr>
          <w:t>Appendix XV: Test Specification</w:t>
        </w:r>
        <w:r w:rsidR="00624E03">
          <w:rPr>
            <w:noProof/>
            <w:webHidden/>
          </w:rPr>
          <w:tab/>
        </w:r>
        <w:r w:rsidR="00624E03">
          <w:rPr>
            <w:noProof/>
            <w:webHidden/>
          </w:rPr>
          <w:fldChar w:fldCharType="begin"/>
        </w:r>
        <w:r w:rsidR="00624E03">
          <w:rPr>
            <w:noProof/>
            <w:webHidden/>
          </w:rPr>
          <w:instrText xml:space="preserve"> PAGEREF _Toc46238978 \h </w:instrText>
        </w:r>
        <w:r w:rsidR="00624E03">
          <w:rPr>
            <w:noProof/>
            <w:webHidden/>
          </w:rPr>
        </w:r>
        <w:r w:rsidR="00624E03">
          <w:rPr>
            <w:noProof/>
            <w:webHidden/>
          </w:rPr>
          <w:fldChar w:fldCharType="separate"/>
        </w:r>
        <w:r w:rsidR="00624E03">
          <w:rPr>
            <w:noProof/>
            <w:webHidden/>
          </w:rPr>
          <w:t>111</w:t>
        </w:r>
        <w:r w:rsidR="00624E03">
          <w:rPr>
            <w:noProof/>
            <w:webHidden/>
          </w:rPr>
          <w:fldChar w:fldCharType="end"/>
        </w:r>
      </w:hyperlink>
    </w:p>
    <w:p w14:paraId="29531F00" w14:textId="588A688F" w:rsidR="00624E03" w:rsidRDefault="002E5770">
      <w:pPr>
        <w:pStyle w:val="TOC1"/>
        <w:rPr>
          <w:rFonts w:asciiTheme="minorHAnsi" w:eastAsiaTheme="minorEastAsia" w:hAnsiTheme="minorHAnsi" w:cstheme="minorBidi"/>
          <w:noProof/>
          <w:szCs w:val="22"/>
          <w:lang w:val="en-GB" w:eastAsia="en-GB"/>
        </w:rPr>
      </w:pPr>
      <w:hyperlink w:anchor="_Toc46238979" w:history="1">
        <w:r w:rsidR="00624E03" w:rsidRPr="00BD22D1">
          <w:rPr>
            <w:rStyle w:val="Hyperlink"/>
            <w:noProof/>
            <w:lang w:val="en-GB"/>
          </w:rPr>
          <w:t>Appendix XVI: Form - Test Results</w:t>
        </w:r>
        <w:r w:rsidR="00624E03">
          <w:rPr>
            <w:noProof/>
            <w:webHidden/>
          </w:rPr>
          <w:tab/>
        </w:r>
        <w:r w:rsidR="00624E03">
          <w:rPr>
            <w:noProof/>
            <w:webHidden/>
          </w:rPr>
          <w:fldChar w:fldCharType="begin"/>
        </w:r>
        <w:r w:rsidR="00624E03">
          <w:rPr>
            <w:noProof/>
            <w:webHidden/>
          </w:rPr>
          <w:instrText xml:space="preserve"> PAGEREF _Toc46238979 \h </w:instrText>
        </w:r>
        <w:r w:rsidR="00624E03">
          <w:rPr>
            <w:noProof/>
            <w:webHidden/>
          </w:rPr>
        </w:r>
        <w:r w:rsidR="00624E03">
          <w:rPr>
            <w:noProof/>
            <w:webHidden/>
          </w:rPr>
          <w:fldChar w:fldCharType="separate"/>
        </w:r>
        <w:r w:rsidR="00624E03">
          <w:rPr>
            <w:noProof/>
            <w:webHidden/>
          </w:rPr>
          <w:t>117</w:t>
        </w:r>
        <w:r w:rsidR="00624E03">
          <w:rPr>
            <w:noProof/>
            <w:webHidden/>
          </w:rPr>
          <w:fldChar w:fldCharType="end"/>
        </w:r>
      </w:hyperlink>
    </w:p>
    <w:p w14:paraId="74D91E8F" w14:textId="5C3CF2FF" w:rsidR="00624E03" w:rsidRDefault="002E5770">
      <w:pPr>
        <w:pStyle w:val="TOC1"/>
        <w:rPr>
          <w:rFonts w:asciiTheme="minorHAnsi" w:eastAsiaTheme="minorEastAsia" w:hAnsiTheme="minorHAnsi" w:cstheme="minorBidi"/>
          <w:noProof/>
          <w:szCs w:val="22"/>
          <w:lang w:val="en-GB" w:eastAsia="en-GB"/>
        </w:rPr>
      </w:pPr>
      <w:hyperlink w:anchor="_Toc46238980" w:history="1">
        <w:r w:rsidR="00624E03" w:rsidRPr="00BD22D1">
          <w:rPr>
            <w:rStyle w:val="Hyperlink"/>
            <w:noProof/>
            <w:lang w:val="en-GB"/>
          </w:rPr>
          <w:t>Appendix XVII: Form - Test Report</w:t>
        </w:r>
        <w:r w:rsidR="00624E03">
          <w:rPr>
            <w:noProof/>
            <w:webHidden/>
          </w:rPr>
          <w:tab/>
        </w:r>
        <w:r w:rsidR="00624E03">
          <w:rPr>
            <w:noProof/>
            <w:webHidden/>
          </w:rPr>
          <w:fldChar w:fldCharType="begin"/>
        </w:r>
        <w:r w:rsidR="00624E03">
          <w:rPr>
            <w:noProof/>
            <w:webHidden/>
          </w:rPr>
          <w:instrText xml:space="preserve"> PAGEREF _Toc46238980 \h </w:instrText>
        </w:r>
        <w:r w:rsidR="00624E03">
          <w:rPr>
            <w:noProof/>
            <w:webHidden/>
          </w:rPr>
        </w:r>
        <w:r w:rsidR="00624E03">
          <w:rPr>
            <w:noProof/>
            <w:webHidden/>
          </w:rPr>
          <w:fldChar w:fldCharType="separate"/>
        </w:r>
        <w:r w:rsidR="00624E03">
          <w:rPr>
            <w:noProof/>
            <w:webHidden/>
          </w:rPr>
          <w:t>119</w:t>
        </w:r>
        <w:r w:rsidR="00624E03">
          <w:rPr>
            <w:noProof/>
            <w:webHidden/>
          </w:rPr>
          <w:fldChar w:fldCharType="end"/>
        </w:r>
      </w:hyperlink>
    </w:p>
    <w:p w14:paraId="487652CD" w14:textId="5BC138C8" w:rsidR="00624E03" w:rsidRDefault="002E5770">
      <w:pPr>
        <w:pStyle w:val="TOC1"/>
        <w:rPr>
          <w:rFonts w:asciiTheme="minorHAnsi" w:eastAsiaTheme="minorEastAsia" w:hAnsiTheme="minorHAnsi" w:cstheme="minorBidi"/>
          <w:noProof/>
          <w:szCs w:val="22"/>
          <w:lang w:val="en-GB" w:eastAsia="en-GB"/>
        </w:rPr>
      </w:pPr>
      <w:hyperlink w:anchor="_Toc46238981" w:history="1">
        <w:r w:rsidR="00624E03" w:rsidRPr="00BD22D1">
          <w:rPr>
            <w:rStyle w:val="Hyperlink"/>
            <w:noProof/>
            <w:lang w:val="en-GB"/>
          </w:rPr>
          <w:t>Appendix XVIII: JBA User Stories</w:t>
        </w:r>
        <w:r w:rsidR="00624E03">
          <w:rPr>
            <w:noProof/>
            <w:webHidden/>
          </w:rPr>
          <w:tab/>
        </w:r>
        <w:r w:rsidR="00624E03">
          <w:rPr>
            <w:noProof/>
            <w:webHidden/>
          </w:rPr>
          <w:fldChar w:fldCharType="begin"/>
        </w:r>
        <w:r w:rsidR="00624E03">
          <w:rPr>
            <w:noProof/>
            <w:webHidden/>
          </w:rPr>
          <w:instrText xml:space="preserve"> PAGEREF _Toc46238981 \h </w:instrText>
        </w:r>
        <w:r w:rsidR="00624E03">
          <w:rPr>
            <w:noProof/>
            <w:webHidden/>
          </w:rPr>
        </w:r>
        <w:r w:rsidR="00624E03">
          <w:rPr>
            <w:noProof/>
            <w:webHidden/>
          </w:rPr>
          <w:fldChar w:fldCharType="separate"/>
        </w:r>
        <w:r w:rsidR="00624E03">
          <w:rPr>
            <w:noProof/>
            <w:webHidden/>
          </w:rPr>
          <w:t>122</w:t>
        </w:r>
        <w:r w:rsidR="00624E03">
          <w:rPr>
            <w:noProof/>
            <w:webHidden/>
          </w:rPr>
          <w:fldChar w:fldCharType="end"/>
        </w:r>
      </w:hyperlink>
    </w:p>
    <w:p w14:paraId="7E53703D" w14:textId="1656BD63" w:rsidR="00624E03" w:rsidRDefault="002E5770">
      <w:pPr>
        <w:pStyle w:val="TOC1"/>
        <w:rPr>
          <w:rFonts w:asciiTheme="minorHAnsi" w:eastAsiaTheme="minorEastAsia" w:hAnsiTheme="minorHAnsi" w:cstheme="minorBidi"/>
          <w:noProof/>
          <w:szCs w:val="22"/>
          <w:lang w:val="en-GB" w:eastAsia="en-GB"/>
        </w:rPr>
      </w:pPr>
      <w:hyperlink w:anchor="_Toc46238982" w:history="1">
        <w:r w:rsidR="00624E03" w:rsidRPr="00BD22D1">
          <w:rPr>
            <w:rStyle w:val="Hyperlink"/>
            <w:noProof/>
            <w:lang w:val="en-GB"/>
          </w:rPr>
          <w:t>Reference to</w:t>
        </w:r>
        <w:r w:rsidR="00624E03" w:rsidRPr="00BD22D1">
          <w:rPr>
            <w:rStyle w:val="Hyperlink"/>
            <w:noProof/>
            <w:lang w:val="en-CH"/>
          </w:rPr>
          <w:t xml:space="preserve"> the</w:t>
        </w:r>
        <w:r w:rsidR="00624E03" w:rsidRPr="00BD22D1">
          <w:rPr>
            <w:rStyle w:val="Hyperlink"/>
            <w:noProof/>
            <w:lang w:val="en-GB"/>
          </w:rPr>
          <w:t xml:space="preserve"> Project Repository</w:t>
        </w:r>
        <w:r w:rsidR="00624E03">
          <w:rPr>
            <w:noProof/>
            <w:webHidden/>
          </w:rPr>
          <w:tab/>
        </w:r>
        <w:r w:rsidR="00624E03">
          <w:rPr>
            <w:noProof/>
            <w:webHidden/>
          </w:rPr>
          <w:fldChar w:fldCharType="begin"/>
        </w:r>
        <w:r w:rsidR="00624E03">
          <w:rPr>
            <w:noProof/>
            <w:webHidden/>
          </w:rPr>
          <w:instrText xml:space="preserve"> PAGEREF _Toc46238982 \h </w:instrText>
        </w:r>
        <w:r w:rsidR="00624E03">
          <w:rPr>
            <w:noProof/>
            <w:webHidden/>
          </w:rPr>
        </w:r>
        <w:r w:rsidR="00624E03">
          <w:rPr>
            <w:noProof/>
            <w:webHidden/>
          </w:rPr>
          <w:fldChar w:fldCharType="separate"/>
        </w:r>
        <w:r w:rsidR="00624E03">
          <w:rPr>
            <w:noProof/>
            <w:webHidden/>
          </w:rPr>
          <w:t>125</w:t>
        </w:r>
        <w:r w:rsidR="00624E03">
          <w:rPr>
            <w:noProof/>
            <w:webHidden/>
          </w:rPr>
          <w:fldChar w:fldCharType="end"/>
        </w:r>
      </w:hyperlink>
    </w:p>
    <w:p w14:paraId="025BB412" w14:textId="5EC52B44" w:rsidR="00A3418E" w:rsidRPr="00AC31F8" w:rsidRDefault="00104CD9" w:rsidP="00F7330E">
      <w:pPr>
        <w:pStyle w:val="BodyText"/>
        <w:rPr>
          <w:lang w:val="en-GB"/>
        </w:rPr>
      </w:pPr>
      <w:r w:rsidRPr="00AC31F8">
        <w:rPr>
          <w:lang w:val="en-GB"/>
        </w:rPr>
        <w:fldChar w:fldCharType="end"/>
      </w:r>
    </w:p>
    <w:p w14:paraId="1317D243" w14:textId="77777777" w:rsidR="00F7330E" w:rsidRPr="00AC31F8" w:rsidRDefault="00F7330E" w:rsidP="005500E7">
      <w:pPr>
        <w:rPr>
          <w:lang w:val="en-GB"/>
        </w:rPr>
      </w:pPr>
    </w:p>
    <w:p w14:paraId="13E9FEE8" w14:textId="77777777" w:rsidR="00F7330E" w:rsidRPr="00AC31F8" w:rsidRDefault="00F7330E" w:rsidP="005500E7">
      <w:pPr>
        <w:rPr>
          <w:lang w:val="en-GB"/>
        </w:rPr>
        <w:sectPr w:rsidR="00F7330E" w:rsidRPr="00AC31F8" w:rsidSect="003D6050">
          <w:pgSz w:w="11907" w:h="16840" w:code="9"/>
          <w:pgMar w:top="1701" w:right="851" w:bottom="1588" w:left="1418" w:header="680" w:footer="1021" w:gutter="0"/>
          <w:pgNumType w:fmt="upperRoman"/>
          <w:cols w:space="708"/>
          <w:docGrid w:linePitch="360"/>
        </w:sectPr>
      </w:pPr>
    </w:p>
    <w:p w14:paraId="12E4B4FE" w14:textId="77777777" w:rsidR="00975D4A" w:rsidRPr="00AC31F8" w:rsidRDefault="00AA5AD5" w:rsidP="00975D4A">
      <w:pPr>
        <w:pStyle w:val="Heading1"/>
        <w:rPr>
          <w:lang w:val="en-GB"/>
        </w:rPr>
      </w:pPr>
      <w:bookmarkStart w:id="9" w:name="_Toc46067011"/>
      <w:bookmarkStart w:id="10" w:name="_Toc46238868"/>
      <w:r w:rsidRPr="00AC31F8">
        <w:rPr>
          <w:lang w:val="en-GB"/>
        </w:rPr>
        <w:lastRenderedPageBreak/>
        <w:t>Introduction</w:t>
      </w:r>
      <w:bookmarkEnd w:id="9"/>
      <w:bookmarkEnd w:id="10"/>
    </w:p>
    <w:p w14:paraId="03155EFE" w14:textId="77777777" w:rsidR="00417554" w:rsidRPr="00AC31F8" w:rsidRDefault="00DD54C3" w:rsidP="00417554">
      <w:pPr>
        <w:pStyle w:val="Heading2"/>
        <w:rPr>
          <w:lang w:val="en-GB"/>
        </w:rPr>
      </w:pPr>
      <w:bookmarkStart w:id="11" w:name="_Ref45902555"/>
      <w:bookmarkStart w:id="12" w:name="_Toc46067012"/>
      <w:bookmarkStart w:id="13" w:name="_Toc46238869"/>
      <w:r w:rsidRPr="00AC31F8">
        <w:rPr>
          <w:lang w:val="en-GB"/>
        </w:rPr>
        <w:t>Initial Situation</w:t>
      </w:r>
      <w:bookmarkEnd w:id="11"/>
      <w:bookmarkEnd w:id="12"/>
      <w:bookmarkEnd w:id="13"/>
    </w:p>
    <w:p w14:paraId="16FEB40E" w14:textId="070EDA8F" w:rsidR="00E82B98" w:rsidRPr="00AC31F8" w:rsidRDefault="003C321B" w:rsidP="00E82B98">
      <w:pPr>
        <w:rPr>
          <w:lang w:val="en-GB" w:eastAsia="de-DE"/>
        </w:rPr>
      </w:pPr>
      <w:r w:rsidRPr="00AC31F8">
        <w:rPr>
          <w:lang w:val="en-GB" w:eastAsia="de-DE"/>
        </w:rPr>
        <w:t>To ensure patient safety, software that directly or indirectly influences product quality must be</w:t>
      </w:r>
      <w:r w:rsidR="00C36BD3" w:rsidRPr="00AC31F8">
        <w:rPr>
          <w:lang w:val="en-GB" w:eastAsia="de-DE"/>
        </w:rPr>
        <w:t xml:space="preserve"> </w:t>
      </w:r>
      <w:r w:rsidRPr="00AC31F8">
        <w:rPr>
          <w:lang w:val="en-GB" w:eastAsia="de-DE"/>
        </w:rPr>
        <w:t>validated</w:t>
      </w:r>
      <w:r w:rsidR="0060678C" w:rsidRPr="00AC31F8">
        <w:rPr>
          <w:lang w:val="en-GB" w:eastAsia="de-DE"/>
        </w:rPr>
        <w:t xml:space="preserve"> according to Good Automated Manufacturing</w:t>
      </w:r>
      <w:r w:rsidR="00F27CAE" w:rsidRPr="00AC31F8">
        <w:rPr>
          <w:lang w:val="en-GB" w:eastAsia="de-DE"/>
        </w:rPr>
        <w:t xml:space="preserve"> Practices</w:t>
      </w:r>
      <w:r w:rsidR="0060678C" w:rsidRPr="00AC31F8">
        <w:rPr>
          <w:lang w:val="en-GB" w:eastAsia="de-DE"/>
        </w:rPr>
        <w:t xml:space="preserve"> (GAMP)</w:t>
      </w:r>
      <w:r w:rsidR="00881A03" w:rsidRPr="00AC31F8">
        <w:rPr>
          <w:lang w:val="en-GB" w:eastAsia="de-DE"/>
        </w:rPr>
        <w:t xml:space="preserve"> (</w:t>
      </w:r>
      <w:r w:rsidR="004958F2" w:rsidRPr="00AC31F8">
        <w:rPr>
          <w:lang w:val="en-GB" w:eastAsia="de-DE"/>
        </w:rPr>
        <w:t xml:space="preserve">Wikipedia, 2018; </w:t>
      </w:r>
      <w:r w:rsidR="00EB5969" w:rsidRPr="00AC31F8">
        <w:rPr>
          <w:lang w:val="en-GB" w:eastAsia="de-DE"/>
        </w:rPr>
        <w:t>ISPE,</w:t>
      </w:r>
      <w:r w:rsidR="00F27CAE" w:rsidRPr="00AC31F8">
        <w:rPr>
          <w:lang w:val="en-GB" w:eastAsia="de-DE"/>
        </w:rPr>
        <w:t xml:space="preserve"> 2008, pp. 14, 15 and 27</w:t>
      </w:r>
      <w:r w:rsidR="00881A03" w:rsidRPr="00AC31F8">
        <w:rPr>
          <w:lang w:val="en-GB" w:eastAsia="de-DE"/>
        </w:rPr>
        <w:t>)</w:t>
      </w:r>
      <w:r w:rsidRPr="00AC31F8">
        <w:rPr>
          <w:lang w:val="en-GB" w:eastAsia="de-DE"/>
        </w:rPr>
        <w:t xml:space="preserve">. This means that </w:t>
      </w:r>
      <w:r w:rsidR="00B16AE9" w:rsidRPr="00AC31F8">
        <w:rPr>
          <w:lang w:val="en-GB" w:eastAsia="de-DE"/>
        </w:rPr>
        <w:t xml:space="preserve">a </w:t>
      </w:r>
      <w:r w:rsidRPr="00AC31F8">
        <w:rPr>
          <w:lang w:val="en-GB" w:eastAsia="de-DE"/>
        </w:rPr>
        <w:t>formal</w:t>
      </w:r>
      <w:r w:rsidR="00B16AE9" w:rsidRPr="00AC31F8">
        <w:rPr>
          <w:lang w:val="en-GB" w:eastAsia="de-DE"/>
        </w:rPr>
        <w:t xml:space="preserve"> and </w:t>
      </w:r>
      <w:r w:rsidR="004958F2" w:rsidRPr="00AC31F8">
        <w:rPr>
          <w:lang w:val="en-GB" w:eastAsia="de-DE"/>
        </w:rPr>
        <w:t>objective</w:t>
      </w:r>
      <w:r w:rsidRPr="00AC31F8">
        <w:rPr>
          <w:lang w:val="en-GB" w:eastAsia="de-DE"/>
        </w:rPr>
        <w:t xml:space="preserve"> proof must be provided that the software is compliant and</w:t>
      </w:r>
      <w:r w:rsidR="00C36BD3" w:rsidRPr="00AC31F8">
        <w:rPr>
          <w:lang w:val="en-GB" w:eastAsia="de-DE"/>
        </w:rPr>
        <w:t xml:space="preserve"> </w:t>
      </w:r>
      <w:r w:rsidRPr="00AC31F8">
        <w:rPr>
          <w:lang w:val="en-GB" w:eastAsia="de-DE"/>
        </w:rPr>
        <w:t>that its intended use is achieved</w:t>
      </w:r>
      <w:r w:rsidR="00881A03" w:rsidRPr="00AC31F8">
        <w:rPr>
          <w:lang w:val="en-GB" w:eastAsia="de-DE"/>
        </w:rPr>
        <w:t xml:space="preserve"> </w:t>
      </w:r>
      <w:r w:rsidR="00CD6264" w:rsidRPr="00AC31F8">
        <w:rPr>
          <w:lang w:val="en-GB" w:eastAsia="de-DE"/>
        </w:rPr>
        <w:t>(</w:t>
      </w:r>
      <w:r w:rsidR="00EB5969" w:rsidRPr="00AC31F8">
        <w:rPr>
          <w:lang w:val="en-GB" w:eastAsia="de-DE"/>
        </w:rPr>
        <w:t>ISPE,</w:t>
      </w:r>
      <w:r w:rsidR="004958F2" w:rsidRPr="00AC31F8">
        <w:rPr>
          <w:lang w:val="en-GB" w:eastAsia="de-DE"/>
        </w:rPr>
        <w:t xml:space="preserve"> 2008, p. 14; Johner, 2017</w:t>
      </w:r>
      <w:r w:rsidR="00CD6264" w:rsidRPr="00AC31F8">
        <w:rPr>
          <w:lang w:val="en-GB" w:eastAsia="de-DE"/>
        </w:rPr>
        <w:t>)</w:t>
      </w:r>
      <w:r w:rsidRPr="00AC31F8">
        <w:rPr>
          <w:lang w:val="en-GB" w:eastAsia="de-DE"/>
        </w:rPr>
        <w:t>.</w:t>
      </w:r>
      <w:r w:rsidR="00B873F9" w:rsidRPr="00AC31F8">
        <w:rPr>
          <w:lang w:val="en-GB" w:eastAsia="de-DE"/>
        </w:rPr>
        <w:t xml:space="preserve"> </w:t>
      </w:r>
      <w:r w:rsidR="006F7C11" w:rsidRPr="00AC31F8">
        <w:rPr>
          <w:lang w:val="en-GB" w:eastAsia="de-DE"/>
        </w:rPr>
        <w:t xml:space="preserve">In support of this validation process, </w:t>
      </w:r>
      <w:r w:rsidR="00B873F9" w:rsidRPr="00AC31F8">
        <w:rPr>
          <w:lang w:val="en-GB" w:eastAsia="de-DE"/>
        </w:rPr>
        <w:t>GAMP5 is a g</w:t>
      </w:r>
      <w:r w:rsidR="00AB1C1A" w:rsidRPr="00AC31F8">
        <w:rPr>
          <w:lang w:val="en-GB" w:eastAsia="de-DE"/>
        </w:rPr>
        <w:t xml:space="preserve">uide on how to achieve </w:t>
      </w:r>
      <w:r w:rsidR="00285075" w:rsidRPr="00AC31F8">
        <w:rPr>
          <w:lang w:val="en-GB" w:eastAsia="de-DE"/>
        </w:rPr>
        <w:t>c</w:t>
      </w:r>
      <w:r w:rsidR="002B7E81" w:rsidRPr="00AC31F8">
        <w:rPr>
          <w:lang w:val="en-GB" w:eastAsia="de-DE"/>
        </w:rPr>
        <w:t>omputerised</w:t>
      </w:r>
      <w:r w:rsidR="00AB1C1A" w:rsidRPr="00AC31F8">
        <w:rPr>
          <w:lang w:val="en-GB" w:eastAsia="de-DE"/>
        </w:rPr>
        <w:t xml:space="preserve"> </w:t>
      </w:r>
      <w:r w:rsidR="00285075" w:rsidRPr="00AC31F8">
        <w:rPr>
          <w:lang w:val="en-GB" w:eastAsia="de-DE"/>
        </w:rPr>
        <w:t>s</w:t>
      </w:r>
      <w:r w:rsidR="00AB1C1A" w:rsidRPr="00AC31F8">
        <w:rPr>
          <w:lang w:val="en-GB" w:eastAsia="de-DE"/>
        </w:rPr>
        <w:t xml:space="preserve">ystem </w:t>
      </w:r>
      <w:r w:rsidR="00285075" w:rsidRPr="00AC31F8">
        <w:rPr>
          <w:lang w:val="en-GB" w:eastAsia="de-DE"/>
        </w:rPr>
        <w:t>v</w:t>
      </w:r>
      <w:r w:rsidR="00AB1C1A" w:rsidRPr="00AC31F8">
        <w:rPr>
          <w:lang w:val="en-GB" w:eastAsia="de-DE"/>
        </w:rPr>
        <w:t>alidation (CSV)</w:t>
      </w:r>
      <w:r w:rsidR="008866F3" w:rsidRPr="00AC31F8">
        <w:rPr>
          <w:lang w:val="en-GB" w:eastAsia="de-DE"/>
        </w:rPr>
        <w:t xml:space="preserve"> issued by the International Society for Pharmaceutical Engineering</w:t>
      </w:r>
      <w:r w:rsidR="00B873F9" w:rsidRPr="00AC31F8">
        <w:rPr>
          <w:lang w:val="en-GB" w:eastAsia="de-DE"/>
        </w:rPr>
        <w:t xml:space="preserve"> (</w:t>
      </w:r>
      <w:r w:rsidR="00EB5969" w:rsidRPr="00AC31F8">
        <w:rPr>
          <w:lang w:val="en-GB" w:eastAsia="de-DE"/>
        </w:rPr>
        <w:t>ISPE,</w:t>
      </w:r>
      <w:r w:rsidR="00E82B98" w:rsidRPr="00AC31F8">
        <w:rPr>
          <w:lang w:val="en-GB" w:eastAsia="de-DE"/>
        </w:rPr>
        <w:t xml:space="preserve"> 2008, p. 14</w:t>
      </w:r>
      <w:r w:rsidR="00B873F9" w:rsidRPr="00AC31F8">
        <w:rPr>
          <w:lang w:val="en-GB" w:eastAsia="de-DE"/>
        </w:rPr>
        <w:t>)</w:t>
      </w:r>
      <w:r w:rsidR="00716742" w:rsidRPr="00AC31F8">
        <w:rPr>
          <w:lang w:val="en-GB" w:eastAsia="de-DE"/>
        </w:rPr>
        <w:t>.</w:t>
      </w:r>
    </w:p>
    <w:p w14:paraId="0AE2B56A" w14:textId="6E7F23E5" w:rsidR="00C63EB6" w:rsidRPr="00AC31F8" w:rsidRDefault="004A6226" w:rsidP="00DD73C6">
      <w:pPr>
        <w:jc w:val="left"/>
        <w:rPr>
          <w:lang w:val="en-GB" w:eastAsia="de-DE"/>
        </w:rPr>
      </w:pPr>
      <w:r w:rsidRPr="00AC31F8">
        <w:rPr>
          <w:lang w:val="en-GB" w:eastAsia="de-DE"/>
        </w:rPr>
        <w:t>According to GAMP</w:t>
      </w:r>
      <w:r w:rsidR="00FB465A" w:rsidRPr="00AC31F8">
        <w:rPr>
          <w:lang w:val="en-GB" w:eastAsia="de-DE"/>
        </w:rPr>
        <w:t>5</w:t>
      </w:r>
      <w:r w:rsidR="00285075" w:rsidRPr="00AC31F8">
        <w:rPr>
          <w:lang w:val="en-GB" w:eastAsia="de-DE"/>
        </w:rPr>
        <w:t>,</w:t>
      </w:r>
      <w:r w:rsidR="00FB465A" w:rsidRPr="00AC31F8">
        <w:rPr>
          <w:lang w:val="en-GB" w:eastAsia="de-DE"/>
        </w:rPr>
        <w:t xml:space="preserve"> </w:t>
      </w:r>
      <w:r w:rsidR="006F7C11" w:rsidRPr="00AC31F8">
        <w:rPr>
          <w:lang w:val="en-GB" w:eastAsia="de-DE"/>
        </w:rPr>
        <w:t xml:space="preserve">software </w:t>
      </w:r>
      <w:r w:rsidR="00FB465A" w:rsidRPr="00AC31F8">
        <w:rPr>
          <w:lang w:val="en-GB" w:eastAsia="de-DE"/>
        </w:rPr>
        <w:t>validation includes</w:t>
      </w:r>
      <w:r w:rsidR="00F77032" w:rsidRPr="00AC31F8">
        <w:rPr>
          <w:lang w:val="en-GB" w:eastAsia="de-DE"/>
        </w:rPr>
        <w:t xml:space="preserve"> among others,</w:t>
      </w:r>
      <w:r w:rsidR="00FB465A" w:rsidRPr="00AC31F8">
        <w:rPr>
          <w:lang w:val="en-GB" w:eastAsia="de-DE"/>
        </w:rPr>
        <w:t xml:space="preserve"> the verification </w:t>
      </w:r>
      <w:r w:rsidR="00430155" w:rsidRPr="00AC31F8">
        <w:rPr>
          <w:lang w:val="en-GB" w:eastAsia="de-DE"/>
        </w:rPr>
        <w:t>i</w:t>
      </w:r>
      <w:r w:rsidR="001E19F4" w:rsidRPr="00AC31F8">
        <w:rPr>
          <w:lang w:val="en-GB" w:eastAsia="de-DE"/>
        </w:rPr>
        <w:t>f</w:t>
      </w:r>
      <w:r w:rsidR="00430155" w:rsidRPr="00AC31F8">
        <w:rPr>
          <w:lang w:val="en-GB" w:eastAsia="de-DE"/>
        </w:rPr>
        <w:t xml:space="preserve"> the</w:t>
      </w:r>
      <w:r w:rsidR="00FB465A" w:rsidRPr="00AC31F8">
        <w:rPr>
          <w:lang w:val="en-GB" w:eastAsia="de-DE"/>
        </w:rPr>
        <w:t xml:space="preserve"> user requirements and functional specifications</w:t>
      </w:r>
      <w:r w:rsidR="00430155" w:rsidRPr="00AC31F8">
        <w:rPr>
          <w:lang w:val="en-GB" w:eastAsia="de-DE"/>
        </w:rPr>
        <w:t xml:space="preserve"> have been met in the software to be introduced</w:t>
      </w:r>
      <w:r w:rsidR="00FB465A" w:rsidRPr="00AC31F8">
        <w:rPr>
          <w:lang w:val="en-GB" w:eastAsia="de-DE"/>
        </w:rPr>
        <w:t xml:space="preserve"> (</w:t>
      </w:r>
      <w:r w:rsidR="00EB5969" w:rsidRPr="00AC31F8">
        <w:rPr>
          <w:lang w:val="en-GB" w:eastAsia="de-DE"/>
        </w:rPr>
        <w:t>ISPE,</w:t>
      </w:r>
      <w:r w:rsidR="00FB465A" w:rsidRPr="00AC31F8">
        <w:rPr>
          <w:lang w:val="en-GB" w:eastAsia="de-DE"/>
        </w:rPr>
        <w:t xml:space="preserve"> 2008, p. 38)</w:t>
      </w:r>
      <w:r w:rsidR="006F7C11" w:rsidRPr="00AC31F8">
        <w:rPr>
          <w:lang w:val="en-GB" w:eastAsia="de-DE"/>
        </w:rPr>
        <w:t xml:space="preserve">. </w:t>
      </w:r>
    </w:p>
    <w:p w14:paraId="3CD10587" w14:textId="56A03576" w:rsidR="00FB465A" w:rsidRPr="00AC31F8" w:rsidRDefault="006F7C11" w:rsidP="00DD73C6">
      <w:pPr>
        <w:jc w:val="left"/>
        <w:rPr>
          <w:lang w:val="en-GB" w:eastAsia="de-DE"/>
        </w:rPr>
      </w:pPr>
      <w:r w:rsidRPr="00AC31F8">
        <w:rPr>
          <w:lang w:val="en-GB" w:eastAsia="de-DE"/>
        </w:rPr>
        <w:t xml:space="preserve">Until today the wega CSV </w:t>
      </w:r>
      <w:r w:rsidR="00A66686" w:rsidRPr="00AC31F8">
        <w:rPr>
          <w:lang w:val="en-GB" w:eastAsia="de-DE"/>
        </w:rPr>
        <w:t>specialist’s</w:t>
      </w:r>
      <w:r w:rsidRPr="00AC31F8">
        <w:rPr>
          <w:lang w:val="en-GB" w:eastAsia="de-DE"/>
        </w:rPr>
        <w:t xml:space="preserve"> team experience</w:t>
      </w:r>
      <w:r w:rsidR="00285075" w:rsidRPr="00AC31F8">
        <w:rPr>
          <w:lang w:val="en-GB" w:eastAsia="de-DE"/>
        </w:rPr>
        <w:t>d</w:t>
      </w:r>
      <w:r w:rsidRPr="00AC31F8">
        <w:rPr>
          <w:lang w:val="en-GB" w:eastAsia="de-DE"/>
        </w:rPr>
        <w:t xml:space="preserve"> that</w:t>
      </w:r>
      <w:r w:rsidR="00F73352" w:rsidRPr="00AC31F8">
        <w:rPr>
          <w:lang w:val="en-GB" w:eastAsia="de-DE"/>
        </w:rPr>
        <w:t xml:space="preserve"> the so called</w:t>
      </w:r>
      <w:r w:rsidRPr="00AC31F8">
        <w:rPr>
          <w:lang w:val="en-GB" w:eastAsia="de-DE"/>
        </w:rPr>
        <w:t xml:space="preserve"> PQs</w:t>
      </w:r>
      <w:r w:rsidR="00F73352" w:rsidRPr="00AC31F8">
        <w:rPr>
          <w:lang w:val="en-GB" w:eastAsia="de-DE"/>
        </w:rPr>
        <w:t xml:space="preserve"> (for verification of the user requirements)</w:t>
      </w:r>
      <w:r w:rsidRPr="00AC31F8">
        <w:rPr>
          <w:lang w:val="en-GB" w:eastAsia="de-DE"/>
        </w:rPr>
        <w:t xml:space="preserve"> and OQs</w:t>
      </w:r>
      <w:r w:rsidR="00F73352" w:rsidRPr="00AC31F8">
        <w:rPr>
          <w:lang w:val="en-GB" w:eastAsia="de-DE"/>
        </w:rPr>
        <w:t xml:space="preserve"> (for verification of the functional specifications)</w:t>
      </w:r>
      <w:r w:rsidRPr="00AC31F8">
        <w:rPr>
          <w:lang w:val="en-GB" w:eastAsia="de-DE"/>
        </w:rPr>
        <w:t xml:space="preserve"> are often performed manually</w:t>
      </w:r>
      <w:r w:rsidR="00AF4C28" w:rsidRPr="00AC31F8">
        <w:rPr>
          <w:lang w:val="en-GB" w:eastAsia="de-DE"/>
        </w:rPr>
        <w:t>, even though test tools like</w:t>
      </w:r>
      <w:r w:rsidR="003A6562" w:rsidRPr="00AC31F8">
        <w:rPr>
          <w:lang w:val="en-GB" w:eastAsia="de-DE"/>
        </w:rPr>
        <w:t xml:space="preserve"> HP ALM</w:t>
      </w:r>
      <w:r w:rsidR="00AF4C28" w:rsidRPr="00AC31F8">
        <w:rPr>
          <w:lang w:val="en-GB" w:eastAsia="de-DE"/>
        </w:rPr>
        <w:t xml:space="preserve"> </w:t>
      </w:r>
      <w:r w:rsidR="00417AA1" w:rsidRPr="00AC31F8">
        <w:rPr>
          <w:lang w:val="en-GB" w:eastAsia="de-DE"/>
        </w:rPr>
        <w:t>(Guru99, 2020a)</w:t>
      </w:r>
      <w:r w:rsidR="00AF4C28" w:rsidRPr="00AC31F8">
        <w:rPr>
          <w:lang w:val="en-GB" w:eastAsia="de-DE"/>
        </w:rPr>
        <w:t xml:space="preserve"> are supporting testing documentations in regulated companies</w:t>
      </w:r>
      <w:r w:rsidRPr="00AC31F8">
        <w:rPr>
          <w:lang w:val="en-GB" w:eastAsia="de-DE"/>
        </w:rPr>
        <w:t xml:space="preserve"> (</w:t>
      </w:r>
      <w:r w:rsidR="003C3088" w:rsidRPr="00AC31F8">
        <w:rPr>
          <w:lang w:val="en-GB" w:eastAsia="de-DE"/>
        </w:rPr>
        <w:t>Evelyne Daniel, personal communication, December 19, 2019</w:t>
      </w:r>
      <w:r w:rsidR="00A377A5" w:rsidRPr="00AC31F8">
        <w:rPr>
          <w:lang w:val="en-GB" w:eastAsia="de-DE"/>
        </w:rPr>
        <w:t xml:space="preserve"> and April 1, 2020</w:t>
      </w:r>
      <w:r w:rsidR="003C3088" w:rsidRPr="00AC31F8">
        <w:rPr>
          <w:lang w:val="en-GB" w:eastAsia="de-DE"/>
        </w:rPr>
        <w:t>)</w:t>
      </w:r>
      <w:r w:rsidR="00DC4F61" w:rsidRPr="00AC31F8">
        <w:rPr>
          <w:lang w:val="en-GB" w:eastAsia="de-DE"/>
        </w:rPr>
        <w:t>.</w:t>
      </w:r>
    </w:p>
    <w:p w14:paraId="2B8C6024" w14:textId="55FC5797" w:rsidR="00430155" w:rsidRPr="00AC31F8" w:rsidRDefault="00F73352" w:rsidP="00430155">
      <w:pPr>
        <w:rPr>
          <w:lang w:val="en-GB" w:eastAsia="de-DE"/>
        </w:rPr>
      </w:pPr>
      <w:r w:rsidRPr="00AC31F8">
        <w:rPr>
          <w:lang w:val="en-GB" w:eastAsia="de-DE"/>
        </w:rPr>
        <w:t xml:space="preserve">From another perspective, </w:t>
      </w:r>
      <w:r w:rsidR="00430155" w:rsidRPr="00AC31F8">
        <w:rPr>
          <w:lang w:val="en-GB" w:eastAsia="de-DE"/>
        </w:rPr>
        <w:t xml:space="preserve">Jae Burnett </w:t>
      </w:r>
      <w:r w:rsidR="00C63EB6" w:rsidRPr="00AC31F8">
        <w:rPr>
          <w:lang w:val="en-GB" w:eastAsia="de-DE"/>
        </w:rPr>
        <w:t>suggests the usage of test automation tools for validated pharmaceutical environments</w:t>
      </w:r>
      <w:r w:rsidR="00430155" w:rsidRPr="00AC31F8">
        <w:rPr>
          <w:lang w:val="en-GB" w:eastAsia="de-DE"/>
        </w:rPr>
        <w:t xml:space="preserve"> in her paper ‘Practical Use of Automated Tool in Computer System Compliance’</w:t>
      </w:r>
      <w:r w:rsidR="00C63EB6" w:rsidRPr="00AC31F8">
        <w:rPr>
          <w:lang w:val="en-GB" w:eastAsia="de-DE"/>
        </w:rPr>
        <w:t>:</w:t>
      </w:r>
      <w:r w:rsidR="00430155" w:rsidRPr="00AC31F8">
        <w:rPr>
          <w:lang w:val="en-GB" w:eastAsia="de-DE"/>
        </w:rPr>
        <w:t xml:space="preserve"> </w:t>
      </w:r>
      <w:r w:rsidR="00C63EB6" w:rsidRPr="00AC31F8">
        <w:rPr>
          <w:lang w:val="en-GB" w:eastAsia="de-DE"/>
        </w:rPr>
        <w:t>L</w:t>
      </w:r>
      <w:r w:rsidR="00430155" w:rsidRPr="00AC31F8">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AC31F8" w:rsidRDefault="00F73352" w:rsidP="00F73352">
      <w:pPr>
        <w:rPr>
          <w:lang w:val="en-GB" w:eastAsia="de-DE"/>
        </w:rPr>
      </w:pPr>
      <w:r w:rsidRPr="00AC31F8">
        <w:rPr>
          <w:lang w:val="en-GB" w:eastAsia="de-DE"/>
        </w:rPr>
        <w:t>But she also mentions</w:t>
      </w:r>
      <w:r w:rsidR="00430155" w:rsidRPr="00AC31F8">
        <w:rPr>
          <w:lang w:val="en-GB" w:eastAsia="de-DE"/>
        </w:rPr>
        <w:t>, that a full test automation might not always be possible, as it might be difficult to integrate the formal approval and the control of test cases into the test automation system</w:t>
      </w:r>
      <w:r w:rsidRPr="00AC31F8">
        <w:rPr>
          <w:lang w:val="en-GB" w:eastAsia="de-DE"/>
        </w:rPr>
        <w:t xml:space="preserve"> </w:t>
      </w:r>
      <w:r w:rsidR="00430155" w:rsidRPr="00AC31F8">
        <w:rPr>
          <w:lang w:val="en-GB" w:eastAsia="de-DE"/>
        </w:rPr>
        <w:t>(Burnett, 2009, p. 75).</w:t>
      </w:r>
    </w:p>
    <w:p w14:paraId="3E93DCFC" w14:textId="5B03E948" w:rsidR="00BB6B36" w:rsidRPr="00AC31F8" w:rsidRDefault="002F706E" w:rsidP="00BB6B36">
      <w:pPr>
        <w:pStyle w:val="Heading2"/>
        <w:rPr>
          <w:lang w:val="en-GB"/>
        </w:rPr>
      </w:pPr>
      <w:bookmarkStart w:id="14" w:name="_Toc46067013"/>
      <w:bookmarkStart w:id="15" w:name="_Toc46238870"/>
      <w:r w:rsidRPr="00AC31F8">
        <w:rPr>
          <w:lang w:val="en-GB"/>
        </w:rPr>
        <w:t xml:space="preserve">BDD </w:t>
      </w:r>
      <w:r w:rsidR="00BB6B36" w:rsidRPr="00AC31F8">
        <w:rPr>
          <w:lang w:val="en-GB"/>
        </w:rPr>
        <w:t>High Level Test Automatio</w:t>
      </w:r>
      <w:r w:rsidR="00F73352" w:rsidRPr="00AC31F8">
        <w:rPr>
          <w:lang w:val="en-GB"/>
        </w:rPr>
        <w:t>n</w:t>
      </w:r>
      <w:bookmarkEnd w:id="14"/>
      <w:bookmarkEnd w:id="15"/>
    </w:p>
    <w:p w14:paraId="58037757" w14:textId="39CB812B" w:rsidR="00E82B98" w:rsidRPr="00AC31F8" w:rsidRDefault="00E82B98" w:rsidP="00770B10">
      <w:pPr>
        <w:rPr>
          <w:lang w:val="en-GB" w:eastAsia="de-DE"/>
        </w:rPr>
      </w:pPr>
      <w:r w:rsidRPr="00AC31F8">
        <w:rPr>
          <w:lang w:val="en-GB" w:eastAsia="de-DE"/>
        </w:rPr>
        <w:t>OQs</w:t>
      </w:r>
      <w:r w:rsidR="00D20EE6" w:rsidRPr="00AC31F8">
        <w:rPr>
          <w:lang w:val="en-GB" w:eastAsia="de-DE"/>
        </w:rPr>
        <w:t xml:space="preserve"> and PQs</w:t>
      </w:r>
      <w:r w:rsidRPr="00AC31F8">
        <w:rPr>
          <w:lang w:val="en-GB" w:eastAsia="de-DE"/>
        </w:rPr>
        <w:t xml:space="preserve"> ar</w:t>
      </w:r>
      <w:r w:rsidR="00B80D67" w:rsidRPr="00AC31F8">
        <w:rPr>
          <w:lang w:val="en-GB" w:eastAsia="de-DE"/>
        </w:rPr>
        <w:t xml:space="preserve">e considered as </w:t>
      </w:r>
      <w:r w:rsidR="00EA324A" w:rsidRPr="00AC31F8">
        <w:rPr>
          <w:lang w:val="en-GB" w:eastAsia="de-DE"/>
        </w:rPr>
        <w:t>high-level</w:t>
      </w:r>
      <w:r w:rsidR="00B80D67" w:rsidRPr="00AC31F8">
        <w:rPr>
          <w:lang w:val="en-GB" w:eastAsia="de-DE"/>
        </w:rPr>
        <w:t xml:space="preserve"> </w:t>
      </w:r>
      <w:r w:rsidR="00FC21AA" w:rsidRPr="00AC31F8">
        <w:rPr>
          <w:lang w:val="en-GB" w:eastAsia="de-DE"/>
        </w:rPr>
        <w:t>testing</w:t>
      </w:r>
      <w:r w:rsidRPr="00AC31F8">
        <w:rPr>
          <w:lang w:val="en-GB" w:eastAsia="de-DE"/>
        </w:rPr>
        <w:t xml:space="preserve"> as they verify </w:t>
      </w:r>
      <w:r w:rsidR="00030F0D" w:rsidRPr="00AC31F8">
        <w:rPr>
          <w:lang w:val="en-GB" w:eastAsia="de-DE"/>
        </w:rPr>
        <w:t>that</w:t>
      </w:r>
      <w:r w:rsidR="00D20EE6" w:rsidRPr="00AC31F8">
        <w:rPr>
          <w:lang w:val="en-GB" w:eastAsia="de-DE"/>
        </w:rPr>
        <w:t xml:space="preserve"> the user requirements and</w:t>
      </w:r>
      <w:r w:rsidRPr="00AC31F8">
        <w:rPr>
          <w:lang w:val="en-GB" w:eastAsia="de-DE"/>
        </w:rPr>
        <w:t xml:space="preserve"> the functional specification</w:t>
      </w:r>
      <w:r w:rsidR="00030F0D" w:rsidRPr="00AC31F8">
        <w:rPr>
          <w:lang w:val="en-GB" w:eastAsia="de-DE"/>
        </w:rPr>
        <w:t>s</w:t>
      </w:r>
      <w:r w:rsidRPr="00AC31F8">
        <w:rPr>
          <w:lang w:val="en-GB" w:eastAsia="de-DE"/>
        </w:rPr>
        <w:t xml:space="preserve"> </w:t>
      </w:r>
      <w:r w:rsidR="00B80D67" w:rsidRPr="00AC31F8">
        <w:rPr>
          <w:lang w:val="en-GB" w:eastAsia="de-DE"/>
        </w:rPr>
        <w:t xml:space="preserve">are </w:t>
      </w:r>
      <w:r w:rsidRPr="00AC31F8">
        <w:rPr>
          <w:lang w:val="en-GB" w:eastAsia="de-DE"/>
        </w:rPr>
        <w:t>fulfilled (</w:t>
      </w:r>
      <w:r w:rsidR="00EB5969" w:rsidRPr="00AC31F8">
        <w:rPr>
          <w:lang w:val="en-GB" w:eastAsia="de-DE"/>
        </w:rPr>
        <w:t>ISPE,</w:t>
      </w:r>
      <w:r w:rsidRPr="00AC31F8">
        <w:rPr>
          <w:lang w:val="en-GB" w:eastAsia="de-DE"/>
        </w:rPr>
        <w:t xml:space="preserve"> 2008, p. 38).</w:t>
      </w:r>
      <w:r w:rsidR="004F7619" w:rsidRPr="00AC31F8">
        <w:rPr>
          <w:lang w:val="en-GB" w:eastAsia="de-DE"/>
        </w:rPr>
        <w:t xml:space="preserve"> </w:t>
      </w:r>
    </w:p>
    <w:p w14:paraId="608990D3" w14:textId="274181AE" w:rsidR="00C36BD3" w:rsidRPr="00AC31F8" w:rsidRDefault="00C36BD3" w:rsidP="00186BA5">
      <w:pPr>
        <w:rPr>
          <w:lang w:val="en-GB" w:eastAsia="de-DE"/>
        </w:rPr>
      </w:pPr>
      <w:r w:rsidRPr="00AC31F8">
        <w:rPr>
          <w:lang w:val="en-GB" w:eastAsia="de-DE"/>
        </w:rPr>
        <w:t xml:space="preserve">Behaviour </w:t>
      </w:r>
      <w:r w:rsidR="00FC21AA" w:rsidRPr="00AC31F8">
        <w:rPr>
          <w:lang w:val="en-GB" w:eastAsia="de-DE"/>
        </w:rPr>
        <w:t>d</w:t>
      </w:r>
      <w:r w:rsidRPr="00AC31F8">
        <w:rPr>
          <w:lang w:val="en-GB" w:eastAsia="de-DE"/>
        </w:rPr>
        <w:t xml:space="preserve">riven </w:t>
      </w:r>
      <w:r w:rsidR="00FC21AA" w:rsidRPr="00AC31F8">
        <w:rPr>
          <w:lang w:val="en-GB" w:eastAsia="de-DE"/>
        </w:rPr>
        <w:t>d</w:t>
      </w:r>
      <w:r w:rsidRPr="00AC31F8">
        <w:rPr>
          <w:lang w:val="en-GB" w:eastAsia="de-DE"/>
        </w:rPr>
        <w:t>evelopment</w:t>
      </w:r>
      <w:r w:rsidR="00A56A29" w:rsidRPr="00AC31F8">
        <w:rPr>
          <w:lang w:val="en-GB" w:eastAsia="de-DE"/>
        </w:rPr>
        <w:t xml:space="preserve"> (BDD)</w:t>
      </w:r>
      <w:r w:rsidR="008E53C0" w:rsidRPr="00AC31F8">
        <w:rPr>
          <w:lang w:val="en-GB" w:eastAsia="de-DE"/>
        </w:rPr>
        <w:t xml:space="preserve">, on the other side, </w:t>
      </w:r>
      <w:r w:rsidRPr="00AC31F8">
        <w:rPr>
          <w:lang w:val="en-GB" w:eastAsia="de-DE"/>
        </w:rPr>
        <w:t>is a software development approach that includes to</w:t>
      </w:r>
      <w:r w:rsidR="00F751F7" w:rsidRPr="00AC31F8">
        <w:rPr>
          <w:lang w:val="en-GB" w:eastAsia="de-DE"/>
        </w:rPr>
        <w:t>ols for high level test automation</w:t>
      </w:r>
      <w:r w:rsidR="00F11423" w:rsidRPr="00AC31F8">
        <w:rPr>
          <w:lang w:val="en-GB" w:eastAsia="de-DE"/>
        </w:rPr>
        <w:t xml:space="preserve"> (Smart, 2015</w:t>
      </w:r>
      <w:r w:rsidR="000A0E5E" w:rsidRPr="00AC31F8">
        <w:rPr>
          <w:lang w:val="en-GB" w:eastAsia="de-DE"/>
        </w:rPr>
        <w:t>, p.25</w:t>
      </w:r>
      <w:r w:rsidR="00F11423" w:rsidRPr="00AC31F8">
        <w:rPr>
          <w:lang w:val="en-GB" w:eastAsia="de-DE"/>
        </w:rPr>
        <w:t>)</w:t>
      </w:r>
      <w:r w:rsidRPr="00AC31F8">
        <w:rPr>
          <w:lang w:val="en-GB" w:eastAsia="de-DE"/>
        </w:rPr>
        <w:t>.</w:t>
      </w:r>
      <w:r w:rsidR="00F751F7" w:rsidRPr="00AC31F8">
        <w:rPr>
          <w:lang w:val="en-GB" w:eastAsia="de-DE"/>
        </w:rPr>
        <w:t xml:space="preserve"> One of such</w:t>
      </w:r>
      <w:r w:rsidR="00EA324A" w:rsidRPr="00AC31F8">
        <w:rPr>
          <w:lang w:val="en-GB" w:eastAsia="de-DE"/>
        </w:rPr>
        <w:t xml:space="preserve"> a</w:t>
      </w:r>
      <w:r w:rsidR="00F751F7" w:rsidRPr="00AC31F8">
        <w:rPr>
          <w:lang w:val="en-GB" w:eastAsia="de-DE"/>
        </w:rPr>
        <w:t xml:space="preserve"> </w:t>
      </w:r>
      <w:r w:rsidR="00186BA5" w:rsidRPr="00AC31F8">
        <w:rPr>
          <w:lang w:val="en-GB" w:eastAsia="de-DE"/>
        </w:rPr>
        <w:t>tool is Cucumber</w:t>
      </w:r>
      <w:r w:rsidR="00313D93" w:rsidRPr="00AC31F8">
        <w:rPr>
          <w:lang w:val="en-GB" w:eastAsia="de-DE"/>
        </w:rPr>
        <w:t xml:space="preserve"> (Smart, 2015, p.25)</w:t>
      </w:r>
      <w:r w:rsidR="00186BA5" w:rsidRPr="00AC31F8">
        <w:rPr>
          <w:lang w:val="en-GB" w:eastAsia="de-DE"/>
        </w:rPr>
        <w:t xml:space="preserve">. As the test automation script is based on a </w:t>
      </w:r>
      <w:r w:rsidR="002B7E81" w:rsidRPr="00AC31F8">
        <w:rPr>
          <w:lang w:val="en-GB" w:eastAsia="de-DE"/>
        </w:rPr>
        <w:t>formalised</w:t>
      </w:r>
      <w:r w:rsidR="00186BA5" w:rsidRPr="00AC31F8">
        <w:rPr>
          <w:lang w:val="en-GB" w:eastAsia="de-DE"/>
        </w:rPr>
        <w:t xml:space="preserve"> natural language, that is human and machine readable, it </w:t>
      </w:r>
      <w:r w:rsidR="00030F0D" w:rsidRPr="00AC31F8">
        <w:rPr>
          <w:lang w:val="en-GB" w:eastAsia="de-DE"/>
        </w:rPr>
        <w:t>has the potential to be</w:t>
      </w:r>
      <w:r w:rsidR="00186BA5" w:rsidRPr="00AC31F8">
        <w:rPr>
          <w:lang w:val="en-GB" w:eastAsia="de-DE"/>
        </w:rPr>
        <w:t xml:space="preserve"> a </w:t>
      </w:r>
      <w:r w:rsidR="002B7E81" w:rsidRPr="00AC31F8">
        <w:rPr>
          <w:lang w:val="en-GB" w:eastAsia="de-DE"/>
        </w:rPr>
        <w:t>powerful</w:t>
      </w:r>
      <w:r w:rsidR="00186BA5" w:rsidRPr="00AC31F8">
        <w:rPr>
          <w:lang w:val="en-GB" w:eastAsia="de-DE"/>
        </w:rPr>
        <w:t xml:space="preserve"> asset in the sense of a hybrid </w:t>
      </w:r>
      <w:r w:rsidR="002B7E81" w:rsidRPr="00AC31F8">
        <w:rPr>
          <w:lang w:val="en-GB" w:eastAsia="de-DE"/>
        </w:rPr>
        <w:lastRenderedPageBreak/>
        <w:t>approach</w:t>
      </w:r>
      <w:r w:rsidR="00186BA5" w:rsidRPr="00AC31F8">
        <w:rPr>
          <w:lang w:val="en-GB" w:eastAsia="de-DE"/>
        </w:rPr>
        <w:t xml:space="preserve"> between automation and manual </w:t>
      </w:r>
      <w:r w:rsidR="002B7E81" w:rsidRPr="00AC31F8">
        <w:rPr>
          <w:lang w:val="en-GB" w:eastAsia="de-DE"/>
        </w:rPr>
        <w:t>processes</w:t>
      </w:r>
      <w:r w:rsidR="00186BA5" w:rsidRPr="00AC31F8">
        <w:rPr>
          <w:lang w:val="en-GB" w:eastAsia="de-DE"/>
        </w:rPr>
        <w:t xml:space="preserve"> (</w:t>
      </w:r>
      <w:r w:rsidR="00AF32A5" w:rsidRPr="00AC31F8">
        <w:rPr>
          <w:lang w:val="en-GB" w:eastAsia="de-DE"/>
        </w:rPr>
        <w:t xml:space="preserve">Burnett, </w:t>
      </w:r>
      <w:r w:rsidR="00186BA5" w:rsidRPr="00AC31F8">
        <w:rPr>
          <w:lang w:val="en-GB" w:eastAsia="de-DE"/>
        </w:rPr>
        <w:t>2009, p. 75</w:t>
      </w:r>
      <w:r w:rsidR="00F241E4" w:rsidRPr="00AC31F8">
        <w:rPr>
          <w:lang w:val="en-GB" w:eastAsia="de-DE"/>
        </w:rPr>
        <w:t>; Nagy &amp; Rose, 2018, chapter 4.6</w:t>
      </w:r>
      <w:r w:rsidR="00186BA5" w:rsidRPr="00AC31F8">
        <w:rPr>
          <w:lang w:val="en-GB" w:eastAsia="de-DE"/>
        </w:rPr>
        <w:t>).</w:t>
      </w:r>
    </w:p>
    <w:p w14:paraId="76656E0F" w14:textId="4507EFCC" w:rsidR="00AB6448" w:rsidRPr="00AC31F8" w:rsidRDefault="00CC1D44" w:rsidP="00AB6448">
      <w:pPr>
        <w:rPr>
          <w:lang w:val="en-GB" w:eastAsia="de-DE"/>
        </w:rPr>
      </w:pPr>
      <w:r w:rsidRPr="00AC31F8">
        <w:rPr>
          <w:lang w:val="en-GB" w:eastAsia="de-DE"/>
        </w:rPr>
        <w:t>In the same</w:t>
      </w:r>
      <w:r w:rsidR="00186BA5" w:rsidRPr="00AC31F8">
        <w:rPr>
          <w:lang w:val="en-GB" w:eastAsia="de-DE"/>
        </w:rPr>
        <w:t xml:space="preserve"> sense</w:t>
      </w:r>
      <w:r w:rsidR="00A56A29" w:rsidRPr="00AC31F8">
        <w:rPr>
          <w:lang w:val="en-GB" w:eastAsia="de-DE"/>
        </w:rPr>
        <w:t>, G</w:t>
      </w:r>
      <w:r w:rsidR="006D609D" w:rsidRPr="00AC31F8">
        <w:rPr>
          <w:rFonts w:cs="Arial"/>
          <w:bCs/>
          <w:color w:val="14171A"/>
          <w:szCs w:val="22"/>
          <w:shd w:val="clear" w:color="auto" w:fill="FFFFFF"/>
          <w:lang w:val="en-GB"/>
        </w:rPr>
        <w:t>á</w:t>
      </w:r>
      <w:r w:rsidR="00A56A29" w:rsidRPr="00AC31F8">
        <w:rPr>
          <w:lang w:val="en-GB" w:eastAsia="de-DE"/>
        </w:rPr>
        <w:t>sp</w:t>
      </w:r>
      <w:r w:rsidR="006D609D" w:rsidRPr="00AC31F8">
        <w:rPr>
          <w:rFonts w:cs="Arial"/>
          <w:bCs/>
          <w:color w:val="14171A"/>
          <w:szCs w:val="22"/>
          <w:shd w:val="clear" w:color="auto" w:fill="FFFFFF"/>
          <w:lang w:val="en-GB"/>
        </w:rPr>
        <w:t>á</w:t>
      </w:r>
      <w:r w:rsidR="00A56A29" w:rsidRPr="00AC31F8">
        <w:rPr>
          <w:lang w:val="en-GB" w:eastAsia="de-DE"/>
        </w:rPr>
        <w:t>r Nagy and Seb Rose</w:t>
      </w:r>
      <w:r w:rsidR="00C36BD3" w:rsidRPr="00AC31F8">
        <w:rPr>
          <w:lang w:val="en-GB" w:eastAsia="de-DE"/>
        </w:rPr>
        <w:t xml:space="preserve"> state in their book ‘Discovery: Explore</w:t>
      </w:r>
      <w:r w:rsidR="00A56A29" w:rsidRPr="00AC31F8">
        <w:rPr>
          <w:lang w:val="en-GB" w:eastAsia="de-DE"/>
        </w:rPr>
        <w:t xml:space="preserve"> behaviour using examples’ that BDD is well suited for software development in regulated are</w:t>
      </w:r>
      <w:r w:rsidR="00583E15" w:rsidRPr="00AC31F8">
        <w:rPr>
          <w:lang w:val="en-GB" w:eastAsia="de-DE"/>
        </w:rPr>
        <w:t>a</w:t>
      </w:r>
      <w:r w:rsidR="00A56A29" w:rsidRPr="00AC31F8">
        <w:rPr>
          <w:lang w:val="en-GB" w:eastAsia="de-DE"/>
        </w:rPr>
        <w:t>s and refer thereby also to the U.S. Food and Drug Administration FDA</w:t>
      </w:r>
      <w:r w:rsidR="00313D93" w:rsidRPr="00AC31F8">
        <w:rPr>
          <w:lang w:val="en-GB" w:eastAsia="de-DE"/>
        </w:rPr>
        <w:t xml:space="preserve"> (Nagy &amp; Rose, 2018, chapter 4.6)</w:t>
      </w:r>
      <w:r w:rsidR="00A56A29" w:rsidRPr="00AC31F8">
        <w:rPr>
          <w:lang w:val="en-GB" w:eastAsia="de-DE"/>
        </w:rPr>
        <w:t>.</w:t>
      </w:r>
    </w:p>
    <w:p w14:paraId="05EA3290" w14:textId="639F42B9" w:rsidR="007A5004" w:rsidRPr="00AC31F8" w:rsidRDefault="00101981" w:rsidP="00AB6448">
      <w:pPr>
        <w:rPr>
          <w:lang w:val="en-GB" w:eastAsia="de-DE"/>
        </w:rPr>
      </w:pPr>
      <w:r w:rsidRPr="00AC31F8">
        <w:rPr>
          <w:lang w:val="en-GB" w:eastAsia="de-DE"/>
        </w:rPr>
        <w:t xml:space="preserve">There are different BDD high level automation tools available </w:t>
      </w:r>
      <w:r w:rsidRPr="00AC31F8">
        <w:rPr>
          <w:lang w:val="en-GB"/>
        </w:rPr>
        <w:t>(Ketterlin Fisher, 2019)</w:t>
      </w:r>
      <w:r w:rsidRPr="00AC31F8">
        <w:rPr>
          <w:lang w:val="en-GB" w:eastAsia="de-DE"/>
        </w:rPr>
        <w:t>.</w:t>
      </w:r>
      <w:r w:rsidR="00350052" w:rsidRPr="00AC31F8">
        <w:rPr>
          <w:lang w:val="en-GB" w:eastAsia="de-DE"/>
        </w:rPr>
        <w:t xml:space="preserve"> But for the purpose of this project, the focus will be laid on following tools</w:t>
      </w:r>
      <w:r w:rsidR="00CE677F" w:rsidRPr="00AC31F8">
        <w:rPr>
          <w:lang w:val="en-GB" w:eastAsia="de-DE"/>
        </w:rPr>
        <w:t>:</w:t>
      </w:r>
    </w:p>
    <w:p w14:paraId="34F08F12" w14:textId="6825AC25" w:rsidR="005D14D1" w:rsidRPr="00AC31F8" w:rsidRDefault="00E9070F" w:rsidP="00E9070F">
      <w:pPr>
        <w:pStyle w:val="ListParagraph"/>
        <w:numPr>
          <w:ilvl w:val="0"/>
          <w:numId w:val="53"/>
        </w:numPr>
        <w:rPr>
          <w:lang w:val="en-GB" w:eastAsia="de-DE"/>
        </w:rPr>
      </w:pPr>
      <w:r w:rsidRPr="00AC31F8">
        <w:rPr>
          <w:lang w:val="en-GB"/>
        </w:rPr>
        <w:t>C</w:t>
      </w:r>
      <w:r w:rsidR="00A26A8C" w:rsidRPr="00AC31F8">
        <w:rPr>
          <w:lang w:val="en-GB"/>
        </w:rPr>
        <w:t xml:space="preserve">ucumber und Gherkin </w:t>
      </w:r>
      <w:r w:rsidRPr="00AC31F8">
        <w:rPr>
          <w:lang w:val="en-GB"/>
        </w:rPr>
        <w:t>which are typical</w:t>
      </w:r>
      <w:r w:rsidR="00A26A8C" w:rsidRPr="00AC31F8">
        <w:rPr>
          <w:lang w:val="en-GB"/>
        </w:rPr>
        <w:t xml:space="preserve"> BDD automation tools</w:t>
      </w:r>
      <w:r w:rsidR="00DE22D2" w:rsidRPr="00AC31F8">
        <w:rPr>
          <w:lang w:val="en-GB"/>
        </w:rPr>
        <w:t xml:space="preserve">. They </w:t>
      </w:r>
      <w:r w:rsidR="005D14D1" w:rsidRPr="00AC31F8">
        <w:rPr>
          <w:lang w:val="en-GB"/>
        </w:rPr>
        <w:t>allow to automate the test cases using an automation script</w:t>
      </w:r>
      <w:r w:rsidR="00DE22D2" w:rsidRPr="00AC31F8">
        <w:rPr>
          <w:lang w:val="en-GB"/>
        </w:rPr>
        <w:t xml:space="preserve"> that is also understandable by business people without</w:t>
      </w:r>
      <w:r w:rsidR="001873FA" w:rsidRPr="00AC31F8">
        <w:rPr>
          <w:lang w:val="en-GB"/>
        </w:rPr>
        <w:t xml:space="preserve"> any particular technical skills</w:t>
      </w:r>
      <w:r w:rsidR="005D14D1" w:rsidRPr="00AC31F8">
        <w:rPr>
          <w:lang w:val="en-GB"/>
        </w:rPr>
        <w:t xml:space="preserve"> (SmartBear Software, 2020).</w:t>
      </w:r>
    </w:p>
    <w:p w14:paraId="0BAD6D79" w14:textId="77777777" w:rsidR="005D14D1" w:rsidRPr="00AC31F8" w:rsidRDefault="005D14D1" w:rsidP="009C718D">
      <w:pPr>
        <w:pStyle w:val="ListParagraph"/>
        <w:numPr>
          <w:ilvl w:val="0"/>
          <w:numId w:val="7"/>
        </w:numPr>
        <w:rPr>
          <w:lang w:val="en-GB"/>
        </w:rPr>
      </w:pPr>
      <w:r w:rsidRPr="00AC31F8">
        <w:rPr>
          <w:lang w:val="en-GB"/>
        </w:rPr>
        <w:t>Selenium which simulates the user interaction with the web application and will be controlled by cucumber and the gherkin feature file (Selenium, n.d; Jain &amp; Sawant, 2018).</w:t>
      </w:r>
    </w:p>
    <w:p w14:paraId="0D8F1A78" w14:textId="7ABBEE4D" w:rsidR="00F73352" w:rsidRPr="00AC31F8" w:rsidRDefault="005D14D1" w:rsidP="00F90292">
      <w:pPr>
        <w:pStyle w:val="ListParagraph"/>
        <w:numPr>
          <w:ilvl w:val="0"/>
          <w:numId w:val="7"/>
        </w:numPr>
        <w:rPr>
          <w:lang w:val="en-GB"/>
        </w:rPr>
      </w:pPr>
      <w:r w:rsidRPr="00AC31F8">
        <w:rPr>
          <w:lang w:val="en-GB"/>
        </w:rPr>
        <w:t>Scenarioo</w:t>
      </w:r>
      <w:r w:rsidR="005070BF" w:rsidRPr="00AC31F8">
        <w:rPr>
          <w:lang w:val="en-GB"/>
        </w:rPr>
        <w:t xml:space="preserve"> and the Scenarioo-Cucumber-plugin</w:t>
      </w:r>
      <w:r w:rsidRPr="00AC31F8">
        <w:rPr>
          <w:lang w:val="en-GB"/>
        </w:rPr>
        <w:t xml:space="preserve"> that </w:t>
      </w:r>
      <w:r w:rsidR="005070BF" w:rsidRPr="00AC31F8">
        <w:rPr>
          <w:lang w:val="en-GB"/>
        </w:rPr>
        <w:t>was</w:t>
      </w:r>
      <w:r w:rsidRPr="00AC31F8">
        <w:rPr>
          <w:lang w:val="en-GB"/>
        </w:rPr>
        <w:t xml:space="preserve"> used to display test reports with screenshots</w:t>
      </w:r>
      <w:r w:rsidR="005070BF" w:rsidRPr="00AC31F8">
        <w:rPr>
          <w:lang w:val="en-GB"/>
        </w:rPr>
        <w:t xml:space="preserve"> in the sense of a combined process </w:t>
      </w:r>
      <w:r w:rsidR="00A16CBB" w:rsidRPr="00AC31F8">
        <w:rPr>
          <w:lang w:val="en-GB"/>
        </w:rPr>
        <w:t>with an automated and a manual part (Scenarioo, n.d.</w:t>
      </w:r>
      <w:r w:rsidR="00AC3498" w:rsidRPr="00AC31F8">
        <w:rPr>
          <w:lang w:val="en-GB"/>
        </w:rPr>
        <w:t>-a</w:t>
      </w:r>
      <w:r w:rsidR="00A16CBB" w:rsidRPr="00AC31F8">
        <w:rPr>
          <w:lang w:val="en-GB"/>
        </w:rPr>
        <w:t xml:space="preserve">; </w:t>
      </w:r>
      <w:r w:rsidR="008866F3" w:rsidRPr="00AC31F8">
        <w:rPr>
          <w:lang w:val="en-GB"/>
        </w:rPr>
        <w:t>Hosbach, 2020)</w:t>
      </w:r>
      <w:r w:rsidRPr="00AC31F8">
        <w:rPr>
          <w:lang w:val="en-GB"/>
        </w:rPr>
        <w:t>.</w:t>
      </w:r>
    </w:p>
    <w:p w14:paraId="41D519CF" w14:textId="27A505A3" w:rsidR="00F73352" w:rsidRPr="00AC31F8" w:rsidRDefault="00F73352" w:rsidP="00F73352">
      <w:pPr>
        <w:pStyle w:val="Heading2"/>
        <w:rPr>
          <w:lang w:val="en-GB"/>
        </w:rPr>
      </w:pPr>
      <w:bookmarkStart w:id="16" w:name="_Toc46067014"/>
      <w:bookmarkStart w:id="17" w:name="_Toc46238871"/>
      <w:r w:rsidRPr="00AC31F8">
        <w:rPr>
          <w:lang w:val="en-GB"/>
        </w:rPr>
        <w:t>Automated Testing for OQ</w:t>
      </w:r>
      <w:bookmarkEnd w:id="16"/>
      <w:bookmarkEnd w:id="17"/>
    </w:p>
    <w:p w14:paraId="274BE966" w14:textId="4973C86D" w:rsidR="00F73352" w:rsidRPr="00AC31F8" w:rsidRDefault="00F73352" w:rsidP="00F73352">
      <w:pPr>
        <w:rPr>
          <w:lang w:val="en-GB" w:eastAsia="de-DE"/>
        </w:rPr>
      </w:pPr>
      <w:r w:rsidRPr="00AC31F8">
        <w:rPr>
          <w:lang w:val="en-GB" w:eastAsia="de-DE"/>
        </w:rPr>
        <w:t xml:space="preserve">As described in several blogs, manual testing has the disadvantages that it is prone to mistakes and errors while performing the tests and that it is time consuming for human testers </w:t>
      </w:r>
      <w:r w:rsidR="00350052" w:rsidRPr="00AC31F8">
        <w:rPr>
          <w:lang w:val="en-GB" w:eastAsia="de-DE"/>
        </w:rPr>
        <w:t>therefore generating</w:t>
      </w:r>
      <w:r w:rsidRPr="00AC31F8">
        <w:rPr>
          <w:lang w:val="en-GB" w:eastAsia="de-DE"/>
        </w:rPr>
        <w:t xml:space="preserve"> high costs (Guru99b, 2020; Hoogenraad, 2017). This is especially true, when the same tests have to be performed several times</w:t>
      </w:r>
      <w:r w:rsidR="003A6562" w:rsidRPr="00AC31F8">
        <w:rPr>
          <w:lang w:val="en-GB" w:eastAsia="de-DE"/>
        </w:rPr>
        <w:t xml:space="preserve"> e.g. in regression testing</w:t>
      </w:r>
      <w:r w:rsidRPr="00AC31F8">
        <w:rPr>
          <w:lang w:val="en-GB" w:eastAsia="de-DE"/>
        </w:rPr>
        <w:t xml:space="preserve"> (Guru99b, 2020). On the other hand, and in contrast to automated testing, manual testing allows to evaluate aspects like user friendliness and positive customer experience (Guru99b, 2020).</w:t>
      </w:r>
      <w:r w:rsidR="00350052" w:rsidRPr="00AC31F8">
        <w:rPr>
          <w:lang w:val="en-GB" w:eastAsia="de-DE"/>
        </w:rPr>
        <w:t xml:space="preserve"> As testing on functional level does not include evaluations on usability aspects (Qualitest, n.d.)</w:t>
      </w:r>
      <w:r w:rsidR="00EA324A" w:rsidRPr="00AC31F8">
        <w:rPr>
          <w:lang w:val="en-GB" w:eastAsia="de-DE"/>
        </w:rPr>
        <w:t>,</w:t>
      </w:r>
      <w:r w:rsidRPr="00AC31F8">
        <w:rPr>
          <w:lang w:val="en-GB" w:eastAsia="de-DE"/>
        </w:rPr>
        <w:t xml:space="preserve"> this project will</w:t>
      </w:r>
      <w:r w:rsidR="00350052" w:rsidRPr="00AC31F8">
        <w:rPr>
          <w:lang w:val="en-GB" w:eastAsia="de-DE"/>
        </w:rPr>
        <w:t xml:space="preserve"> primarily</w:t>
      </w:r>
      <w:r w:rsidRPr="00AC31F8">
        <w:rPr>
          <w:lang w:val="en-GB" w:eastAsia="de-DE"/>
        </w:rPr>
        <w:t xml:space="preserve"> focus its investigations on test automation for OQs.</w:t>
      </w:r>
    </w:p>
    <w:p w14:paraId="4FA6DCEB" w14:textId="283915C0" w:rsidR="005D14D1" w:rsidRPr="00AC31F8" w:rsidRDefault="00F73352" w:rsidP="00AB6448">
      <w:pPr>
        <w:rPr>
          <w:lang w:val="en-GB" w:eastAsia="de-DE"/>
        </w:rPr>
      </w:pPr>
      <w:r w:rsidRPr="00AC31F8">
        <w:rPr>
          <w:lang w:val="en-GB" w:eastAsia="de-DE"/>
        </w:rPr>
        <w:t>In conclusion, OQs are</w:t>
      </w:r>
      <w:r w:rsidR="00FA0B41" w:rsidRPr="00AC31F8">
        <w:rPr>
          <w:lang w:val="en-GB" w:eastAsia="de-DE"/>
        </w:rPr>
        <w:t xml:space="preserve"> more</w:t>
      </w:r>
      <w:r w:rsidRPr="00AC31F8">
        <w:rPr>
          <w:lang w:val="en-GB" w:eastAsia="de-DE"/>
        </w:rPr>
        <w:t xml:space="preserve"> interesting to investigate in respect of test automation</w:t>
      </w:r>
      <w:r w:rsidR="00FA0B41" w:rsidRPr="00AC31F8">
        <w:rPr>
          <w:lang w:val="en-GB" w:eastAsia="de-DE"/>
        </w:rPr>
        <w:t xml:space="preserve"> than</w:t>
      </w:r>
      <w:r w:rsidR="009F2BFA" w:rsidRPr="00AC31F8">
        <w:rPr>
          <w:lang w:val="en-GB" w:eastAsia="de-DE"/>
        </w:rPr>
        <w:t xml:space="preserve"> PQs</w:t>
      </w:r>
      <w:r w:rsidR="00D0054D" w:rsidRPr="00AC31F8">
        <w:rPr>
          <w:lang w:val="en-GB" w:eastAsia="de-DE"/>
        </w:rPr>
        <w:t>. OQ</w:t>
      </w:r>
      <w:r w:rsidR="00B3764C" w:rsidRPr="00AC31F8">
        <w:rPr>
          <w:lang w:val="en-GB" w:eastAsia="de-DE"/>
        </w:rPr>
        <w:t xml:space="preserve">, as well as </w:t>
      </w:r>
      <w:r w:rsidR="003A6562" w:rsidRPr="00AC31F8">
        <w:rPr>
          <w:lang w:val="en-GB" w:eastAsia="de-DE"/>
        </w:rPr>
        <w:t>P</w:t>
      </w:r>
      <w:r w:rsidR="00B3764C" w:rsidRPr="00AC31F8">
        <w:rPr>
          <w:lang w:val="en-GB" w:eastAsia="de-DE"/>
        </w:rPr>
        <w:t>Q</w:t>
      </w:r>
      <w:r w:rsidRPr="00AC31F8">
        <w:rPr>
          <w:lang w:val="en-GB" w:eastAsia="de-DE"/>
        </w:rPr>
        <w:t xml:space="preserve"> are so far mainly performed manually and have therefore a good potential of optimisation in respect of reliability and cost effectiveness. </w:t>
      </w:r>
      <w:r w:rsidR="00B3764C" w:rsidRPr="00AC31F8">
        <w:rPr>
          <w:lang w:val="en-GB" w:eastAsia="de-DE"/>
        </w:rPr>
        <w:t>But</w:t>
      </w:r>
      <w:r w:rsidRPr="00AC31F8">
        <w:rPr>
          <w:lang w:val="en-GB" w:eastAsia="de-DE"/>
        </w:rPr>
        <w:t xml:space="preserve"> in contrary to PQs there is no need</w:t>
      </w:r>
      <w:r w:rsidR="0013402A" w:rsidRPr="00AC31F8">
        <w:rPr>
          <w:lang w:val="en-GB" w:eastAsia="de-DE"/>
        </w:rPr>
        <w:t xml:space="preserve"> for OQs</w:t>
      </w:r>
      <w:r w:rsidRPr="00AC31F8">
        <w:rPr>
          <w:lang w:val="en-GB" w:eastAsia="de-DE"/>
        </w:rPr>
        <w:t xml:space="preserve"> to consider aspects of user friendliness and positive customer experience, for which automated testing is not suitable. </w:t>
      </w:r>
      <w:r w:rsidR="00C55517" w:rsidRPr="00AC31F8">
        <w:rPr>
          <w:lang w:val="en-GB" w:eastAsia="de-DE"/>
        </w:rPr>
        <w:t>Additionally</w:t>
      </w:r>
      <w:r w:rsidR="00F20B1C" w:rsidRPr="00AC31F8">
        <w:rPr>
          <w:lang w:val="en-GB" w:eastAsia="de-DE"/>
        </w:rPr>
        <w:t>,</w:t>
      </w:r>
      <w:r w:rsidR="00C55517" w:rsidRPr="00AC31F8">
        <w:rPr>
          <w:lang w:val="en-GB" w:eastAsia="de-DE"/>
        </w:rPr>
        <w:t xml:space="preserve"> formal testing will often be based on the functional specification</w:t>
      </w:r>
      <w:r w:rsidR="00E41A54" w:rsidRPr="00AC31F8">
        <w:rPr>
          <w:lang w:val="en-GB" w:eastAsia="de-DE"/>
        </w:rPr>
        <w:t xml:space="preserve"> and considered to</w:t>
      </w:r>
      <w:r w:rsidR="00F20B1C" w:rsidRPr="00AC31F8">
        <w:rPr>
          <w:lang w:val="en-GB" w:eastAsia="de-DE"/>
        </w:rPr>
        <w:t xml:space="preserve"> be a contractual document </w:t>
      </w:r>
      <w:r w:rsidR="008866F3" w:rsidRPr="00AC31F8">
        <w:rPr>
          <w:lang w:val="en-GB" w:eastAsia="de-DE"/>
        </w:rPr>
        <w:t>(</w:t>
      </w:r>
      <w:r w:rsidR="008866F3" w:rsidRPr="00AC31F8">
        <w:rPr>
          <w:lang w:val="en-GB"/>
        </w:rPr>
        <w:t>ISPE, 2008, p. 15).</w:t>
      </w:r>
    </w:p>
    <w:p w14:paraId="013B242C" w14:textId="53A31C98" w:rsidR="0003724F" w:rsidRPr="00AC31F8" w:rsidRDefault="00C77D60" w:rsidP="0003724F">
      <w:pPr>
        <w:pStyle w:val="Heading2"/>
        <w:rPr>
          <w:lang w:val="en-GB"/>
        </w:rPr>
      </w:pPr>
      <w:bookmarkStart w:id="18" w:name="_Toc46067015"/>
      <w:bookmarkStart w:id="19" w:name="_Toc46238872"/>
      <w:r w:rsidRPr="00AC31F8">
        <w:rPr>
          <w:lang w:val="en-GB"/>
        </w:rPr>
        <w:lastRenderedPageBreak/>
        <w:t>Hypothesis and Research Questions</w:t>
      </w:r>
      <w:bookmarkEnd w:id="18"/>
      <w:bookmarkEnd w:id="19"/>
    </w:p>
    <w:p w14:paraId="5BB16866" w14:textId="6A39E52B" w:rsidR="002F706E" w:rsidRPr="00AC31F8" w:rsidRDefault="00AF793A" w:rsidP="00975D4A">
      <w:pPr>
        <w:rPr>
          <w:lang w:val="en-GB" w:eastAsia="de-DE"/>
        </w:rPr>
      </w:pPr>
      <w:r w:rsidRPr="00AC31F8">
        <w:rPr>
          <w:lang w:val="en-GB" w:eastAsia="de-DE"/>
        </w:rPr>
        <w:t>This project</w:t>
      </w:r>
      <w:r w:rsidR="003A6562" w:rsidRPr="00AC31F8">
        <w:rPr>
          <w:lang w:val="en-GB" w:eastAsia="de-DE"/>
        </w:rPr>
        <w:t xml:space="preserve"> was based on</w:t>
      </w:r>
      <w:r w:rsidR="002F706E" w:rsidRPr="00AC31F8">
        <w:rPr>
          <w:lang w:val="en-GB" w:eastAsia="de-DE"/>
        </w:rPr>
        <w:t xml:space="preserve"> following hypothesis: BDD with its </w:t>
      </w:r>
      <w:r w:rsidRPr="00AC31F8">
        <w:rPr>
          <w:lang w:val="en-GB" w:eastAsia="de-DE"/>
        </w:rPr>
        <w:t>activities</w:t>
      </w:r>
      <w:r w:rsidR="002F706E" w:rsidRPr="00AC31F8">
        <w:rPr>
          <w:lang w:val="en-GB" w:eastAsia="de-DE"/>
        </w:rPr>
        <w:t xml:space="preserve"> from us</w:t>
      </w:r>
      <w:r w:rsidRPr="00AC31F8">
        <w:rPr>
          <w:lang w:val="en-GB" w:eastAsia="de-DE"/>
        </w:rPr>
        <w:t xml:space="preserve">er stories to executable specifications (formulation) and automation is a practicable approach in respect of technical </w:t>
      </w:r>
      <w:r w:rsidR="00B9462B" w:rsidRPr="00AC31F8">
        <w:rPr>
          <w:lang w:val="en-GB" w:eastAsia="de-DE"/>
        </w:rPr>
        <w:t>feasibility</w:t>
      </w:r>
      <w:r w:rsidRPr="00AC31F8">
        <w:rPr>
          <w:lang w:val="en-GB" w:eastAsia="de-DE"/>
        </w:rPr>
        <w:t>, takin</w:t>
      </w:r>
      <w:r w:rsidR="006D44E0" w:rsidRPr="00AC31F8">
        <w:rPr>
          <w:lang w:val="en-GB" w:eastAsia="de-DE"/>
        </w:rPr>
        <w:t>g into account Cucumber/Gherkin</w:t>
      </w:r>
      <w:r w:rsidRPr="00AC31F8">
        <w:rPr>
          <w:lang w:val="en-GB" w:eastAsia="de-DE"/>
        </w:rPr>
        <w:t xml:space="preserve">, Selenium and Scenarioo, and validation requirements according to GAMP5 for OQ </w:t>
      </w:r>
      <w:r w:rsidR="00C77BFA" w:rsidRPr="00AC31F8">
        <w:rPr>
          <w:lang w:val="en-GB" w:eastAsia="de-DE"/>
        </w:rPr>
        <w:t>t</w:t>
      </w:r>
      <w:r w:rsidRPr="00AC31F8">
        <w:rPr>
          <w:lang w:val="en-GB" w:eastAsia="de-DE"/>
        </w:rPr>
        <w:t xml:space="preserve">est </w:t>
      </w:r>
      <w:r w:rsidR="00C77BFA" w:rsidRPr="00AC31F8">
        <w:rPr>
          <w:lang w:val="en-GB" w:eastAsia="de-DE"/>
        </w:rPr>
        <w:t>a</w:t>
      </w:r>
      <w:r w:rsidRPr="00AC31F8">
        <w:rPr>
          <w:lang w:val="en-GB" w:eastAsia="de-DE"/>
        </w:rPr>
        <w:t>utomation in highly regulated environments of the pharmaceutical industry.</w:t>
      </w:r>
    </w:p>
    <w:p w14:paraId="5A454467" w14:textId="4ECFD8F5" w:rsidR="00034064" w:rsidRPr="00AC31F8" w:rsidRDefault="00034064" w:rsidP="00975D4A">
      <w:pPr>
        <w:rPr>
          <w:lang w:val="en-GB" w:eastAsia="de-DE"/>
        </w:rPr>
      </w:pPr>
      <w:r w:rsidRPr="00AC31F8">
        <w:rPr>
          <w:lang w:val="en-GB" w:eastAsia="de-DE"/>
        </w:rPr>
        <w:t xml:space="preserve">To evaluate the </w:t>
      </w:r>
      <w:r w:rsidR="006061C7" w:rsidRPr="00AC31F8">
        <w:rPr>
          <w:lang w:val="en-GB" w:eastAsia="de-DE"/>
        </w:rPr>
        <w:t>above-mentioned</w:t>
      </w:r>
      <w:r w:rsidRPr="00AC31F8">
        <w:rPr>
          <w:lang w:val="en-GB" w:eastAsia="de-DE"/>
        </w:rPr>
        <w:t xml:space="preserve"> hypothesis, th</w:t>
      </w:r>
      <w:r w:rsidR="003A6562" w:rsidRPr="00AC31F8">
        <w:rPr>
          <w:lang w:val="en-GB" w:eastAsia="de-DE"/>
        </w:rPr>
        <w:t>is</w:t>
      </w:r>
      <w:r w:rsidRPr="00AC31F8">
        <w:rPr>
          <w:lang w:val="en-GB" w:eastAsia="de-DE"/>
        </w:rPr>
        <w:t xml:space="preserve"> project </w:t>
      </w:r>
      <w:r w:rsidR="000114E5" w:rsidRPr="00AC31F8">
        <w:rPr>
          <w:lang w:val="en-GB" w:eastAsia="de-DE"/>
        </w:rPr>
        <w:t>was</w:t>
      </w:r>
      <w:r w:rsidR="001B6E8E" w:rsidRPr="00AC31F8">
        <w:rPr>
          <w:lang w:val="en-GB" w:eastAsia="de-DE"/>
        </w:rPr>
        <w:t xml:space="preserve"> in particular</w:t>
      </w:r>
      <w:r w:rsidR="000114E5" w:rsidRPr="00AC31F8">
        <w:rPr>
          <w:lang w:val="en-GB" w:eastAsia="de-DE"/>
        </w:rPr>
        <w:t xml:space="preserve"> investigati</w:t>
      </w:r>
      <w:r w:rsidR="0064351F" w:rsidRPr="00AC31F8">
        <w:rPr>
          <w:lang w:val="en-GB" w:eastAsia="de-DE"/>
        </w:rPr>
        <w:t>ng</w:t>
      </w:r>
      <w:r w:rsidR="001B6E8E" w:rsidRPr="00AC31F8">
        <w:rPr>
          <w:lang w:val="en-GB" w:eastAsia="de-DE"/>
        </w:rPr>
        <w:t xml:space="preserve"> following</w:t>
      </w:r>
      <w:r w:rsidRPr="00AC31F8">
        <w:rPr>
          <w:lang w:val="en-GB" w:eastAsia="de-DE"/>
        </w:rPr>
        <w:t xml:space="preserve"> questions:</w:t>
      </w:r>
    </w:p>
    <w:p w14:paraId="50998333" w14:textId="2DD08913" w:rsidR="00034064" w:rsidRPr="00AC31F8" w:rsidRDefault="00034064" w:rsidP="009C718D">
      <w:pPr>
        <w:pStyle w:val="ListParagraph"/>
        <w:numPr>
          <w:ilvl w:val="0"/>
          <w:numId w:val="7"/>
        </w:numPr>
        <w:rPr>
          <w:lang w:val="en-GB" w:eastAsia="de-DE"/>
        </w:rPr>
      </w:pPr>
      <w:r w:rsidRPr="00AC31F8">
        <w:rPr>
          <w:lang w:val="en-GB" w:eastAsia="de-DE"/>
        </w:rPr>
        <w:t xml:space="preserve">Do the </w:t>
      </w:r>
      <w:r w:rsidR="004804DE" w:rsidRPr="00AC31F8">
        <w:rPr>
          <w:lang w:val="en-GB" w:eastAsia="de-DE"/>
        </w:rPr>
        <w:t xml:space="preserve">artefacts out of </w:t>
      </w:r>
      <w:r w:rsidRPr="00AC31F8">
        <w:rPr>
          <w:lang w:val="en-GB" w:eastAsia="de-DE"/>
        </w:rPr>
        <w:t>the BDD</w:t>
      </w:r>
      <w:r w:rsidR="00D91683" w:rsidRPr="00AC31F8">
        <w:rPr>
          <w:lang w:val="en-GB" w:eastAsia="de-DE"/>
        </w:rPr>
        <w:t>-OQ</w:t>
      </w:r>
      <w:r w:rsidRPr="00AC31F8">
        <w:rPr>
          <w:lang w:val="en-GB" w:eastAsia="de-DE"/>
        </w:rPr>
        <w:t xml:space="preserve"> process satisfy </w:t>
      </w:r>
      <w:r w:rsidR="00F72343" w:rsidRPr="00AC31F8">
        <w:rPr>
          <w:lang w:val="en-GB" w:eastAsia="de-DE"/>
        </w:rPr>
        <w:t>the GAMP5</w:t>
      </w:r>
      <w:r w:rsidR="003A6562" w:rsidRPr="00AC31F8">
        <w:rPr>
          <w:lang w:val="en-GB" w:eastAsia="de-DE"/>
        </w:rPr>
        <w:t xml:space="preserve"> OQ</w:t>
      </w:r>
      <w:r w:rsidR="00F72343" w:rsidRPr="00AC31F8">
        <w:rPr>
          <w:lang w:val="en-GB" w:eastAsia="de-DE"/>
        </w:rPr>
        <w:t xml:space="preserve"> requirements?</w:t>
      </w:r>
    </w:p>
    <w:p w14:paraId="451E1FB9" w14:textId="5BC50471" w:rsidR="00AE7137" w:rsidRPr="00AC31F8" w:rsidRDefault="0001714E" w:rsidP="0001714E">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0302DAFC" w14:textId="32BA498F" w:rsidR="00034064" w:rsidRPr="00AC31F8" w:rsidRDefault="00034064" w:rsidP="009C718D">
      <w:pPr>
        <w:pStyle w:val="ListParagraph"/>
        <w:numPr>
          <w:ilvl w:val="0"/>
          <w:numId w:val="7"/>
        </w:numPr>
        <w:rPr>
          <w:lang w:val="en-GB" w:eastAsia="de-DE"/>
        </w:rPr>
      </w:pPr>
      <w:r w:rsidRPr="00AC31F8">
        <w:rPr>
          <w:lang w:val="en-GB" w:eastAsia="de-DE"/>
        </w:rPr>
        <w:t>Can automation tools like Cucumber/Gherkin, Selenium and Scenarioo be used</w:t>
      </w:r>
      <w:r w:rsidR="00470C52" w:rsidRPr="00AC31F8">
        <w:rPr>
          <w:lang w:val="en-GB" w:eastAsia="de-DE"/>
        </w:rPr>
        <w:t xml:space="preserve"> together</w:t>
      </w:r>
      <w:r w:rsidRPr="00AC31F8">
        <w:rPr>
          <w:lang w:val="en-GB" w:eastAsia="de-DE"/>
        </w:rPr>
        <w:t xml:space="preserve"> in validated environment</w:t>
      </w:r>
      <w:r w:rsidR="00F72343" w:rsidRPr="00AC31F8">
        <w:rPr>
          <w:lang w:val="en-GB" w:eastAsia="de-DE"/>
        </w:rPr>
        <w:t>s</w:t>
      </w:r>
      <w:r w:rsidRPr="00AC31F8">
        <w:rPr>
          <w:lang w:val="en-GB" w:eastAsia="de-DE"/>
        </w:rPr>
        <w:t>?</w:t>
      </w:r>
    </w:p>
    <w:p w14:paraId="6E00A912" w14:textId="2C638F60" w:rsidR="00F72343" w:rsidRPr="00AC31F8" w:rsidRDefault="00142067" w:rsidP="009C718D">
      <w:pPr>
        <w:pStyle w:val="ListParagraph"/>
        <w:numPr>
          <w:ilvl w:val="0"/>
          <w:numId w:val="7"/>
        </w:numPr>
        <w:rPr>
          <w:lang w:val="en-GB" w:eastAsia="de-DE"/>
        </w:rPr>
      </w:pPr>
      <w:r w:rsidRPr="00AC31F8">
        <w:rPr>
          <w:lang w:val="en-GB" w:eastAsia="de-DE"/>
        </w:rPr>
        <w:t>And h</w:t>
      </w:r>
      <w:r w:rsidR="00F72343" w:rsidRPr="00AC31F8">
        <w:rPr>
          <w:lang w:val="en-GB" w:eastAsia="de-DE"/>
        </w:rPr>
        <w:t xml:space="preserve">ow could be dealt with </w:t>
      </w:r>
      <w:r w:rsidR="004804DE" w:rsidRPr="00AC31F8">
        <w:rPr>
          <w:lang w:val="en-GB" w:eastAsia="de-DE"/>
        </w:rPr>
        <w:t>new versions</w:t>
      </w:r>
      <w:r w:rsidR="00F72343" w:rsidRPr="00AC31F8">
        <w:rPr>
          <w:lang w:val="en-GB" w:eastAsia="de-DE"/>
        </w:rPr>
        <w:t xml:space="preserve"> of the automation tools in terms of</w:t>
      </w:r>
      <w:r w:rsidR="00B9462B" w:rsidRPr="00AC31F8">
        <w:rPr>
          <w:lang w:val="en-GB" w:eastAsia="de-DE"/>
        </w:rPr>
        <w:t xml:space="preserve"> validation?</w:t>
      </w:r>
    </w:p>
    <w:p w14:paraId="4BCFFD55" w14:textId="535A568A" w:rsidR="00DD54C3" w:rsidRPr="00AC31F8" w:rsidRDefault="00DD54C3" w:rsidP="00DD54C3">
      <w:pPr>
        <w:pStyle w:val="Heading2"/>
        <w:rPr>
          <w:lang w:val="en-GB"/>
        </w:rPr>
      </w:pPr>
      <w:bookmarkStart w:id="20" w:name="_Toc46067016"/>
      <w:bookmarkStart w:id="21" w:name="_Toc46238873"/>
      <w:r w:rsidRPr="00AC31F8">
        <w:rPr>
          <w:lang w:val="en-GB"/>
        </w:rPr>
        <w:t>Scope</w:t>
      </w:r>
      <w:bookmarkEnd w:id="20"/>
      <w:bookmarkEnd w:id="21"/>
    </w:p>
    <w:p w14:paraId="4BB6C6B9" w14:textId="33C8A3A9" w:rsidR="00490511" w:rsidRPr="00AC31F8" w:rsidRDefault="00547038" w:rsidP="00490511">
      <w:pPr>
        <w:rPr>
          <w:lang w:val="en-GB" w:eastAsia="de-DE"/>
        </w:rPr>
      </w:pPr>
      <w:r w:rsidRPr="00AC31F8">
        <w:rPr>
          <w:lang w:val="en-GB" w:eastAsia="de-DE"/>
        </w:rPr>
        <w:t>GAMP5 covers</w:t>
      </w:r>
      <w:r w:rsidR="00AD6644" w:rsidRPr="00AC31F8">
        <w:rPr>
          <w:lang w:val="en-GB" w:eastAsia="de-DE"/>
        </w:rPr>
        <w:t xml:space="preserve"> the whole life cycle of a software for different softwar</w:t>
      </w:r>
      <w:r w:rsidR="0030632E" w:rsidRPr="00AC31F8">
        <w:rPr>
          <w:lang w:val="en-GB" w:eastAsia="de-DE"/>
        </w:rPr>
        <w:t>e</w:t>
      </w:r>
      <w:r w:rsidR="005A2552" w:rsidRPr="00AC31F8">
        <w:rPr>
          <w:lang w:val="en-GB" w:eastAsia="de-DE"/>
        </w:rPr>
        <w:t xml:space="preserve"> </w:t>
      </w:r>
      <w:r w:rsidR="00AD6644" w:rsidRPr="00AC31F8">
        <w:rPr>
          <w:lang w:val="en-GB" w:eastAsia="de-DE"/>
        </w:rPr>
        <w:t>categories</w:t>
      </w:r>
      <w:r w:rsidR="0030632E" w:rsidRPr="00AC31F8">
        <w:rPr>
          <w:lang w:val="en-GB" w:eastAsia="de-DE"/>
        </w:rPr>
        <w:t xml:space="preserve"> (</w:t>
      </w:r>
      <w:r w:rsidR="00350052" w:rsidRPr="00AC31F8">
        <w:rPr>
          <w:lang w:val="en-GB" w:eastAsia="de-DE"/>
        </w:rPr>
        <w:t>ISPE</w:t>
      </w:r>
      <w:r w:rsidR="0030632E" w:rsidRPr="00AC31F8">
        <w:rPr>
          <w:lang w:val="en-GB" w:eastAsia="de-DE"/>
        </w:rPr>
        <w:t>,</w:t>
      </w:r>
      <w:r w:rsidR="00C246AA" w:rsidRPr="00AC31F8">
        <w:rPr>
          <w:lang w:val="en-GB" w:eastAsia="de-DE"/>
        </w:rPr>
        <w:t xml:space="preserve"> 2008,</w:t>
      </w:r>
      <w:r w:rsidR="0030632E" w:rsidRPr="00AC31F8">
        <w:rPr>
          <w:lang w:val="en-GB" w:eastAsia="de-DE"/>
        </w:rPr>
        <w:t xml:space="preserve"> </w:t>
      </w:r>
      <w:r w:rsidR="00502139" w:rsidRPr="00AC31F8">
        <w:rPr>
          <w:lang w:val="en-GB" w:eastAsia="de-DE"/>
        </w:rPr>
        <w:t>p.</w:t>
      </w:r>
      <w:r w:rsidR="00A76701" w:rsidRPr="00AC31F8">
        <w:rPr>
          <w:lang w:val="en-GB" w:eastAsia="de-DE"/>
        </w:rPr>
        <w:t>25</w:t>
      </w:r>
      <w:r w:rsidR="00350052" w:rsidRPr="00AC31F8">
        <w:rPr>
          <w:lang w:val="en-GB" w:eastAsia="de-DE"/>
        </w:rPr>
        <w:t>,</w:t>
      </w:r>
      <w:r w:rsidR="0030632E" w:rsidRPr="00AC31F8">
        <w:rPr>
          <w:lang w:val="en-GB" w:eastAsia="de-DE"/>
        </w:rPr>
        <w:t xml:space="preserve"> p</w:t>
      </w:r>
      <w:r w:rsidR="00502139" w:rsidRPr="00AC31F8">
        <w:rPr>
          <w:lang w:val="en-GB" w:eastAsia="de-DE"/>
        </w:rPr>
        <w:t>p. 33-37</w:t>
      </w:r>
      <w:r w:rsidR="00A76701" w:rsidRPr="00AC31F8">
        <w:rPr>
          <w:lang w:val="en-GB" w:eastAsia="de-DE"/>
        </w:rPr>
        <w:t>)</w:t>
      </w:r>
      <w:r w:rsidR="00AD6644" w:rsidRPr="00AC31F8">
        <w:rPr>
          <w:lang w:val="en-GB" w:eastAsia="de-DE"/>
        </w:rPr>
        <w:t>.</w:t>
      </w:r>
      <w:r w:rsidR="00A76701" w:rsidRPr="00AC31F8">
        <w:rPr>
          <w:lang w:val="en-GB" w:eastAsia="de-DE"/>
        </w:rPr>
        <w:t xml:space="preserve"> </w:t>
      </w:r>
      <w:r w:rsidR="00E830BE" w:rsidRPr="00AC31F8">
        <w:rPr>
          <w:lang w:val="en-GB" w:eastAsia="de-DE"/>
        </w:rPr>
        <w:t>It was therefore not possible to cover all aspects of GAMP5 within the scope of this project, which meant that the actual scope had to be clearly defined</w:t>
      </w:r>
      <w:r w:rsidR="00C3702E" w:rsidRPr="00AC31F8">
        <w:rPr>
          <w:lang w:val="en-GB" w:eastAsia="de-DE"/>
        </w:rPr>
        <w:t>.</w:t>
      </w:r>
    </w:p>
    <w:p w14:paraId="178F1EDB" w14:textId="61B197B5" w:rsidR="00DD54C3" w:rsidRPr="00AC31F8" w:rsidRDefault="00DD54C3" w:rsidP="00DD54C3">
      <w:pPr>
        <w:pStyle w:val="Heading3"/>
        <w:rPr>
          <w:lang w:val="en-GB"/>
        </w:rPr>
      </w:pPr>
      <w:bookmarkStart w:id="22" w:name="_Toc46067017"/>
      <w:bookmarkStart w:id="23" w:name="_Toc46238874"/>
      <w:r w:rsidRPr="00AC31F8">
        <w:rPr>
          <w:lang w:val="en-GB"/>
        </w:rPr>
        <w:t>In Scope</w:t>
      </w:r>
      <w:bookmarkEnd w:id="22"/>
      <w:bookmarkEnd w:id="23"/>
    </w:p>
    <w:p w14:paraId="7515D530" w14:textId="474D31F8" w:rsidR="00490511" w:rsidRPr="00AC31F8" w:rsidRDefault="00C72388" w:rsidP="00490511">
      <w:pPr>
        <w:rPr>
          <w:lang w:val="en-GB" w:eastAsia="de-DE"/>
        </w:rPr>
      </w:pPr>
      <w:r w:rsidRPr="00AC31F8">
        <w:rPr>
          <w:lang w:val="en-GB" w:eastAsia="de-DE"/>
        </w:rPr>
        <w:t xml:space="preserve">Following aspects </w:t>
      </w:r>
      <w:r w:rsidR="00DF5EBB" w:rsidRPr="00AC31F8">
        <w:rPr>
          <w:lang w:val="en-GB" w:eastAsia="de-DE"/>
        </w:rPr>
        <w:t>were addressed within the scope of this project:</w:t>
      </w:r>
    </w:p>
    <w:p w14:paraId="093D1B22" w14:textId="30D8FC82" w:rsidR="00840B5D" w:rsidRPr="00AC31F8" w:rsidRDefault="00840B5D" w:rsidP="009C718D">
      <w:pPr>
        <w:pStyle w:val="ListParagraph"/>
        <w:numPr>
          <w:ilvl w:val="0"/>
          <w:numId w:val="9"/>
        </w:numPr>
        <w:rPr>
          <w:lang w:val="en-GB" w:eastAsia="de-DE"/>
        </w:rPr>
      </w:pPr>
      <w:r w:rsidRPr="00AC31F8">
        <w:rPr>
          <w:lang w:val="en-GB" w:eastAsia="de-DE"/>
        </w:rPr>
        <w:t>Evaluation of a test automation for OQs based on BDD for a category 5 software (custom application) according to GAMP5</w:t>
      </w:r>
      <w:r w:rsidR="002022A8" w:rsidRPr="00AC31F8">
        <w:rPr>
          <w:lang w:val="en-GB" w:eastAsia="de-DE"/>
        </w:rPr>
        <w:t>.</w:t>
      </w:r>
    </w:p>
    <w:p w14:paraId="1C01F32C" w14:textId="724D2AD4" w:rsidR="00AD0243" w:rsidRPr="00AC31F8" w:rsidRDefault="003D7F06" w:rsidP="009C718D">
      <w:pPr>
        <w:pStyle w:val="ListParagraph"/>
        <w:numPr>
          <w:ilvl w:val="0"/>
          <w:numId w:val="9"/>
        </w:numPr>
        <w:rPr>
          <w:lang w:val="en-GB" w:eastAsia="de-DE"/>
        </w:rPr>
      </w:pPr>
      <w:r w:rsidRPr="00AC31F8">
        <w:rPr>
          <w:lang w:val="en-GB" w:eastAsia="de-DE"/>
        </w:rPr>
        <w:t xml:space="preserve">Evaluation on the </w:t>
      </w:r>
      <w:r w:rsidR="005D41F8" w:rsidRPr="00AC31F8">
        <w:rPr>
          <w:lang w:val="en-GB" w:eastAsia="de-DE"/>
        </w:rPr>
        <w:t xml:space="preserve">feasibility </w:t>
      </w:r>
      <w:r w:rsidR="00F63D4C" w:rsidRPr="00AC31F8">
        <w:rPr>
          <w:lang w:val="en-GB" w:eastAsia="de-DE"/>
        </w:rPr>
        <w:t>of</w:t>
      </w:r>
      <w:r w:rsidR="004D285A" w:rsidRPr="00AC31F8">
        <w:rPr>
          <w:lang w:val="en-GB" w:eastAsia="de-DE"/>
        </w:rPr>
        <w:t xml:space="preserve"> validation </w:t>
      </w:r>
      <w:r w:rsidR="001B5587" w:rsidRPr="00AC31F8">
        <w:rPr>
          <w:lang w:val="en-GB" w:eastAsia="de-DE"/>
        </w:rPr>
        <w:t>for</w:t>
      </w:r>
      <w:r w:rsidR="00AD0243" w:rsidRPr="00AC31F8">
        <w:rPr>
          <w:lang w:val="en-GB" w:eastAsia="de-DE"/>
        </w:rPr>
        <w:t xml:space="preserve"> Cucumber/Gherkin, Seleniu</w:t>
      </w:r>
      <w:r w:rsidR="00150CA8" w:rsidRPr="00AC31F8">
        <w:rPr>
          <w:lang w:val="en-GB" w:eastAsia="de-DE"/>
        </w:rPr>
        <w:t>m, Scenarioo</w:t>
      </w:r>
      <w:r w:rsidR="002A41BC" w:rsidRPr="00AC31F8">
        <w:rPr>
          <w:lang w:val="en-GB" w:eastAsia="de-DE"/>
        </w:rPr>
        <w:t>, Cucumber-Scenarioo-plugin</w:t>
      </w:r>
      <w:r w:rsidR="00AD0243" w:rsidRPr="00AC31F8">
        <w:rPr>
          <w:lang w:val="en-GB" w:eastAsia="de-DE"/>
        </w:rPr>
        <w:t xml:space="preserve"> and their interaction</w:t>
      </w:r>
      <w:r w:rsidR="002D6B31" w:rsidRPr="00AC31F8">
        <w:rPr>
          <w:lang w:val="en-GB" w:eastAsia="de-DE"/>
        </w:rPr>
        <w:t>s</w:t>
      </w:r>
      <w:r w:rsidR="00AD0243" w:rsidRPr="00AC31F8">
        <w:rPr>
          <w:lang w:val="en-GB" w:eastAsia="de-DE"/>
        </w:rPr>
        <w:t>.</w:t>
      </w:r>
    </w:p>
    <w:p w14:paraId="0A3D4444" w14:textId="5FEE0562" w:rsidR="00840B5D" w:rsidRPr="00AC31F8" w:rsidRDefault="00840B5D" w:rsidP="009C718D">
      <w:pPr>
        <w:pStyle w:val="ListParagraph"/>
        <w:numPr>
          <w:ilvl w:val="0"/>
          <w:numId w:val="9"/>
        </w:numPr>
        <w:rPr>
          <w:lang w:val="en-GB" w:eastAsia="de-DE"/>
        </w:rPr>
      </w:pPr>
      <w:r w:rsidRPr="00AC31F8">
        <w:rPr>
          <w:lang w:val="en-GB" w:eastAsia="de-DE"/>
        </w:rPr>
        <w:t>Implementation of a prototype for the evaluation and illustration of a test automation. The test automation is based on the following tools: Cucumber, Selenium, Scenarioo</w:t>
      </w:r>
      <w:r w:rsidR="008C49F2" w:rsidRPr="00AC31F8">
        <w:rPr>
          <w:lang w:val="en-GB" w:eastAsia="de-DE"/>
        </w:rPr>
        <w:t xml:space="preserve"> and the Cucumber-Scenarioo-plugin</w:t>
      </w:r>
      <w:r w:rsidR="002022A8" w:rsidRPr="00AC31F8">
        <w:rPr>
          <w:lang w:val="en-GB" w:eastAsia="de-DE"/>
        </w:rPr>
        <w:t>.</w:t>
      </w:r>
    </w:p>
    <w:p w14:paraId="2892D8B4" w14:textId="2A62D5C9" w:rsidR="00840B5D" w:rsidRPr="00AC31F8" w:rsidRDefault="002D6B31" w:rsidP="009C718D">
      <w:pPr>
        <w:pStyle w:val="ListParagraph"/>
        <w:numPr>
          <w:ilvl w:val="0"/>
          <w:numId w:val="9"/>
        </w:numPr>
        <w:rPr>
          <w:lang w:val="en-GB" w:eastAsia="de-DE"/>
        </w:rPr>
      </w:pPr>
      <w:r w:rsidRPr="00AC31F8">
        <w:rPr>
          <w:lang w:val="en-GB" w:eastAsia="de-DE"/>
        </w:rPr>
        <w:t>U</w:t>
      </w:r>
      <w:r w:rsidR="00840B5D" w:rsidRPr="00AC31F8">
        <w:rPr>
          <w:lang w:val="en-GB" w:eastAsia="de-DE"/>
        </w:rPr>
        <w:t xml:space="preserve">ser Requirements, </w:t>
      </w:r>
      <w:r w:rsidR="00073554" w:rsidRPr="00AC31F8">
        <w:rPr>
          <w:lang w:val="en-GB" w:eastAsia="de-DE"/>
        </w:rPr>
        <w:t>s</w:t>
      </w:r>
      <w:r w:rsidR="00840B5D" w:rsidRPr="00AC31F8">
        <w:rPr>
          <w:lang w:val="en-GB" w:eastAsia="de-DE"/>
        </w:rPr>
        <w:t>pecification/</w:t>
      </w:r>
      <w:r w:rsidR="00073554" w:rsidRPr="00AC31F8">
        <w:rPr>
          <w:lang w:val="en-GB" w:eastAsia="de-DE"/>
        </w:rPr>
        <w:t>t</w:t>
      </w:r>
      <w:r w:rsidR="00840B5D" w:rsidRPr="00AC31F8">
        <w:rPr>
          <w:lang w:val="en-GB" w:eastAsia="de-DE"/>
        </w:rPr>
        <w:t xml:space="preserve">est </w:t>
      </w:r>
      <w:r w:rsidR="00073554" w:rsidRPr="00AC31F8">
        <w:rPr>
          <w:lang w:val="en-GB" w:eastAsia="de-DE"/>
        </w:rPr>
        <w:t>m</w:t>
      </w:r>
      <w:r w:rsidR="00840B5D" w:rsidRPr="00AC31F8">
        <w:rPr>
          <w:lang w:val="en-GB" w:eastAsia="de-DE"/>
        </w:rPr>
        <w:t xml:space="preserve">anagement, </w:t>
      </w:r>
      <w:r w:rsidR="00073554" w:rsidRPr="00AC31F8">
        <w:rPr>
          <w:lang w:val="en-GB" w:eastAsia="de-DE"/>
        </w:rPr>
        <w:t>r</w:t>
      </w:r>
      <w:r w:rsidR="00840B5D" w:rsidRPr="00AC31F8">
        <w:rPr>
          <w:lang w:val="en-GB" w:eastAsia="de-DE"/>
        </w:rPr>
        <w:t xml:space="preserve">isk </w:t>
      </w:r>
      <w:r w:rsidR="00073554" w:rsidRPr="00AC31F8">
        <w:rPr>
          <w:lang w:val="en-GB" w:eastAsia="de-DE"/>
        </w:rPr>
        <w:t>m</w:t>
      </w:r>
      <w:r w:rsidR="00840B5D" w:rsidRPr="00AC31F8">
        <w:rPr>
          <w:lang w:val="en-GB" w:eastAsia="de-DE"/>
        </w:rPr>
        <w:t xml:space="preserve">anagement, </w:t>
      </w:r>
      <w:r w:rsidR="00073554" w:rsidRPr="00AC31F8">
        <w:rPr>
          <w:lang w:val="en-GB" w:eastAsia="de-DE"/>
        </w:rPr>
        <w:t>t</w:t>
      </w:r>
      <w:r w:rsidR="00840B5D" w:rsidRPr="00AC31F8">
        <w:rPr>
          <w:lang w:val="en-GB" w:eastAsia="de-DE"/>
        </w:rPr>
        <w:t>raceability, the validation process with regard to the OQs for a Category 5 product according to GAMP5</w:t>
      </w:r>
      <w:r w:rsidR="002022A8" w:rsidRPr="00AC31F8">
        <w:rPr>
          <w:lang w:val="en-GB" w:eastAsia="de-DE"/>
        </w:rPr>
        <w:t>.</w:t>
      </w:r>
    </w:p>
    <w:p w14:paraId="689F6304" w14:textId="4A15BB99" w:rsidR="00DD54C3" w:rsidRPr="00AC31F8" w:rsidRDefault="00724EC0" w:rsidP="009C718D">
      <w:pPr>
        <w:pStyle w:val="ListParagraph"/>
        <w:numPr>
          <w:ilvl w:val="0"/>
          <w:numId w:val="9"/>
        </w:numPr>
        <w:rPr>
          <w:lang w:val="en-GB" w:eastAsia="de-DE"/>
        </w:rPr>
      </w:pPr>
      <w:r w:rsidRPr="00AC31F8">
        <w:rPr>
          <w:lang w:val="en-GB" w:eastAsia="de-DE"/>
        </w:rPr>
        <w:t>An outlook and recommendations</w:t>
      </w:r>
      <w:r w:rsidR="00840B5D" w:rsidRPr="00AC31F8">
        <w:rPr>
          <w:lang w:val="en-GB" w:eastAsia="de-DE"/>
        </w:rPr>
        <w:t xml:space="preserve"> based on the findings obtained</w:t>
      </w:r>
      <w:r w:rsidR="002022A8" w:rsidRPr="00AC31F8">
        <w:rPr>
          <w:lang w:val="en-GB" w:eastAsia="de-DE"/>
        </w:rPr>
        <w:t>.</w:t>
      </w:r>
    </w:p>
    <w:p w14:paraId="45A677C7" w14:textId="1C850254" w:rsidR="00DD54C3" w:rsidRPr="00AC31F8" w:rsidRDefault="00DD54C3" w:rsidP="00DD54C3">
      <w:pPr>
        <w:pStyle w:val="Heading3"/>
        <w:rPr>
          <w:lang w:val="en-GB"/>
        </w:rPr>
      </w:pPr>
      <w:bookmarkStart w:id="24" w:name="_Toc46067018"/>
      <w:bookmarkStart w:id="25" w:name="_Toc46238875"/>
      <w:r w:rsidRPr="00AC31F8">
        <w:rPr>
          <w:lang w:val="en-GB"/>
        </w:rPr>
        <w:lastRenderedPageBreak/>
        <w:t>Out of Scope</w:t>
      </w:r>
      <w:bookmarkEnd w:id="24"/>
      <w:bookmarkEnd w:id="25"/>
    </w:p>
    <w:p w14:paraId="22FC0CFE" w14:textId="22B7F045" w:rsidR="00490511" w:rsidRPr="00AC31F8" w:rsidRDefault="00F17317" w:rsidP="00490511">
      <w:pPr>
        <w:rPr>
          <w:lang w:val="en-GB" w:eastAsia="de-DE"/>
        </w:rPr>
      </w:pPr>
      <w:r w:rsidRPr="00AC31F8">
        <w:rPr>
          <w:lang w:val="en-GB" w:eastAsia="de-DE"/>
        </w:rPr>
        <w:t>Following aspects were explicitly excluded from scope, as</w:t>
      </w:r>
      <w:r w:rsidR="00451AD3" w:rsidRPr="00AC31F8">
        <w:rPr>
          <w:lang w:val="en-GB" w:eastAsia="de-DE"/>
        </w:rPr>
        <w:t xml:space="preserve"> they would go beyond</w:t>
      </w:r>
      <w:r w:rsidR="005D0BBC" w:rsidRPr="00AC31F8">
        <w:rPr>
          <w:lang w:val="en-GB" w:eastAsia="de-DE"/>
        </w:rPr>
        <w:t xml:space="preserve"> the extend of this project:</w:t>
      </w:r>
    </w:p>
    <w:p w14:paraId="16B86063" w14:textId="67CD5631" w:rsidR="00AD0243" w:rsidRPr="00AC31F8" w:rsidRDefault="00AD0243" w:rsidP="009C718D">
      <w:pPr>
        <w:pStyle w:val="ListParagraph"/>
        <w:numPr>
          <w:ilvl w:val="0"/>
          <w:numId w:val="10"/>
        </w:numPr>
        <w:rPr>
          <w:lang w:val="en-GB"/>
        </w:rPr>
      </w:pPr>
      <w:r w:rsidRPr="00AC31F8">
        <w:rPr>
          <w:lang w:val="en-GB"/>
        </w:rPr>
        <w:t>Validation activities according to GAMP5 outside of OQs (e.g. process validation, IQs, PQs, design reviews</w:t>
      </w:r>
      <w:r w:rsidR="00CE168D" w:rsidRPr="00AC31F8">
        <w:rPr>
          <w:lang w:val="en-GB"/>
        </w:rPr>
        <w:t xml:space="preserve"> and</w:t>
      </w:r>
      <w:r w:rsidRPr="00AC31F8">
        <w:rPr>
          <w:lang w:val="en-GB"/>
        </w:rPr>
        <w:t xml:space="preserve"> used infrastructure).</w:t>
      </w:r>
    </w:p>
    <w:p w14:paraId="205FC27E" w14:textId="36DB741B" w:rsidR="00AD0243" w:rsidRPr="00AC31F8" w:rsidRDefault="00AD0243" w:rsidP="009C718D">
      <w:pPr>
        <w:pStyle w:val="ListParagraph"/>
        <w:numPr>
          <w:ilvl w:val="0"/>
          <w:numId w:val="10"/>
        </w:numPr>
        <w:rPr>
          <w:lang w:val="en-GB"/>
        </w:rPr>
      </w:pPr>
      <w:r w:rsidRPr="00AC31F8">
        <w:rPr>
          <w:lang w:val="en-GB"/>
        </w:rPr>
        <w:t>BDD activities that are outside the chain from user stories to high-level test automation (e.g. the implementation technique TDD, Unit/Module Testing).</w:t>
      </w:r>
    </w:p>
    <w:p w14:paraId="14B51ADE" w14:textId="5A28D672" w:rsidR="00AD0243" w:rsidRPr="00AC31F8" w:rsidRDefault="00AD0243" w:rsidP="009C718D">
      <w:pPr>
        <w:pStyle w:val="ListParagraph"/>
        <w:numPr>
          <w:ilvl w:val="0"/>
          <w:numId w:val="10"/>
        </w:numPr>
        <w:rPr>
          <w:lang w:val="en-GB"/>
        </w:rPr>
      </w:pPr>
      <w:r w:rsidRPr="00AC31F8">
        <w:rPr>
          <w:lang w:val="en-GB"/>
        </w:rPr>
        <w:t>Tool evaluations (e.g. Selenium vs. Cypress).</w:t>
      </w:r>
    </w:p>
    <w:p w14:paraId="42951748" w14:textId="28B45F56" w:rsidR="00AD0243" w:rsidRPr="00AC31F8" w:rsidRDefault="00AD0243" w:rsidP="009C718D">
      <w:pPr>
        <w:pStyle w:val="ListParagraph"/>
        <w:numPr>
          <w:ilvl w:val="0"/>
          <w:numId w:val="10"/>
        </w:numPr>
        <w:rPr>
          <w:lang w:val="en-GB"/>
        </w:rPr>
      </w:pPr>
      <w:r w:rsidRPr="00AC31F8">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AC31F8" w:rsidRDefault="00AD0243" w:rsidP="009C718D">
      <w:pPr>
        <w:pStyle w:val="ListParagraph"/>
        <w:numPr>
          <w:ilvl w:val="0"/>
          <w:numId w:val="10"/>
        </w:numPr>
        <w:rPr>
          <w:lang w:val="en-GB"/>
        </w:rPr>
      </w:pPr>
      <w:r w:rsidRPr="00AC31F8">
        <w:rPr>
          <w:lang w:val="en-GB"/>
        </w:rPr>
        <w:t xml:space="preserve">Compliance of the prototype: </w:t>
      </w:r>
      <w:r w:rsidR="00507D06" w:rsidRPr="00AC31F8">
        <w:rPr>
          <w:lang w:val="en-GB"/>
        </w:rPr>
        <w:t>An</w:t>
      </w:r>
      <w:r w:rsidRPr="00AC31F8">
        <w:rPr>
          <w:lang w:val="en-GB"/>
        </w:rPr>
        <w:t xml:space="preserve"> exemplary compliance requirement that </w:t>
      </w:r>
      <w:r w:rsidR="00507D06" w:rsidRPr="00AC31F8">
        <w:rPr>
          <w:lang w:val="en-GB"/>
        </w:rPr>
        <w:t>was</w:t>
      </w:r>
      <w:r w:rsidRPr="00AC31F8">
        <w:rPr>
          <w:lang w:val="en-GB"/>
        </w:rPr>
        <w:t xml:space="preserve"> technically easy to implement </w:t>
      </w:r>
      <w:r w:rsidR="00507D06" w:rsidRPr="00AC31F8">
        <w:rPr>
          <w:lang w:val="en-GB"/>
        </w:rPr>
        <w:t>was</w:t>
      </w:r>
      <w:r w:rsidRPr="00AC31F8">
        <w:rPr>
          <w:lang w:val="en-GB"/>
        </w:rPr>
        <w:t xml:space="preserve"> considered. However, the prototype will not be compliant</w:t>
      </w:r>
      <w:r w:rsidR="00004D83" w:rsidRPr="00AC31F8">
        <w:rPr>
          <w:lang w:val="en-GB"/>
        </w:rPr>
        <w:t xml:space="preserve"> to regulations like FDA 21 CFR part 11 or EU GMP Annex 11</w:t>
      </w:r>
      <w:r w:rsidRPr="00AC31F8">
        <w:rPr>
          <w:lang w:val="en-GB"/>
        </w:rPr>
        <w:t>.</w:t>
      </w:r>
    </w:p>
    <w:p w14:paraId="306ED515" w14:textId="77777777" w:rsidR="0080660B" w:rsidRPr="00AC31F8" w:rsidRDefault="00D863A6" w:rsidP="00D863A6">
      <w:pPr>
        <w:pStyle w:val="Heading2"/>
        <w:rPr>
          <w:lang w:val="en-GB"/>
        </w:rPr>
      </w:pPr>
      <w:bookmarkStart w:id="26" w:name="_Toc46067019"/>
      <w:bookmarkStart w:id="27" w:name="_Toc46238876"/>
      <w:r w:rsidRPr="00AC31F8">
        <w:rPr>
          <w:lang w:val="en-GB"/>
        </w:rPr>
        <w:t>Approach</w:t>
      </w:r>
      <w:bookmarkEnd w:id="26"/>
      <w:bookmarkEnd w:id="27"/>
    </w:p>
    <w:p w14:paraId="0591500C" w14:textId="63C53F6E" w:rsidR="00425912" w:rsidRPr="00AC31F8" w:rsidRDefault="00425912" w:rsidP="00425912">
      <w:pPr>
        <w:rPr>
          <w:lang w:val="en-GB"/>
        </w:rPr>
      </w:pPr>
      <w:r w:rsidRPr="00AC31F8">
        <w:rPr>
          <w:lang w:val="en-GB"/>
        </w:rPr>
        <w:t>The starting point for the</w:t>
      </w:r>
      <w:r w:rsidR="009E187C" w:rsidRPr="00AC31F8">
        <w:rPr>
          <w:lang w:val="en-GB"/>
        </w:rPr>
        <w:t xml:space="preserve"> analysis of the </w:t>
      </w:r>
      <w:r w:rsidRPr="00AC31F8">
        <w:rPr>
          <w:lang w:val="en-GB"/>
        </w:rPr>
        <w:t>BDD</w:t>
      </w:r>
      <w:r w:rsidR="009E187C" w:rsidRPr="00AC31F8">
        <w:rPr>
          <w:lang w:val="en-GB"/>
        </w:rPr>
        <w:t xml:space="preserve"> approach</w:t>
      </w:r>
      <w:r w:rsidRPr="00AC31F8">
        <w:rPr>
          <w:lang w:val="en-GB"/>
        </w:rPr>
        <w:t xml:space="preserve"> </w:t>
      </w:r>
      <w:r w:rsidR="009E187C" w:rsidRPr="00AC31F8">
        <w:rPr>
          <w:lang w:val="en-GB"/>
        </w:rPr>
        <w:t>was</w:t>
      </w:r>
      <w:r w:rsidRPr="00AC31F8">
        <w:rPr>
          <w:lang w:val="en-GB"/>
        </w:rPr>
        <w:t xml:space="preserve"> the book "Discovery - Explore behaviour using examples" by </w:t>
      </w:r>
      <w:r w:rsidR="00CE168D" w:rsidRPr="00AC31F8">
        <w:rPr>
          <w:lang w:val="en-GB" w:eastAsia="de-DE"/>
        </w:rPr>
        <w:t>Nagy &amp; Rose</w:t>
      </w:r>
      <w:r w:rsidR="00CE168D" w:rsidRPr="00AC31F8">
        <w:rPr>
          <w:lang w:val="en-GB"/>
        </w:rPr>
        <w:t xml:space="preserve"> (2018)</w:t>
      </w:r>
      <w:r w:rsidRPr="00AC31F8">
        <w:rPr>
          <w:lang w:val="en-GB"/>
        </w:rPr>
        <w:t>. In chapter 4.6 the authors state that BDD leads to improved efficiency in software development for regulated environments</w:t>
      </w:r>
      <w:r w:rsidR="00401C9D" w:rsidRPr="00AC31F8">
        <w:rPr>
          <w:lang w:val="en-GB"/>
        </w:rPr>
        <w:t xml:space="preserve"> </w:t>
      </w:r>
      <w:r w:rsidR="00CE168D" w:rsidRPr="00AC31F8">
        <w:rPr>
          <w:lang w:val="en-GB"/>
        </w:rPr>
        <w:t>(Nagy &amp; Rose, 2018, pp. 72–74)</w:t>
      </w:r>
      <w:r w:rsidRPr="00AC31F8">
        <w:rPr>
          <w:lang w:val="en-GB"/>
        </w:rPr>
        <w:t xml:space="preserve">. </w:t>
      </w:r>
    </w:p>
    <w:p w14:paraId="32B89575" w14:textId="020552D8" w:rsidR="00425912" w:rsidRPr="00AC31F8" w:rsidRDefault="00425912" w:rsidP="00425912">
      <w:pPr>
        <w:rPr>
          <w:lang w:val="en-GB"/>
        </w:rPr>
      </w:pPr>
      <w:r w:rsidRPr="00AC31F8">
        <w:rPr>
          <w:lang w:val="en-GB"/>
        </w:rPr>
        <w:t>The</w:t>
      </w:r>
      <w:r w:rsidR="009D1F4F" w:rsidRPr="00AC31F8">
        <w:rPr>
          <w:lang w:val="en-GB"/>
        </w:rPr>
        <w:t xml:space="preserve"> analysis of the requirements </w:t>
      </w:r>
      <w:r w:rsidR="00E77318" w:rsidRPr="00AC31F8">
        <w:rPr>
          <w:lang w:val="en-GB"/>
        </w:rPr>
        <w:t>in respect of</w:t>
      </w:r>
      <w:r w:rsidRPr="00AC31F8">
        <w:rPr>
          <w:lang w:val="en-GB"/>
        </w:rPr>
        <w:t xml:space="preserve"> CSV </w:t>
      </w:r>
      <w:r w:rsidR="007235D7" w:rsidRPr="00AC31F8">
        <w:rPr>
          <w:lang w:val="en-GB"/>
        </w:rPr>
        <w:t>was fully</w:t>
      </w:r>
      <w:r w:rsidRPr="00AC31F8">
        <w:rPr>
          <w:lang w:val="en-GB"/>
        </w:rPr>
        <w:t xml:space="preserve"> based on the </w:t>
      </w:r>
      <w:r w:rsidR="00EA324A" w:rsidRPr="00AC31F8">
        <w:rPr>
          <w:lang w:val="en-GB"/>
        </w:rPr>
        <w:t>widely used</w:t>
      </w:r>
      <w:r w:rsidRPr="00AC31F8">
        <w:rPr>
          <w:lang w:val="en-GB"/>
        </w:rPr>
        <w:t xml:space="preserve"> CSV standard GAMP5</w:t>
      </w:r>
      <w:r w:rsidR="00CE168D" w:rsidRPr="00AC31F8">
        <w:rPr>
          <w:lang w:val="en-GB"/>
        </w:rPr>
        <w:t xml:space="preserve"> (ISPE, 2008)</w:t>
      </w:r>
      <w:r w:rsidRPr="00AC31F8">
        <w:rPr>
          <w:lang w:val="en-GB"/>
        </w:rPr>
        <w:t xml:space="preserve">. </w:t>
      </w:r>
    </w:p>
    <w:p w14:paraId="26F14B91" w14:textId="01440AA4" w:rsidR="0080660B" w:rsidRPr="00AC31F8" w:rsidRDefault="00425912" w:rsidP="00425912">
      <w:pPr>
        <w:rPr>
          <w:lang w:val="en-GB"/>
        </w:rPr>
      </w:pPr>
      <w:r w:rsidRPr="00AC31F8">
        <w:rPr>
          <w:lang w:val="en-GB"/>
        </w:rPr>
        <w:t xml:space="preserve">The BDD approach and the GAMP5 methodology </w:t>
      </w:r>
      <w:r w:rsidR="00E77318" w:rsidRPr="00AC31F8">
        <w:rPr>
          <w:lang w:val="en-GB"/>
        </w:rPr>
        <w:t>were</w:t>
      </w:r>
      <w:r w:rsidRPr="00AC31F8">
        <w:rPr>
          <w:lang w:val="en-GB"/>
        </w:rPr>
        <w:t xml:space="preserve"> analysed to develop a combined </w:t>
      </w:r>
      <w:r w:rsidR="00A9631A" w:rsidRPr="00AC31F8">
        <w:rPr>
          <w:lang w:val="en-GB"/>
        </w:rPr>
        <w:t>process</w:t>
      </w:r>
      <w:r w:rsidRPr="00AC31F8">
        <w:rPr>
          <w:lang w:val="en-GB"/>
        </w:rPr>
        <w:t xml:space="preserve">. This </w:t>
      </w:r>
      <w:r w:rsidR="00725769" w:rsidRPr="00AC31F8">
        <w:rPr>
          <w:lang w:val="en-GB"/>
        </w:rPr>
        <w:t>process</w:t>
      </w:r>
      <w:r w:rsidR="00DD443E" w:rsidRPr="00AC31F8">
        <w:rPr>
          <w:lang w:val="en-GB"/>
        </w:rPr>
        <w:t xml:space="preserve"> was then</w:t>
      </w:r>
      <w:r w:rsidRPr="00AC31F8">
        <w:rPr>
          <w:lang w:val="en-GB"/>
        </w:rPr>
        <w:t xml:space="preserve"> </w:t>
      </w:r>
      <w:r w:rsidR="005871B0" w:rsidRPr="00AC31F8">
        <w:rPr>
          <w:lang w:val="en-GB"/>
        </w:rPr>
        <w:t>visualised as</w:t>
      </w:r>
      <w:r w:rsidRPr="00AC31F8">
        <w:rPr>
          <w:lang w:val="en-GB"/>
        </w:rPr>
        <w:t xml:space="preserve"> BPMN </w:t>
      </w:r>
      <w:r w:rsidR="00CE168D" w:rsidRPr="00AC31F8">
        <w:rPr>
          <w:lang w:val="en-GB"/>
        </w:rPr>
        <w:t>in order to</w:t>
      </w:r>
      <w:r w:rsidRPr="00AC31F8">
        <w:rPr>
          <w:lang w:val="en-GB"/>
        </w:rPr>
        <w:t xml:space="preserve"> be evaluated by a wega CSV </w:t>
      </w:r>
      <w:r w:rsidR="00CE168D" w:rsidRPr="00AC31F8">
        <w:rPr>
          <w:lang w:val="en-GB"/>
        </w:rPr>
        <w:t>expert</w:t>
      </w:r>
      <w:r w:rsidRPr="00AC31F8">
        <w:rPr>
          <w:lang w:val="en-GB"/>
        </w:rPr>
        <w:t xml:space="preserve">. </w:t>
      </w:r>
      <w:r w:rsidR="00073C14" w:rsidRPr="00AC31F8">
        <w:rPr>
          <w:lang w:val="en-GB"/>
        </w:rPr>
        <w:t>The com</w:t>
      </w:r>
      <w:r w:rsidR="00CE168D" w:rsidRPr="00AC31F8">
        <w:rPr>
          <w:lang w:val="en-GB"/>
        </w:rPr>
        <w:t>b</w:t>
      </w:r>
      <w:r w:rsidR="00073C14" w:rsidRPr="00AC31F8">
        <w:rPr>
          <w:lang w:val="en-GB"/>
        </w:rPr>
        <w:t>ined</w:t>
      </w:r>
      <w:r w:rsidRPr="00AC31F8">
        <w:rPr>
          <w:lang w:val="en-GB"/>
        </w:rPr>
        <w:t xml:space="preserve"> </w:t>
      </w:r>
      <w:r w:rsidR="00725769" w:rsidRPr="00AC31F8">
        <w:rPr>
          <w:lang w:val="en-GB"/>
        </w:rPr>
        <w:t>process</w:t>
      </w:r>
      <w:r w:rsidRPr="00AC31F8">
        <w:rPr>
          <w:lang w:val="en-GB"/>
        </w:rPr>
        <w:t xml:space="preserve"> </w:t>
      </w:r>
      <w:r w:rsidR="00421A29" w:rsidRPr="00AC31F8">
        <w:rPr>
          <w:lang w:val="en-GB"/>
        </w:rPr>
        <w:t>was</w:t>
      </w:r>
      <w:r w:rsidR="00725769" w:rsidRPr="00AC31F8">
        <w:rPr>
          <w:lang w:val="en-GB"/>
        </w:rPr>
        <w:t xml:space="preserve"> reviewed by a wega CSV </w:t>
      </w:r>
      <w:r w:rsidR="00CE168D" w:rsidRPr="00AC31F8">
        <w:rPr>
          <w:lang w:val="en-GB"/>
        </w:rPr>
        <w:t>expert</w:t>
      </w:r>
      <w:r w:rsidR="00725769" w:rsidRPr="00AC31F8">
        <w:rPr>
          <w:lang w:val="en-GB"/>
        </w:rPr>
        <w:t xml:space="preserve"> while being </w:t>
      </w:r>
      <w:r w:rsidRPr="00AC31F8">
        <w:rPr>
          <w:lang w:val="en-GB"/>
        </w:rPr>
        <w:t xml:space="preserve">developed </w:t>
      </w:r>
      <w:r w:rsidR="00725769" w:rsidRPr="00AC31F8">
        <w:rPr>
          <w:lang w:val="en-GB"/>
        </w:rPr>
        <w:t xml:space="preserve">to </w:t>
      </w:r>
      <w:r w:rsidR="00EE7CB0" w:rsidRPr="00AC31F8">
        <w:rPr>
          <w:lang w:val="en-GB"/>
        </w:rPr>
        <w:t>assure its conformity with GAMP</w:t>
      </w:r>
      <w:r w:rsidR="00725769" w:rsidRPr="00AC31F8">
        <w:rPr>
          <w:lang w:val="en-GB"/>
        </w:rPr>
        <w:t>5</w:t>
      </w:r>
      <w:r w:rsidRPr="00AC31F8">
        <w:rPr>
          <w:lang w:val="en-GB"/>
        </w:rPr>
        <w:t>. Based on th</w:t>
      </w:r>
      <w:r w:rsidR="00B035BC" w:rsidRPr="00AC31F8">
        <w:rPr>
          <w:lang w:val="en-GB"/>
        </w:rPr>
        <w:t xml:space="preserve">e developed </w:t>
      </w:r>
      <w:r w:rsidR="00725769" w:rsidRPr="00AC31F8">
        <w:rPr>
          <w:lang w:val="en-GB"/>
        </w:rPr>
        <w:t>process</w:t>
      </w:r>
      <w:r w:rsidRPr="00AC31F8">
        <w:rPr>
          <w:lang w:val="en-GB"/>
        </w:rPr>
        <w:t xml:space="preserve"> a prototype </w:t>
      </w:r>
      <w:r w:rsidR="00150550" w:rsidRPr="00AC31F8">
        <w:rPr>
          <w:lang w:val="en-GB"/>
        </w:rPr>
        <w:t>was implemented</w:t>
      </w:r>
      <w:r w:rsidRPr="00AC31F8">
        <w:rPr>
          <w:lang w:val="en-GB"/>
        </w:rPr>
        <w:t xml:space="preserve"> as proof of concept. Few exemplary user requirements </w:t>
      </w:r>
      <w:r w:rsidR="00150550" w:rsidRPr="00AC31F8">
        <w:rPr>
          <w:lang w:val="en-GB"/>
        </w:rPr>
        <w:t>were</w:t>
      </w:r>
      <w:r w:rsidRPr="00AC31F8">
        <w:rPr>
          <w:lang w:val="en-GB"/>
        </w:rPr>
        <w:t xml:space="preserve"> defined as a basis for its implementation. As the final input regarding the suitability of the developed model, the prototype </w:t>
      </w:r>
      <w:r w:rsidR="00DD584C" w:rsidRPr="00AC31F8">
        <w:rPr>
          <w:lang w:val="en-GB"/>
        </w:rPr>
        <w:t>was</w:t>
      </w:r>
      <w:r w:rsidRPr="00AC31F8">
        <w:rPr>
          <w:lang w:val="en-GB"/>
        </w:rPr>
        <w:t xml:space="preserve"> audited by a wega CSV </w:t>
      </w:r>
      <w:r w:rsidR="00CE168D" w:rsidRPr="00AC31F8">
        <w:rPr>
          <w:lang w:val="en-GB"/>
        </w:rPr>
        <w:t>expert</w:t>
      </w:r>
      <w:r w:rsidRPr="00AC31F8">
        <w:rPr>
          <w:lang w:val="en-GB"/>
        </w:rPr>
        <w:t>.</w:t>
      </w:r>
      <w:r w:rsidR="00437C57" w:rsidRPr="00AC31F8">
        <w:rPr>
          <w:lang w:val="en-GB"/>
        </w:rPr>
        <w:t xml:space="preserve"> The audit results were analysed and discussed</w:t>
      </w:r>
      <w:r w:rsidRPr="00AC31F8">
        <w:rPr>
          <w:lang w:val="en-GB"/>
        </w:rPr>
        <w:t>.</w:t>
      </w:r>
      <w:r w:rsidR="00437C57" w:rsidRPr="00AC31F8">
        <w:rPr>
          <w:lang w:val="en-GB"/>
        </w:rPr>
        <w:t xml:space="preserve"> Based o</w:t>
      </w:r>
      <w:r w:rsidR="00895432" w:rsidRPr="00AC31F8">
        <w:rPr>
          <w:lang w:val="en-GB"/>
        </w:rPr>
        <w:t xml:space="preserve">n </w:t>
      </w:r>
      <w:r w:rsidR="000F1A38" w:rsidRPr="00AC31F8">
        <w:rPr>
          <w:lang w:val="en-GB"/>
        </w:rPr>
        <w:t>the gained insights, an outlook and a recommendation</w:t>
      </w:r>
      <w:r w:rsidR="00064B3D" w:rsidRPr="00AC31F8">
        <w:rPr>
          <w:lang w:val="en-GB"/>
        </w:rPr>
        <w:t xml:space="preserve"> was</w:t>
      </w:r>
      <w:r w:rsidR="00751822" w:rsidRPr="00AC31F8">
        <w:rPr>
          <w:lang w:val="en-GB"/>
        </w:rPr>
        <w:t xml:space="preserve"> presented to wega Informatik AG.</w:t>
      </w:r>
    </w:p>
    <w:p w14:paraId="20E2F432" w14:textId="1BACF798" w:rsidR="00A9631A" w:rsidRPr="00AC31F8" w:rsidRDefault="00A9631A" w:rsidP="00425912">
      <w:pPr>
        <w:rPr>
          <w:lang w:val="en-GB"/>
        </w:rPr>
      </w:pPr>
      <w:r w:rsidRPr="00AC31F8">
        <w:rPr>
          <w:lang w:val="en-GB"/>
        </w:rPr>
        <w:t xml:space="preserve">In </w:t>
      </w:r>
      <w:r w:rsidR="00897869" w:rsidRPr="00AC31F8">
        <w:rPr>
          <w:lang w:val="en-GB"/>
        </w:rPr>
        <w:t xml:space="preserve">summary following activities </w:t>
      </w:r>
      <w:r w:rsidR="00F34968" w:rsidRPr="00AC31F8">
        <w:rPr>
          <w:lang w:val="en-GB"/>
        </w:rPr>
        <w:t>were performed</w:t>
      </w:r>
      <w:r w:rsidR="00897869" w:rsidRPr="00AC31F8">
        <w:rPr>
          <w:lang w:val="en-GB"/>
        </w:rPr>
        <w:t xml:space="preserve"> as shown in the figures</w:t>
      </w:r>
      <w:r w:rsidR="005752E8" w:rsidRPr="00AC31F8">
        <w:rPr>
          <w:lang w:val="en-GB"/>
        </w:rPr>
        <w:fldChar w:fldCharType="begin"/>
      </w:r>
      <w:r w:rsidR="005752E8" w:rsidRPr="00AC31F8">
        <w:rPr>
          <w:lang w:val="en-GB"/>
        </w:rPr>
        <w:instrText xml:space="preserve"> REF _Ref45813384 \h </w:instrText>
      </w:r>
      <w:r w:rsidR="005752E8" w:rsidRPr="00AC31F8">
        <w:rPr>
          <w:lang w:val="en-GB"/>
        </w:rPr>
      </w:r>
      <w:r w:rsidR="005752E8" w:rsidRPr="00AC31F8">
        <w:rPr>
          <w:lang w:val="en-GB"/>
        </w:rPr>
        <w:fldChar w:fldCharType="separate"/>
      </w:r>
      <w:r w:rsidR="005752E8" w:rsidRPr="00AC31F8">
        <w:rPr>
          <w:lang w:val="en-GB"/>
        </w:rPr>
        <w:t xml:space="preserve"> </w:t>
      </w:r>
      <w:r w:rsidR="005752E8" w:rsidRPr="00AC31F8">
        <w:rPr>
          <w:noProof/>
          <w:lang w:val="en-GB"/>
        </w:rPr>
        <w:t>1</w:t>
      </w:r>
      <w:r w:rsidR="005752E8" w:rsidRPr="00AC31F8">
        <w:rPr>
          <w:lang w:val="en-GB"/>
        </w:rPr>
        <w:fldChar w:fldCharType="end"/>
      </w:r>
      <w:r w:rsidR="001400A1" w:rsidRPr="00AC31F8">
        <w:rPr>
          <w:lang w:val="en-GB"/>
        </w:rPr>
        <w:t xml:space="preserve"> </w:t>
      </w:r>
      <w:r w:rsidR="005752E8" w:rsidRPr="00AC31F8">
        <w:rPr>
          <w:lang w:val="en-GB"/>
        </w:rPr>
        <w:t>and</w:t>
      </w:r>
      <w:r w:rsidR="001400A1" w:rsidRPr="00AC31F8">
        <w:rPr>
          <w:lang w:val="en-GB"/>
        </w:rPr>
        <w:t xml:space="preserve"> </w:t>
      </w:r>
      <w:r w:rsidR="005752E8" w:rsidRPr="00AC31F8">
        <w:rPr>
          <w:lang w:val="en-GB"/>
        </w:rPr>
        <w:fldChar w:fldCharType="begin"/>
      </w:r>
      <w:r w:rsidR="005752E8" w:rsidRPr="00AC31F8">
        <w:rPr>
          <w:lang w:val="en-GB"/>
        </w:rPr>
        <w:instrText xml:space="preserve"> REF _Ref45813508 \h </w:instrText>
      </w:r>
      <w:r w:rsidR="005752E8" w:rsidRPr="00AC31F8">
        <w:rPr>
          <w:lang w:val="en-GB"/>
        </w:rPr>
      </w:r>
      <w:r w:rsidR="005752E8" w:rsidRPr="00AC31F8">
        <w:rPr>
          <w:lang w:val="en-GB"/>
        </w:rPr>
        <w:fldChar w:fldCharType="separate"/>
      </w:r>
      <w:r w:rsidR="005752E8" w:rsidRPr="00AC31F8">
        <w:rPr>
          <w:noProof/>
          <w:lang w:val="en-GB"/>
        </w:rPr>
        <w:t>2</w:t>
      </w:r>
      <w:r w:rsidR="005752E8" w:rsidRPr="00AC31F8">
        <w:rPr>
          <w:lang w:val="en-GB"/>
        </w:rPr>
        <w:fldChar w:fldCharType="end"/>
      </w:r>
      <w:r w:rsidRPr="00AC31F8">
        <w:rPr>
          <w:lang w:val="en-GB"/>
        </w:rPr>
        <w:t>:</w:t>
      </w:r>
    </w:p>
    <w:p w14:paraId="3DBEEBD2" w14:textId="07781205" w:rsidR="00A9631A" w:rsidRPr="00AC31F8" w:rsidRDefault="00A9631A" w:rsidP="0010161E">
      <w:pPr>
        <w:pStyle w:val="ListParagraph"/>
        <w:numPr>
          <w:ilvl w:val="0"/>
          <w:numId w:val="11"/>
        </w:numPr>
        <w:rPr>
          <w:lang w:val="en-GB"/>
        </w:rPr>
      </w:pPr>
      <w:r w:rsidRPr="00AC31F8">
        <w:rPr>
          <w:lang w:val="en-GB"/>
        </w:rPr>
        <w:t>Develop</w:t>
      </w:r>
      <w:r w:rsidR="00F72343" w:rsidRPr="00AC31F8">
        <w:rPr>
          <w:lang w:val="en-GB"/>
        </w:rPr>
        <w:t>ment of</w:t>
      </w:r>
      <w:r w:rsidRPr="00AC31F8">
        <w:rPr>
          <w:lang w:val="en-GB"/>
        </w:rPr>
        <w:t xml:space="preserve"> a combined</w:t>
      </w:r>
      <w:r w:rsidR="002F7B38" w:rsidRPr="00AC31F8">
        <w:rPr>
          <w:lang w:val="en-GB"/>
        </w:rPr>
        <w:t xml:space="preserve"> OQ</w:t>
      </w:r>
      <w:r w:rsidRPr="00AC31F8">
        <w:rPr>
          <w:lang w:val="en-GB"/>
        </w:rPr>
        <w:t xml:space="preserve"> process between BDD and GAMP5</w:t>
      </w:r>
      <w:r w:rsidR="00CE168D" w:rsidRPr="00AC31F8">
        <w:rPr>
          <w:lang w:val="en-GB"/>
        </w:rPr>
        <w:t>, reviewed by Evelyne Daniel, a wega CSV expert.</w:t>
      </w:r>
    </w:p>
    <w:p w14:paraId="2C9EEFE5" w14:textId="7AFB5DD8" w:rsidR="00A9631A" w:rsidRPr="00AC31F8" w:rsidRDefault="00A9631A" w:rsidP="0010161E">
      <w:pPr>
        <w:pStyle w:val="ListParagraph"/>
        <w:numPr>
          <w:ilvl w:val="0"/>
          <w:numId w:val="11"/>
        </w:numPr>
        <w:rPr>
          <w:lang w:val="en-GB"/>
        </w:rPr>
      </w:pPr>
      <w:r w:rsidRPr="00AC31F8">
        <w:rPr>
          <w:lang w:val="en-GB"/>
        </w:rPr>
        <w:t>Based on point 1 implement</w:t>
      </w:r>
      <w:r w:rsidR="00F72343" w:rsidRPr="00AC31F8">
        <w:rPr>
          <w:lang w:val="en-GB"/>
        </w:rPr>
        <w:t>ation of</w:t>
      </w:r>
      <w:r w:rsidRPr="00AC31F8">
        <w:rPr>
          <w:lang w:val="en-GB"/>
        </w:rPr>
        <w:t xml:space="preserve"> a prototype</w:t>
      </w:r>
      <w:r w:rsidR="00CE168D" w:rsidRPr="00AC31F8">
        <w:rPr>
          <w:lang w:val="en-GB"/>
        </w:rPr>
        <w:t>.</w:t>
      </w:r>
    </w:p>
    <w:p w14:paraId="2BB84B9D" w14:textId="44408A03" w:rsidR="00A9631A" w:rsidRPr="00AC31F8" w:rsidRDefault="00A9631A" w:rsidP="0010161E">
      <w:pPr>
        <w:pStyle w:val="ListParagraph"/>
        <w:numPr>
          <w:ilvl w:val="0"/>
          <w:numId w:val="11"/>
        </w:numPr>
        <w:rPr>
          <w:lang w:val="en-GB"/>
        </w:rPr>
      </w:pPr>
      <w:r w:rsidRPr="00AC31F8">
        <w:rPr>
          <w:lang w:val="en-GB"/>
        </w:rPr>
        <w:lastRenderedPageBreak/>
        <w:t xml:space="preserve">Audit of </w:t>
      </w:r>
      <w:r w:rsidR="00CC3CFD" w:rsidRPr="00AC31F8">
        <w:rPr>
          <w:lang w:val="en-GB"/>
        </w:rPr>
        <w:t xml:space="preserve">the </w:t>
      </w:r>
      <w:r w:rsidRPr="00AC31F8">
        <w:rPr>
          <w:lang w:val="en-GB"/>
        </w:rPr>
        <w:t xml:space="preserve">prototype by </w:t>
      </w:r>
      <w:r w:rsidR="0010161E" w:rsidRPr="00AC31F8">
        <w:rPr>
          <w:lang w:val="en-GB"/>
        </w:rPr>
        <w:t>Evelyne Daniel</w:t>
      </w:r>
      <w:r w:rsidR="001C30A3" w:rsidRPr="00AC31F8">
        <w:rPr>
          <w:lang w:val="en-GB"/>
        </w:rPr>
        <w:t>.</w:t>
      </w:r>
    </w:p>
    <w:p w14:paraId="3E18ED29" w14:textId="77777777" w:rsidR="005C72B9" w:rsidRPr="00AC31F8" w:rsidRDefault="00A9631A" w:rsidP="0010161E">
      <w:pPr>
        <w:pStyle w:val="ListParagraph"/>
        <w:numPr>
          <w:ilvl w:val="0"/>
          <w:numId w:val="11"/>
        </w:numPr>
        <w:rPr>
          <w:lang w:val="en-GB"/>
        </w:rPr>
      </w:pPr>
      <w:r w:rsidRPr="00AC31F8">
        <w:rPr>
          <w:lang w:val="en-GB"/>
        </w:rPr>
        <w:t xml:space="preserve">Analysis of </w:t>
      </w:r>
      <w:r w:rsidR="00CC3CFD" w:rsidRPr="00AC31F8">
        <w:rPr>
          <w:lang w:val="en-GB"/>
        </w:rPr>
        <w:t xml:space="preserve">the </w:t>
      </w:r>
      <w:r w:rsidR="00F72343" w:rsidRPr="00AC31F8">
        <w:rPr>
          <w:lang w:val="en-GB"/>
        </w:rPr>
        <w:t>a</w:t>
      </w:r>
      <w:r w:rsidRPr="00AC31F8">
        <w:rPr>
          <w:lang w:val="en-GB"/>
        </w:rPr>
        <w:t xml:space="preserve">udit results including </w:t>
      </w:r>
      <w:r w:rsidR="00755E37" w:rsidRPr="00AC31F8">
        <w:rPr>
          <w:lang w:val="en-GB"/>
        </w:rPr>
        <w:t>l</w:t>
      </w:r>
      <w:r w:rsidRPr="00AC31F8">
        <w:rPr>
          <w:lang w:val="en-GB"/>
        </w:rPr>
        <w:t>earnings</w:t>
      </w:r>
      <w:r w:rsidR="00F72343" w:rsidRPr="00AC31F8">
        <w:rPr>
          <w:lang w:val="en-GB"/>
        </w:rPr>
        <w:t>,</w:t>
      </w:r>
      <w:r w:rsidRPr="00AC31F8">
        <w:rPr>
          <w:lang w:val="en-GB"/>
        </w:rPr>
        <w:t xml:space="preserve"> </w:t>
      </w:r>
      <w:r w:rsidR="00755E37" w:rsidRPr="00AC31F8">
        <w:rPr>
          <w:lang w:val="en-GB"/>
        </w:rPr>
        <w:t>a</w:t>
      </w:r>
      <w:r w:rsidRPr="00AC31F8">
        <w:rPr>
          <w:lang w:val="en-GB"/>
        </w:rPr>
        <w:t xml:space="preserve"> </w:t>
      </w:r>
      <w:r w:rsidR="00755E37" w:rsidRPr="00AC31F8">
        <w:rPr>
          <w:lang w:val="en-GB"/>
        </w:rPr>
        <w:t>discussion</w:t>
      </w:r>
      <w:r w:rsidRPr="00AC31F8">
        <w:rPr>
          <w:lang w:val="en-GB"/>
        </w:rPr>
        <w:t xml:space="preserve"> and an outlook</w:t>
      </w:r>
      <w:r w:rsidR="005C72B9" w:rsidRPr="00AC31F8">
        <w:rPr>
          <w:lang w:val="en-GB"/>
        </w:rPr>
        <w:t xml:space="preserve"> </w:t>
      </w:r>
    </w:p>
    <w:p w14:paraId="5EEB546F" w14:textId="008899D7" w:rsidR="00470C52" w:rsidRPr="00AC31F8" w:rsidRDefault="00FD105C" w:rsidP="0010161E">
      <w:pPr>
        <w:pStyle w:val="ListParagraph"/>
        <w:numPr>
          <w:ilvl w:val="0"/>
          <w:numId w:val="11"/>
        </w:numPr>
        <w:jc w:val="left"/>
        <w:rPr>
          <w:lang w:val="en-GB"/>
        </w:rPr>
      </w:pPr>
      <w:r w:rsidRPr="00AC31F8">
        <w:rPr>
          <w:lang w:val="en-GB"/>
        </w:rPr>
        <w:t xml:space="preserve">Evaluation on the </w:t>
      </w:r>
      <w:r w:rsidR="001F2177" w:rsidRPr="00AC31F8">
        <w:rPr>
          <w:lang w:val="en-GB"/>
        </w:rPr>
        <w:t>feasibility to validate</w:t>
      </w:r>
      <w:r w:rsidR="005C72B9" w:rsidRPr="00AC31F8">
        <w:rPr>
          <w:lang w:val="en-GB"/>
        </w:rPr>
        <w:t xml:space="preserve"> </w:t>
      </w:r>
      <w:r w:rsidR="00E0005A" w:rsidRPr="00AC31F8">
        <w:rPr>
          <w:lang w:val="en-GB"/>
        </w:rPr>
        <w:t>Cucumber/Gherkin, Scenarioo and Selenium</w:t>
      </w:r>
      <w:r w:rsidR="005C72B9" w:rsidRPr="00AC31F8">
        <w:rPr>
          <w:lang w:val="en-GB"/>
        </w:rPr>
        <w:t xml:space="preserve"> </w:t>
      </w:r>
      <w:r w:rsidR="001F2177" w:rsidRPr="00AC31F8">
        <w:rPr>
          <w:lang w:val="en-GB"/>
        </w:rPr>
        <w:t>in order to be used in a GxP environment</w:t>
      </w:r>
      <w:r w:rsidR="00885924" w:rsidRPr="00AC31F8">
        <w:rPr>
          <w:lang w:val="en-GB"/>
        </w:rPr>
        <w:t>, thereby focusing on:</w:t>
      </w:r>
    </w:p>
    <w:p w14:paraId="3006E8CF" w14:textId="77777777" w:rsidR="00470C52" w:rsidRPr="00AC31F8" w:rsidRDefault="00470C52" w:rsidP="009C718D">
      <w:pPr>
        <w:pStyle w:val="ListParagraph"/>
        <w:numPr>
          <w:ilvl w:val="1"/>
          <w:numId w:val="12"/>
        </w:numPr>
        <w:jc w:val="left"/>
        <w:rPr>
          <w:lang w:val="en-GB"/>
        </w:rPr>
      </w:pPr>
      <w:r w:rsidRPr="00AC31F8">
        <w:rPr>
          <w:lang w:val="en-GB"/>
        </w:rPr>
        <w:t>single tools</w:t>
      </w:r>
    </w:p>
    <w:p w14:paraId="7D1EB815" w14:textId="77777777" w:rsidR="00470C52" w:rsidRPr="00AC31F8" w:rsidRDefault="005C72B9" w:rsidP="009C718D">
      <w:pPr>
        <w:pStyle w:val="ListParagraph"/>
        <w:numPr>
          <w:ilvl w:val="1"/>
          <w:numId w:val="12"/>
        </w:numPr>
        <w:jc w:val="left"/>
        <w:rPr>
          <w:lang w:val="en-GB"/>
        </w:rPr>
      </w:pPr>
      <w:r w:rsidRPr="00AC31F8">
        <w:rPr>
          <w:lang w:val="en-GB"/>
        </w:rPr>
        <w:t xml:space="preserve">combination of the </w:t>
      </w:r>
      <w:r w:rsidR="00470C52" w:rsidRPr="00AC31F8">
        <w:rPr>
          <w:lang w:val="en-GB"/>
        </w:rPr>
        <w:t>tools</w:t>
      </w:r>
    </w:p>
    <w:p w14:paraId="5893EB28" w14:textId="734D7FB0" w:rsidR="00A9631A" w:rsidRPr="00AC31F8" w:rsidRDefault="005C72B9" w:rsidP="009C718D">
      <w:pPr>
        <w:pStyle w:val="ListParagraph"/>
        <w:numPr>
          <w:ilvl w:val="1"/>
          <w:numId w:val="12"/>
        </w:numPr>
        <w:jc w:val="left"/>
        <w:rPr>
          <w:lang w:val="en-GB"/>
        </w:rPr>
      </w:pPr>
      <w:r w:rsidRPr="00AC31F8">
        <w:rPr>
          <w:lang w:val="en-GB"/>
        </w:rPr>
        <w:t>updates of the tools</w:t>
      </w:r>
    </w:p>
    <w:p w14:paraId="21CE4CE5" w14:textId="434AAF77" w:rsidR="000A357F" w:rsidRPr="00AC31F8" w:rsidRDefault="000A357F" w:rsidP="000A357F">
      <w:pPr>
        <w:keepNext/>
        <w:jc w:val="left"/>
        <w:rPr>
          <w:lang w:val="en-GB"/>
        </w:rPr>
      </w:pPr>
    </w:p>
    <w:p w14:paraId="7A3C2023" w14:textId="77777777" w:rsidR="00C56E2B" w:rsidRPr="00AC31F8" w:rsidRDefault="00C56E2B" w:rsidP="000A357F">
      <w:pPr>
        <w:keepNext/>
        <w:jc w:val="left"/>
        <w:rPr>
          <w:lang w:val="en-GB"/>
        </w:rPr>
      </w:pPr>
      <w:r w:rsidRPr="00AC31F8">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407FC5E0" w:rsidR="00897869" w:rsidRPr="00AC31F8" w:rsidRDefault="000A357F" w:rsidP="000A357F">
      <w:pPr>
        <w:pStyle w:val="Caption"/>
        <w:jc w:val="left"/>
        <w:rPr>
          <w:lang w:val="en-GB"/>
        </w:rPr>
      </w:pPr>
      <w:bookmarkStart w:id="28" w:name="_Ref45813384"/>
      <w:bookmarkStart w:id="29" w:name="_Toc46067122"/>
      <w:bookmarkStart w:id="30" w:name="_Toc4623750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w:t>
      </w:r>
      <w:r w:rsidRPr="00AC31F8">
        <w:rPr>
          <w:lang w:val="en-GB"/>
        </w:rPr>
        <w:fldChar w:fldCharType="end"/>
      </w:r>
      <w:bookmarkEnd w:id="28"/>
      <w:r w:rsidRPr="00AC31F8">
        <w:rPr>
          <w:lang w:val="en-GB"/>
        </w:rPr>
        <w:t xml:space="preserve"> Process to investigate OQ test automation</w:t>
      </w:r>
      <w:bookmarkEnd w:id="29"/>
      <w:bookmarkEnd w:id="30"/>
    </w:p>
    <w:p w14:paraId="51809B1C" w14:textId="77777777" w:rsidR="000B6303" w:rsidRPr="00AC31F8" w:rsidRDefault="000B6303" w:rsidP="00897869">
      <w:pPr>
        <w:jc w:val="left"/>
        <w:rPr>
          <w:lang w:val="en-GB"/>
        </w:rPr>
      </w:pPr>
    </w:p>
    <w:p w14:paraId="5DC00EB7" w14:textId="76FDB05F" w:rsidR="00AE1743" w:rsidRPr="00AC31F8" w:rsidRDefault="00CB371E" w:rsidP="00AE1743">
      <w:pPr>
        <w:keepNext/>
        <w:jc w:val="left"/>
        <w:rPr>
          <w:lang w:val="en-GB"/>
        </w:rPr>
      </w:pPr>
      <w:r w:rsidRPr="00AC31F8">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38CF5B25" w:rsidR="000B6303" w:rsidRPr="00AC31F8" w:rsidRDefault="00AE1743" w:rsidP="00AE1743">
      <w:pPr>
        <w:pStyle w:val="Caption"/>
        <w:jc w:val="left"/>
        <w:rPr>
          <w:lang w:val="en-GB"/>
        </w:rPr>
      </w:pPr>
      <w:bookmarkStart w:id="31" w:name="_Ref45813508"/>
      <w:bookmarkStart w:id="32" w:name="_Toc46067123"/>
      <w:bookmarkStart w:id="33" w:name="_Toc4623750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w:t>
      </w:r>
      <w:r w:rsidRPr="00AC31F8">
        <w:rPr>
          <w:lang w:val="en-GB"/>
        </w:rPr>
        <w:fldChar w:fldCharType="end"/>
      </w:r>
      <w:bookmarkEnd w:id="31"/>
      <w:r w:rsidRPr="00AC31F8">
        <w:rPr>
          <w:lang w:val="en-GB"/>
        </w:rPr>
        <w:t xml:space="preserve"> </w:t>
      </w:r>
      <w:r w:rsidR="00AF1F53" w:rsidRPr="00AC31F8">
        <w:rPr>
          <w:lang w:val="en-GB"/>
        </w:rPr>
        <w:t>Analysis of the applicability of the foreseen automation tools in regulated environments</w:t>
      </w:r>
      <w:bookmarkEnd w:id="32"/>
      <w:bookmarkEnd w:id="33"/>
      <w:r w:rsidR="00AF1F53" w:rsidRPr="00AC31F8">
        <w:rPr>
          <w:lang w:val="en-GB"/>
        </w:rPr>
        <w:t xml:space="preserve"> </w:t>
      </w:r>
    </w:p>
    <w:p w14:paraId="5E46502F" w14:textId="77777777" w:rsidR="00897869" w:rsidRPr="00AC31F8" w:rsidRDefault="00897869" w:rsidP="00897869">
      <w:pPr>
        <w:jc w:val="left"/>
        <w:rPr>
          <w:lang w:val="en-GB"/>
        </w:rPr>
      </w:pPr>
    </w:p>
    <w:p w14:paraId="605EE58C" w14:textId="13150E2C" w:rsidR="007C490B" w:rsidRPr="00AC31F8" w:rsidRDefault="007C490B" w:rsidP="007C490B">
      <w:pPr>
        <w:rPr>
          <w:lang w:val="en-GB"/>
        </w:rPr>
      </w:pPr>
    </w:p>
    <w:p w14:paraId="5E477EEC" w14:textId="77777777" w:rsidR="005C72B9" w:rsidRPr="00AC31F8" w:rsidRDefault="005C72B9" w:rsidP="007C490B">
      <w:pPr>
        <w:rPr>
          <w:lang w:val="en-GB"/>
        </w:rPr>
      </w:pPr>
    </w:p>
    <w:p w14:paraId="34F07655" w14:textId="77777777" w:rsidR="005C72B9" w:rsidRPr="00AC31F8" w:rsidRDefault="005C72B9" w:rsidP="007C490B">
      <w:pPr>
        <w:rPr>
          <w:lang w:val="en-GB"/>
        </w:rPr>
      </w:pPr>
    </w:p>
    <w:p w14:paraId="07F859F9" w14:textId="77777777" w:rsidR="005C72B9" w:rsidRPr="00AC31F8" w:rsidRDefault="005C72B9" w:rsidP="007C490B">
      <w:pPr>
        <w:rPr>
          <w:lang w:val="en-GB"/>
        </w:rPr>
      </w:pPr>
    </w:p>
    <w:p w14:paraId="5DA056AF" w14:textId="77777777" w:rsidR="005C72B9" w:rsidRPr="00AC31F8" w:rsidRDefault="005C72B9" w:rsidP="007C490B">
      <w:pPr>
        <w:rPr>
          <w:lang w:val="en-GB"/>
        </w:rPr>
      </w:pPr>
    </w:p>
    <w:p w14:paraId="6B2A5E60" w14:textId="77777777" w:rsidR="005C72B9" w:rsidRPr="00AC31F8" w:rsidRDefault="005C72B9" w:rsidP="007C490B">
      <w:pPr>
        <w:rPr>
          <w:lang w:val="en-GB"/>
        </w:rPr>
      </w:pPr>
    </w:p>
    <w:p w14:paraId="2ECE5B07" w14:textId="3D2E5169" w:rsidR="007C490B" w:rsidRPr="00AC31F8" w:rsidRDefault="007C490B" w:rsidP="007C490B">
      <w:pPr>
        <w:rPr>
          <w:lang w:val="en-GB"/>
        </w:rPr>
      </w:pPr>
    </w:p>
    <w:p w14:paraId="0BAD96BB" w14:textId="15FE6824" w:rsidR="007C490B" w:rsidRPr="00AC31F8" w:rsidRDefault="007C490B" w:rsidP="007C490B">
      <w:pPr>
        <w:rPr>
          <w:lang w:val="en-GB"/>
        </w:rPr>
      </w:pPr>
    </w:p>
    <w:p w14:paraId="11ECB15A" w14:textId="0A6D2F57" w:rsidR="0080660B" w:rsidRPr="00AC31F8" w:rsidRDefault="00AA5AD5" w:rsidP="0080660B">
      <w:pPr>
        <w:pStyle w:val="Heading1"/>
        <w:rPr>
          <w:lang w:val="en-GB"/>
        </w:rPr>
      </w:pPr>
      <w:bookmarkStart w:id="34" w:name="_Toc46067020"/>
      <w:bookmarkStart w:id="35" w:name="_Toc46238877"/>
      <w:r w:rsidRPr="00AC31F8">
        <w:rPr>
          <w:lang w:val="en-GB"/>
        </w:rPr>
        <w:lastRenderedPageBreak/>
        <w:t>Materials &amp; Methods</w:t>
      </w:r>
      <w:bookmarkEnd w:id="34"/>
      <w:bookmarkEnd w:id="35"/>
    </w:p>
    <w:p w14:paraId="36FE755F" w14:textId="77777777" w:rsidR="0080660B" w:rsidRPr="00AC31F8" w:rsidRDefault="00AA5AD5" w:rsidP="0080660B">
      <w:pPr>
        <w:pStyle w:val="Heading2"/>
        <w:rPr>
          <w:lang w:val="en-GB"/>
        </w:rPr>
      </w:pPr>
      <w:bookmarkStart w:id="36" w:name="_Toc46067021"/>
      <w:bookmarkStart w:id="37" w:name="_Toc46238878"/>
      <w:r w:rsidRPr="00AC31F8">
        <w:rPr>
          <w:lang w:val="en-GB"/>
        </w:rPr>
        <w:t>Analysis</w:t>
      </w:r>
      <w:bookmarkEnd w:id="36"/>
      <w:bookmarkEnd w:id="37"/>
    </w:p>
    <w:p w14:paraId="6CEFDDC6" w14:textId="0D6918E3" w:rsidR="001950C8" w:rsidRPr="00AC31F8" w:rsidRDefault="00044A99" w:rsidP="0080660B">
      <w:pPr>
        <w:rPr>
          <w:lang w:val="en-GB"/>
        </w:rPr>
      </w:pPr>
      <w:r w:rsidRPr="00AC31F8">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AC31F8">
        <w:rPr>
          <w:lang w:val="en-GB"/>
        </w:rPr>
        <w:t>.</w:t>
      </w:r>
    </w:p>
    <w:p w14:paraId="05105F02" w14:textId="2B4EE391" w:rsidR="00D0336E" w:rsidRPr="00AC31F8" w:rsidRDefault="00F72D0A" w:rsidP="00F72D0A">
      <w:pPr>
        <w:rPr>
          <w:lang w:val="en-GB"/>
        </w:rPr>
      </w:pPr>
      <w:r w:rsidRPr="00AC31F8">
        <w:rPr>
          <w:lang w:val="en-GB"/>
        </w:rPr>
        <w:t>To visuali</w:t>
      </w:r>
      <w:r w:rsidR="005E19BA" w:rsidRPr="00AC31F8">
        <w:rPr>
          <w:lang w:val="en-GB"/>
        </w:rPr>
        <w:t>s</w:t>
      </w:r>
      <w:r w:rsidRPr="00AC31F8">
        <w:rPr>
          <w:lang w:val="en-GB"/>
        </w:rPr>
        <w:t>e the results of the analysis, BPMN was used and adapted where necessary to provide a specific focus, especially colo</w:t>
      </w:r>
      <w:r w:rsidR="005E19BA" w:rsidRPr="00AC31F8">
        <w:rPr>
          <w:lang w:val="en-GB"/>
        </w:rPr>
        <w:t>u</w:t>
      </w:r>
      <w:r w:rsidRPr="00AC31F8">
        <w:rPr>
          <w:lang w:val="en-GB"/>
        </w:rPr>
        <w:t xml:space="preserve">r highlighting and dependencies in relation to the documents represented. The illustration was done in draw.io </w:t>
      </w:r>
      <w:r w:rsidR="000E0B30" w:rsidRPr="00AC31F8">
        <w:rPr>
          <w:lang w:val="en-GB"/>
        </w:rPr>
        <w:t>(</w:t>
      </w:r>
      <w:r w:rsidR="00973538" w:rsidRPr="00AC31F8">
        <w:rPr>
          <w:lang w:val="en-GB"/>
        </w:rPr>
        <w:t>draw.io, n.d.).</w:t>
      </w:r>
    </w:p>
    <w:p w14:paraId="46C83C82" w14:textId="0659F6A6" w:rsidR="00037026" w:rsidRPr="00AC31F8" w:rsidRDefault="006B1E29" w:rsidP="00037026">
      <w:pPr>
        <w:pStyle w:val="Heading2"/>
        <w:rPr>
          <w:lang w:val="en-GB"/>
        </w:rPr>
      </w:pPr>
      <w:bookmarkStart w:id="38" w:name="_Toc46067022"/>
      <w:bookmarkStart w:id="39" w:name="_Toc46238879"/>
      <w:r w:rsidRPr="00AC31F8">
        <w:rPr>
          <w:lang w:val="en-GB"/>
        </w:rPr>
        <w:t>Collaboration</w:t>
      </w:r>
      <w:r w:rsidR="005C5374" w:rsidRPr="00AC31F8">
        <w:rPr>
          <w:lang w:val="en-GB"/>
        </w:rPr>
        <w:t xml:space="preserve"> </w:t>
      </w:r>
      <w:r w:rsidRPr="00AC31F8">
        <w:rPr>
          <w:lang w:val="en-GB"/>
        </w:rPr>
        <w:t>and Project Management</w:t>
      </w:r>
      <w:bookmarkEnd w:id="38"/>
      <w:bookmarkEnd w:id="39"/>
    </w:p>
    <w:p w14:paraId="2846BA56" w14:textId="2F4DEFD9" w:rsidR="00037026" w:rsidRPr="00AC31F8" w:rsidRDefault="00862038" w:rsidP="00037026">
      <w:pPr>
        <w:rPr>
          <w:lang w:val="en-GB" w:eastAsia="de-DE"/>
        </w:rPr>
      </w:pPr>
      <w:r w:rsidRPr="00AC31F8">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AC31F8">
        <w:rPr>
          <w:lang w:val="en-GB" w:eastAsia="de-DE"/>
        </w:rPr>
        <w:t>:</w:t>
      </w:r>
    </w:p>
    <w:p w14:paraId="1DFC9D53" w14:textId="3CD1F40B" w:rsidR="00094182" w:rsidRPr="00AC31F8" w:rsidRDefault="00094182" w:rsidP="00094182">
      <w:pPr>
        <w:pStyle w:val="ListParagraph"/>
        <w:numPr>
          <w:ilvl w:val="0"/>
          <w:numId w:val="45"/>
        </w:numPr>
        <w:rPr>
          <w:lang w:val="en-GB" w:eastAsia="de-DE"/>
        </w:rPr>
      </w:pPr>
      <w:r w:rsidRPr="00AC31F8">
        <w:rPr>
          <w:lang w:val="en-GB" w:eastAsia="de-DE"/>
        </w:rPr>
        <w:t>Microsoft Teams</w:t>
      </w:r>
      <w:r w:rsidR="00187482" w:rsidRPr="00AC31F8">
        <w:rPr>
          <w:lang w:val="en-GB" w:eastAsia="de-DE"/>
        </w:rPr>
        <w:t xml:space="preserve"> </w:t>
      </w:r>
      <w:r w:rsidR="00973538" w:rsidRPr="00AC31F8">
        <w:rPr>
          <w:lang w:val="en-GB"/>
        </w:rPr>
        <w:t>(Microsoft, n.d.)</w:t>
      </w:r>
    </w:p>
    <w:p w14:paraId="14D04B24" w14:textId="119EBA89"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Confluence</w:t>
      </w:r>
      <w:r w:rsidR="00187482" w:rsidRPr="00AC31F8">
        <w:rPr>
          <w:lang w:val="en-GB" w:eastAsia="de-DE"/>
        </w:rPr>
        <w:t xml:space="preserve"> </w:t>
      </w:r>
      <w:r w:rsidR="00973538" w:rsidRPr="00AC31F8">
        <w:rPr>
          <w:lang w:val="en-GB"/>
        </w:rPr>
        <w:t>(Atlassian, n.d.-a)</w:t>
      </w:r>
    </w:p>
    <w:p w14:paraId="30116914" w14:textId="40EF34F2"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Jira</w:t>
      </w:r>
      <w:r w:rsidR="00187482" w:rsidRPr="00AC31F8">
        <w:rPr>
          <w:lang w:val="en-GB" w:eastAsia="de-DE"/>
        </w:rPr>
        <w:t xml:space="preserve"> </w:t>
      </w:r>
      <w:r w:rsidR="00973538" w:rsidRPr="00AC31F8">
        <w:rPr>
          <w:lang w:val="en-GB"/>
        </w:rPr>
        <w:t>(Atlassian, n.d.-b)</w:t>
      </w:r>
    </w:p>
    <w:p w14:paraId="74AF8C8C" w14:textId="650EB78C" w:rsidR="00C56E9C" w:rsidRPr="00AC31F8" w:rsidRDefault="00AA5AD5" w:rsidP="00E21411">
      <w:pPr>
        <w:pStyle w:val="Heading2"/>
        <w:rPr>
          <w:lang w:val="en-GB"/>
        </w:rPr>
      </w:pPr>
      <w:bookmarkStart w:id="40" w:name="_Toc46067023"/>
      <w:bookmarkStart w:id="41" w:name="_Toc46238880"/>
      <w:r w:rsidRPr="00AC31F8">
        <w:rPr>
          <w:lang w:val="en-GB"/>
        </w:rPr>
        <w:t>Prototyping</w:t>
      </w:r>
      <w:bookmarkEnd w:id="40"/>
      <w:bookmarkEnd w:id="41"/>
    </w:p>
    <w:p w14:paraId="7C156F1B" w14:textId="045421C4" w:rsidR="003F31AF" w:rsidRPr="00AC31F8" w:rsidRDefault="003F31AF" w:rsidP="003F31AF">
      <w:pPr>
        <w:pStyle w:val="Heading3"/>
        <w:rPr>
          <w:lang w:val="en-GB"/>
        </w:rPr>
      </w:pPr>
      <w:bookmarkStart w:id="42" w:name="_Toc46067024"/>
      <w:bookmarkStart w:id="43" w:name="_Toc46238881"/>
      <w:r w:rsidRPr="00AC31F8">
        <w:rPr>
          <w:lang w:val="en-GB"/>
        </w:rPr>
        <w:t>Rational</w:t>
      </w:r>
      <w:bookmarkEnd w:id="42"/>
      <w:bookmarkEnd w:id="43"/>
      <w:r w:rsidRPr="00AC31F8">
        <w:rPr>
          <w:lang w:val="en-GB"/>
        </w:rPr>
        <w:t xml:space="preserve"> </w:t>
      </w:r>
    </w:p>
    <w:p w14:paraId="057308FC" w14:textId="7FBDE02D" w:rsidR="008811B0" w:rsidRPr="00AC31F8" w:rsidRDefault="0063425C" w:rsidP="00861781">
      <w:pPr>
        <w:rPr>
          <w:lang w:val="en-GB" w:eastAsia="de-DE"/>
        </w:rPr>
      </w:pPr>
      <w:r w:rsidRPr="00AC31F8">
        <w:rPr>
          <w:lang w:val="en-GB" w:eastAsia="de-DE"/>
        </w:rPr>
        <w:t>The prototype was built from three independent applications:</w:t>
      </w:r>
    </w:p>
    <w:p w14:paraId="5D4CD024" w14:textId="1A959ADA" w:rsidR="00D51B02" w:rsidRPr="00AC31F8" w:rsidRDefault="00D51B02" w:rsidP="00D51B02">
      <w:pPr>
        <w:pStyle w:val="ListParagraph"/>
        <w:numPr>
          <w:ilvl w:val="0"/>
          <w:numId w:val="46"/>
        </w:numPr>
        <w:jc w:val="left"/>
        <w:rPr>
          <w:lang w:val="en-GB" w:eastAsia="de-DE"/>
        </w:rPr>
      </w:pPr>
      <w:r w:rsidRPr="00AC31F8">
        <w:rPr>
          <w:lang w:val="en-GB" w:eastAsia="de-DE"/>
        </w:rPr>
        <w:t>A Java Business App (JBA): This is the Web application on which the OQ was performed</w:t>
      </w:r>
    </w:p>
    <w:p w14:paraId="66D9E192" w14:textId="6F16C425" w:rsidR="00D51B02" w:rsidRPr="00AC31F8" w:rsidRDefault="00D51B02" w:rsidP="00D51B02">
      <w:pPr>
        <w:pStyle w:val="ListParagraph"/>
        <w:numPr>
          <w:ilvl w:val="0"/>
          <w:numId w:val="46"/>
        </w:numPr>
        <w:jc w:val="left"/>
        <w:rPr>
          <w:lang w:val="en-GB" w:eastAsia="de-DE"/>
        </w:rPr>
      </w:pPr>
      <w:r w:rsidRPr="00AC31F8">
        <w:rPr>
          <w:lang w:val="en-GB" w:eastAsia="de-DE"/>
        </w:rPr>
        <w:t>The OQ Test App: It performed the OQ of the JBA on an automated basis.</w:t>
      </w:r>
    </w:p>
    <w:p w14:paraId="3C9B59C3" w14:textId="430D8F28" w:rsidR="00A73093" w:rsidRPr="00AC31F8" w:rsidRDefault="00D51B02" w:rsidP="00A73093">
      <w:pPr>
        <w:pStyle w:val="ListParagraph"/>
        <w:numPr>
          <w:ilvl w:val="0"/>
          <w:numId w:val="46"/>
        </w:numPr>
        <w:jc w:val="left"/>
        <w:rPr>
          <w:lang w:val="en-GB" w:eastAsia="de-DE"/>
        </w:rPr>
      </w:pPr>
      <w:r w:rsidRPr="00AC31F8">
        <w:rPr>
          <w:lang w:val="en-GB" w:eastAsia="de-DE"/>
        </w:rPr>
        <w:t>Scenarioo, an existing open source software to visuali</w:t>
      </w:r>
      <w:r w:rsidR="004C1BB7" w:rsidRPr="00AC31F8">
        <w:rPr>
          <w:lang w:val="en-GB" w:eastAsia="de-DE"/>
        </w:rPr>
        <w:t>s</w:t>
      </w:r>
      <w:r w:rsidRPr="00AC31F8">
        <w:rPr>
          <w:lang w:val="en-GB" w:eastAsia="de-DE"/>
        </w:rPr>
        <w:t>e test results from automated GUI testing</w:t>
      </w:r>
      <w:r w:rsidR="00973538" w:rsidRPr="00AC31F8">
        <w:rPr>
          <w:lang w:val="en-GB" w:eastAsia="de-DE"/>
        </w:rPr>
        <w:t xml:space="preserve"> </w:t>
      </w:r>
      <w:r w:rsidR="00973538" w:rsidRPr="00AC31F8">
        <w:rPr>
          <w:lang w:val="en-GB"/>
        </w:rPr>
        <w:t>(Scenarioo, n.d.</w:t>
      </w:r>
      <w:r w:rsidR="00AC3498" w:rsidRPr="00AC31F8">
        <w:rPr>
          <w:lang w:val="en-GB"/>
        </w:rPr>
        <w:t>-a</w:t>
      </w:r>
      <w:r w:rsidR="00973538" w:rsidRPr="00AC31F8">
        <w:rPr>
          <w:lang w:val="en-GB"/>
        </w:rPr>
        <w:t>)</w:t>
      </w:r>
      <w:r w:rsidR="009D2B02" w:rsidRPr="00AC31F8">
        <w:rPr>
          <w:lang w:val="en-GB" w:eastAsia="de-DE"/>
        </w:rPr>
        <w:t>.</w:t>
      </w:r>
    </w:p>
    <w:p w14:paraId="0E1D21E3" w14:textId="6DB27C63" w:rsidR="009127A3" w:rsidRPr="00AC31F8" w:rsidRDefault="009127A3" w:rsidP="00E0005A">
      <w:pPr>
        <w:pStyle w:val="Heading3"/>
        <w:rPr>
          <w:lang w:val="en-GB"/>
        </w:rPr>
      </w:pPr>
      <w:bookmarkStart w:id="44" w:name="_Toc46067025"/>
      <w:bookmarkStart w:id="45" w:name="_Toc46238882"/>
      <w:r w:rsidRPr="00AC31F8">
        <w:rPr>
          <w:lang w:val="en-GB"/>
        </w:rPr>
        <w:t>Used tools</w:t>
      </w:r>
      <w:bookmarkEnd w:id="44"/>
      <w:bookmarkEnd w:id="45"/>
    </w:p>
    <w:p w14:paraId="2464CAC0" w14:textId="2B0E5A7F" w:rsidR="00A73093" w:rsidRPr="00AC31F8" w:rsidRDefault="00704188" w:rsidP="00545D51">
      <w:pPr>
        <w:rPr>
          <w:lang w:val="en-GB"/>
        </w:rPr>
      </w:pPr>
      <w:r w:rsidRPr="00AC31F8">
        <w:rPr>
          <w:lang w:val="en-GB"/>
        </w:rPr>
        <w:t xml:space="preserve">Several </w:t>
      </w:r>
      <w:r w:rsidR="00356E45" w:rsidRPr="00AC31F8">
        <w:rPr>
          <w:lang w:val="en-GB"/>
        </w:rPr>
        <w:t>t</w:t>
      </w:r>
      <w:r w:rsidRPr="00AC31F8">
        <w:rPr>
          <w:lang w:val="en-GB"/>
        </w:rPr>
        <w:t>ools were used with different purpose as described in the following</w:t>
      </w:r>
      <w:r w:rsidR="00A73093" w:rsidRPr="00AC31F8">
        <w:rPr>
          <w:lang w:val="en-GB"/>
        </w:rPr>
        <w:t>:</w:t>
      </w:r>
    </w:p>
    <w:p w14:paraId="132D5EE7" w14:textId="604003D2" w:rsidR="00DB5BFA" w:rsidRPr="00AC31F8" w:rsidRDefault="00DB5BFA" w:rsidP="00545D51">
      <w:pPr>
        <w:rPr>
          <w:i/>
          <w:u w:val="single"/>
          <w:lang w:val="en-GB"/>
        </w:rPr>
      </w:pPr>
      <w:r w:rsidRPr="00AC31F8">
        <w:rPr>
          <w:i/>
          <w:u w:val="single"/>
          <w:lang w:val="en-GB"/>
        </w:rPr>
        <w:t>Model</w:t>
      </w:r>
      <w:r w:rsidR="00356E45" w:rsidRPr="00AC31F8">
        <w:rPr>
          <w:i/>
          <w:u w:val="single"/>
          <w:lang w:val="en-GB"/>
        </w:rPr>
        <w:t>ling</w:t>
      </w:r>
      <w:r w:rsidR="00826A18" w:rsidRPr="00AC31F8">
        <w:rPr>
          <w:i/>
          <w:u w:val="single"/>
          <w:lang w:val="en-GB"/>
        </w:rPr>
        <w:t>:</w:t>
      </w:r>
    </w:p>
    <w:p w14:paraId="7229DFE1" w14:textId="531D594C" w:rsidR="00826A18" w:rsidRPr="00AC31F8" w:rsidRDefault="00704188" w:rsidP="00545D51">
      <w:pPr>
        <w:rPr>
          <w:lang w:val="en-GB"/>
        </w:rPr>
      </w:pPr>
      <w:r w:rsidRPr="00AC31F8">
        <w:rPr>
          <w:lang w:val="en-GB"/>
        </w:rPr>
        <w:t xml:space="preserve">To model </w:t>
      </w:r>
      <w:r w:rsidR="00367F67" w:rsidRPr="00AC31F8">
        <w:rPr>
          <w:lang w:val="en-GB"/>
        </w:rPr>
        <w:t xml:space="preserve">the JBA and </w:t>
      </w:r>
      <w:r w:rsidR="00356E45" w:rsidRPr="00AC31F8">
        <w:rPr>
          <w:lang w:val="en-GB"/>
        </w:rPr>
        <w:t>the</w:t>
      </w:r>
      <w:r w:rsidR="00367F67" w:rsidRPr="00AC31F8">
        <w:rPr>
          <w:lang w:val="en-GB"/>
        </w:rPr>
        <w:t xml:space="preserve"> OQ Test App, the C4 model for software architecture was used</w:t>
      </w:r>
      <w:r w:rsidR="004E5E9F" w:rsidRPr="00AC31F8">
        <w:rPr>
          <w:lang w:val="en-GB"/>
        </w:rPr>
        <w:t xml:space="preserve"> </w:t>
      </w:r>
      <w:r w:rsidR="00C3226E" w:rsidRPr="00AC31F8">
        <w:rPr>
          <w:lang w:val="en-GB"/>
        </w:rPr>
        <w:t>(Brown, n.d.)</w:t>
      </w:r>
      <w:r w:rsidR="007E597B" w:rsidRPr="00AC31F8">
        <w:rPr>
          <w:lang w:val="en-GB"/>
        </w:rPr>
        <w:t>. The models were</w:t>
      </w:r>
      <w:r w:rsidR="0095678A" w:rsidRPr="00AC31F8">
        <w:rPr>
          <w:lang w:val="en-GB"/>
        </w:rPr>
        <w:t xml:space="preserve"> </w:t>
      </w:r>
      <w:r w:rsidR="004E5E9F" w:rsidRPr="00AC31F8">
        <w:rPr>
          <w:lang w:val="en-GB"/>
        </w:rPr>
        <w:t>illustrated</w:t>
      </w:r>
      <w:r w:rsidR="0095678A" w:rsidRPr="00AC31F8">
        <w:rPr>
          <w:lang w:val="en-GB"/>
        </w:rPr>
        <w:t xml:space="preserve"> with</w:t>
      </w:r>
      <w:r w:rsidR="00367F67" w:rsidRPr="00AC31F8">
        <w:rPr>
          <w:lang w:val="en-GB"/>
        </w:rPr>
        <w:t xml:space="preserve"> </w:t>
      </w:r>
      <w:r w:rsidR="004E5E9F" w:rsidRPr="00AC31F8">
        <w:rPr>
          <w:lang w:val="en-GB"/>
        </w:rPr>
        <w:t xml:space="preserve">the help of draw.io </w:t>
      </w:r>
      <w:r w:rsidR="00C3226E" w:rsidRPr="00AC31F8">
        <w:rPr>
          <w:lang w:val="en-GB"/>
        </w:rPr>
        <w:t>(draw.io, n.d.)</w:t>
      </w:r>
      <w:r w:rsidR="004E5E9F" w:rsidRPr="00AC31F8">
        <w:rPr>
          <w:lang w:val="en-GB"/>
        </w:rPr>
        <w:t>.</w:t>
      </w:r>
    </w:p>
    <w:p w14:paraId="5688CB97" w14:textId="6882A7A8" w:rsidR="006256B1" w:rsidRPr="00AC31F8" w:rsidRDefault="006256B1" w:rsidP="00545D51">
      <w:pPr>
        <w:rPr>
          <w:i/>
          <w:u w:val="single"/>
          <w:lang w:val="en-GB"/>
        </w:rPr>
      </w:pPr>
      <w:r w:rsidRPr="00AC31F8">
        <w:rPr>
          <w:i/>
          <w:u w:val="single"/>
          <w:lang w:val="en-GB"/>
        </w:rPr>
        <w:lastRenderedPageBreak/>
        <w:t>Implementation:</w:t>
      </w:r>
    </w:p>
    <w:p w14:paraId="7766C370" w14:textId="2858F593" w:rsidR="0011153D" w:rsidRPr="00AC31F8" w:rsidRDefault="008C0AFE" w:rsidP="00545D51">
      <w:pPr>
        <w:rPr>
          <w:lang w:val="en-GB"/>
        </w:rPr>
      </w:pPr>
      <w:r w:rsidRPr="00AC31F8">
        <w:rPr>
          <w:lang w:val="en-GB"/>
        </w:rPr>
        <w:t>The following tools were used to implement JBA and the OQ Test App</w:t>
      </w:r>
      <w:r w:rsidR="0038333E" w:rsidRPr="00AC31F8">
        <w:rPr>
          <w:lang w:val="en-GB"/>
        </w:rPr>
        <w:t>:</w:t>
      </w:r>
    </w:p>
    <w:p w14:paraId="483DF873" w14:textId="27B430EF" w:rsidR="00347761" w:rsidRPr="00AC31F8" w:rsidRDefault="00347761" w:rsidP="00347761">
      <w:pPr>
        <w:pStyle w:val="ListParagraph"/>
        <w:numPr>
          <w:ilvl w:val="0"/>
          <w:numId w:val="13"/>
        </w:numPr>
        <w:jc w:val="left"/>
        <w:rPr>
          <w:lang w:val="en-GB" w:eastAsia="de-DE"/>
        </w:rPr>
      </w:pPr>
      <w:r w:rsidRPr="00AC31F8">
        <w:rPr>
          <w:lang w:val="en-GB" w:eastAsia="de-DE"/>
        </w:rPr>
        <w:t>IntelliJ IDEA 2019.2.4 Community Edition was used as development environment</w:t>
      </w:r>
      <w:r w:rsidR="00C3226E" w:rsidRPr="00AC31F8">
        <w:rPr>
          <w:lang w:val="en-GB" w:eastAsia="de-DE"/>
        </w:rPr>
        <w:t xml:space="preserve"> </w:t>
      </w:r>
      <w:r w:rsidR="00C3226E" w:rsidRPr="00AC31F8">
        <w:rPr>
          <w:lang w:val="en-GB"/>
        </w:rPr>
        <w:t>(Jet Brains, 2019)</w:t>
      </w:r>
      <w:r w:rsidR="00C3226E" w:rsidRPr="00AC31F8">
        <w:rPr>
          <w:lang w:val="en-GB" w:eastAsia="de-DE"/>
        </w:rPr>
        <w:t>.</w:t>
      </w:r>
    </w:p>
    <w:p w14:paraId="5CDCD5C6" w14:textId="34663FDD" w:rsidR="00C3561E" w:rsidRPr="00AC31F8" w:rsidRDefault="000D401E" w:rsidP="00C3561E">
      <w:pPr>
        <w:pStyle w:val="ListParagraph"/>
        <w:numPr>
          <w:ilvl w:val="0"/>
          <w:numId w:val="13"/>
        </w:numPr>
        <w:jc w:val="left"/>
        <w:rPr>
          <w:lang w:val="en-GB" w:eastAsia="de-DE"/>
        </w:rPr>
      </w:pPr>
      <w:r w:rsidRPr="00AC31F8">
        <w:rPr>
          <w:lang w:val="en-GB" w:eastAsia="de-DE"/>
        </w:rPr>
        <w:t xml:space="preserve">AdoptOpenJDK 14 with HotSpot as JVM was chosen as it is an open-source version of the Java Standard Edition platform </w:t>
      </w:r>
      <w:r w:rsidR="00C3226E" w:rsidRPr="00AC31F8">
        <w:rPr>
          <w:lang w:val="en-GB" w:eastAsia="de-DE"/>
        </w:rPr>
        <w:t>(</w:t>
      </w:r>
      <w:r w:rsidR="00C3226E" w:rsidRPr="00AC31F8">
        <w:rPr>
          <w:lang w:val="en-GB"/>
        </w:rPr>
        <w:t>AdoptOpenJDK, n.d.</w:t>
      </w:r>
      <w:r w:rsidR="008742AA" w:rsidRPr="00AC31F8">
        <w:rPr>
          <w:lang w:val="en-GB"/>
        </w:rPr>
        <w:t xml:space="preserve">; </w:t>
      </w:r>
      <w:r w:rsidR="00AC3498" w:rsidRPr="00AC31F8">
        <w:rPr>
          <w:lang w:val="en-GB"/>
        </w:rPr>
        <w:t>Wikipedia, n.d.</w:t>
      </w:r>
      <w:r w:rsidR="008742AA" w:rsidRPr="00AC31F8">
        <w:rPr>
          <w:lang w:val="en-GB"/>
        </w:rPr>
        <w:t xml:space="preserve">). </w:t>
      </w:r>
      <w:r w:rsidRPr="00AC31F8">
        <w:rPr>
          <w:lang w:val="en-GB" w:eastAsia="de-DE"/>
        </w:rPr>
        <w:t xml:space="preserve">There are different Open JDK distributors on the market </w:t>
      </w:r>
      <w:r w:rsidR="00AC3498" w:rsidRPr="00AC31F8">
        <w:rPr>
          <w:lang w:val="en-GB" w:eastAsia="de-DE"/>
        </w:rPr>
        <w:t>(</w:t>
      </w:r>
      <w:r w:rsidR="00AC3498" w:rsidRPr="00AC31F8">
        <w:rPr>
          <w:lang w:val="en-GB"/>
        </w:rPr>
        <w:t>Wikipedia, n.d.)</w:t>
      </w:r>
      <w:r w:rsidRPr="00AC31F8">
        <w:rPr>
          <w:lang w:val="en-GB" w:eastAsia="de-DE"/>
        </w:rPr>
        <w:t xml:space="preserve">. AdoptOpenJDK was chosen as it is recommended by stackoverflow when no specific environmental or license requirement are needed and the most standard DK build would therefore be appropriate </w:t>
      </w:r>
      <w:r w:rsidR="008742AA" w:rsidRPr="00AC31F8">
        <w:rPr>
          <w:lang w:val="en-GB" w:eastAsia="de-DE"/>
        </w:rPr>
        <w:t>(</w:t>
      </w:r>
      <w:r w:rsidR="008742AA" w:rsidRPr="00AC31F8">
        <w:rPr>
          <w:lang w:val="en-GB"/>
        </w:rPr>
        <w:t>stackoverflow, 2018)</w:t>
      </w:r>
      <w:r w:rsidRPr="00AC31F8">
        <w:rPr>
          <w:lang w:val="en-GB" w:eastAsia="de-DE"/>
        </w:rPr>
        <w:t>.</w:t>
      </w:r>
    </w:p>
    <w:p w14:paraId="52CD34D6" w14:textId="39B4FF90" w:rsidR="00DE34F5" w:rsidRPr="00AC31F8" w:rsidRDefault="00D11F7A" w:rsidP="00DE34F5">
      <w:pPr>
        <w:pStyle w:val="ListParagraph"/>
        <w:numPr>
          <w:ilvl w:val="0"/>
          <w:numId w:val="13"/>
        </w:numPr>
        <w:jc w:val="left"/>
        <w:rPr>
          <w:lang w:val="en-GB" w:eastAsia="de-DE"/>
        </w:rPr>
      </w:pPr>
      <w:r w:rsidRPr="00AC31F8">
        <w:rPr>
          <w:lang w:val="en-GB" w:eastAsia="de-DE"/>
        </w:rPr>
        <w:t>The whole project was managed in following GitHub Repository</w:t>
      </w:r>
      <w:r w:rsidR="00973538" w:rsidRPr="00AC31F8">
        <w:rPr>
          <w:lang w:val="en-GB" w:eastAsia="de-DE"/>
        </w:rPr>
        <w:t xml:space="preserve"> </w:t>
      </w:r>
      <w:r w:rsidR="00973538" w:rsidRPr="00AC31F8">
        <w:rPr>
          <w:lang w:val="en-GB"/>
        </w:rPr>
        <w:t>(GitHub, Inc., 2020)</w:t>
      </w:r>
      <w:r w:rsidRPr="00AC31F8">
        <w:rPr>
          <w:lang w:val="en-GB" w:eastAsia="de-DE"/>
        </w:rPr>
        <w:t>:</w:t>
      </w:r>
      <w:r w:rsidR="00DE34F5" w:rsidRPr="00AC31F8">
        <w:rPr>
          <w:lang w:val="en-GB" w:eastAsia="de-DE"/>
        </w:rPr>
        <w:br/>
      </w:r>
      <w:hyperlink r:id="rId22" w:history="1">
        <w:r w:rsidR="00DE34F5" w:rsidRPr="00AC31F8">
          <w:rPr>
            <w:rStyle w:val="Hyperlink"/>
            <w:lang w:val="en-GB"/>
          </w:rPr>
          <w:t>https://github.com/sableu/BDD4OQ</w:t>
        </w:r>
      </w:hyperlink>
    </w:p>
    <w:p w14:paraId="2A17D562" w14:textId="1618810E" w:rsidR="00C3561E" w:rsidRPr="00AC31F8" w:rsidRDefault="00C3561E" w:rsidP="00C3561E">
      <w:pPr>
        <w:jc w:val="left"/>
        <w:rPr>
          <w:i/>
          <w:u w:val="single"/>
          <w:lang w:val="en-GB" w:eastAsia="de-DE"/>
        </w:rPr>
      </w:pPr>
      <w:r w:rsidRPr="00AC31F8">
        <w:rPr>
          <w:i/>
          <w:u w:val="single"/>
          <w:lang w:val="en-GB" w:eastAsia="de-DE"/>
        </w:rPr>
        <w:t>Web-Browser</w:t>
      </w:r>
    </w:p>
    <w:p w14:paraId="79F7C697" w14:textId="6FF48E6D" w:rsidR="00C92458" w:rsidRPr="00AC31F8" w:rsidRDefault="00E770F5" w:rsidP="00E7567F">
      <w:pPr>
        <w:rPr>
          <w:lang w:val="en-GB" w:eastAsia="de-DE"/>
        </w:rPr>
      </w:pPr>
      <w:r w:rsidRPr="00AC31F8">
        <w:rPr>
          <w:lang w:val="en-GB" w:eastAsia="de-DE"/>
        </w:rPr>
        <w:t xml:space="preserve">JBA was developed as a </w:t>
      </w:r>
      <w:r w:rsidR="00B323EB" w:rsidRPr="00AC31F8">
        <w:rPr>
          <w:lang w:val="en-GB" w:eastAsia="de-DE"/>
        </w:rPr>
        <w:t>W</w:t>
      </w:r>
      <w:r w:rsidRPr="00AC31F8">
        <w:rPr>
          <w:lang w:val="en-GB" w:eastAsia="de-DE"/>
        </w:rPr>
        <w:t>eb application</w:t>
      </w:r>
      <w:r w:rsidR="002F7B38" w:rsidRPr="00AC31F8">
        <w:rPr>
          <w:lang w:val="en-GB" w:eastAsia="de-DE"/>
        </w:rPr>
        <w:t xml:space="preserve"> using </w:t>
      </w:r>
      <w:r w:rsidRPr="00AC31F8">
        <w:rPr>
          <w:lang w:val="en-GB" w:eastAsia="de-DE"/>
        </w:rPr>
        <w:t>Chrome Browser version 83.0. To enable automation, Chrome Driver version 83.0 was also installed</w:t>
      </w:r>
      <w:r w:rsidR="00E7567F" w:rsidRPr="00AC31F8">
        <w:rPr>
          <w:lang w:val="en-GB" w:eastAsia="de-DE"/>
        </w:rPr>
        <w:t xml:space="preserve"> on premise</w:t>
      </w:r>
      <w:r w:rsidR="00C92458" w:rsidRPr="00AC31F8">
        <w:rPr>
          <w:lang w:val="en-GB" w:eastAsia="de-DE"/>
        </w:rPr>
        <w:t xml:space="preserve"> </w:t>
      </w:r>
      <w:r w:rsidR="008742AA" w:rsidRPr="00AC31F8">
        <w:rPr>
          <w:lang w:val="en-GB"/>
        </w:rPr>
        <w:t>(Chromium, n.d.)</w:t>
      </w:r>
      <w:r w:rsidR="00CC31D6" w:rsidRPr="00AC31F8">
        <w:rPr>
          <w:lang w:val="en-GB"/>
        </w:rPr>
        <w:t>.</w:t>
      </w:r>
      <w:r w:rsidR="00F52648" w:rsidRPr="00AC31F8">
        <w:rPr>
          <w:lang w:val="en-GB"/>
        </w:rPr>
        <w:t xml:space="preserve"> </w:t>
      </w:r>
    </w:p>
    <w:p w14:paraId="1B0C6C02" w14:textId="0AC3818D" w:rsidR="00C92458" w:rsidRPr="00AC31F8" w:rsidRDefault="00C92458" w:rsidP="00C3561E">
      <w:pPr>
        <w:jc w:val="left"/>
        <w:rPr>
          <w:i/>
          <w:u w:val="single"/>
          <w:lang w:val="en-GB" w:eastAsia="de-DE"/>
        </w:rPr>
      </w:pPr>
      <w:r w:rsidRPr="00AC31F8">
        <w:rPr>
          <w:i/>
          <w:u w:val="single"/>
          <w:lang w:val="en-GB" w:eastAsia="de-DE"/>
        </w:rPr>
        <w:t>Scenarioo</w:t>
      </w:r>
    </w:p>
    <w:p w14:paraId="1101BDB8" w14:textId="56079EF0" w:rsidR="009F0C92" w:rsidRPr="00AC31F8" w:rsidRDefault="00164C7E" w:rsidP="00545D51">
      <w:pPr>
        <w:rPr>
          <w:lang w:val="en-GB"/>
        </w:rPr>
      </w:pPr>
      <w:r w:rsidRPr="00AC31F8">
        <w:rPr>
          <w:lang w:val="en-GB"/>
        </w:rPr>
        <w:t>Scenarioo 5.0.</w:t>
      </w:r>
      <w:r w:rsidR="002A5298" w:rsidRPr="00AC31F8">
        <w:rPr>
          <w:lang w:val="en-GB"/>
        </w:rPr>
        <w:t>2.war</w:t>
      </w:r>
      <w:r w:rsidRPr="00AC31F8">
        <w:rPr>
          <w:lang w:val="en-GB"/>
        </w:rPr>
        <w:t xml:space="preserve"> was deployed as </w:t>
      </w:r>
      <w:r w:rsidR="002A5298" w:rsidRPr="00AC31F8">
        <w:rPr>
          <w:lang w:val="en-GB"/>
        </w:rPr>
        <w:t>described by the provide</w:t>
      </w:r>
      <w:r w:rsidR="00B84E8F" w:rsidRPr="00AC31F8">
        <w:rPr>
          <w:lang w:val="en-GB"/>
        </w:rPr>
        <w:t>d Scenarioo documentation</w:t>
      </w:r>
      <w:r w:rsidR="00125159" w:rsidRPr="00AC31F8">
        <w:rPr>
          <w:lang w:val="en-GB"/>
        </w:rPr>
        <w:t xml:space="preserve"> </w:t>
      </w:r>
      <w:r w:rsidR="00AC3498" w:rsidRPr="00AC31F8">
        <w:rPr>
          <w:lang w:val="en-GB"/>
        </w:rPr>
        <w:t>(Scenarioo, n.d.-b)</w:t>
      </w:r>
      <w:r w:rsidR="00B84E8F" w:rsidRPr="00AC31F8">
        <w:rPr>
          <w:lang w:val="en-GB"/>
        </w:rPr>
        <w:t>.</w:t>
      </w:r>
      <w:r w:rsidRPr="00AC31F8">
        <w:rPr>
          <w:lang w:val="en-GB"/>
        </w:rPr>
        <w:t xml:space="preserve"> </w:t>
      </w:r>
      <w:r w:rsidR="00C941B5" w:rsidRPr="00AC31F8">
        <w:rPr>
          <w:lang w:val="en-GB"/>
        </w:rPr>
        <w:t>O</w:t>
      </w:r>
      <w:r w:rsidR="00FF013C" w:rsidRPr="00AC31F8">
        <w:rPr>
          <w:lang w:val="en-GB"/>
        </w:rPr>
        <w:t>ne</w:t>
      </w:r>
      <w:r w:rsidRPr="00AC31F8">
        <w:rPr>
          <w:lang w:val="en-GB"/>
        </w:rPr>
        <w:t xml:space="preserve"> configuration</w:t>
      </w:r>
      <w:r w:rsidR="00C941B5" w:rsidRPr="00AC31F8">
        <w:rPr>
          <w:lang w:val="en-GB"/>
        </w:rPr>
        <w:t xml:space="preserve"> has been made</w:t>
      </w:r>
      <w:r w:rsidRPr="00AC31F8">
        <w:rPr>
          <w:lang w:val="en-GB"/>
        </w:rPr>
        <w:t xml:space="preserve"> in respect of the </w:t>
      </w:r>
      <w:r w:rsidR="00FF013C" w:rsidRPr="00AC31F8">
        <w:rPr>
          <w:lang w:val="en-GB"/>
        </w:rPr>
        <w:t>path</w:t>
      </w:r>
      <w:r w:rsidRPr="00AC31F8">
        <w:rPr>
          <w:lang w:val="en-GB"/>
        </w:rPr>
        <w:t xml:space="preserve"> to the folder with the test results </w:t>
      </w:r>
      <w:r w:rsidR="00AC3498" w:rsidRPr="00AC31F8">
        <w:rPr>
          <w:lang w:val="en-GB"/>
        </w:rPr>
        <w:t>(Scenarioo, n.d.-b)</w:t>
      </w:r>
      <w:r w:rsidR="004F4F56" w:rsidRPr="00AC31F8">
        <w:rPr>
          <w:lang w:val="en-GB"/>
        </w:rPr>
        <w:t>.</w:t>
      </w:r>
      <w:r w:rsidR="007211F7" w:rsidRPr="00AC31F8">
        <w:rPr>
          <w:lang w:val="en-GB"/>
        </w:rPr>
        <w:t xml:space="preserve"> </w:t>
      </w:r>
      <w:r w:rsidR="007211F7" w:rsidRPr="00AC31F8">
        <w:rPr>
          <w:lang w:val="en-GB" w:eastAsia="de-DE"/>
        </w:rPr>
        <w:t>It was used</w:t>
      </w:r>
      <w:r w:rsidR="009F0C92" w:rsidRPr="00AC31F8">
        <w:rPr>
          <w:lang w:val="en-GB" w:eastAsia="de-DE"/>
        </w:rPr>
        <w:t xml:space="preserve"> in the standalone application version as described in</w:t>
      </w:r>
      <w:r w:rsidR="00AC3498" w:rsidRPr="00AC31F8">
        <w:rPr>
          <w:lang w:val="en-GB" w:eastAsia="de-DE"/>
        </w:rPr>
        <w:t xml:space="preserve"> the Scenarioo Version 5.0 documentation</w:t>
      </w:r>
      <w:r w:rsidR="009F0C92" w:rsidRPr="00AC31F8">
        <w:rPr>
          <w:lang w:val="en-GB" w:eastAsia="de-DE"/>
        </w:rPr>
        <w:t xml:space="preserve"> </w:t>
      </w:r>
      <w:r w:rsidR="00AC3498" w:rsidRPr="00AC31F8">
        <w:rPr>
          <w:lang w:val="en-GB"/>
        </w:rPr>
        <w:t>(Scenarioo, n.d.-b).</w:t>
      </w:r>
    </w:p>
    <w:p w14:paraId="58BF5760" w14:textId="5F7C06FC" w:rsidR="001D1236" w:rsidRPr="00AC31F8" w:rsidRDefault="00550903" w:rsidP="0035467D">
      <w:pPr>
        <w:pStyle w:val="Heading3"/>
        <w:rPr>
          <w:lang w:val="en-GB"/>
        </w:rPr>
      </w:pPr>
      <w:bookmarkStart w:id="46" w:name="_Toc46067026"/>
      <w:bookmarkStart w:id="47" w:name="_Toc46238883"/>
      <w:r w:rsidRPr="00AC31F8">
        <w:rPr>
          <w:lang w:val="en-GB"/>
        </w:rPr>
        <w:t>Development</w:t>
      </w:r>
      <w:r w:rsidR="007A38E3" w:rsidRPr="00AC31F8">
        <w:rPr>
          <w:lang w:val="en-GB"/>
        </w:rPr>
        <w:t xml:space="preserve"> of JBA and the OQ Test App</w:t>
      </w:r>
      <w:bookmarkEnd w:id="46"/>
      <w:bookmarkEnd w:id="47"/>
    </w:p>
    <w:p w14:paraId="44BF3B68" w14:textId="3424D115" w:rsidR="00F51B84" w:rsidRPr="00AC31F8" w:rsidRDefault="00E00382" w:rsidP="001D1236">
      <w:pPr>
        <w:rPr>
          <w:lang w:val="en-GB" w:eastAsia="de-DE"/>
        </w:rPr>
      </w:pPr>
      <w:r w:rsidRPr="00AC31F8">
        <w:rPr>
          <w:lang w:val="en-GB" w:eastAsia="de-DE"/>
        </w:rPr>
        <w:t xml:space="preserve">As already </w:t>
      </w:r>
      <w:r w:rsidR="007335B9" w:rsidRPr="00AC31F8">
        <w:rPr>
          <w:lang w:val="en-GB" w:eastAsia="de-DE"/>
        </w:rPr>
        <w:t>mentioned, the</w:t>
      </w:r>
      <w:r w:rsidR="001D1236" w:rsidRPr="00AC31F8">
        <w:rPr>
          <w:lang w:val="en-GB" w:eastAsia="de-DE"/>
        </w:rPr>
        <w:t xml:space="preserve"> </w:t>
      </w:r>
      <w:r w:rsidR="00292B94" w:rsidRPr="00AC31F8">
        <w:rPr>
          <w:lang w:val="en-GB" w:eastAsia="de-DE"/>
        </w:rPr>
        <w:t xml:space="preserve">two applications that needed to be </w:t>
      </w:r>
      <w:r w:rsidR="00F40FC7" w:rsidRPr="00AC31F8">
        <w:rPr>
          <w:lang w:val="en-GB" w:eastAsia="de-DE"/>
        </w:rPr>
        <w:t>developed</w:t>
      </w:r>
      <w:r w:rsidR="00292B94" w:rsidRPr="00AC31F8">
        <w:rPr>
          <w:lang w:val="en-GB" w:eastAsia="de-DE"/>
        </w:rPr>
        <w:t>, were</w:t>
      </w:r>
      <w:r w:rsidR="001D1236" w:rsidRPr="00AC31F8">
        <w:rPr>
          <w:lang w:val="en-GB" w:eastAsia="de-DE"/>
        </w:rPr>
        <w:t xml:space="preserve"> </w:t>
      </w:r>
      <w:r w:rsidR="00F40FC7" w:rsidRPr="00AC31F8">
        <w:rPr>
          <w:lang w:val="en-GB" w:eastAsia="de-DE"/>
        </w:rPr>
        <w:t>implemented as maven</w:t>
      </w:r>
      <w:r w:rsidR="00AF6B78" w:rsidRPr="00AC31F8">
        <w:rPr>
          <w:lang w:val="en-GB" w:eastAsia="de-DE"/>
        </w:rPr>
        <w:t xml:space="preserve"> </w:t>
      </w:r>
      <w:r w:rsidR="001D1236" w:rsidRPr="00AC31F8">
        <w:rPr>
          <w:lang w:val="en-GB" w:eastAsia="de-DE"/>
        </w:rPr>
        <w:t>projects</w:t>
      </w:r>
      <w:r w:rsidR="00AF6B78" w:rsidRPr="00AC31F8">
        <w:rPr>
          <w:lang w:val="en-GB" w:eastAsia="de-DE"/>
        </w:rPr>
        <w:t xml:space="preserve"> </w:t>
      </w:r>
      <w:r w:rsidR="00B841D9" w:rsidRPr="00AC31F8">
        <w:rPr>
          <w:lang w:val="en-GB"/>
        </w:rPr>
        <w:t>(The Apache Software Foundation, 2002)</w:t>
      </w:r>
      <w:r w:rsidR="001D1236" w:rsidRPr="00AC31F8">
        <w:rPr>
          <w:lang w:val="en-GB" w:eastAsia="de-DE"/>
        </w:rPr>
        <w:t xml:space="preserve">. Both projects were maintained and are available in </w:t>
      </w:r>
      <w:r w:rsidR="00AF6B78" w:rsidRPr="00AC31F8">
        <w:rPr>
          <w:lang w:val="en-GB" w:eastAsia="de-DE"/>
        </w:rPr>
        <w:t>the</w:t>
      </w:r>
      <w:r w:rsidR="001D1236" w:rsidRPr="00AC31F8">
        <w:rPr>
          <w:lang w:val="en-GB" w:eastAsia="de-DE"/>
        </w:rPr>
        <w:t xml:space="preserve"> GitHub repository</w:t>
      </w:r>
      <w:r w:rsidR="00AF6B78" w:rsidRPr="00AC31F8">
        <w:rPr>
          <w:lang w:val="en-GB" w:eastAsia="de-DE"/>
        </w:rPr>
        <w:t xml:space="preserve"> found on the following site</w:t>
      </w:r>
      <w:r w:rsidR="001D1236" w:rsidRPr="00AC31F8">
        <w:rPr>
          <w:lang w:val="en-GB" w:eastAsia="de-DE"/>
        </w:rPr>
        <w:t xml:space="preserve"> </w:t>
      </w:r>
      <w:hyperlink r:id="rId23" w:history="1">
        <w:r w:rsidR="00AF6B78" w:rsidRPr="00AC31F8">
          <w:rPr>
            <w:rStyle w:val="Hyperlink"/>
            <w:lang w:val="en-GB"/>
          </w:rPr>
          <w:t>https://github.com/sableu/BDD4OQ</w:t>
        </w:r>
      </w:hyperlink>
      <w:r w:rsidR="001D1236" w:rsidRPr="00AC31F8">
        <w:rPr>
          <w:lang w:val="en-GB" w:eastAsia="de-DE"/>
        </w:rPr>
        <w:t xml:space="preserve">. The used libraries and technologies were integrated as described in the </w:t>
      </w:r>
      <w:r w:rsidR="00E11B20" w:rsidRPr="00AC31F8">
        <w:rPr>
          <w:lang w:val="en-GB" w:eastAsia="de-DE"/>
        </w:rPr>
        <w:t>Project Object Model (POM)</w:t>
      </w:r>
      <w:r w:rsidR="001D1236" w:rsidRPr="00AC31F8">
        <w:rPr>
          <w:lang w:val="en-GB" w:eastAsia="de-DE"/>
        </w:rPr>
        <w:t xml:space="preserve"> files of the projects and additionally for the front end in the json file ‘package’</w:t>
      </w:r>
      <w:r w:rsidR="0027671F" w:rsidRPr="00AC31F8">
        <w:rPr>
          <w:lang w:val="en-GB" w:eastAsia="de-DE"/>
        </w:rPr>
        <w:t xml:space="preserve"> </w:t>
      </w:r>
      <w:r w:rsidR="001D1236" w:rsidRPr="00AC31F8">
        <w:rPr>
          <w:lang w:val="en-GB" w:eastAsia="de-DE"/>
        </w:rPr>
        <w:t xml:space="preserve">(see </w:t>
      </w:r>
      <w:r w:rsidR="0064635F" w:rsidRPr="00AC31F8">
        <w:rPr>
          <w:lang w:val="en-GB" w:eastAsia="de-DE"/>
        </w:rPr>
        <w:t>Appendices II &amp; III</w:t>
      </w:r>
      <w:r w:rsidR="001D1236" w:rsidRPr="00AC31F8">
        <w:rPr>
          <w:lang w:val="en-GB" w:eastAsia="de-DE"/>
        </w:rPr>
        <w:t>).</w:t>
      </w:r>
      <w:r w:rsidR="00B36DD6" w:rsidRPr="00AC31F8">
        <w:rPr>
          <w:lang w:val="en-GB" w:eastAsia="de-DE"/>
        </w:rPr>
        <w:t xml:space="preserve"> </w:t>
      </w:r>
      <w:r w:rsidR="001D1236" w:rsidRPr="00AC31F8">
        <w:rPr>
          <w:lang w:val="en-GB" w:eastAsia="de-DE"/>
        </w:rPr>
        <w:t>These pom</w:t>
      </w:r>
      <w:r w:rsidR="008364C8" w:rsidRPr="00AC31F8">
        <w:rPr>
          <w:lang w:val="en-GB" w:eastAsia="de-DE"/>
        </w:rPr>
        <w:t>-</w:t>
      </w:r>
      <w:r w:rsidR="001D1236" w:rsidRPr="00AC31F8">
        <w:rPr>
          <w:lang w:val="en-GB" w:eastAsia="de-DE"/>
        </w:rPr>
        <w:t xml:space="preserve"> and json files were all kindly provided by Andreas Hosbach and slightly adapted to the present projects. Additional files </w:t>
      </w:r>
      <w:r w:rsidR="00AA5A96" w:rsidRPr="00AC31F8">
        <w:rPr>
          <w:lang w:val="en-GB" w:eastAsia="de-DE"/>
        </w:rPr>
        <w:t>from</w:t>
      </w:r>
      <w:r w:rsidR="001D1236" w:rsidRPr="00AC31F8">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AC31F8">
        <w:rPr>
          <w:lang w:val="en-GB" w:eastAsia="de-DE"/>
        </w:rPr>
        <w:t>t-</w:t>
      </w:r>
      <w:r w:rsidR="001D1236" w:rsidRPr="00AC31F8">
        <w:rPr>
          <w:lang w:val="en-GB" w:eastAsia="de-DE"/>
        </w:rPr>
        <w:t xml:space="preserve">on. </w:t>
      </w:r>
    </w:p>
    <w:p w14:paraId="6A2B35D0" w14:textId="46ABB804" w:rsidR="00DF69A1" w:rsidRPr="00AC31F8" w:rsidRDefault="001D1236" w:rsidP="001D1236">
      <w:pPr>
        <w:rPr>
          <w:lang w:val="en-GB" w:eastAsia="de-DE"/>
        </w:rPr>
      </w:pPr>
      <w:r w:rsidRPr="00AC31F8">
        <w:rPr>
          <w:lang w:val="en-GB" w:eastAsia="de-DE"/>
        </w:rPr>
        <w:t xml:space="preserve">The code developed in the course of this project </w:t>
      </w:r>
      <w:r w:rsidR="00650C12" w:rsidRPr="00AC31F8">
        <w:rPr>
          <w:lang w:val="en-GB" w:eastAsia="de-DE"/>
        </w:rPr>
        <w:t>can be</w:t>
      </w:r>
      <w:r w:rsidRPr="00AC31F8">
        <w:rPr>
          <w:lang w:val="en-GB" w:eastAsia="de-DE"/>
        </w:rPr>
        <w:t xml:space="preserve"> found in the src folders</w:t>
      </w:r>
      <w:r w:rsidR="00650C12" w:rsidRPr="00AC31F8">
        <w:rPr>
          <w:lang w:val="en-GB" w:eastAsia="de-DE"/>
        </w:rPr>
        <w:t xml:space="preserve"> in</w:t>
      </w:r>
      <w:r w:rsidR="00DF69A1" w:rsidRPr="00AC31F8">
        <w:rPr>
          <w:lang w:val="en-GB" w:eastAsia="de-DE"/>
        </w:rPr>
        <w:t xml:space="preserve"> the GitHub repository</w:t>
      </w:r>
      <w:r w:rsidR="00650C12" w:rsidRPr="00AC31F8">
        <w:rPr>
          <w:lang w:val="en-GB" w:eastAsia="de-DE"/>
        </w:rPr>
        <w:t xml:space="preserve"> </w:t>
      </w:r>
      <w:hyperlink r:id="rId24" w:history="1">
        <w:r w:rsidR="00650C12" w:rsidRPr="00AC31F8">
          <w:rPr>
            <w:rStyle w:val="Hyperlink"/>
            <w:lang w:val="en-GB"/>
          </w:rPr>
          <w:t>https://github.com/sableu/BDD4OQ</w:t>
        </w:r>
      </w:hyperlink>
      <w:r w:rsidRPr="00AC31F8">
        <w:rPr>
          <w:lang w:val="en-GB" w:eastAsia="de-DE"/>
        </w:rPr>
        <w:t xml:space="preserve">. </w:t>
      </w:r>
    </w:p>
    <w:p w14:paraId="3F87EE7E" w14:textId="1BEF3B01" w:rsidR="001D1236" w:rsidRPr="00AC31F8" w:rsidRDefault="00AF6B78" w:rsidP="001D1236">
      <w:pPr>
        <w:rPr>
          <w:lang w:val="en-GB" w:eastAsia="de-DE"/>
        </w:rPr>
      </w:pPr>
      <w:r w:rsidRPr="00AC31F8">
        <w:rPr>
          <w:lang w:val="en-GB" w:eastAsia="de-DE"/>
        </w:rPr>
        <w:lastRenderedPageBreak/>
        <w:t xml:space="preserve">Several internet sites turned out to be very useful, when technical support was needed for implementation. These sites were collected and can be found in the </w:t>
      </w:r>
      <w:r w:rsidR="0064635F" w:rsidRPr="00AC31F8">
        <w:rPr>
          <w:lang w:val="en-GB" w:eastAsia="de-DE"/>
        </w:rPr>
        <w:t>Appendix I</w:t>
      </w:r>
      <w:r w:rsidRPr="00AC31F8">
        <w:rPr>
          <w:lang w:val="en-GB" w:eastAsia="de-DE"/>
        </w:rPr>
        <w:t>. Additionally</w:t>
      </w:r>
      <w:r w:rsidR="008364C8" w:rsidRPr="00AC31F8">
        <w:rPr>
          <w:lang w:val="en-GB" w:eastAsia="de-DE"/>
        </w:rPr>
        <w:t>,</w:t>
      </w:r>
      <w:r w:rsidRPr="00AC31F8">
        <w:rPr>
          <w:lang w:val="en-GB" w:eastAsia="de-DE"/>
        </w:rPr>
        <w:t xml:space="preserve"> </w:t>
      </w:r>
      <w:r w:rsidR="008364C8" w:rsidRPr="00AC31F8">
        <w:rPr>
          <w:lang w:val="en-GB" w:eastAsia="de-DE"/>
        </w:rPr>
        <w:t xml:space="preserve">‘The Cucumber for Java Book’ was used </w:t>
      </w:r>
      <w:r w:rsidR="008364C8" w:rsidRPr="00AC31F8">
        <w:rPr>
          <w:lang w:val="en-GB"/>
        </w:rPr>
        <w:t>(Rose, Wynne, &amp; Hellesoy, 2015)</w:t>
      </w:r>
    </w:p>
    <w:p w14:paraId="4A708588" w14:textId="17D4D28C" w:rsidR="0089318F" w:rsidRPr="00AC31F8" w:rsidRDefault="002A07AD" w:rsidP="00900276">
      <w:pPr>
        <w:pStyle w:val="Heading3"/>
        <w:rPr>
          <w:lang w:val="en-GB"/>
        </w:rPr>
      </w:pPr>
      <w:bookmarkStart w:id="48" w:name="_Toc46067027"/>
      <w:bookmarkStart w:id="49" w:name="_Toc46238884"/>
      <w:r w:rsidRPr="00AC31F8">
        <w:rPr>
          <w:lang w:val="en-GB"/>
        </w:rPr>
        <w:t>Implementation Approach</w:t>
      </w:r>
      <w:bookmarkEnd w:id="48"/>
      <w:bookmarkEnd w:id="49"/>
    </w:p>
    <w:p w14:paraId="76409D9C" w14:textId="28D138D2" w:rsidR="00900276" w:rsidRPr="00AC31F8" w:rsidRDefault="00DC55D3" w:rsidP="00C44C59">
      <w:pPr>
        <w:rPr>
          <w:lang w:val="en-GB" w:eastAsia="de-DE"/>
        </w:rPr>
      </w:pPr>
      <w:r w:rsidRPr="00AC31F8">
        <w:rPr>
          <w:lang w:val="en-GB" w:eastAsia="de-DE"/>
        </w:rPr>
        <w:t>The JBA and the OQ Test App were implemented incrementally. This allowed on the one hand to answer the research question in respect of extending the application with new functionalities</w:t>
      </w:r>
      <w:r w:rsidR="002C7B1A" w:rsidRPr="00AC31F8">
        <w:rPr>
          <w:lang w:val="en-GB" w:eastAsia="de-DE"/>
        </w:rPr>
        <w:t xml:space="preserve"> (</w:t>
      </w:r>
      <w:r w:rsidR="00900276" w:rsidRPr="00AC31F8">
        <w:rPr>
          <w:lang w:val="en-GB" w:eastAsia="de-DE"/>
        </w:rPr>
        <w:t xml:space="preserve">see chapter </w:t>
      </w:r>
      <w:r w:rsidR="00900276" w:rsidRPr="00AC31F8">
        <w:rPr>
          <w:lang w:val="en-GB" w:eastAsia="de-DE"/>
        </w:rPr>
        <w:fldChar w:fldCharType="begin"/>
      </w:r>
      <w:r w:rsidR="00900276" w:rsidRPr="00AC31F8">
        <w:rPr>
          <w:lang w:val="en-GB" w:eastAsia="de-DE"/>
        </w:rPr>
        <w:instrText xml:space="preserve"> REF _Ref36378212 \r \h </w:instrText>
      </w:r>
      <w:r w:rsidR="00900276" w:rsidRPr="00AC31F8">
        <w:rPr>
          <w:lang w:val="en-GB" w:eastAsia="de-DE"/>
        </w:rPr>
      </w:r>
      <w:r w:rsidR="00900276" w:rsidRPr="00AC31F8">
        <w:rPr>
          <w:lang w:val="en-GB" w:eastAsia="de-DE"/>
        </w:rPr>
        <w:fldChar w:fldCharType="separate"/>
      </w:r>
      <w:r w:rsidR="00900276" w:rsidRPr="00AC31F8">
        <w:rPr>
          <w:lang w:val="en-GB" w:eastAsia="de-DE"/>
        </w:rPr>
        <w:t>6.6</w:t>
      </w:r>
      <w:r w:rsidR="00900276" w:rsidRPr="00AC31F8">
        <w:rPr>
          <w:lang w:val="en-GB" w:eastAsia="de-DE"/>
        </w:rPr>
        <w:fldChar w:fldCharType="end"/>
      </w:r>
      <w:r w:rsidR="00C44C59" w:rsidRPr="00AC31F8">
        <w:rPr>
          <w:lang w:val="en-GB" w:eastAsia="de-DE"/>
        </w:rPr>
        <w:t xml:space="preserve">) </w:t>
      </w:r>
      <w:r w:rsidR="00724FB5" w:rsidRPr="00AC31F8">
        <w:rPr>
          <w:lang w:val="en-GB" w:eastAsia="de-DE"/>
        </w:rPr>
        <w:t>and on the other hand it enabled a step-by-step improvement of the OQ Test App in particular, based on inputs from wega, to achieve GxP compliance</w:t>
      </w:r>
      <w:r w:rsidR="006B78A6" w:rsidRPr="00AC31F8">
        <w:rPr>
          <w:lang w:val="en-GB" w:eastAsia="de-DE"/>
        </w:rPr>
        <w:t>.</w:t>
      </w:r>
    </w:p>
    <w:p w14:paraId="59BF9F93" w14:textId="16908CAA" w:rsidR="001B3A9F" w:rsidRPr="00AC31F8" w:rsidRDefault="00A55E56" w:rsidP="001B3A9F">
      <w:pPr>
        <w:pStyle w:val="Heading2"/>
        <w:rPr>
          <w:lang w:val="en-GB"/>
        </w:rPr>
      </w:pPr>
      <w:bookmarkStart w:id="50" w:name="_Toc46067028"/>
      <w:bookmarkStart w:id="51" w:name="_Toc46238885"/>
      <w:r w:rsidRPr="00AC31F8">
        <w:rPr>
          <w:lang w:val="en-GB"/>
        </w:rPr>
        <w:t>Audit of the P</w:t>
      </w:r>
      <w:r w:rsidR="00894A91" w:rsidRPr="00AC31F8">
        <w:rPr>
          <w:lang w:val="en-GB"/>
        </w:rPr>
        <w:t>r</w:t>
      </w:r>
      <w:r w:rsidRPr="00AC31F8">
        <w:rPr>
          <w:lang w:val="en-GB"/>
        </w:rPr>
        <w:t>ototype</w:t>
      </w:r>
      <w:bookmarkEnd w:id="50"/>
      <w:bookmarkEnd w:id="51"/>
    </w:p>
    <w:p w14:paraId="6BE9494F" w14:textId="6F374E02" w:rsidR="00FF5549" w:rsidRPr="00AC31F8" w:rsidRDefault="0080351C" w:rsidP="0045062B">
      <w:pPr>
        <w:rPr>
          <w:lang w:val="en-GB"/>
        </w:rPr>
      </w:pPr>
      <w:r w:rsidRPr="00AC31F8">
        <w:rPr>
          <w:lang w:val="en-GB"/>
        </w:rPr>
        <w:t>The a</w:t>
      </w:r>
      <w:r w:rsidR="00801C24" w:rsidRPr="00AC31F8">
        <w:rPr>
          <w:lang w:val="en-GB"/>
        </w:rPr>
        <w:t xml:space="preserve">udit </w:t>
      </w:r>
      <w:r w:rsidR="00191F28" w:rsidRPr="00AC31F8">
        <w:rPr>
          <w:lang w:val="en-GB"/>
        </w:rPr>
        <w:t>was</w:t>
      </w:r>
      <w:r w:rsidR="00FF5549" w:rsidRPr="00AC31F8">
        <w:rPr>
          <w:lang w:val="en-GB"/>
        </w:rPr>
        <w:t xml:space="preserve"> </w:t>
      </w:r>
      <w:r w:rsidR="001C1351" w:rsidRPr="00AC31F8">
        <w:rPr>
          <w:lang w:val="en-GB"/>
        </w:rPr>
        <w:t>done by wega</w:t>
      </w:r>
      <w:r w:rsidR="006E3FC9" w:rsidRPr="00AC31F8">
        <w:rPr>
          <w:lang w:val="en-GB"/>
        </w:rPr>
        <w:t xml:space="preserve">. The </w:t>
      </w:r>
      <w:r w:rsidRPr="00AC31F8">
        <w:rPr>
          <w:lang w:val="en-GB"/>
        </w:rPr>
        <w:t>g</w:t>
      </w:r>
      <w:r w:rsidR="006E3FC9" w:rsidRPr="00AC31F8">
        <w:rPr>
          <w:lang w:val="en-GB"/>
        </w:rPr>
        <w:t xml:space="preserve">oal </w:t>
      </w:r>
      <w:r w:rsidR="00191F28" w:rsidRPr="00AC31F8">
        <w:rPr>
          <w:lang w:val="en-GB"/>
        </w:rPr>
        <w:t>was</w:t>
      </w:r>
      <w:r w:rsidR="006E3FC9" w:rsidRPr="00AC31F8">
        <w:rPr>
          <w:lang w:val="en-GB"/>
        </w:rPr>
        <w:t xml:space="preserve"> to evaluate the</w:t>
      </w:r>
      <w:r w:rsidR="00F92F98" w:rsidRPr="00AC31F8">
        <w:rPr>
          <w:lang w:val="en-GB"/>
        </w:rPr>
        <w:t xml:space="preserve"> process</w:t>
      </w:r>
      <w:r w:rsidR="006E3FC9" w:rsidRPr="00AC31F8">
        <w:rPr>
          <w:lang w:val="en-GB"/>
        </w:rPr>
        <w:t xml:space="preserve"> documents</w:t>
      </w:r>
      <w:r w:rsidR="00F05893" w:rsidRPr="00AC31F8">
        <w:rPr>
          <w:lang w:val="en-GB"/>
        </w:rPr>
        <w:t xml:space="preserve"> and the prototype itself</w:t>
      </w:r>
      <w:r w:rsidR="006E3FC9" w:rsidRPr="00AC31F8">
        <w:rPr>
          <w:lang w:val="en-GB"/>
        </w:rPr>
        <w:t xml:space="preserve"> </w:t>
      </w:r>
      <w:r w:rsidR="00F92F98" w:rsidRPr="00AC31F8">
        <w:rPr>
          <w:lang w:val="en-GB"/>
        </w:rPr>
        <w:t>with regard</w:t>
      </w:r>
      <w:r w:rsidR="00307238" w:rsidRPr="00AC31F8">
        <w:rPr>
          <w:lang w:val="en-GB"/>
        </w:rPr>
        <w:t xml:space="preserve"> to</w:t>
      </w:r>
      <w:r w:rsidR="006E3FC9" w:rsidRPr="00AC31F8">
        <w:rPr>
          <w:lang w:val="en-GB"/>
        </w:rPr>
        <w:t xml:space="preserve"> the </w:t>
      </w:r>
      <w:r w:rsidR="00307238" w:rsidRPr="00AC31F8">
        <w:rPr>
          <w:lang w:val="en-GB"/>
        </w:rPr>
        <w:t>GAMP</w:t>
      </w:r>
      <w:r w:rsidR="006E3FC9" w:rsidRPr="00AC31F8">
        <w:rPr>
          <w:lang w:val="en-GB"/>
        </w:rPr>
        <w:t xml:space="preserve">5 requirements </w:t>
      </w:r>
      <w:r w:rsidR="00307238" w:rsidRPr="00AC31F8">
        <w:rPr>
          <w:lang w:val="en-GB"/>
        </w:rPr>
        <w:t>for</w:t>
      </w:r>
      <w:r w:rsidR="006E3FC9" w:rsidRPr="00AC31F8">
        <w:rPr>
          <w:lang w:val="en-GB"/>
        </w:rPr>
        <w:t xml:space="preserve"> OQs </w:t>
      </w:r>
      <w:r w:rsidR="00307238" w:rsidRPr="00AC31F8">
        <w:rPr>
          <w:lang w:val="en-GB"/>
        </w:rPr>
        <w:t>of</w:t>
      </w:r>
      <w:r w:rsidR="006E3FC9" w:rsidRPr="00AC31F8">
        <w:rPr>
          <w:lang w:val="en-GB"/>
        </w:rPr>
        <w:t xml:space="preserve"> a category 5 software.</w:t>
      </w:r>
      <w:r w:rsidR="0045062B" w:rsidRPr="00AC31F8">
        <w:rPr>
          <w:lang w:val="en-GB"/>
        </w:rPr>
        <w:t xml:space="preserve"> </w:t>
      </w:r>
      <w:r w:rsidR="006E3FC9" w:rsidRPr="00AC31F8">
        <w:rPr>
          <w:lang w:val="en-GB"/>
        </w:rPr>
        <w:t xml:space="preserve">The </w:t>
      </w:r>
      <w:r w:rsidR="004C6772" w:rsidRPr="00AC31F8">
        <w:rPr>
          <w:lang w:val="en-GB"/>
        </w:rPr>
        <w:t>audit report</w:t>
      </w:r>
      <w:r w:rsidR="00FF5549" w:rsidRPr="00AC31F8">
        <w:rPr>
          <w:lang w:val="en-GB"/>
        </w:rPr>
        <w:t xml:space="preserve"> </w:t>
      </w:r>
      <w:r w:rsidR="00DB266B" w:rsidRPr="00AC31F8">
        <w:rPr>
          <w:lang w:val="en-GB"/>
        </w:rPr>
        <w:t>is</w:t>
      </w:r>
      <w:r w:rsidR="007B5C96" w:rsidRPr="00AC31F8">
        <w:rPr>
          <w:lang w:val="en-GB"/>
        </w:rPr>
        <w:t xml:space="preserve"> attached</w:t>
      </w:r>
      <w:r w:rsidR="00FF5549" w:rsidRPr="00AC31F8">
        <w:rPr>
          <w:lang w:val="en-GB"/>
        </w:rPr>
        <w:t xml:space="preserve"> </w:t>
      </w:r>
      <w:r w:rsidR="00DB266B" w:rsidRPr="00AC31F8">
        <w:rPr>
          <w:lang w:val="en-GB"/>
        </w:rPr>
        <w:t>to</w:t>
      </w:r>
      <w:r w:rsidR="00FF5549" w:rsidRPr="00AC31F8">
        <w:rPr>
          <w:lang w:val="en-GB"/>
        </w:rPr>
        <w:t xml:space="preserve"> this document</w:t>
      </w:r>
      <w:r w:rsidR="00973EF3" w:rsidRPr="00AC31F8">
        <w:rPr>
          <w:lang w:val="en-GB"/>
        </w:rPr>
        <w:t xml:space="preserve"> (</w:t>
      </w:r>
      <w:r w:rsidR="002660D9" w:rsidRPr="00AC31F8">
        <w:rPr>
          <w:lang w:val="en-GB"/>
        </w:rPr>
        <w:t>see Appendix XIV</w:t>
      </w:r>
      <w:r w:rsidR="00973EF3" w:rsidRPr="00AC31F8">
        <w:rPr>
          <w:lang w:val="en-GB"/>
        </w:rPr>
        <w:t>)</w:t>
      </w:r>
      <w:r w:rsidR="00FF5549" w:rsidRPr="00AC31F8">
        <w:rPr>
          <w:lang w:val="en-GB"/>
        </w:rPr>
        <w:t>.</w:t>
      </w:r>
    </w:p>
    <w:p w14:paraId="6FAE50F6" w14:textId="77777777" w:rsidR="002E01D8" w:rsidRPr="00AC31F8" w:rsidRDefault="002E01D8" w:rsidP="00417554">
      <w:pPr>
        <w:rPr>
          <w:lang w:val="en-GB"/>
        </w:rPr>
      </w:pPr>
    </w:p>
    <w:p w14:paraId="0D64D18D" w14:textId="77777777" w:rsidR="002E01D8" w:rsidRPr="00AC31F8" w:rsidRDefault="002E01D8" w:rsidP="00417554">
      <w:pPr>
        <w:rPr>
          <w:lang w:val="en-GB"/>
        </w:rPr>
      </w:pPr>
    </w:p>
    <w:p w14:paraId="6FC7BC27" w14:textId="0B41753C" w:rsidR="0080660B" w:rsidRPr="00AC31F8"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38886"/>
      <w:r w:rsidRPr="00AC31F8">
        <w:rPr>
          <w:lang w:val="en-GB"/>
        </w:rPr>
        <w:lastRenderedPageBreak/>
        <w:t>Computerised System Validation according to GAMP5</w:t>
      </w:r>
      <w:bookmarkEnd w:id="52"/>
      <w:bookmarkEnd w:id="53"/>
      <w:bookmarkEnd w:id="54"/>
      <w:bookmarkEnd w:id="55"/>
      <w:bookmarkEnd w:id="56"/>
    </w:p>
    <w:p w14:paraId="38A464A5" w14:textId="13F8B4D2" w:rsidR="00E75B39" w:rsidRPr="00AC31F8" w:rsidRDefault="003D0B18" w:rsidP="0080660B">
      <w:pPr>
        <w:pStyle w:val="Heading2"/>
        <w:rPr>
          <w:lang w:val="en-GB"/>
        </w:rPr>
      </w:pPr>
      <w:bookmarkStart w:id="57" w:name="_Toc46067030"/>
      <w:bookmarkStart w:id="58" w:name="_Toc46238887"/>
      <w:r w:rsidRPr="00AC31F8">
        <w:rPr>
          <w:lang w:val="en-GB"/>
        </w:rPr>
        <w:t>GAMP5</w:t>
      </w:r>
      <w:r w:rsidR="00374AE8" w:rsidRPr="00AC31F8">
        <w:rPr>
          <w:lang w:val="en-GB"/>
        </w:rPr>
        <w:t>: An Overview</w:t>
      </w:r>
      <w:bookmarkEnd w:id="57"/>
      <w:bookmarkEnd w:id="58"/>
    </w:p>
    <w:p w14:paraId="59D57C5E" w14:textId="07D9F803" w:rsidR="00927FD5" w:rsidRPr="00AC31F8" w:rsidRDefault="00927FD5" w:rsidP="00927FD5">
      <w:pPr>
        <w:pStyle w:val="Heading3"/>
        <w:rPr>
          <w:lang w:val="en-GB"/>
        </w:rPr>
      </w:pPr>
      <w:bookmarkStart w:id="59" w:name="_Toc46067031"/>
      <w:bookmarkStart w:id="60" w:name="_Toc46238888"/>
      <w:r w:rsidRPr="00AC31F8">
        <w:rPr>
          <w:lang w:val="en-GB"/>
        </w:rPr>
        <w:t>GAMP5</w:t>
      </w:r>
      <w:r w:rsidR="001F6493" w:rsidRPr="00AC31F8">
        <w:rPr>
          <w:lang w:val="en-GB"/>
        </w:rPr>
        <w:t xml:space="preserve"> and Computerised System Validation</w:t>
      </w:r>
      <w:bookmarkEnd w:id="59"/>
      <w:bookmarkEnd w:id="60"/>
    </w:p>
    <w:p w14:paraId="6E10F77D" w14:textId="0C67A3A5" w:rsidR="00927FD5" w:rsidRPr="00AC31F8" w:rsidRDefault="0037665B" w:rsidP="0080660B">
      <w:pPr>
        <w:rPr>
          <w:lang w:val="en-GB"/>
        </w:rPr>
      </w:pPr>
      <w:r w:rsidRPr="00AC31F8">
        <w:rPr>
          <w:lang w:val="en-GB"/>
        </w:rPr>
        <w:t xml:space="preserve">GAMP5 is a worldwide used industry guidance on computerised system validation in the pharmaceutical industry </w:t>
      </w:r>
      <w:r w:rsidR="008364C8" w:rsidRPr="00AC31F8">
        <w:rPr>
          <w:lang w:val="en-GB"/>
        </w:rPr>
        <w:t>(Wyn, 2018, p. 18)</w:t>
      </w:r>
      <w:r w:rsidRPr="00AC31F8">
        <w:rPr>
          <w:lang w:val="en-GB"/>
        </w:rPr>
        <w:t xml:space="preserve">. It has been developed by an international group of experts from the International Society of Pharmaceutical Engineering, ISPE </w:t>
      </w:r>
      <w:r w:rsidR="008364C8" w:rsidRPr="00AC31F8">
        <w:rPr>
          <w:lang w:val="en-GB"/>
        </w:rPr>
        <w:t>(Wyn, 2018, p. 18)</w:t>
      </w:r>
      <w:r w:rsidRPr="00AC31F8">
        <w:rPr>
          <w:lang w:val="en-GB"/>
        </w:rPr>
        <w:t>.</w:t>
      </w:r>
    </w:p>
    <w:p w14:paraId="3F3C2669" w14:textId="66B85D39" w:rsidR="0037665B" w:rsidRPr="00AC31F8" w:rsidRDefault="0037665B" w:rsidP="0080660B">
      <w:pPr>
        <w:rPr>
          <w:lang w:val="en-GB"/>
        </w:rPr>
      </w:pPr>
      <w:r w:rsidRPr="00AC31F8">
        <w:rPr>
          <w:lang w:val="en-GB"/>
        </w:rPr>
        <w:t xml:space="preserve">The goal of the </w:t>
      </w:r>
      <w:r w:rsidR="00AE7020" w:rsidRPr="00AC31F8">
        <w:rPr>
          <w:lang w:val="en-GB"/>
        </w:rPr>
        <w:t>guideline</w:t>
      </w:r>
      <w:r w:rsidR="001F6493" w:rsidRPr="00AC31F8">
        <w:rPr>
          <w:lang w:val="en-GB"/>
        </w:rPr>
        <w:t xml:space="preserve"> is to provide assistance in achieving Good Automation Practice (GAMP) by ensuring that computerised systems are fit for their intended use and compliant (</w:t>
      </w:r>
      <w:r w:rsidR="003A143D" w:rsidRPr="00AC31F8">
        <w:rPr>
          <w:lang w:val="en-GB"/>
        </w:rPr>
        <w:t>ISPE, 2008</w:t>
      </w:r>
      <w:r w:rsidR="001F6493" w:rsidRPr="00AC31F8">
        <w:rPr>
          <w:lang w:val="en-GB"/>
        </w:rPr>
        <w:t>, p</w:t>
      </w:r>
      <w:r w:rsidR="00C246AA" w:rsidRPr="00AC31F8">
        <w:rPr>
          <w:lang w:val="en-GB"/>
        </w:rPr>
        <w:t xml:space="preserve">. </w:t>
      </w:r>
      <w:r w:rsidR="001F6493" w:rsidRPr="00AC31F8">
        <w:rPr>
          <w:lang w:val="en-GB"/>
        </w:rPr>
        <w:t>1</w:t>
      </w:r>
      <w:r w:rsidR="001416C5" w:rsidRPr="00AC31F8">
        <w:rPr>
          <w:lang w:val="en-GB"/>
        </w:rPr>
        <w:t>1</w:t>
      </w:r>
      <w:r w:rsidR="001F6493" w:rsidRPr="00AC31F8">
        <w:rPr>
          <w:lang w:val="en-GB"/>
        </w:rPr>
        <w:t>)</w:t>
      </w:r>
      <w:r w:rsidR="00E25B57" w:rsidRPr="00AC31F8">
        <w:rPr>
          <w:lang w:val="en-GB"/>
        </w:rPr>
        <w:t>. The process to achieve this goal and to provide the corresponding proof in a documented form is called ‘Computerised System Validation’</w:t>
      </w:r>
      <w:r w:rsidR="00661F38" w:rsidRPr="00AC31F8">
        <w:rPr>
          <w:lang w:val="en-GB"/>
        </w:rPr>
        <w:t>, CSV</w:t>
      </w:r>
      <w:r w:rsidR="00E25B57" w:rsidRPr="00AC31F8">
        <w:rPr>
          <w:lang w:val="en-GB"/>
        </w:rPr>
        <w:t xml:space="preserve"> </w:t>
      </w:r>
      <w:r w:rsidR="00C246AA" w:rsidRPr="00AC31F8">
        <w:rPr>
          <w:lang w:val="en-GB"/>
        </w:rPr>
        <w:t>(Johner, 2017)</w:t>
      </w:r>
      <w:r w:rsidR="002A52BB" w:rsidRPr="00AC31F8">
        <w:rPr>
          <w:lang w:val="en-GB"/>
        </w:rPr>
        <w:t>.</w:t>
      </w:r>
    </w:p>
    <w:p w14:paraId="65765E3A" w14:textId="568F2CE4" w:rsidR="00927FD5" w:rsidRPr="00AC31F8" w:rsidRDefault="00927FD5" w:rsidP="00927FD5">
      <w:pPr>
        <w:pStyle w:val="Heading3"/>
        <w:rPr>
          <w:lang w:val="en-GB"/>
        </w:rPr>
      </w:pPr>
      <w:bookmarkStart w:id="61" w:name="_Toc46067032"/>
      <w:bookmarkStart w:id="62" w:name="_Toc46238889"/>
      <w:r w:rsidRPr="00AC31F8">
        <w:rPr>
          <w:lang w:val="en-GB"/>
        </w:rPr>
        <w:t>Key Concepts</w:t>
      </w:r>
      <w:bookmarkEnd w:id="61"/>
      <w:bookmarkEnd w:id="62"/>
    </w:p>
    <w:p w14:paraId="0909C31F" w14:textId="527B8102" w:rsidR="00927FD5" w:rsidRPr="00AC31F8" w:rsidRDefault="002A52BB" w:rsidP="0080660B">
      <w:pPr>
        <w:rPr>
          <w:lang w:val="en-GB"/>
        </w:rPr>
      </w:pPr>
      <w:r w:rsidRPr="00AC31F8">
        <w:rPr>
          <w:lang w:val="en-GB"/>
        </w:rPr>
        <w:t>GAMP5 is based on 5 key concepts</w:t>
      </w:r>
      <w:r w:rsidR="00D03F64" w:rsidRPr="00AC31F8">
        <w:rPr>
          <w:lang w:val="en-GB"/>
        </w:rPr>
        <w:t xml:space="preserve"> (</w:t>
      </w:r>
      <w:r w:rsidR="00C246AA" w:rsidRPr="00AC31F8">
        <w:rPr>
          <w:lang w:val="en-GB"/>
        </w:rPr>
        <w:t>ISPE</w:t>
      </w:r>
      <w:r w:rsidR="00D03F64" w:rsidRPr="00AC31F8">
        <w:rPr>
          <w:lang w:val="en-GB"/>
        </w:rPr>
        <w:t>,</w:t>
      </w:r>
      <w:r w:rsidR="00C246AA" w:rsidRPr="00AC31F8">
        <w:rPr>
          <w:lang w:val="en-GB"/>
        </w:rPr>
        <w:t xml:space="preserve"> 2008,</w:t>
      </w:r>
      <w:r w:rsidR="00D03F64" w:rsidRPr="00AC31F8">
        <w:rPr>
          <w:lang w:val="en-GB"/>
        </w:rPr>
        <w:t xml:space="preserve"> p</w:t>
      </w:r>
      <w:r w:rsidR="00C246AA" w:rsidRPr="00AC31F8">
        <w:rPr>
          <w:lang w:val="en-GB"/>
        </w:rPr>
        <w:t xml:space="preserve">. </w:t>
      </w:r>
      <w:r w:rsidR="001416C5" w:rsidRPr="00AC31F8">
        <w:rPr>
          <w:lang w:val="en-GB"/>
        </w:rPr>
        <w:t>19)</w:t>
      </w:r>
      <w:r w:rsidR="00CC2CE0" w:rsidRPr="00AC31F8">
        <w:rPr>
          <w:lang w:val="en-GB"/>
        </w:rPr>
        <w:t xml:space="preserve"> that will be described in the following</w:t>
      </w:r>
      <w:r w:rsidRPr="00AC31F8">
        <w:rPr>
          <w:lang w:val="en-GB"/>
        </w:rPr>
        <w:t>:</w:t>
      </w:r>
    </w:p>
    <w:p w14:paraId="3B75D772" w14:textId="2B695A48" w:rsidR="002A52BB" w:rsidRPr="00AC31F8" w:rsidRDefault="002A52BB" w:rsidP="009C718D">
      <w:pPr>
        <w:pStyle w:val="ListParagraph"/>
        <w:numPr>
          <w:ilvl w:val="0"/>
          <w:numId w:val="16"/>
        </w:numPr>
        <w:rPr>
          <w:lang w:val="en-GB"/>
        </w:rPr>
      </w:pPr>
      <w:r w:rsidRPr="00AC31F8">
        <w:rPr>
          <w:b/>
          <w:bCs/>
          <w:lang w:val="en-GB"/>
        </w:rPr>
        <w:t>Understanding of the product and the process:</w:t>
      </w:r>
      <w:r w:rsidRPr="00AC31F8">
        <w:rPr>
          <w:lang w:val="en-GB"/>
        </w:rPr>
        <w:t xml:space="preserve"> To ensure fitness for intended use it is fundamental to understand the product and the process to allow </w:t>
      </w:r>
      <w:r w:rsidR="00D03F64" w:rsidRPr="00AC31F8">
        <w:rPr>
          <w:lang w:val="en-GB"/>
        </w:rPr>
        <w:t>the correct definition of</w:t>
      </w:r>
      <w:r w:rsidRPr="00AC31F8">
        <w:rPr>
          <w:lang w:val="en-GB"/>
        </w:rPr>
        <w:t xml:space="preserve"> the requirements for the system</w:t>
      </w:r>
      <w:r w:rsidR="001416C5" w:rsidRPr="00AC31F8">
        <w:rPr>
          <w:lang w:val="en-GB"/>
        </w:rPr>
        <w:t xml:space="preserve"> (</w:t>
      </w:r>
      <w:r w:rsidR="00C246AA" w:rsidRPr="00AC31F8">
        <w:rPr>
          <w:lang w:val="en-GB"/>
        </w:rPr>
        <w:t xml:space="preserve">ISPE, 2008, p. </w:t>
      </w:r>
      <w:r w:rsidR="001416C5" w:rsidRPr="00AC31F8">
        <w:rPr>
          <w:lang w:val="en-GB"/>
        </w:rPr>
        <w:t>19)</w:t>
      </w:r>
      <w:r w:rsidRPr="00AC31F8">
        <w:rPr>
          <w:lang w:val="en-GB"/>
        </w:rPr>
        <w:t>.</w:t>
      </w:r>
    </w:p>
    <w:p w14:paraId="1803366B" w14:textId="4F015460" w:rsidR="00EE3D76" w:rsidRPr="00AC31F8" w:rsidRDefault="002A52BB" w:rsidP="009C718D">
      <w:pPr>
        <w:pStyle w:val="ListParagraph"/>
        <w:numPr>
          <w:ilvl w:val="0"/>
          <w:numId w:val="16"/>
        </w:numPr>
        <w:rPr>
          <w:lang w:val="en-GB"/>
        </w:rPr>
      </w:pPr>
      <w:r w:rsidRPr="00AC31F8">
        <w:rPr>
          <w:b/>
          <w:bCs/>
          <w:lang w:val="en-GB"/>
        </w:rPr>
        <w:t>Consideration of the whole l</w:t>
      </w:r>
      <w:r w:rsidR="00D03F64" w:rsidRPr="00AC31F8">
        <w:rPr>
          <w:b/>
          <w:bCs/>
          <w:lang w:val="en-GB"/>
        </w:rPr>
        <w:t>ife</w:t>
      </w:r>
      <w:r w:rsidRPr="00AC31F8">
        <w:rPr>
          <w:b/>
          <w:bCs/>
          <w:lang w:val="en-GB"/>
        </w:rPr>
        <w:t xml:space="preserve"> cycle</w:t>
      </w:r>
      <w:r w:rsidR="00D03F64" w:rsidRPr="00AC31F8">
        <w:rPr>
          <w:b/>
          <w:bCs/>
          <w:lang w:val="en-GB"/>
        </w:rPr>
        <w:t>:</w:t>
      </w:r>
      <w:r w:rsidR="00D03F64" w:rsidRPr="00AC31F8">
        <w:rPr>
          <w:lang w:val="en-GB"/>
        </w:rPr>
        <w:t xml:space="preserve"> In order to guarantee the fitness for intended use and to assure that compliance is maintained at any time, the whole life cycle of the system has to be taken into</w:t>
      </w:r>
      <w:r w:rsidR="001416C5" w:rsidRPr="00AC31F8">
        <w:rPr>
          <w:lang w:val="en-GB"/>
        </w:rPr>
        <w:t xml:space="preserve"> account. GAMP5 distinguishes between the concept-, the project, the operation- and the retirement phase (</w:t>
      </w:r>
      <w:r w:rsidR="00C246AA" w:rsidRPr="00AC31F8">
        <w:rPr>
          <w:lang w:val="en-GB"/>
        </w:rPr>
        <w:t xml:space="preserve">ISPE, 2008, p. </w:t>
      </w:r>
      <w:r w:rsidR="001416C5" w:rsidRPr="00AC31F8">
        <w:rPr>
          <w:lang w:val="en-GB"/>
        </w:rPr>
        <w:t>19</w:t>
      </w:r>
      <w:r w:rsidR="00C246AA" w:rsidRPr="00AC31F8">
        <w:rPr>
          <w:lang w:val="en-GB"/>
        </w:rPr>
        <w:t>, p.</w:t>
      </w:r>
      <w:r w:rsidR="001416C5" w:rsidRPr="00AC31F8">
        <w:rPr>
          <w:lang w:val="en-GB"/>
        </w:rPr>
        <w:t>26).</w:t>
      </w:r>
      <w:r w:rsidR="00D03F64" w:rsidRPr="00AC31F8">
        <w:rPr>
          <w:lang w:val="en-GB"/>
        </w:rPr>
        <w:t xml:space="preserve"> </w:t>
      </w:r>
    </w:p>
    <w:p w14:paraId="3C92836D" w14:textId="3159B7BE" w:rsidR="002A52BB" w:rsidRPr="00AC31F8" w:rsidRDefault="00EE3D76" w:rsidP="009C718D">
      <w:pPr>
        <w:pStyle w:val="ListParagraph"/>
        <w:numPr>
          <w:ilvl w:val="0"/>
          <w:numId w:val="16"/>
        </w:numPr>
        <w:rPr>
          <w:lang w:val="en-GB"/>
        </w:rPr>
      </w:pPr>
      <w:r w:rsidRPr="00AC31F8">
        <w:rPr>
          <w:b/>
          <w:bCs/>
          <w:lang w:val="en-GB"/>
        </w:rPr>
        <w:t>Scalable activities over the whole life cycle:</w:t>
      </w:r>
      <w:r w:rsidRPr="00AC31F8">
        <w:rPr>
          <w:lang w:val="en-GB"/>
        </w:rPr>
        <w:t xml:space="preserve"> Depending on factors like the impact, the novelty or the complexity of the system, csv activities should be scaled accordingly (</w:t>
      </w:r>
      <w:r w:rsidR="00C246AA" w:rsidRPr="00AC31F8">
        <w:rPr>
          <w:lang w:val="en-GB"/>
        </w:rPr>
        <w:t xml:space="preserve">ISPE, 2008, p. </w:t>
      </w:r>
      <w:r w:rsidRPr="00AC31F8">
        <w:rPr>
          <w:lang w:val="en-GB"/>
        </w:rPr>
        <w:t>20).</w:t>
      </w:r>
    </w:p>
    <w:p w14:paraId="2332EA0E" w14:textId="72922740" w:rsidR="001416C5" w:rsidRPr="00AC31F8" w:rsidRDefault="001416C5" w:rsidP="009C718D">
      <w:pPr>
        <w:pStyle w:val="ListParagraph"/>
        <w:numPr>
          <w:ilvl w:val="0"/>
          <w:numId w:val="16"/>
        </w:numPr>
        <w:rPr>
          <w:lang w:val="en-GB"/>
        </w:rPr>
      </w:pPr>
      <w:r w:rsidRPr="00AC31F8">
        <w:rPr>
          <w:b/>
          <w:bCs/>
          <w:lang w:val="en-GB"/>
        </w:rPr>
        <w:t>Science Based Quality Risk Management:</w:t>
      </w:r>
      <w:r w:rsidRPr="00AC31F8">
        <w:rPr>
          <w:lang w:val="en-GB"/>
        </w:rPr>
        <w:t xml:space="preserve"> </w:t>
      </w:r>
      <w:r w:rsidR="00EE3D76" w:rsidRPr="00AC31F8">
        <w:rPr>
          <w:lang w:val="en-GB"/>
        </w:rPr>
        <w:t xml:space="preserve">The quality risk management is ensured through a systematic process to determine the critical aspects of the computerised system. The risks </w:t>
      </w:r>
      <w:r w:rsidR="00880ABA" w:rsidRPr="00AC31F8">
        <w:rPr>
          <w:lang w:val="en-GB"/>
        </w:rPr>
        <w:t>need</w:t>
      </w:r>
      <w:r w:rsidR="00EE3D76" w:rsidRPr="00AC31F8">
        <w:rPr>
          <w:lang w:val="en-GB"/>
        </w:rPr>
        <w:t xml:space="preserve"> to be managed, controlled and reduced to an acceptable level</w:t>
      </w:r>
      <w:r w:rsidR="00880ABA" w:rsidRPr="00AC31F8">
        <w:rPr>
          <w:lang w:val="en-GB"/>
        </w:rPr>
        <w:t xml:space="preserve"> (</w:t>
      </w:r>
      <w:r w:rsidR="00C246AA" w:rsidRPr="00AC31F8">
        <w:rPr>
          <w:lang w:val="en-GB"/>
        </w:rPr>
        <w:t xml:space="preserve">ISPE, 2008, p. </w:t>
      </w:r>
      <w:r w:rsidR="00880ABA" w:rsidRPr="00AC31F8">
        <w:rPr>
          <w:lang w:val="en-GB"/>
        </w:rPr>
        <w:t>20)</w:t>
      </w:r>
      <w:r w:rsidR="001C6256" w:rsidRPr="00AC31F8">
        <w:rPr>
          <w:lang w:val="en-GB"/>
        </w:rPr>
        <w:t xml:space="preserve">. </w:t>
      </w:r>
    </w:p>
    <w:p w14:paraId="1E4F4F59" w14:textId="408BD9D4" w:rsidR="00880ABA" w:rsidRPr="00AC31F8" w:rsidRDefault="00880ABA" w:rsidP="009C718D">
      <w:pPr>
        <w:pStyle w:val="ListParagraph"/>
        <w:numPr>
          <w:ilvl w:val="0"/>
          <w:numId w:val="16"/>
        </w:numPr>
        <w:rPr>
          <w:lang w:val="en-GB"/>
        </w:rPr>
      </w:pPr>
      <w:r w:rsidRPr="00AC31F8">
        <w:rPr>
          <w:b/>
          <w:bCs/>
          <w:lang w:val="en-GB"/>
        </w:rPr>
        <w:t>Leveraging Supplier Involvement</w:t>
      </w:r>
      <w:r w:rsidR="00661F38" w:rsidRPr="00AC31F8">
        <w:rPr>
          <w:b/>
          <w:bCs/>
          <w:lang w:val="en-GB"/>
        </w:rPr>
        <w:t>:</w:t>
      </w:r>
      <w:r w:rsidR="00661F38" w:rsidRPr="00AC31F8">
        <w:rPr>
          <w:lang w:val="en-GB"/>
        </w:rPr>
        <w:t xml:space="preserve"> Suppliers of computerised systems have knowledge, experience and documentation about their products. The purchaser (called </w:t>
      </w:r>
      <w:r w:rsidR="00C246AA" w:rsidRPr="00AC31F8">
        <w:rPr>
          <w:lang w:val="en-GB"/>
        </w:rPr>
        <w:t>‘</w:t>
      </w:r>
      <w:r w:rsidR="00661F38" w:rsidRPr="00AC31F8">
        <w:rPr>
          <w:lang w:val="en-GB"/>
        </w:rPr>
        <w:t>regulated company</w:t>
      </w:r>
      <w:r w:rsidR="00C246AA" w:rsidRPr="00AC31F8">
        <w:rPr>
          <w:lang w:val="en-GB"/>
        </w:rPr>
        <w:t>’</w:t>
      </w:r>
      <w:r w:rsidR="00661F38" w:rsidRPr="00AC31F8">
        <w:rPr>
          <w:lang w:val="en-GB"/>
        </w:rPr>
        <w:t xml:space="preserve"> in GAMP5) should </w:t>
      </w:r>
      <w:r w:rsidR="009F5F71" w:rsidRPr="00AC31F8">
        <w:rPr>
          <w:lang w:val="en-GB"/>
        </w:rPr>
        <w:t>make use of</w:t>
      </w:r>
      <w:r w:rsidR="00661F38" w:rsidRPr="00AC31F8">
        <w:rPr>
          <w:lang w:val="en-GB"/>
        </w:rPr>
        <w:t xml:space="preserve"> it to reduce his csv efforts to a minimal level</w:t>
      </w:r>
      <w:r w:rsidR="009F5F71" w:rsidRPr="00AC31F8">
        <w:rPr>
          <w:lang w:val="en-GB"/>
        </w:rPr>
        <w:t xml:space="preserve"> (</w:t>
      </w:r>
      <w:r w:rsidR="00C246AA" w:rsidRPr="00AC31F8">
        <w:rPr>
          <w:lang w:val="en-GB"/>
        </w:rPr>
        <w:t xml:space="preserve">ISPE, 2008, p. </w:t>
      </w:r>
      <w:r w:rsidR="009F5F71" w:rsidRPr="00AC31F8">
        <w:rPr>
          <w:lang w:val="en-GB"/>
        </w:rPr>
        <w:t>21)</w:t>
      </w:r>
      <w:r w:rsidR="00661F38" w:rsidRPr="00AC31F8">
        <w:rPr>
          <w:lang w:val="en-GB"/>
        </w:rPr>
        <w:t>.</w:t>
      </w:r>
    </w:p>
    <w:p w14:paraId="5747C446" w14:textId="77777777" w:rsidR="00927FD5" w:rsidRPr="00AC31F8" w:rsidRDefault="00927FD5" w:rsidP="0080660B">
      <w:pPr>
        <w:rPr>
          <w:lang w:val="en-GB"/>
        </w:rPr>
      </w:pPr>
    </w:p>
    <w:p w14:paraId="77418FC3" w14:textId="0B809C39" w:rsidR="00927FD5" w:rsidRPr="00AC31F8" w:rsidRDefault="007771F3" w:rsidP="00927FD5">
      <w:pPr>
        <w:pStyle w:val="Heading3"/>
        <w:rPr>
          <w:lang w:val="en-GB"/>
        </w:rPr>
      </w:pPr>
      <w:bookmarkStart w:id="63" w:name="_Toc46067033"/>
      <w:bookmarkStart w:id="64" w:name="_Toc46238890"/>
      <w:r w:rsidRPr="00AC31F8">
        <w:rPr>
          <w:lang w:val="en-GB"/>
        </w:rPr>
        <w:lastRenderedPageBreak/>
        <w:t>Software</w:t>
      </w:r>
      <w:r w:rsidR="00927FD5" w:rsidRPr="00AC31F8">
        <w:rPr>
          <w:lang w:val="en-GB"/>
        </w:rPr>
        <w:t xml:space="preserve"> Categories</w:t>
      </w:r>
      <w:bookmarkEnd w:id="63"/>
      <w:bookmarkEnd w:id="64"/>
    </w:p>
    <w:p w14:paraId="6187D577" w14:textId="41BE9CFB" w:rsidR="001C6256" w:rsidRPr="00AC31F8" w:rsidRDefault="005F734A" w:rsidP="0080660B">
      <w:pPr>
        <w:rPr>
          <w:lang w:val="en-GB"/>
        </w:rPr>
      </w:pPr>
      <w:r w:rsidRPr="00AC31F8">
        <w:rPr>
          <w:lang w:val="en-GB"/>
        </w:rPr>
        <w:t xml:space="preserve">As seen in the chapter before, risk management and </w:t>
      </w:r>
      <w:r w:rsidR="007771F3" w:rsidRPr="00AC31F8">
        <w:rPr>
          <w:lang w:val="en-GB"/>
        </w:rPr>
        <w:t>scalable</w:t>
      </w:r>
      <w:r w:rsidRPr="00AC31F8">
        <w:rPr>
          <w:lang w:val="en-GB"/>
        </w:rPr>
        <w:t xml:space="preserve"> life cycle activities are important concepts in GAMP5. </w:t>
      </w:r>
      <w:r w:rsidR="001C6256" w:rsidRPr="00AC31F8">
        <w:rPr>
          <w:lang w:val="en-GB"/>
        </w:rPr>
        <w:t>Both concepts</w:t>
      </w:r>
      <w:r w:rsidRPr="00AC31F8">
        <w:rPr>
          <w:lang w:val="en-GB"/>
        </w:rPr>
        <w:t xml:space="preserve"> are reflected in the GAMP5 categorisation of </w:t>
      </w:r>
      <w:r w:rsidR="007771F3" w:rsidRPr="00AC31F8">
        <w:rPr>
          <w:lang w:val="en-GB"/>
        </w:rPr>
        <w:t xml:space="preserve">software </w:t>
      </w:r>
      <w:r w:rsidRPr="00AC31F8">
        <w:rPr>
          <w:lang w:val="en-GB"/>
        </w:rPr>
        <w:t>products</w:t>
      </w:r>
      <w:r w:rsidR="007771F3" w:rsidRPr="00AC31F8">
        <w:rPr>
          <w:lang w:val="en-GB"/>
        </w:rPr>
        <w:t xml:space="preserve"> (</w:t>
      </w:r>
      <w:r w:rsidR="00C246AA" w:rsidRPr="00AC31F8">
        <w:rPr>
          <w:lang w:val="en-GB"/>
        </w:rPr>
        <w:t xml:space="preserve">ISPE, 2008, pp. </w:t>
      </w:r>
      <w:r w:rsidR="00525835" w:rsidRPr="00AC31F8">
        <w:rPr>
          <w:lang w:val="en-GB"/>
        </w:rPr>
        <w:t>127</w:t>
      </w:r>
      <w:r w:rsidR="00C246AA" w:rsidRPr="00AC31F8">
        <w:rPr>
          <w:lang w:val="en-GB"/>
        </w:rPr>
        <w:t>-</w:t>
      </w:r>
      <w:r w:rsidR="00525835" w:rsidRPr="00AC31F8">
        <w:rPr>
          <w:lang w:val="en-GB"/>
        </w:rPr>
        <w:t xml:space="preserve"> 131</w:t>
      </w:r>
      <w:r w:rsidR="007771F3" w:rsidRPr="00AC31F8">
        <w:rPr>
          <w:lang w:val="en-GB"/>
        </w:rPr>
        <w:t>)</w:t>
      </w:r>
      <w:r w:rsidRPr="00AC31F8">
        <w:rPr>
          <w:lang w:val="en-GB"/>
        </w:rPr>
        <w:t>.</w:t>
      </w:r>
      <w:r w:rsidR="001C6256" w:rsidRPr="00AC31F8">
        <w:rPr>
          <w:lang w:val="en-GB"/>
        </w:rPr>
        <w:t xml:space="preserve"> </w:t>
      </w:r>
    </w:p>
    <w:p w14:paraId="4D664E0F" w14:textId="3BDC207B" w:rsidR="001C6256" w:rsidRPr="00AC31F8" w:rsidRDefault="001C6256" w:rsidP="0080660B">
      <w:pPr>
        <w:rPr>
          <w:lang w:val="en-GB"/>
        </w:rPr>
      </w:pPr>
      <w:r w:rsidRPr="00AC31F8">
        <w:rPr>
          <w:lang w:val="en-GB"/>
        </w:rPr>
        <w:t>GAMP5 distinguishes between following</w:t>
      </w:r>
      <w:r w:rsidR="008666A7" w:rsidRPr="00AC31F8">
        <w:rPr>
          <w:lang w:val="en-GB"/>
        </w:rPr>
        <w:t xml:space="preserve"> four</w:t>
      </w:r>
      <w:r w:rsidRPr="00AC31F8">
        <w:rPr>
          <w:lang w:val="en-GB"/>
        </w:rPr>
        <w:t xml:space="preserve"> categories</w:t>
      </w:r>
      <w:r w:rsidR="00525835" w:rsidRPr="00AC31F8">
        <w:rPr>
          <w:lang w:val="en-GB"/>
        </w:rPr>
        <w:t xml:space="preserve">, </w:t>
      </w:r>
      <w:r w:rsidR="008666A7" w:rsidRPr="00AC31F8">
        <w:rPr>
          <w:lang w:val="en-GB"/>
        </w:rPr>
        <w:t xml:space="preserve">omitting category </w:t>
      </w:r>
      <w:r w:rsidR="00525835" w:rsidRPr="00AC31F8">
        <w:rPr>
          <w:lang w:val="en-GB"/>
        </w:rPr>
        <w:t>2</w:t>
      </w:r>
      <w:r w:rsidR="00E14942" w:rsidRPr="00AC31F8">
        <w:rPr>
          <w:lang w:val="en-GB"/>
        </w:rPr>
        <w:t xml:space="preserve"> </w:t>
      </w:r>
      <w:r w:rsidR="00525835" w:rsidRPr="00AC31F8">
        <w:rPr>
          <w:lang w:val="en-GB"/>
        </w:rPr>
        <w:t>(</w:t>
      </w:r>
      <w:r w:rsidR="00C246AA" w:rsidRPr="00AC31F8">
        <w:rPr>
          <w:lang w:val="en-GB"/>
        </w:rPr>
        <w:t>ISPE, 2008, p</w:t>
      </w:r>
      <w:r w:rsidR="00525835" w:rsidRPr="00AC31F8">
        <w:rPr>
          <w:lang w:val="en-GB"/>
        </w:rPr>
        <w:t>p. 128</w:t>
      </w:r>
      <w:r w:rsidR="00C246AA" w:rsidRPr="00AC31F8">
        <w:rPr>
          <w:lang w:val="en-GB"/>
        </w:rPr>
        <w:t>-</w:t>
      </w:r>
      <w:r w:rsidR="00525835" w:rsidRPr="00AC31F8">
        <w:rPr>
          <w:lang w:val="en-GB"/>
        </w:rPr>
        <w:t>130</w:t>
      </w:r>
      <w:r w:rsidR="0024490E" w:rsidRPr="00AC31F8">
        <w:rPr>
          <w:lang w:val="en-GB"/>
        </w:rPr>
        <w:t>)</w:t>
      </w:r>
      <w:r w:rsidRPr="00AC31F8">
        <w:rPr>
          <w:lang w:val="en-GB"/>
        </w:rPr>
        <w:t>:</w:t>
      </w:r>
    </w:p>
    <w:p w14:paraId="4026EC3A" w14:textId="7A6D08CC" w:rsidR="001C6256" w:rsidRPr="00AC31F8" w:rsidRDefault="001C6256" w:rsidP="009C718D">
      <w:pPr>
        <w:pStyle w:val="ListParagraph"/>
        <w:numPr>
          <w:ilvl w:val="0"/>
          <w:numId w:val="17"/>
        </w:numPr>
        <w:rPr>
          <w:lang w:val="en-GB"/>
        </w:rPr>
      </w:pPr>
      <w:r w:rsidRPr="00AC31F8">
        <w:rPr>
          <w:lang w:val="en-GB"/>
        </w:rPr>
        <w:t>Infrastructure (Category 1)</w:t>
      </w:r>
    </w:p>
    <w:p w14:paraId="43F7676E" w14:textId="4093D9E9" w:rsidR="001C6256" w:rsidRPr="00AC31F8" w:rsidRDefault="001C6256" w:rsidP="009C718D">
      <w:pPr>
        <w:pStyle w:val="ListParagraph"/>
        <w:numPr>
          <w:ilvl w:val="0"/>
          <w:numId w:val="17"/>
        </w:numPr>
        <w:rPr>
          <w:lang w:val="en-GB"/>
        </w:rPr>
      </w:pPr>
      <w:r w:rsidRPr="00AC31F8">
        <w:rPr>
          <w:lang w:val="en-GB"/>
        </w:rPr>
        <w:t xml:space="preserve">Non-Configured Software (Category </w:t>
      </w:r>
      <w:r w:rsidR="00525835" w:rsidRPr="00AC31F8">
        <w:rPr>
          <w:lang w:val="en-GB"/>
        </w:rPr>
        <w:t>3</w:t>
      </w:r>
      <w:r w:rsidRPr="00AC31F8">
        <w:rPr>
          <w:lang w:val="en-GB"/>
        </w:rPr>
        <w:t>)</w:t>
      </w:r>
    </w:p>
    <w:p w14:paraId="53795D04" w14:textId="66127F40" w:rsidR="008666A7" w:rsidRPr="00AC31F8" w:rsidRDefault="008666A7" w:rsidP="009C718D">
      <w:pPr>
        <w:pStyle w:val="ListParagraph"/>
        <w:numPr>
          <w:ilvl w:val="0"/>
          <w:numId w:val="17"/>
        </w:numPr>
        <w:rPr>
          <w:lang w:val="en-GB"/>
        </w:rPr>
      </w:pPr>
      <w:r w:rsidRPr="00AC31F8">
        <w:rPr>
          <w:lang w:val="en-GB"/>
        </w:rPr>
        <w:t>Configured Software (Category 4)</w:t>
      </w:r>
    </w:p>
    <w:p w14:paraId="6EA8A445" w14:textId="592A3D37" w:rsidR="008666A7" w:rsidRPr="00AC31F8" w:rsidRDefault="008666A7" w:rsidP="009C718D">
      <w:pPr>
        <w:pStyle w:val="ListParagraph"/>
        <w:numPr>
          <w:ilvl w:val="0"/>
          <w:numId w:val="17"/>
        </w:numPr>
        <w:rPr>
          <w:lang w:val="en-GB"/>
        </w:rPr>
      </w:pPr>
      <w:r w:rsidRPr="00AC31F8">
        <w:rPr>
          <w:lang w:val="en-GB"/>
        </w:rPr>
        <w:t>Custom Software (Category 5)</w:t>
      </w:r>
    </w:p>
    <w:p w14:paraId="13CC9E6B" w14:textId="07BA50C6" w:rsidR="00927FD5" w:rsidRPr="00AC31F8" w:rsidRDefault="00525835" w:rsidP="0080660B">
      <w:pPr>
        <w:rPr>
          <w:lang w:val="en-GB"/>
        </w:rPr>
      </w:pPr>
      <w:r w:rsidRPr="00AC31F8">
        <w:rPr>
          <w:lang w:val="en-GB"/>
        </w:rPr>
        <w:t>From Category 1 to 5 the risk usually increases due to higher complexity and less user experience (</w:t>
      </w:r>
      <w:r w:rsidR="00C246AA" w:rsidRPr="00AC31F8">
        <w:rPr>
          <w:lang w:val="en-GB"/>
        </w:rPr>
        <w:t xml:space="preserve">ISPE, 2008, p. </w:t>
      </w:r>
      <w:r w:rsidRPr="00AC31F8">
        <w:rPr>
          <w:lang w:val="en-GB"/>
        </w:rPr>
        <w:t>127), thereby increasing the required csv activities (</w:t>
      </w:r>
      <w:r w:rsidR="00C246AA" w:rsidRPr="00AC31F8">
        <w:rPr>
          <w:lang w:val="en-GB"/>
        </w:rPr>
        <w:t xml:space="preserve">ISPE, 2008, pp. </w:t>
      </w:r>
      <w:r w:rsidRPr="00AC31F8">
        <w:rPr>
          <w:lang w:val="en-GB"/>
        </w:rPr>
        <w:t>130</w:t>
      </w:r>
      <w:r w:rsidR="00C246AA" w:rsidRPr="00AC31F8">
        <w:rPr>
          <w:lang w:val="en-GB"/>
        </w:rPr>
        <w:t>-</w:t>
      </w:r>
      <w:r w:rsidRPr="00AC31F8">
        <w:rPr>
          <w:lang w:val="en-GB"/>
        </w:rPr>
        <w:t>131).</w:t>
      </w:r>
    </w:p>
    <w:p w14:paraId="2B0A67DB" w14:textId="386E86F7" w:rsidR="00927FD5" w:rsidRPr="00AC31F8" w:rsidRDefault="001F44D2" w:rsidP="00927FD5">
      <w:pPr>
        <w:pStyle w:val="Heading3"/>
        <w:rPr>
          <w:lang w:val="en-GB"/>
        </w:rPr>
      </w:pPr>
      <w:bookmarkStart w:id="65" w:name="_Toc46067034"/>
      <w:bookmarkStart w:id="66" w:name="_Toc46238891"/>
      <w:r w:rsidRPr="00AC31F8">
        <w:rPr>
          <w:lang w:val="en-GB"/>
        </w:rPr>
        <w:t>The Life Cycle Project Phase</w:t>
      </w:r>
      <w:r w:rsidR="00415971" w:rsidRPr="00AC31F8">
        <w:rPr>
          <w:lang w:val="en-GB"/>
        </w:rPr>
        <w:t xml:space="preserve"> and</w:t>
      </w:r>
      <w:r w:rsidRPr="00AC31F8">
        <w:rPr>
          <w:lang w:val="en-GB"/>
        </w:rPr>
        <w:t xml:space="preserve"> its</w:t>
      </w:r>
      <w:r w:rsidR="00415971" w:rsidRPr="00AC31F8">
        <w:rPr>
          <w:lang w:val="en-GB"/>
        </w:rPr>
        <w:t xml:space="preserve"> </w:t>
      </w:r>
      <w:r w:rsidR="00470D2F" w:rsidRPr="00AC31F8">
        <w:rPr>
          <w:lang w:val="en-GB"/>
        </w:rPr>
        <w:t>Verification Activities</w:t>
      </w:r>
      <w:bookmarkEnd w:id="65"/>
      <w:bookmarkEnd w:id="66"/>
      <w:r w:rsidR="00927FD5" w:rsidRPr="00AC31F8">
        <w:rPr>
          <w:lang w:val="en-GB"/>
        </w:rPr>
        <w:t xml:space="preserve"> </w:t>
      </w:r>
    </w:p>
    <w:p w14:paraId="21A0FA1E" w14:textId="4A37B216" w:rsidR="00BF4B1E" w:rsidRPr="00AC31F8" w:rsidRDefault="00F92F98" w:rsidP="0080660B">
      <w:pPr>
        <w:rPr>
          <w:lang w:val="en-GB"/>
        </w:rPr>
      </w:pPr>
      <w:r w:rsidRPr="00AC31F8">
        <w:rPr>
          <w:lang w:val="en-GB"/>
        </w:rPr>
        <w:t xml:space="preserve">To investigate verification activities and test automation using BDD, the most interesting life cycle phase is the project phase, </w:t>
      </w:r>
      <w:r w:rsidR="00BA0CCC" w:rsidRPr="00AC31F8">
        <w:rPr>
          <w:lang w:val="en-GB"/>
        </w:rPr>
        <w:t>as BDD is a software development approach (</w:t>
      </w:r>
      <w:r w:rsidR="00C246AA" w:rsidRPr="00AC31F8">
        <w:rPr>
          <w:lang w:val="en-GB"/>
        </w:rPr>
        <w:t>Nagy &amp; Rose, 2018, p.</w:t>
      </w:r>
      <w:r w:rsidR="00BA0CCC" w:rsidRPr="00AC31F8">
        <w:rPr>
          <w:lang w:val="en-GB"/>
        </w:rPr>
        <w:t xml:space="preserve"> 55)</w:t>
      </w:r>
      <w:r w:rsidR="007A7040" w:rsidRPr="00AC31F8">
        <w:rPr>
          <w:lang w:val="en-GB"/>
        </w:rPr>
        <w:t>.</w:t>
      </w:r>
      <w:r w:rsidR="00BA0CCC" w:rsidRPr="00AC31F8">
        <w:rPr>
          <w:lang w:val="en-GB"/>
        </w:rPr>
        <w:t xml:space="preserve"> </w:t>
      </w:r>
      <w:r w:rsidR="007A7040" w:rsidRPr="00AC31F8">
        <w:rPr>
          <w:lang w:val="en-GB"/>
        </w:rPr>
        <w:t>T</w:t>
      </w:r>
      <w:r w:rsidR="00D4644D" w:rsidRPr="00AC31F8">
        <w:rPr>
          <w:lang w:val="en-GB"/>
        </w:rPr>
        <w:t>his phase</w:t>
      </w:r>
      <w:r w:rsidR="004B3B00" w:rsidRPr="00AC31F8">
        <w:rPr>
          <w:lang w:val="en-GB"/>
        </w:rPr>
        <w:t xml:space="preserve"> consist</w:t>
      </w:r>
      <w:r w:rsidR="00C246AA" w:rsidRPr="00AC31F8">
        <w:rPr>
          <w:lang w:val="en-GB"/>
        </w:rPr>
        <w:t>s</w:t>
      </w:r>
      <w:r w:rsidR="00EE1F44" w:rsidRPr="00AC31F8">
        <w:rPr>
          <w:lang w:val="en-GB"/>
        </w:rPr>
        <w:t xml:space="preserve"> </w:t>
      </w:r>
      <w:r w:rsidR="004B3B00" w:rsidRPr="00AC31F8">
        <w:rPr>
          <w:lang w:val="en-GB"/>
        </w:rPr>
        <w:t>on</w:t>
      </w:r>
      <w:r w:rsidR="00142340" w:rsidRPr="00AC31F8">
        <w:rPr>
          <w:lang w:val="en-GB"/>
        </w:rPr>
        <w:t xml:space="preserve"> </w:t>
      </w:r>
      <w:r w:rsidR="00EE1F44" w:rsidRPr="00AC31F8">
        <w:rPr>
          <w:lang w:val="en-GB"/>
        </w:rPr>
        <w:t xml:space="preserve">four </w:t>
      </w:r>
      <w:r w:rsidR="00D4644D" w:rsidRPr="00AC31F8">
        <w:rPr>
          <w:lang w:val="en-GB"/>
        </w:rPr>
        <w:t>stages</w:t>
      </w:r>
      <w:r w:rsidR="00EE1F44" w:rsidRPr="00AC31F8">
        <w:rPr>
          <w:lang w:val="en-GB"/>
        </w:rPr>
        <w:t xml:space="preserve"> with one of them entirely dedicated to verification </w:t>
      </w:r>
      <w:r w:rsidR="00D4644D" w:rsidRPr="00AC31F8">
        <w:rPr>
          <w:lang w:val="en-GB"/>
        </w:rPr>
        <w:t xml:space="preserve">as shown in the following </w:t>
      </w:r>
      <w:r w:rsidR="00EE1F44" w:rsidRPr="00AC31F8">
        <w:rPr>
          <w:lang w:val="en-GB"/>
        </w:rPr>
        <w:t>(</w:t>
      </w:r>
      <w:r w:rsidR="00C246AA" w:rsidRPr="00AC31F8">
        <w:rPr>
          <w:lang w:val="en-GB"/>
        </w:rPr>
        <w:t xml:space="preserve">ISPE, 2008, p. </w:t>
      </w:r>
      <w:r w:rsidR="00EE1F44" w:rsidRPr="00AC31F8">
        <w:rPr>
          <w:lang w:val="en-GB"/>
        </w:rPr>
        <w:t>29)</w:t>
      </w:r>
      <w:r w:rsidR="004B3B00" w:rsidRPr="00AC31F8">
        <w:rPr>
          <w:lang w:val="en-GB"/>
        </w:rPr>
        <w:t>:</w:t>
      </w:r>
    </w:p>
    <w:p w14:paraId="201AB139" w14:textId="697FD3FF" w:rsidR="004B3B00" w:rsidRPr="00AC31F8" w:rsidRDefault="004B3B00" w:rsidP="009C718D">
      <w:pPr>
        <w:pStyle w:val="ListParagraph"/>
        <w:numPr>
          <w:ilvl w:val="0"/>
          <w:numId w:val="18"/>
        </w:numPr>
        <w:rPr>
          <w:lang w:val="en-GB"/>
        </w:rPr>
      </w:pPr>
      <w:r w:rsidRPr="00AC31F8">
        <w:rPr>
          <w:lang w:val="en-GB"/>
        </w:rPr>
        <w:t>Planning</w:t>
      </w:r>
    </w:p>
    <w:p w14:paraId="5D9B3EFE" w14:textId="6A3DB435" w:rsidR="004B3B00" w:rsidRPr="00AC31F8" w:rsidRDefault="00BA0CCC" w:rsidP="009C718D">
      <w:pPr>
        <w:pStyle w:val="ListParagraph"/>
        <w:numPr>
          <w:ilvl w:val="0"/>
          <w:numId w:val="18"/>
        </w:numPr>
        <w:rPr>
          <w:lang w:val="en-GB"/>
        </w:rPr>
      </w:pPr>
      <w:r w:rsidRPr="00AC31F8">
        <w:rPr>
          <w:lang w:val="en-GB"/>
        </w:rPr>
        <w:t>Specification, Configuration, and Coding</w:t>
      </w:r>
    </w:p>
    <w:p w14:paraId="7BD3C0A9" w14:textId="6848E06E" w:rsidR="004B3B00" w:rsidRPr="00AC31F8" w:rsidRDefault="004B3B00" w:rsidP="009C718D">
      <w:pPr>
        <w:pStyle w:val="ListParagraph"/>
        <w:numPr>
          <w:ilvl w:val="0"/>
          <w:numId w:val="18"/>
        </w:numPr>
        <w:rPr>
          <w:lang w:val="en-GB"/>
        </w:rPr>
      </w:pPr>
      <w:r w:rsidRPr="00AC31F8">
        <w:rPr>
          <w:lang w:val="en-GB"/>
        </w:rPr>
        <w:t>Verification</w:t>
      </w:r>
    </w:p>
    <w:p w14:paraId="4ED6C6A9" w14:textId="62DC2F6A" w:rsidR="004B3B00" w:rsidRPr="00AC31F8" w:rsidRDefault="004B3B00" w:rsidP="009C718D">
      <w:pPr>
        <w:pStyle w:val="ListParagraph"/>
        <w:numPr>
          <w:ilvl w:val="0"/>
          <w:numId w:val="18"/>
        </w:numPr>
        <w:rPr>
          <w:lang w:val="en-GB"/>
        </w:rPr>
      </w:pPr>
      <w:r w:rsidRPr="00AC31F8">
        <w:rPr>
          <w:lang w:val="en-GB"/>
        </w:rPr>
        <w:t>Reporting and Release</w:t>
      </w:r>
    </w:p>
    <w:p w14:paraId="44BF5CE8" w14:textId="23AE8CE8" w:rsidR="00BF4B1E" w:rsidRPr="00AC31F8" w:rsidRDefault="00EE1F44" w:rsidP="0080660B">
      <w:pPr>
        <w:rPr>
          <w:lang w:val="en-GB"/>
        </w:rPr>
      </w:pPr>
      <w:r w:rsidRPr="00AC31F8">
        <w:rPr>
          <w:lang w:val="en-GB"/>
        </w:rPr>
        <w:t xml:space="preserve">These four </w:t>
      </w:r>
      <w:r w:rsidR="00BA0CCC" w:rsidRPr="00AC31F8">
        <w:rPr>
          <w:lang w:val="en-GB"/>
        </w:rPr>
        <w:t>stages</w:t>
      </w:r>
      <w:r w:rsidR="00FA792F" w:rsidRPr="00AC31F8">
        <w:rPr>
          <w:lang w:val="en-GB"/>
        </w:rPr>
        <w:t xml:space="preserve"> are</w:t>
      </w:r>
      <w:r w:rsidRPr="00AC31F8">
        <w:rPr>
          <w:lang w:val="en-GB"/>
        </w:rPr>
        <w:t xml:space="preserve"> foreseen for all software</w:t>
      </w:r>
      <w:r w:rsidR="00FA792F" w:rsidRPr="00AC31F8">
        <w:rPr>
          <w:lang w:val="en-GB"/>
        </w:rPr>
        <w:t xml:space="preserve"> </w:t>
      </w:r>
      <w:r w:rsidRPr="00AC31F8">
        <w:rPr>
          <w:lang w:val="en-GB"/>
        </w:rPr>
        <w:t>types</w:t>
      </w:r>
      <w:r w:rsidR="00FA792F" w:rsidRPr="00AC31F8">
        <w:rPr>
          <w:lang w:val="en-GB"/>
        </w:rPr>
        <w:t xml:space="preserve">, but </w:t>
      </w:r>
      <w:r w:rsidRPr="00AC31F8">
        <w:rPr>
          <w:lang w:val="en-GB"/>
        </w:rPr>
        <w:t>the</w:t>
      </w:r>
      <w:r w:rsidR="00142340" w:rsidRPr="00AC31F8">
        <w:rPr>
          <w:lang w:val="en-GB"/>
        </w:rPr>
        <w:t xml:space="preserve"> extend</w:t>
      </w:r>
      <w:r w:rsidRPr="00AC31F8">
        <w:rPr>
          <w:lang w:val="en-GB"/>
        </w:rPr>
        <w:t xml:space="preserve"> of each step</w:t>
      </w:r>
      <w:r w:rsidR="00142340" w:rsidRPr="00AC31F8">
        <w:rPr>
          <w:lang w:val="en-GB"/>
        </w:rPr>
        <w:t xml:space="preserve"> varies depending on the</w:t>
      </w:r>
      <w:r w:rsidRPr="00AC31F8">
        <w:rPr>
          <w:lang w:val="en-GB"/>
        </w:rPr>
        <w:t>ir</w:t>
      </w:r>
      <w:r w:rsidR="00142340" w:rsidRPr="00AC31F8">
        <w:rPr>
          <w:lang w:val="en-GB"/>
        </w:rPr>
        <w:t xml:space="preserve"> category</w:t>
      </w:r>
      <w:r w:rsidR="00FA792F" w:rsidRPr="00AC31F8">
        <w:rPr>
          <w:lang w:val="en-GB"/>
        </w:rPr>
        <w:t xml:space="preserve"> </w:t>
      </w:r>
      <w:r w:rsidR="00C246AA" w:rsidRPr="00AC31F8">
        <w:rPr>
          <w:lang w:val="en-GB"/>
        </w:rPr>
        <w:t xml:space="preserve">(ISPE, 2008, pp. </w:t>
      </w:r>
      <w:r w:rsidR="00FA792F" w:rsidRPr="00AC31F8">
        <w:rPr>
          <w:lang w:val="en-GB"/>
        </w:rPr>
        <w:t xml:space="preserve">29 - </w:t>
      </w:r>
      <w:r w:rsidR="00142340" w:rsidRPr="00AC31F8">
        <w:rPr>
          <w:lang w:val="en-GB"/>
        </w:rPr>
        <w:t xml:space="preserve">37). For example the verification step of a category 3 software consists </w:t>
      </w:r>
      <w:r w:rsidRPr="00AC31F8">
        <w:rPr>
          <w:lang w:val="en-GB"/>
        </w:rPr>
        <w:t xml:space="preserve">only </w:t>
      </w:r>
      <w:r w:rsidR="00142340" w:rsidRPr="00AC31F8">
        <w:rPr>
          <w:lang w:val="en-GB"/>
        </w:rPr>
        <w:t>of requirements testing (</w:t>
      </w:r>
      <w:r w:rsidR="00C246AA" w:rsidRPr="00AC31F8">
        <w:rPr>
          <w:lang w:val="en-GB"/>
        </w:rPr>
        <w:t>ISPE, 2008, p</w:t>
      </w:r>
      <w:r w:rsidR="00142340" w:rsidRPr="00AC31F8">
        <w:rPr>
          <w:lang w:val="en-GB"/>
        </w:rPr>
        <w:t>.</w:t>
      </w:r>
      <w:r w:rsidR="00C246AA" w:rsidRPr="00AC31F8">
        <w:rPr>
          <w:lang w:val="en-GB"/>
        </w:rPr>
        <w:t xml:space="preserve"> </w:t>
      </w:r>
      <w:r w:rsidR="00142340" w:rsidRPr="00AC31F8">
        <w:rPr>
          <w:lang w:val="en-GB"/>
        </w:rPr>
        <w:t xml:space="preserve">34), whereas for a category 5 software it includes module testing, integration testing, functional testing (corresponding to the OQ, as described in chapter </w:t>
      </w:r>
      <w:r w:rsidR="002D485D" w:rsidRPr="00AC31F8">
        <w:rPr>
          <w:highlight w:val="yellow"/>
          <w:lang w:val="en-GB"/>
        </w:rPr>
        <w:fldChar w:fldCharType="begin"/>
      </w:r>
      <w:r w:rsidR="002D485D" w:rsidRPr="00AC31F8">
        <w:rPr>
          <w:lang w:val="en-GB"/>
        </w:rPr>
        <w:instrText xml:space="preserve"> REF _Ref45985825 \r \h </w:instrText>
      </w:r>
      <w:r w:rsidR="002D485D" w:rsidRPr="00AC31F8">
        <w:rPr>
          <w:highlight w:val="yellow"/>
          <w:lang w:val="en-GB"/>
        </w:rPr>
      </w:r>
      <w:r w:rsidR="002D485D" w:rsidRPr="00AC31F8">
        <w:rPr>
          <w:highlight w:val="yellow"/>
          <w:lang w:val="en-GB"/>
        </w:rPr>
        <w:fldChar w:fldCharType="separate"/>
      </w:r>
      <w:r w:rsidR="00C246AA" w:rsidRPr="00AC31F8">
        <w:rPr>
          <w:lang w:val="en-GB"/>
        </w:rPr>
        <w:t>3.3</w:t>
      </w:r>
      <w:r w:rsidR="002D485D" w:rsidRPr="00AC31F8">
        <w:rPr>
          <w:highlight w:val="yellow"/>
          <w:lang w:val="en-GB"/>
        </w:rPr>
        <w:fldChar w:fldCharType="end"/>
      </w:r>
      <w:r w:rsidR="00142340" w:rsidRPr="00AC31F8">
        <w:rPr>
          <w:lang w:val="en-GB"/>
        </w:rPr>
        <w:t>) and requirements testing.</w:t>
      </w:r>
    </w:p>
    <w:p w14:paraId="394DE024" w14:textId="46223936" w:rsidR="00142340" w:rsidRPr="00AC31F8" w:rsidRDefault="00142340" w:rsidP="0080660B">
      <w:pPr>
        <w:rPr>
          <w:lang w:val="en-GB"/>
        </w:rPr>
      </w:pPr>
      <w:r w:rsidRPr="00AC31F8">
        <w:rPr>
          <w:lang w:val="en-GB"/>
        </w:rPr>
        <w:t>Since we want to investigate the automation of OQ, we will focus in the following</w:t>
      </w:r>
      <w:r w:rsidR="007A6059" w:rsidRPr="00AC31F8">
        <w:rPr>
          <w:lang w:val="en-GB"/>
        </w:rPr>
        <w:t xml:space="preserve"> </w:t>
      </w:r>
      <w:r w:rsidRPr="00AC31F8">
        <w:rPr>
          <w:lang w:val="en-GB"/>
        </w:rPr>
        <w:t>on a category 5 software.</w:t>
      </w:r>
    </w:p>
    <w:p w14:paraId="29F9AE1A" w14:textId="3CBED8F8" w:rsidR="00F92F98" w:rsidRPr="00AC31F8" w:rsidRDefault="00F92F98" w:rsidP="0080660B">
      <w:pPr>
        <w:rPr>
          <w:lang w:val="en-GB"/>
        </w:rPr>
      </w:pPr>
      <w:r w:rsidRPr="00AC31F8">
        <w:rPr>
          <w:lang w:val="en-GB"/>
        </w:rPr>
        <w:t>In addition to the verification activities in the project phase, verification activities are also required in the operation phase when implementing necessary changes to the software</w:t>
      </w:r>
      <w:r w:rsidR="00803587" w:rsidRPr="00AC31F8">
        <w:rPr>
          <w:lang w:val="en-GB"/>
        </w:rPr>
        <w:t xml:space="preserve"> (ISPE, 2008, p. 30, </w:t>
      </w:r>
      <w:r w:rsidR="00803587" w:rsidRPr="00AC31F8">
        <w:rPr>
          <w:lang w:val="en-GB"/>
        </w:rPr>
        <w:lastRenderedPageBreak/>
        <w:t>Figure 4.1)</w:t>
      </w:r>
      <w:r w:rsidRPr="00AC31F8">
        <w:rPr>
          <w:lang w:val="en-GB"/>
        </w:rPr>
        <w:t>. GAMP</w:t>
      </w:r>
      <w:r w:rsidR="00803587" w:rsidRPr="00AC31F8">
        <w:rPr>
          <w:lang w:val="en-GB"/>
        </w:rPr>
        <w:t>5</w:t>
      </w:r>
      <w:r w:rsidRPr="00AC31F8">
        <w:rPr>
          <w:lang w:val="en-GB"/>
        </w:rPr>
        <w:t xml:space="preserve"> states that the verification activities of the project phase are equally applicable with regard to implementation activities within the operation phase</w:t>
      </w:r>
      <w:r w:rsidR="00803587" w:rsidRPr="00AC31F8">
        <w:rPr>
          <w:lang w:val="en-GB"/>
        </w:rPr>
        <w:t xml:space="preserve"> (ISPE, 2008, p.29)</w:t>
      </w:r>
      <w:r w:rsidRPr="00AC31F8">
        <w:rPr>
          <w:lang w:val="en-GB"/>
        </w:rPr>
        <w:t>.</w:t>
      </w:r>
    </w:p>
    <w:p w14:paraId="5FEB8079" w14:textId="2C4351F3" w:rsidR="00BA0CCC" w:rsidRPr="00AC31F8" w:rsidRDefault="00803587" w:rsidP="0080660B">
      <w:pPr>
        <w:rPr>
          <w:lang w:val="en-GB"/>
        </w:rPr>
      </w:pPr>
      <w:r w:rsidRPr="00AC31F8">
        <w:rPr>
          <w:lang w:val="en-GB"/>
        </w:rPr>
        <w:t>Thus, the findings on the automated OQ process can be applied both to the project phase and to implementation activities in the operation phase, even though the focus of these investigations are on the project phase</w:t>
      </w:r>
      <w:r w:rsidR="00E85376" w:rsidRPr="00AC31F8">
        <w:rPr>
          <w:lang w:val="en-GB"/>
        </w:rPr>
        <w:t>.</w:t>
      </w:r>
    </w:p>
    <w:p w14:paraId="22CC3FFD" w14:textId="13BB5ABA" w:rsidR="00BF4B1E" w:rsidRPr="00AC31F8"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38892"/>
      <w:r w:rsidRPr="00AC31F8">
        <w:rPr>
          <w:lang w:val="en-GB"/>
        </w:rPr>
        <w:t>Automated Testing</w:t>
      </w:r>
      <w:bookmarkEnd w:id="67"/>
      <w:bookmarkEnd w:id="68"/>
      <w:bookmarkEnd w:id="69"/>
      <w:bookmarkEnd w:id="70"/>
      <w:bookmarkEnd w:id="71"/>
      <w:r w:rsidRPr="00AC31F8">
        <w:rPr>
          <w:lang w:val="en-GB"/>
        </w:rPr>
        <w:t xml:space="preserve"> </w:t>
      </w:r>
    </w:p>
    <w:p w14:paraId="7F9631CD" w14:textId="71D8630B" w:rsidR="00BF4B1E" w:rsidRPr="00AC31F8" w:rsidRDefault="002C128E" w:rsidP="0080660B">
      <w:pPr>
        <w:rPr>
          <w:lang w:val="en-GB"/>
        </w:rPr>
      </w:pPr>
      <w:r w:rsidRPr="00AC31F8">
        <w:rPr>
          <w:lang w:val="en-GB"/>
        </w:rPr>
        <w:t>GAMP5 has a chapter specifically dedicated to automated testing (</w:t>
      </w:r>
      <w:r w:rsidR="00985281" w:rsidRPr="00AC31F8">
        <w:rPr>
          <w:lang w:val="en-GB"/>
        </w:rPr>
        <w:t xml:space="preserve">ISPE, 2008, pp. </w:t>
      </w:r>
      <w:r w:rsidRPr="00AC31F8">
        <w:rPr>
          <w:lang w:val="en-GB"/>
        </w:rPr>
        <w:t>207</w:t>
      </w:r>
      <w:r w:rsidR="00985281" w:rsidRPr="00AC31F8">
        <w:rPr>
          <w:lang w:val="en-GB"/>
        </w:rPr>
        <w:t>-208</w:t>
      </w:r>
      <w:r w:rsidRPr="00AC31F8">
        <w:rPr>
          <w:lang w:val="en-GB"/>
        </w:rPr>
        <w:t>). It is stated, that automated testing offers a good possibility to improve efficiency and effectiveness of test execution especially in respect of test coverage for regression testing (</w:t>
      </w:r>
      <w:r w:rsidR="00985281" w:rsidRPr="00AC31F8">
        <w:rPr>
          <w:lang w:val="en-GB"/>
        </w:rPr>
        <w:t>ISPE, 2008, p. 207</w:t>
      </w:r>
      <w:r w:rsidRPr="00AC31F8">
        <w:rPr>
          <w:lang w:val="en-GB"/>
        </w:rPr>
        <w:t>).</w:t>
      </w:r>
      <w:r w:rsidR="004F12E3" w:rsidRPr="00AC31F8">
        <w:rPr>
          <w:lang w:val="en-GB"/>
        </w:rPr>
        <w:t xml:space="preserve"> But it also states some rules that should be respected when using test automation tools. </w:t>
      </w:r>
      <w:r w:rsidR="00036811" w:rsidRPr="00AC31F8">
        <w:rPr>
          <w:lang w:val="en-GB"/>
        </w:rPr>
        <w:t>With regard to the research questions of this thesis, the following points should be emphasized</w:t>
      </w:r>
      <w:r w:rsidR="004F12E3" w:rsidRPr="00AC31F8">
        <w:rPr>
          <w:lang w:val="en-GB"/>
        </w:rPr>
        <w:t>:</w:t>
      </w:r>
    </w:p>
    <w:p w14:paraId="73E2667F" w14:textId="0F242142" w:rsidR="004F12E3" w:rsidRPr="00AC31F8" w:rsidRDefault="004F12E3" w:rsidP="009C718D">
      <w:pPr>
        <w:pStyle w:val="ListParagraph"/>
        <w:numPr>
          <w:ilvl w:val="0"/>
          <w:numId w:val="19"/>
        </w:numPr>
        <w:rPr>
          <w:lang w:val="en-GB"/>
        </w:rPr>
      </w:pPr>
      <w:r w:rsidRPr="00AC31F8">
        <w:rPr>
          <w:lang w:val="en-GB"/>
        </w:rPr>
        <w:t>The tools need to be validated (appropriate specification and risk</w:t>
      </w:r>
      <w:r w:rsidR="00663A5F" w:rsidRPr="00AC31F8">
        <w:rPr>
          <w:lang w:val="en-GB"/>
        </w:rPr>
        <w:t>-</w:t>
      </w:r>
      <w:r w:rsidRPr="00AC31F8">
        <w:rPr>
          <w:lang w:val="en-GB"/>
        </w:rPr>
        <w:t>based verification)</w:t>
      </w:r>
      <w:r w:rsidR="00B6550F" w:rsidRPr="00AC31F8">
        <w:rPr>
          <w:lang w:val="en-GB"/>
        </w:rPr>
        <w:t>, whereas GAMP5 normally considers established test tools as a category 1 software (</w:t>
      </w:r>
      <w:r w:rsidR="00985281" w:rsidRPr="00AC31F8">
        <w:rPr>
          <w:lang w:val="en-GB"/>
        </w:rPr>
        <w:t>ISPE, 2008, p. 207</w:t>
      </w:r>
      <w:r w:rsidR="00B6550F" w:rsidRPr="00AC31F8">
        <w:rPr>
          <w:lang w:val="en-GB"/>
        </w:rPr>
        <w:t>)</w:t>
      </w:r>
    </w:p>
    <w:p w14:paraId="1E33792A" w14:textId="7EC231EB" w:rsidR="00B6550F" w:rsidRPr="00AC31F8" w:rsidRDefault="00B6550F" w:rsidP="009C718D">
      <w:pPr>
        <w:pStyle w:val="ListParagraph"/>
        <w:numPr>
          <w:ilvl w:val="0"/>
          <w:numId w:val="19"/>
        </w:numPr>
        <w:rPr>
          <w:lang w:val="en-GB"/>
        </w:rPr>
      </w:pPr>
      <w:r w:rsidRPr="00AC31F8">
        <w:rPr>
          <w:lang w:val="en-GB"/>
        </w:rPr>
        <w:t>The use of test automation tools should be defined in the test strategy and utilised in accordance with its intended use</w:t>
      </w:r>
      <w:r w:rsidR="009D3C94" w:rsidRPr="00AC31F8">
        <w:rPr>
          <w:lang w:val="en-GB"/>
        </w:rPr>
        <w:t xml:space="preserve"> (</w:t>
      </w:r>
      <w:r w:rsidR="00985281" w:rsidRPr="00AC31F8">
        <w:rPr>
          <w:lang w:val="en-GB"/>
        </w:rPr>
        <w:t>ISPE, 2008, p. 207</w:t>
      </w:r>
      <w:r w:rsidR="009D3C94" w:rsidRPr="00AC31F8">
        <w:rPr>
          <w:lang w:val="en-GB"/>
        </w:rPr>
        <w:t>)</w:t>
      </w:r>
      <w:r w:rsidRPr="00AC31F8">
        <w:rPr>
          <w:lang w:val="en-GB"/>
        </w:rPr>
        <w:t>.</w:t>
      </w:r>
    </w:p>
    <w:p w14:paraId="4001751E" w14:textId="41A110A2" w:rsidR="00BF4B1E" w:rsidRPr="00AC31F8" w:rsidRDefault="00472F83" w:rsidP="0080660B">
      <w:pPr>
        <w:pStyle w:val="ListParagraph"/>
        <w:numPr>
          <w:ilvl w:val="0"/>
          <w:numId w:val="19"/>
        </w:numPr>
        <w:rPr>
          <w:lang w:val="en-GB"/>
        </w:rPr>
      </w:pPr>
      <w:r w:rsidRPr="00AC31F8">
        <w:rPr>
          <w:lang w:val="en-GB"/>
        </w:rPr>
        <w:t>The m</w:t>
      </w:r>
      <w:r w:rsidR="00B6550F" w:rsidRPr="00AC31F8">
        <w:rPr>
          <w:lang w:val="en-GB"/>
        </w:rPr>
        <w:t xml:space="preserve">aintenance of test documentation </w:t>
      </w:r>
      <w:r w:rsidRPr="00AC31F8">
        <w:rPr>
          <w:lang w:val="en-GB"/>
        </w:rPr>
        <w:t>ha</w:t>
      </w:r>
      <w:r w:rsidR="004B4456" w:rsidRPr="00AC31F8">
        <w:rPr>
          <w:lang w:val="en-GB"/>
        </w:rPr>
        <w:t>s</w:t>
      </w:r>
      <w:r w:rsidRPr="00AC31F8">
        <w:rPr>
          <w:lang w:val="en-GB"/>
        </w:rPr>
        <w:t xml:space="preserve"> to</w:t>
      </w:r>
      <w:r w:rsidR="00414A01" w:rsidRPr="00AC31F8">
        <w:rPr>
          <w:lang w:val="en-GB"/>
        </w:rPr>
        <w:t xml:space="preserve"> conform </w:t>
      </w:r>
      <w:r w:rsidR="00031135" w:rsidRPr="00AC31F8">
        <w:rPr>
          <w:lang w:val="en-GB"/>
        </w:rPr>
        <w:t xml:space="preserve">at least </w:t>
      </w:r>
      <w:r w:rsidR="00414A01" w:rsidRPr="00AC31F8">
        <w:rPr>
          <w:lang w:val="en-GB"/>
        </w:rPr>
        <w:t>to the</w:t>
      </w:r>
      <w:r w:rsidR="00031135" w:rsidRPr="00AC31F8">
        <w:rPr>
          <w:lang w:val="en-GB"/>
        </w:rPr>
        <w:t xml:space="preserve"> standard </w:t>
      </w:r>
      <w:r w:rsidR="00414A01" w:rsidRPr="00AC31F8">
        <w:rPr>
          <w:lang w:val="en-GB"/>
        </w:rPr>
        <w:t>f</w:t>
      </w:r>
      <w:r w:rsidR="00031135" w:rsidRPr="00AC31F8">
        <w:rPr>
          <w:lang w:val="en-GB"/>
        </w:rPr>
        <w:t xml:space="preserve">or </w:t>
      </w:r>
      <w:r w:rsidR="00985281" w:rsidRPr="00AC31F8">
        <w:rPr>
          <w:lang w:val="en-GB"/>
        </w:rPr>
        <w:t>paper-based</w:t>
      </w:r>
      <w:r w:rsidR="00031135" w:rsidRPr="00AC31F8">
        <w:rPr>
          <w:lang w:val="en-GB"/>
        </w:rPr>
        <w:t xml:space="preserve"> testing</w:t>
      </w:r>
      <w:r w:rsidR="00414A01" w:rsidRPr="00AC31F8">
        <w:rPr>
          <w:lang w:val="en-GB"/>
        </w:rPr>
        <w:t xml:space="preserve"> (</w:t>
      </w:r>
      <w:r w:rsidR="00985281" w:rsidRPr="00AC31F8">
        <w:rPr>
          <w:lang w:val="en-GB"/>
        </w:rPr>
        <w:t>ISPE, 2008, pp. 207-208</w:t>
      </w:r>
      <w:r w:rsidR="00414A01" w:rsidRPr="00AC31F8">
        <w:rPr>
          <w:lang w:val="en-GB"/>
        </w:rPr>
        <w:t>): To control automated test scripts, a documented procedure must be created and applied (</w:t>
      </w:r>
      <w:r w:rsidR="00985281" w:rsidRPr="00AC31F8">
        <w:rPr>
          <w:lang w:val="en-GB"/>
        </w:rPr>
        <w:t xml:space="preserve">ISPE, 2008, p. </w:t>
      </w:r>
      <w:r w:rsidR="00414A01" w:rsidRPr="00AC31F8">
        <w:rPr>
          <w:lang w:val="en-GB"/>
        </w:rPr>
        <w:t xml:space="preserve">208). </w:t>
      </w:r>
      <w:r w:rsidR="00B7241E" w:rsidRPr="00AC31F8">
        <w:rPr>
          <w:lang w:val="en-GB"/>
        </w:rPr>
        <w:t>The test results are normally available as logs generated by</w:t>
      </w:r>
      <w:r w:rsidR="003C0AB5" w:rsidRPr="00AC31F8">
        <w:rPr>
          <w:lang w:val="en-GB"/>
        </w:rPr>
        <w:t xml:space="preserve"> the</w:t>
      </w:r>
      <w:r w:rsidR="00B7241E" w:rsidRPr="00AC31F8">
        <w:rPr>
          <w:lang w:val="en-GB"/>
        </w:rPr>
        <w:t xml:space="preserve"> test automation</w:t>
      </w:r>
      <w:r w:rsidR="00985281" w:rsidRPr="00AC31F8">
        <w:rPr>
          <w:lang w:val="en-GB"/>
        </w:rPr>
        <w:t xml:space="preserve"> (ISPE, 2008, p. 208)</w:t>
      </w:r>
      <w:r w:rsidR="00B7241E" w:rsidRPr="00AC31F8">
        <w:rPr>
          <w:lang w:val="en-GB"/>
        </w:rPr>
        <w:t>. These should not only contain the ac</w:t>
      </w:r>
      <w:r w:rsidR="00AF74EB" w:rsidRPr="00AC31F8">
        <w:rPr>
          <w:lang w:val="en-GB"/>
        </w:rPr>
        <w:t>t</w:t>
      </w:r>
      <w:r w:rsidR="00B7241E" w:rsidRPr="00AC31F8">
        <w:rPr>
          <w:lang w:val="en-GB"/>
        </w:rPr>
        <w:t>ual test results, but must also contain information such as an ID, date and time of test execution, the connection to the corresponding test script, the identity of the tester and the name of the test environment</w:t>
      </w:r>
      <w:r w:rsidR="00985281" w:rsidRPr="00AC31F8">
        <w:rPr>
          <w:lang w:val="en-GB"/>
        </w:rPr>
        <w:t xml:space="preserve"> (ISPE, 2008, p. 208)</w:t>
      </w:r>
      <w:r w:rsidR="00B7241E" w:rsidRPr="00AC31F8">
        <w:rPr>
          <w:lang w:val="en-GB"/>
        </w:rPr>
        <w:t>. They should furthermore be available for reviews and audits in a state that prevents the documents from being editable.</w:t>
      </w:r>
      <w:r w:rsidRPr="00AC31F8">
        <w:rPr>
          <w:lang w:val="en-GB"/>
        </w:rPr>
        <w:t xml:space="preserve"> The</w:t>
      </w:r>
      <w:r w:rsidR="005A386D" w:rsidRPr="00AC31F8">
        <w:rPr>
          <w:lang w:val="en-GB"/>
        </w:rPr>
        <w:t xml:space="preserve"> Quality </w:t>
      </w:r>
      <w:r w:rsidR="00A579B9" w:rsidRPr="00AC31F8">
        <w:rPr>
          <w:lang w:val="en-GB"/>
        </w:rPr>
        <w:t>Assurance</w:t>
      </w:r>
      <w:r w:rsidRPr="00AC31F8">
        <w:rPr>
          <w:lang w:val="en-GB"/>
        </w:rPr>
        <w:t xml:space="preserve"> </w:t>
      </w:r>
      <w:r w:rsidR="000318AB" w:rsidRPr="00AC31F8">
        <w:rPr>
          <w:lang w:val="en-GB"/>
        </w:rPr>
        <w:t>(</w:t>
      </w:r>
      <w:r w:rsidRPr="00AC31F8">
        <w:rPr>
          <w:lang w:val="en-GB"/>
        </w:rPr>
        <w:t>QA</w:t>
      </w:r>
      <w:r w:rsidR="000318AB" w:rsidRPr="00AC31F8">
        <w:rPr>
          <w:lang w:val="en-GB"/>
        </w:rPr>
        <w:t>)</w:t>
      </w:r>
      <w:r w:rsidRPr="00AC31F8">
        <w:rPr>
          <w:lang w:val="en-GB"/>
        </w:rPr>
        <w:t xml:space="preserve"> needs to agree on the handling of the test result documentation. This should be done while developing the test strategy</w:t>
      </w:r>
      <w:r w:rsidR="00985281" w:rsidRPr="00AC31F8">
        <w:rPr>
          <w:lang w:val="en-GB"/>
        </w:rPr>
        <w:t xml:space="preserve"> (ISPE, 2008, p. 208)</w:t>
      </w:r>
      <w:r w:rsidRPr="00AC31F8">
        <w:rPr>
          <w:lang w:val="en-GB"/>
        </w:rPr>
        <w:t>.</w:t>
      </w:r>
    </w:p>
    <w:p w14:paraId="1E43457D" w14:textId="542D9C53" w:rsidR="00AC4914" w:rsidRPr="00AC31F8" w:rsidRDefault="00AC4914" w:rsidP="00AC4914">
      <w:pPr>
        <w:pStyle w:val="Heading2"/>
        <w:rPr>
          <w:lang w:val="en-GB"/>
        </w:rPr>
      </w:pPr>
      <w:bookmarkStart w:id="72" w:name="_Toc46067036"/>
      <w:bookmarkStart w:id="73" w:name="_Toc46238893"/>
      <w:r w:rsidRPr="00AC31F8">
        <w:rPr>
          <w:lang w:val="en-GB"/>
        </w:rPr>
        <w:t>Verification</w:t>
      </w:r>
      <w:r w:rsidR="006B5ECE" w:rsidRPr="00AC31F8">
        <w:rPr>
          <w:lang w:val="en-GB"/>
        </w:rPr>
        <w:t xml:space="preserve"> for Custom Applications</w:t>
      </w:r>
      <w:r w:rsidRPr="00AC31F8">
        <w:rPr>
          <w:lang w:val="en-GB"/>
        </w:rPr>
        <w:t xml:space="preserve"> According to GAMP5</w:t>
      </w:r>
      <w:bookmarkEnd w:id="72"/>
      <w:bookmarkEnd w:id="73"/>
    </w:p>
    <w:p w14:paraId="3005F528" w14:textId="41A5002F" w:rsidR="00AC4914" w:rsidRPr="00AC31F8" w:rsidRDefault="00F84D09" w:rsidP="00AC4914">
      <w:pPr>
        <w:rPr>
          <w:lang w:val="en-GB" w:eastAsia="de-DE"/>
        </w:rPr>
      </w:pPr>
      <w:r w:rsidRPr="00AC31F8">
        <w:rPr>
          <w:lang w:val="en-GB" w:eastAsia="de-DE"/>
        </w:rPr>
        <w:t>V</w:t>
      </w:r>
      <w:r w:rsidR="004A3E5A" w:rsidRPr="00AC31F8">
        <w:rPr>
          <w:lang w:val="en-GB" w:eastAsia="de-DE"/>
        </w:rPr>
        <w:t>erification activities</w:t>
      </w:r>
      <w:r w:rsidR="008245D9" w:rsidRPr="00AC31F8">
        <w:rPr>
          <w:lang w:val="en-GB" w:eastAsia="de-DE"/>
        </w:rPr>
        <w:t xml:space="preserve"> for the implementation of a custom application</w:t>
      </w:r>
      <w:r w:rsidR="004A3E5A" w:rsidRPr="00AC31F8">
        <w:rPr>
          <w:lang w:val="en-GB" w:eastAsia="de-DE"/>
        </w:rPr>
        <w:t xml:space="preserve"> </w:t>
      </w:r>
      <w:r w:rsidRPr="00AC31F8">
        <w:rPr>
          <w:lang w:val="en-GB" w:eastAsia="de-DE"/>
        </w:rPr>
        <w:t>are about demonstrating</w:t>
      </w:r>
      <w:r w:rsidR="004A3E5A" w:rsidRPr="00AC31F8">
        <w:rPr>
          <w:lang w:val="en-GB" w:eastAsia="de-DE"/>
        </w:rPr>
        <w:t xml:space="preserve"> that the </w:t>
      </w:r>
      <w:r w:rsidR="008245D9" w:rsidRPr="00AC31F8">
        <w:rPr>
          <w:lang w:val="en-GB" w:eastAsia="de-DE"/>
        </w:rPr>
        <w:t>software</w:t>
      </w:r>
      <w:r w:rsidR="004A3E5A" w:rsidRPr="00AC31F8">
        <w:rPr>
          <w:lang w:val="en-GB" w:eastAsia="de-DE"/>
        </w:rPr>
        <w:t xml:space="preserve"> is compliant and fit for intended use </w:t>
      </w:r>
      <w:r w:rsidRPr="00AC31F8">
        <w:rPr>
          <w:lang w:val="en-GB" w:eastAsia="de-DE"/>
        </w:rPr>
        <w:t>by confirming that specifications have been fulfilled (</w:t>
      </w:r>
      <w:r w:rsidR="00985281" w:rsidRPr="00AC31F8">
        <w:rPr>
          <w:lang w:val="en-GB"/>
        </w:rPr>
        <w:t>ISPE, 2008, p</w:t>
      </w:r>
      <w:r w:rsidRPr="00AC31F8">
        <w:rPr>
          <w:lang w:val="en-GB" w:eastAsia="de-DE"/>
        </w:rPr>
        <w:t>. 31</w:t>
      </w:r>
      <w:r w:rsidR="00985281" w:rsidRPr="00AC31F8">
        <w:rPr>
          <w:lang w:val="en-GB" w:eastAsia="de-DE"/>
        </w:rPr>
        <w:t>, p.</w:t>
      </w:r>
      <w:r w:rsidRPr="00AC31F8">
        <w:rPr>
          <w:lang w:val="en-GB" w:eastAsia="de-DE"/>
        </w:rPr>
        <w:t xml:space="preserve"> 37). GAMP5 foresees, that after </w:t>
      </w:r>
      <w:r w:rsidR="008245D9" w:rsidRPr="00AC31F8">
        <w:rPr>
          <w:lang w:val="en-GB" w:eastAsia="de-DE"/>
        </w:rPr>
        <w:t>the</w:t>
      </w:r>
      <w:r w:rsidRPr="00AC31F8">
        <w:rPr>
          <w:lang w:val="en-GB" w:eastAsia="de-DE"/>
        </w:rPr>
        <w:t xml:space="preserve"> application has been built</w:t>
      </w:r>
      <w:r w:rsidR="000010B7" w:rsidRPr="00AC31F8">
        <w:rPr>
          <w:lang w:val="en-GB" w:eastAsia="de-DE"/>
        </w:rPr>
        <w:t>, a</w:t>
      </w:r>
      <w:r w:rsidR="008245D9" w:rsidRPr="00AC31F8">
        <w:rPr>
          <w:lang w:val="en-GB" w:eastAsia="de-DE"/>
        </w:rPr>
        <w:t>n</w:t>
      </w:r>
      <w:r w:rsidR="000010B7" w:rsidRPr="00AC31F8">
        <w:rPr>
          <w:lang w:val="en-GB" w:eastAsia="de-DE"/>
        </w:rPr>
        <w:t xml:space="preserve"> installation qualification</w:t>
      </w:r>
      <w:r w:rsidR="00724B56" w:rsidRPr="00AC31F8">
        <w:rPr>
          <w:lang w:val="en-GB" w:eastAsia="de-DE"/>
        </w:rPr>
        <w:t xml:space="preserve"> (IQ)</w:t>
      </w:r>
      <w:r w:rsidR="000010B7" w:rsidRPr="00AC31F8">
        <w:rPr>
          <w:lang w:val="en-GB" w:eastAsia="de-DE"/>
        </w:rPr>
        <w:t>, an operational qualification</w:t>
      </w:r>
      <w:r w:rsidR="00724B56" w:rsidRPr="00AC31F8">
        <w:rPr>
          <w:lang w:val="en-GB" w:eastAsia="de-DE"/>
        </w:rPr>
        <w:t xml:space="preserve"> (OQ)</w:t>
      </w:r>
      <w:r w:rsidR="000010B7" w:rsidRPr="00AC31F8">
        <w:rPr>
          <w:lang w:val="en-GB" w:eastAsia="de-DE"/>
        </w:rPr>
        <w:t xml:space="preserve"> and</w:t>
      </w:r>
      <w:r w:rsidR="00724B56" w:rsidRPr="00AC31F8">
        <w:rPr>
          <w:lang w:val="en-GB" w:eastAsia="de-DE"/>
        </w:rPr>
        <w:t xml:space="preserve"> a</w:t>
      </w:r>
      <w:r w:rsidR="000010B7" w:rsidRPr="00AC31F8">
        <w:rPr>
          <w:lang w:val="en-GB" w:eastAsia="de-DE"/>
        </w:rPr>
        <w:t xml:space="preserve"> performance qualification</w:t>
      </w:r>
      <w:r w:rsidR="00724B56" w:rsidRPr="00AC31F8">
        <w:rPr>
          <w:lang w:val="en-GB" w:eastAsia="de-DE"/>
        </w:rPr>
        <w:t xml:space="preserve"> (PQ) </w:t>
      </w:r>
      <w:r w:rsidR="000B38D7" w:rsidRPr="00AC31F8">
        <w:rPr>
          <w:lang w:val="en-GB" w:eastAsia="de-DE"/>
        </w:rPr>
        <w:t>is</w:t>
      </w:r>
      <w:r w:rsidR="00724B56" w:rsidRPr="00AC31F8">
        <w:rPr>
          <w:lang w:val="en-GB" w:eastAsia="de-DE"/>
        </w:rPr>
        <w:t xml:space="preserve"> achieved by testing activities (</w:t>
      </w:r>
      <w:r w:rsidR="00985281" w:rsidRPr="00AC31F8">
        <w:rPr>
          <w:lang w:val="en-GB"/>
        </w:rPr>
        <w:t>ISPE, 2008, p.</w:t>
      </w:r>
      <w:r w:rsidR="00724B56" w:rsidRPr="00AC31F8">
        <w:rPr>
          <w:lang w:val="en-GB" w:eastAsia="de-DE"/>
        </w:rPr>
        <w:t xml:space="preserve"> 38).</w:t>
      </w:r>
      <w:r w:rsidR="008245D9" w:rsidRPr="00AC31F8">
        <w:rPr>
          <w:lang w:val="en-GB" w:eastAsia="de-DE"/>
        </w:rPr>
        <w:t xml:space="preserve"> In this sense a test strategy, also called testplan</w:t>
      </w:r>
      <w:r w:rsidR="00662821" w:rsidRPr="00AC31F8">
        <w:rPr>
          <w:lang w:val="en-GB" w:eastAsia="de-DE"/>
        </w:rPr>
        <w:t>,</w:t>
      </w:r>
      <w:r w:rsidR="008245D9" w:rsidRPr="00AC31F8">
        <w:rPr>
          <w:lang w:val="en-GB" w:eastAsia="de-DE"/>
        </w:rPr>
        <w:t xml:space="preserve"> should </w:t>
      </w:r>
      <w:r w:rsidR="008245D9" w:rsidRPr="00AC31F8">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AC31F8">
        <w:rPr>
          <w:lang w:val="en-GB"/>
        </w:rPr>
        <w:t xml:space="preserve">ISPE, 2008, </w:t>
      </w:r>
      <w:r w:rsidR="008245D9" w:rsidRPr="00AC31F8">
        <w:rPr>
          <w:lang w:val="en-GB" w:eastAsia="de-DE"/>
        </w:rPr>
        <w:t>p. 196</w:t>
      </w:r>
      <w:r w:rsidR="0061047D" w:rsidRPr="00AC31F8">
        <w:rPr>
          <w:lang w:val="en-GB" w:eastAsia="de-DE"/>
        </w:rPr>
        <w:t xml:space="preserve">, p. </w:t>
      </w:r>
      <w:r w:rsidR="008245D9" w:rsidRPr="00AC31F8">
        <w:rPr>
          <w:lang w:val="en-GB" w:eastAsia="de-DE"/>
        </w:rPr>
        <w:t>201).</w:t>
      </w:r>
      <w:r w:rsidR="00D32583" w:rsidRPr="00AC31F8">
        <w:rPr>
          <w:lang w:val="en-GB" w:eastAsia="de-DE"/>
        </w:rPr>
        <w:t xml:space="preserve"> On p</w:t>
      </w:r>
      <w:r w:rsidR="0061047D" w:rsidRPr="00AC31F8">
        <w:rPr>
          <w:lang w:val="en-GB" w:eastAsia="de-DE"/>
        </w:rPr>
        <w:t xml:space="preserve">age </w:t>
      </w:r>
      <w:r w:rsidR="00D32583" w:rsidRPr="00AC31F8">
        <w:rPr>
          <w:lang w:val="en-GB" w:eastAsia="de-DE"/>
        </w:rPr>
        <w:t>196, GAMP5 foresees, that the testplan is written by the test manager</w:t>
      </w:r>
      <w:r w:rsidR="00AD6F8C" w:rsidRPr="00AC31F8">
        <w:rPr>
          <w:lang w:val="en-GB" w:eastAsia="de-DE"/>
        </w:rPr>
        <w:t>, whereas for the approval the Quality Unit is suggested (</w:t>
      </w:r>
      <w:r w:rsidR="0061047D" w:rsidRPr="00AC31F8">
        <w:rPr>
          <w:lang w:val="en-GB"/>
        </w:rPr>
        <w:t xml:space="preserve">ISPE, 2008, p. 196, </w:t>
      </w:r>
      <w:r w:rsidR="00AD6F8C" w:rsidRPr="00AC31F8">
        <w:rPr>
          <w:lang w:val="en-GB" w:eastAsia="de-DE"/>
        </w:rPr>
        <w:t>p.59)</w:t>
      </w:r>
      <w:r w:rsidR="00D32583" w:rsidRPr="00AC31F8">
        <w:rPr>
          <w:lang w:val="en-GB" w:eastAsia="de-DE"/>
        </w:rPr>
        <w:t>.</w:t>
      </w:r>
    </w:p>
    <w:p w14:paraId="115AF2DD" w14:textId="7D7067F9" w:rsidR="00A8541A" w:rsidRPr="00AC31F8" w:rsidRDefault="00D81BBC" w:rsidP="00AC4914">
      <w:pPr>
        <w:rPr>
          <w:lang w:val="en-GB"/>
        </w:rPr>
      </w:pPr>
      <w:r w:rsidRPr="00AC31F8">
        <w:rPr>
          <w:lang w:val="en-GB" w:eastAsia="de-DE"/>
        </w:rPr>
        <w:fldChar w:fldCharType="begin"/>
      </w:r>
      <w:r w:rsidRPr="00AC31F8">
        <w:rPr>
          <w:lang w:val="en-GB" w:eastAsia="de-DE"/>
        </w:rPr>
        <w:instrText xml:space="preserve"> REF _Ref45813566 \h </w:instrText>
      </w:r>
      <w:r w:rsidRPr="00AC31F8">
        <w:rPr>
          <w:lang w:val="en-GB" w:eastAsia="de-DE"/>
        </w:rPr>
      </w:r>
      <w:r w:rsidRPr="00AC31F8">
        <w:rPr>
          <w:lang w:val="en-GB" w:eastAsia="de-DE"/>
        </w:rPr>
        <w:fldChar w:fldCharType="separate"/>
      </w:r>
      <w:r w:rsidRPr="00AC31F8">
        <w:rPr>
          <w:lang w:val="en-GB"/>
        </w:rPr>
        <w:t xml:space="preserve">Figure </w:t>
      </w:r>
      <w:r w:rsidRPr="00AC31F8">
        <w:rPr>
          <w:noProof/>
          <w:lang w:val="en-GB"/>
        </w:rPr>
        <w:t>3</w:t>
      </w:r>
      <w:r w:rsidRPr="00AC31F8">
        <w:rPr>
          <w:lang w:val="en-GB" w:eastAsia="de-DE"/>
        </w:rPr>
        <w:fldChar w:fldCharType="end"/>
      </w:r>
      <w:r w:rsidR="008245D9" w:rsidRPr="00AC31F8">
        <w:rPr>
          <w:lang w:val="en-GB" w:eastAsia="de-DE"/>
        </w:rPr>
        <w:t xml:space="preserve"> below shows</w:t>
      </w:r>
      <w:r w:rsidR="00A8541A" w:rsidRPr="00AC31F8">
        <w:rPr>
          <w:lang w:val="en-GB" w:eastAsia="de-DE"/>
        </w:rPr>
        <w:t xml:space="preserve"> in an abstract form how specifications are related to the different testing </w:t>
      </w:r>
      <w:r w:rsidR="00662821" w:rsidRPr="00AC31F8">
        <w:rPr>
          <w:lang w:val="en-GB" w:eastAsia="de-DE"/>
        </w:rPr>
        <w:t>activities</w:t>
      </w:r>
      <w:r w:rsidR="0061047D" w:rsidRPr="00AC31F8">
        <w:rPr>
          <w:lang w:val="en-GB" w:eastAsia="de-DE"/>
        </w:rPr>
        <w:t xml:space="preserve"> </w:t>
      </w:r>
      <w:r w:rsidR="005E00A4" w:rsidRPr="00AC31F8">
        <w:rPr>
          <w:lang w:val="en-GB"/>
        </w:rPr>
        <w:t xml:space="preserve">(Plagiannos, 2015; </w:t>
      </w:r>
      <w:r w:rsidR="00A36629" w:rsidRPr="00AC31F8">
        <w:rPr>
          <w:lang w:val="en-GB"/>
        </w:rPr>
        <w:t xml:space="preserve">ISPE, 2008, p. 36; </w:t>
      </w:r>
      <w:r w:rsidR="005E00A4" w:rsidRPr="00AC31F8">
        <w:rPr>
          <w:lang w:val="en-GB"/>
        </w:rPr>
        <w:t>Esch et al., 2007, p. 213</w:t>
      </w:r>
      <w:r w:rsidR="00A36629" w:rsidRPr="00AC31F8">
        <w:rPr>
          <w:lang w:val="en-GB"/>
        </w:rPr>
        <w:t>;</w:t>
      </w:r>
      <w:r w:rsidR="005E00A4" w:rsidRPr="00AC31F8">
        <w:rPr>
          <w:lang w:val="en-GB"/>
        </w:rPr>
        <w:t xml:space="preserve"> </w:t>
      </w:r>
      <w:r w:rsidR="00A36629" w:rsidRPr="00AC31F8">
        <w:rPr>
          <w:lang w:val="en-GB"/>
        </w:rPr>
        <w:t>Blaze Systems, n.d.</w:t>
      </w:r>
      <w:r w:rsidR="00EF09E1" w:rsidRPr="00AC31F8">
        <w:rPr>
          <w:lang w:val="en-GB"/>
        </w:rPr>
        <w:t>)</w:t>
      </w:r>
      <w:r w:rsidR="00662821" w:rsidRPr="00AC31F8">
        <w:rPr>
          <w:lang w:val="en-GB"/>
        </w:rPr>
        <w:t>:</w:t>
      </w:r>
    </w:p>
    <w:p w14:paraId="4EB8775E" w14:textId="15C82020" w:rsidR="00B313E3" w:rsidRPr="00AC31F8" w:rsidRDefault="00B313E3" w:rsidP="00AC4914">
      <w:pPr>
        <w:rPr>
          <w:lang w:val="en-GB"/>
        </w:rPr>
      </w:pPr>
    </w:p>
    <w:p w14:paraId="2D98E08A" w14:textId="77777777" w:rsidR="008B5753" w:rsidRPr="00AC31F8" w:rsidRDefault="00790DEE" w:rsidP="008B5753">
      <w:pPr>
        <w:keepNext/>
        <w:rPr>
          <w:lang w:val="en-GB"/>
        </w:rPr>
      </w:pPr>
      <w:r w:rsidRPr="00AC31F8">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908AAF" w:rsidR="00AC4914" w:rsidRPr="00AC31F8"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3751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w:t>
      </w:r>
      <w:r w:rsidRPr="00AC31F8">
        <w:rPr>
          <w:lang w:val="en-GB"/>
        </w:rPr>
        <w:fldChar w:fldCharType="end"/>
      </w:r>
      <w:bookmarkEnd w:id="74"/>
      <w:r w:rsidRPr="00AC31F8">
        <w:rPr>
          <w:lang w:val="en-GB"/>
        </w:rPr>
        <w:t>: Design- and verification process according to GAMP5</w:t>
      </w:r>
      <w:bookmarkEnd w:id="75"/>
      <w:bookmarkEnd w:id="76"/>
      <w:bookmarkEnd w:id="77"/>
      <w:bookmarkEnd w:id="78"/>
      <w:bookmarkEnd w:id="79"/>
    </w:p>
    <w:p w14:paraId="741B2506" w14:textId="51FFEC1D" w:rsidR="00AC4914" w:rsidRPr="00AC31F8" w:rsidRDefault="0097180E" w:rsidP="00AC4914">
      <w:pPr>
        <w:rPr>
          <w:lang w:val="en-GB"/>
        </w:rPr>
      </w:pPr>
      <w:r w:rsidRPr="00AC31F8">
        <w:rPr>
          <w:lang w:val="en-GB"/>
        </w:rPr>
        <w:t>I</w:t>
      </w:r>
      <w:r w:rsidR="005564D9" w:rsidRPr="00AC31F8">
        <w:rPr>
          <w:lang w:val="en-GB"/>
        </w:rPr>
        <w:t xml:space="preserve">n view of OQ automation, </w:t>
      </w:r>
      <w:r w:rsidR="00790DEE" w:rsidRPr="00AC31F8">
        <w:rPr>
          <w:lang w:val="en-GB"/>
        </w:rPr>
        <w:t>it</w:t>
      </w:r>
      <w:r w:rsidRPr="00AC31F8">
        <w:rPr>
          <w:lang w:val="en-GB"/>
        </w:rPr>
        <w:t xml:space="preserve"> has to be noted, </w:t>
      </w:r>
      <w:r w:rsidR="005564D9" w:rsidRPr="00AC31F8">
        <w:rPr>
          <w:lang w:val="en-GB"/>
        </w:rPr>
        <w:t xml:space="preserve">that the OQ </w:t>
      </w:r>
      <w:r w:rsidRPr="00AC31F8">
        <w:rPr>
          <w:lang w:val="en-GB"/>
        </w:rPr>
        <w:t>is</w:t>
      </w:r>
      <w:r w:rsidR="005564D9" w:rsidRPr="00AC31F8">
        <w:rPr>
          <w:lang w:val="en-GB"/>
        </w:rPr>
        <w:t xml:space="preserve"> performed on the fully built and installed software. In order to respect </w:t>
      </w:r>
      <w:r w:rsidR="00E10AD4" w:rsidRPr="00AC31F8">
        <w:rPr>
          <w:lang w:val="en-GB"/>
        </w:rPr>
        <w:t>this</w:t>
      </w:r>
      <w:r w:rsidR="005564D9" w:rsidRPr="00AC31F8">
        <w:rPr>
          <w:lang w:val="en-GB"/>
        </w:rPr>
        <w:t xml:space="preserve"> process, it will not be possible to use automation tools that</w:t>
      </w:r>
      <w:r w:rsidR="00A40E8B" w:rsidRPr="00AC31F8">
        <w:rPr>
          <w:lang w:val="en-GB"/>
        </w:rPr>
        <w:t xml:space="preserve"> only</w:t>
      </w:r>
      <w:r w:rsidR="005564D9" w:rsidRPr="00AC31F8">
        <w:rPr>
          <w:lang w:val="en-GB"/>
        </w:rPr>
        <w:t xml:space="preserve"> perform testing during the build process</w:t>
      </w:r>
      <w:r w:rsidR="00A40E8B" w:rsidRPr="00AC31F8">
        <w:rPr>
          <w:lang w:val="en-GB"/>
        </w:rPr>
        <w:t xml:space="preserve"> and </w:t>
      </w:r>
      <w:r w:rsidR="005564D9" w:rsidRPr="00AC31F8">
        <w:rPr>
          <w:lang w:val="en-GB"/>
        </w:rPr>
        <w:t xml:space="preserve">an OQ Test App will be needed, that </w:t>
      </w:r>
      <w:r w:rsidR="00AC4DA9" w:rsidRPr="00AC31F8">
        <w:rPr>
          <w:lang w:val="en-GB"/>
        </w:rPr>
        <w:t>uses</w:t>
      </w:r>
      <w:r w:rsidR="005564D9" w:rsidRPr="00AC31F8">
        <w:rPr>
          <w:lang w:val="en-GB"/>
        </w:rPr>
        <w:t xml:space="preserve"> the interfaces of the</w:t>
      </w:r>
      <w:r w:rsidR="00AC4DA9" w:rsidRPr="00AC31F8">
        <w:rPr>
          <w:lang w:val="en-GB"/>
        </w:rPr>
        <w:t xml:space="preserve"> deployed</w:t>
      </w:r>
      <w:r w:rsidR="005564D9" w:rsidRPr="00AC31F8">
        <w:rPr>
          <w:lang w:val="en-GB"/>
        </w:rPr>
        <w:t xml:space="preserve"> application.</w:t>
      </w:r>
    </w:p>
    <w:p w14:paraId="111C6FDD" w14:textId="751D96FB" w:rsidR="005E09F2" w:rsidRPr="00AC31F8" w:rsidRDefault="005E09F2" w:rsidP="00AC4914">
      <w:pPr>
        <w:rPr>
          <w:lang w:val="en-GB"/>
        </w:rPr>
      </w:pPr>
      <w:r w:rsidRPr="00AC31F8">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C31F8">
        <w:rPr>
          <w:lang w:val="en-GB"/>
        </w:rPr>
        <w:t xml:space="preserve"> (</w:t>
      </w:r>
      <w:r w:rsidR="00A40E8B" w:rsidRPr="00AC31F8">
        <w:rPr>
          <w:lang w:val="en-GB"/>
        </w:rPr>
        <w:t>ISPE, 2008, p</w:t>
      </w:r>
      <w:r w:rsidR="00996166" w:rsidRPr="00AC31F8">
        <w:rPr>
          <w:lang w:val="en-GB"/>
        </w:rPr>
        <w:t>p. 134-137)</w:t>
      </w:r>
      <w:r w:rsidRPr="00AC31F8">
        <w:rPr>
          <w:lang w:val="en-GB"/>
        </w:rPr>
        <w:t>.</w:t>
      </w:r>
    </w:p>
    <w:p w14:paraId="5C980F3A" w14:textId="2540933C" w:rsidR="00790DEE" w:rsidRPr="00AC31F8" w:rsidRDefault="00790DEE" w:rsidP="00AC4914">
      <w:pPr>
        <w:rPr>
          <w:lang w:val="en-GB"/>
        </w:rPr>
      </w:pPr>
      <w:r w:rsidRPr="00AC31F8">
        <w:rPr>
          <w:lang w:val="en-GB"/>
        </w:rPr>
        <w:t>In a similar way than traceability, a</w:t>
      </w:r>
      <w:r w:rsidR="00097BFD" w:rsidRPr="00AC31F8">
        <w:rPr>
          <w:lang w:val="en-GB"/>
        </w:rPr>
        <w:t>lso</w:t>
      </w:r>
      <w:r w:rsidRPr="00AC31F8">
        <w:rPr>
          <w:lang w:val="en-GB"/>
        </w:rPr>
        <w:t xml:space="preserve"> functional risk assessment (FRA) is</w:t>
      </w:r>
      <w:r w:rsidR="00287849" w:rsidRPr="00AC31F8">
        <w:rPr>
          <w:lang w:val="en-GB"/>
        </w:rPr>
        <w:t xml:space="preserve"> based or has an impact</w:t>
      </w:r>
      <w:r w:rsidRPr="00AC31F8">
        <w:rPr>
          <w:lang w:val="en-GB"/>
        </w:rPr>
        <w:t xml:space="preserve"> </w:t>
      </w:r>
      <w:r w:rsidR="00287849" w:rsidRPr="00AC31F8">
        <w:rPr>
          <w:lang w:val="en-GB"/>
        </w:rPr>
        <w:t>on the</w:t>
      </w:r>
      <w:r w:rsidRPr="00AC31F8">
        <w:rPr>
          <w:lang w:val="en-GB"/>
        </w:rPr>
        <w:t xml:space="preserve"> </w:t>
      </w:r>
      <w:r w:rsidR="00287849" w:rsidRPr="00AC31F8">
        <w:rPr>
          <w:lang w:val="en-GB"/>
        </w:rPr>
        <w:t>whole</w:t>
      </w:r>
      <w:r w:rsidRPr="00AC31F8">
        <w:rPr>
          <w:lang w:val="en-GB"/>
        </w:rPr>
        <w:t xml:space="preserve"> software verification process (</w:t>
      </w:r>
      <w:r w:rsidR="00A40E8B" w:rsidRPr="00AC31F8">
        <w:rPr>
          <w:lang w:val="en-GB"/>
        </w:rPr>
        <w:t>ISPE, 2008, p.</w:t>
      </w:r>
      <w:r w:rsidR="00287849" w:rsidRPr="00AC31F8">
        <w:rPr>
          <w:lang w:val="en-GB"/>
        </w:rPr>
        <w:t xml:space="preserve"> 51</w:t>
      </w:r>
      <w:r w:rsidRPr="00AC31F8">
        <w:rPr>
          <w:lang w:val="en-GB"/>
        </w:rPr>
        <w:t xml:space="preserve">). </w:t>
      </w:r>
    </w:p>
    <w:p w14:paraId="15B5D74D" w14:textId="452FA4D8" w:rsidR="00E75B39" w:rsidRPr="00AC31F8" w:rsidRDefault="00093B16" w:rsidP="00E75B39">
      <w:pPr>
        <w:pStyle w:val="Heading2"/>
        <w:rPr>
          <w:lang w:val="en-GB"/>
        </w:rPr>
      </w:pPr>
      <w:bookmarkStart w:id="80" w:name="_Ref45985825"/>
      <w:bookmarkStart w:id="81" w:name="_Toc46067037"/>
      <w:bookmarkStart w:id="82" w:name="_Toc46238894"/>
      <w:r w:rsidRPr="00AC31F8">
        <w:rPr>
          <w:lang w:val="en-GB"/>
        </w:rPr>
        <w:lastRenderedPageBreak/>
        <w:t xml:space="preserve">The </w:t>
      </w:r>
      <w:r w:rsidR="00E75B39" w:rsidRPr="00AC31F8">
        <w:rPr>
          <w:lang w:val="en-GB"/>
        </w:rPr>
        <w:t>OQ</w:t>
      </w:r>
      <w:r w:rsidR="0001506E" w:rsidRPr="00AC31F8">
        <w:rPr>
          <w:lang w:val="en-GB"/>
        </w:rPr>
        <w:t xml:space="preserve"> Process</w:t>
      </w:r>
      <w:r w:rsidR="00E75B39" w:rsidRPr="00AC31F8">
        <w:rPr>
          <w:lang w:val="en-GB"/>
        </w:rPr>
        <w:t xml:space="preserve"> According to GAMP5</w:t>
      </w:r>
      <w:bookmarkEnd w:id="80"/>
      <w:bookmarkEnd w:id="81"/>
      <w:bookmarkEnd w:id="82"/>
    </w:p>
    <w:p w14:paraId="07B4E41D" w14:textId="5580123A" w:rsidR="009F0860" w:rsidRPr="00AC31F8" w:rsidRDefault="00900853" w:rsidP="00417554">
      <w:pPr>
        <w:rPr>
          <w:lang w:val="en-GB"/>
        </w:rPr>
      </w:pPr>
      <w:r w:rsidRPr="00AC31F8">
        <w:rPr>
          <w:lang w:val="en-GB"/>
        </w:rPr>
        <w:t>GAMP5 defines OQ</w:t>
      </w:r>
      <w:r w:rsidR="00655196" w:rsidRPr="00AC31F8">
        <w:rPr>
          <w:lang w:val="en-GB"/>
        </w:rPr>
        <w:t>s</w:t>
      </w:r>
      <w:r w:rsidRPr="00AC31F8">
        <w:rPr>
          <w:lang w:val="en-GB"/>
        </w:rPr>
        <w:t xml:space="preserve"> the following way: “Operational Qualification (OQ) [is a] documented verification that a system operates according to written and pre-approved specifications throughout specified operating ranges</w:t>
      </w:r>
      <w:r w:rsidR="00B41961" w:rsidRPr="00AC31F8">
        <w:rPr>
          <w:lang w:val="en-GB"/>
        </w:rPr>
        <w:t>”</w:t>
      </w:r>
      <w:r w:rsidRPr="00AC31F8">
        <w:rPr>
          <w:lang w:val="en-GB"/>
        </w:rPr>
        <w:t xml:space="preserve"> </w:t>
      </w:r>
      <w:r w:rsidR="004D6909" w:rsidRPr="00AC31F8">
        <w:rPr>
          <w:lang w:val="en-GB"/>
        </w:rPr>
        <w:t>(ISPE, 2008, p. 38)</w:t>
      </w:r>
      <w:r w:rsidRPr="00AC31F8">
        <w:rPr>
          <w:lang w:val="en-GB"/>
        </w:rPr>
        <w:t xml:space="preserve">. </w:t>
      </w:r>
      <w:r w:rsidR="00655196" w:rsidRPr="00AC31F8">
        <w:rPr>
          <w:lang w:val="en-GB"/>
        </w:rPr>
        <w:t>Whereas</w:t>
      </w:r>
      <w:r w:rsidR="00FF64F3" w:rsidRPr="00AC31F8">
        <w:rPr>
          <w:lang w:val="en-GB"/>
        </w:rPr>
        <w:t xml:space="preserve"> GAMP5</w:t>
      </w:r>
      <w:r w:rsidR="00655196" w:rsidRPr="00AC31F8">
        <w:rPr>
          <w:lang w:val="en-GB"/>
        </w:rPr>
        <w:t xml:space="preserve"> foresees </w:t>
      </w:r>
      <w:r w:rsidR="001A4282" w:rsidRPr="00AC31F8">
        <w:rPr>
          <w:lang w:val="en-GB"/>
        </w:rPr>
        <w:t xml:space="preserve">for </w:t>
      </w:r>
      <w:r w:rsidR="00655196" w:rsidRPr="00AC31F8">
        <w:rPr>
          <w:lang w:val="en-GB"/>
        </w:rPr>
        <w:t>verification activit</w:t>
      </w:r>
      <w:r w:rsidR="00C023C6" w:rsidRPr="00AC31F8">
        <w:rPr>
          <w:lang w:val="en-GB"/>
        </w:rPr>
        <w:t>ies</w:t>
      </w:r>
      <w:r w:rsidR="00655196" w:rsidRPr="00AC31F8">
        <w:rPr>
          <w:lang w:val="en-GB"/>
        </w:rPr>
        <w:t xml:space="preserve">: “Testing or other verification of the system against specifications to demonstrate correct operation of functionality that support the specific business process </w:t>
      </w:r>
      <w:r w:rsidR="00FC0096" w:rsidRPr="00AC31F8">
        <w:rPr>
          <w:lang w:val="en-GB"/>
        </w:rPr>
        <w:t>through</w:t>
      </w:r>
      <w:r w:rsidR="00C26752" w:rsidRPr="00AC31F8">
        <w:rPr>
          <w:lang w:val="en-GB"/>
        </w:rPr>
        <w:t>out</w:t>
      </w:r>
      <w:r w:rsidR="00655196" w:rsidRPr="00AC31F8">
        <w:rPr>
          <w:lang w:val="en-GB"/>
        </w:rPr>
        <w:t xml:space="preserve"> all specifies operating ranges” </w:t>
      </w:r>
      <w:r w:rsidR="004D6909" w:rsidRPr="00AC31F8">
        <w:rPr>
          <w:lang w:val="en-GB"/>
        </w:rPr>
        <w:t>(ISPE, 2008, p. 38)</w:t>
      </w:r>
      <w:r w:rsidR="00655196" w:rsidRPr="00AC31F8">
        <w:rPr>
          <w:lang w:val="en-GB"/>
        </w:rPr>
        <w:t>.</w:t>
      </w:r>
      <w:r w:rsidR="00FF64F3" w:rsidRPr="00AC31F8">
        <w:rPr>
          <w:lang w:val="en-GB"/>
        </w:rPr>
        <w:t xml:space="preserve"> </w:t>
      </w:r>
      <w:r w:rsidR="006E3EC2" w:rsidRPr="00AC31F8">
        <w:rPr>
          <w:lang w:val="en-GB"/>
        </w:rPr>
        <w:t xml:space="preserve">In the </w:t>
      </w:r>
      <w:r w:rsidR="00C26752" w:rsidRPr="00AC31F8">
        <w:rPr>
          <w:lang w:val="en-GB"/>
        </w:rPr>
        <w:t xml:space="preserve">GAMP5 </w:t>
      </w:r>
      <w:r w:rsidR="006E3EC2" w:rsidRPr="00AC31F8">
        <w:rPr>
          <w:lang w:val="en-GB"/>
        </w:rPr>
        <w:t xml:space="preserve">appendix D5 </w:t>
      </w:r>
      <w:r w:rsidR="00866A5E" w:rsidRPr="00AC31F8">
        <w:rPr>
          <w:lang w:val="en-GB"/>
        </w:rPr>
        <w:t>for custom applications,</w:t>
      </w:r>
      <w:r w:rsidR="006E3EC2" w:rsidRPr="00AC31F8">
        <w:rPr>
          <w:lang w:val="en-GB"/>
        </w:rPr>
        <w:t xml:space="preserve"> this is </w:t>
      </w:r>
      <w:r w:rsidR="00FC0096" w:rsidRPr="00AC31F8">
        <w:rPr>
          <w:lang w:val="en-GB"/>
        </w:rPr>
        <w:t>explicitly</w:t>
      </w:r>
      <w:r w:rsidR="006E3EC2" w:rsidRPr="00AC31F8">
        <w:rPr>
          <w:lang w:val="en-GB"/>
        </w:rPr>
        <w:t xml:space="preserve"> linked to functional testing, </w:t>
      </w:r>
      <w:r w:rsidR="00431045" w:rsidRPr="00AC31F8">
        <w:rPr>
          <w:lang w:val="en-GB"/>
        </w:rPr>
        <w:t>as it states</w:t>
      </w:r>
      <w:r w:rsidR="006E3EC2" w:rsidRPr="00AC31F8">
        <w:rPr>
          <w:lang w:val="en-GB"/>
        </w:rPr>
        <w:t xml:space="preserve"> that these testing</w:t>
      </w:r>
      <w:r w:rsidR="00C26752" w:rsidRPr="00AC31F8">
        <w:rPr>
          <w:lang w:val="en-GB"/>
        </w:rPr>
        <w:t>s</w:t>
      </w:r>
      <w:r w:rsidR="006E3EC2" w:rsidRPr="00AC31F8">
        <w:rPr>
          <w:lang w:val="en-GB"/>
        </w:rPr>
        <w:t xml:space="preserve"> should focus on </w:t>
      </w:r>
      <w:r w:rsidR="00CD7AE1" w:rsidRPr="00AC31F8">
        <w:rPr>
          <w:lang w:val="en-GB"/>
        </w:rPr>
        <w:t>f</w:t>
      </w:r>
      <w:r w:rsidR="006E3EC2" w:rsidRPr="00AC31F8">
        <w:rPr>
          <w:lang w:val="en-GB"/>
        </w:rPr>
        <w:t xml:space="preserve">unctionality that supports the specific </w:t>
      </w:r>
      <w:r w:rsidR="00CD7AE1" w:rsidRPr="00AC31F8">
        <w:rPr>
          <w:lang w:val="en-GB"/>
        </w:rPr>
        <w:t>b</w:t>
      </w:r>
      <w:r w:rsidR="006E3EC2" w:rsidRPr="00AC31F8">
        <w:rPr>
          <w:lang w:val="en-GB"/>
        </w:rPr>
        <w:t xml:space="preserve">usiness process based on risk </w:t>
      </w:r>
      <w:r w:rsidR="00C26752" w:rsidRPr="00AC31F8">
        <w:rPr>
          <w:lang w:val="en-GB"/>
        </w:rPr>
        <w:t>and supplier</w:t>
      </w:r>
      <w:r w:rsidR="006E3EC2" w:rsidRPr="00AC31F8">
        <w:rPr>
          <w:lang w:val="en-GB"/>
        </w:rPr>
        <w:t xml:space="preserve"> assessment</w:t>
      </w:r>
      <w:r w:rsidR="00431045" w:rsidRPr="00AC31F8">
        <w:rPr>
          <w:lang w:val="en-GB"/>
        </w:rPr>
        <w:t xml:space="preserve"> which exactly corresponds to the wording used to describe OQs as seen before</w:t>
      </w:r>
      <w:r w:rsidR="004D6909" w:rsidRPr="00AC31F8">
        <w:rPr>
          <w:lang w:val="en-GB"/>
        </w:rPr>
        <w:t xml:space="preserve"> (ISPE, 2008, p. 212)</w:t>
      </w:r>
      <w:r w:rsidR="006E3EC2" w:rsidRPr="00AC31F8">
        <w:rPr>
          <w:lang w:val="en-GB"/>
        </w:rPr>
        <w:t>.</w:t>
      </w:r>
    </w:p>
    <w:p w14:paraId="22AE64B6" w14:textId="2739C7DF" w:rsidR="004434F6" w:rsidRPr="00AC31F8" w:rsidRDefault="000D74CE" w:rsidP="00417554">
      <w:pPr>
        <w:pStyle w:val="Heading3"/>
        <w:rPr>
          <w:lang w:val="en-GB"/>
        </w:rPr>
      </w:pPr>
      <w:bookmarkStart w:id="83" w:name="_Toc46067038"/>
      <w:bookmarkStart w:id="84" w:name="_Toc46238895"/>
      <w:r w:rsidRPr="00AC31F8">
        <w:rPr>
          <w:lang w:val="en-GB"/>
        </w:rPr>
        <w:t>The Main Process</w:t>
      </w:r>
      <w:bookmarkEnd w:id="83"/>
      <w:bookmarkEnd w:id="84"/>
    </w:p>
    <w:p w14:paraId="623D25EF" w14:textId="331A087D" w:rsidR="00843A3F" w:rsidRPr="00AC31F8" w:rsidRDefault="004434F6" w:rsidP="00417554">
      <w:pPr>
        <w:rPr>
          <w:lang w:val="en-GB"/>
        </w:rPr>
      </w:pPr>
      <w:r w:rsidRPr="00AC31F8">
        <w:rPr>
          <w:lang w:val="en-GB"/>
        </w:rPr>
        <w:t xml:space="preserve">Writing OQs </w:t>
      </w:r>
      <w:r w:rsidR="00A461E2" w:rsidRPr="00AC31F8">
        <w:rPr>
          <w:lang w:val="en-GB"/>
        </w:rPr>
        <w:t xml:space="preserve">may </w:t>
      </w:r>
      <w:r w:rsidRPr="00AC31F8">
        <w:rPr>
          <w:lang w:val="en-GB"/>
        </w:rPr>
        <w:t>start in parallel with the development of the functional specifications</w:t>
      </w:r>
      <w:r w:rsidR="00FE506B" w:rsidRPr="00AC31F8">
        <w:rPr>
          <w:lang w:val="en-GB"/>
        </w:rPr>
        <w:t xml:space="preserve"> by the supplier</w:t>
      </w:r>
      <w:r w:rsidR="00A00624" w:rsidRPr="00AC31F8">
        <w:rPr>
          <w:lang w:val="en-GB"/>
        </w:rPr>
        <w:t xml:space="preserve"> (e.g. the IT unit of the company)</w:t>
      </w:r>
      <w:r w:rsidR="00D76A03" w:rsidRPr="00AC31F8">
        <w:rPr>
          <w:lang w:val="en-GB"/>
        </w:rPr>
        <w:t xml:space="preserve">, </w:t>
      </w:r>
      <w:r w:rsidR="006834F0" w:rsidRPr="00AC31F8">
        <w:rPr>
          <w:lang w:val="en-GB"/>
        </w:rPr>
        <w:t xml:space="preserve">by </w:t>
      </w:r>
      <w:r w:rsidR="00A9349E" w:rsidRPr="00AC31F8">
        <w:rPr>
          <w:lang w:val="en-GB"/>
        </w:rPr>
        <w:t>elaborating</w:t>
      </w:r>
      <w:r w:rsidR="006834F0" w:rsidRPr="00AC31F8">
        <w:rPr>
          <w:lang w:val="en-GB"/>
        </w:rPr>
        <w:t xml:space="preserve"> the corresponding</w:t>
      </w:r>
      <w:r w:rsidR="00D76A03" w:rsidRPr="00AC31F8">
        <w:rPr>
          <w:lang w:val="en-GB"/>
        </w:rPr>
        <w:t xml:space="preserve"> test specifications</w:t>
      </w:r>
      <w:r w:rsidR="004D6909" w:rsidRPr="00AC31F8">
        <w:rPr>
          <w:lang w:val="en-GB"/>
        </w:rPr>
        <w:t xml:space="preserve"> (ISPE, 2008, p. 175, p. 199).</w:t>
      </w:r>
      <w:r w:rsidR="00D76A03" w:rsidRPr="00AC31F8">
        <w:rPr>
          <w:lang w:val="en-GB"/>
        </w:rPr>
        <w:t xml:space="preserve"> GAMP5 does not mention which role is foreseen </w:t>
      </w:r>
      <w:r w:rsidR="00A461E2" w:rsidRPr="00AC31F8">
        <w:rPr>
          <w:lang w:val="en-GB"/>
        </w:rPr>
        <w:t>to write the test specifications</w:t>
      </w:r>
      <w:r w:rsidR="006834F0" w:rsidRPr="00AC31F8">
        <w:rPr>
          <w:lang w:val="en-GB"/>
        </w:rPr>
        <w:t>.</w:t>
      </w:r>
      <w:r w:rsidR="00843A3F" w:rsidRPr="00AC31F8">
        <w:rPr>
          <w:lang w:val="en-GB"/>
        </w:rPr>
        <w:t xml:space="preserve"> The test</w:t>
      </w:r>
      <w:r w:rsidR="006B6A02" w:rsidRPr="00AC31F8">
        <w:rPr>
          <w:lang w:val="en-GB"/>
        </w:rPr>
        <w:t xml:space="preserve"> specifications describe the overall purpose and a description of a set of test scripts</w:t>
      </w:r>
      <w:r w:rsidR="00536B14" w:rsidRPr="00AC31F8">
        <w:rPr>
          <w:lang w:val="en-GB"/>
        </w:rPr>
        <w:t xml:space="preserve"> </w:t>
      </w:r>
      <w:r w:rsidR="004D6909" w:rsidRPr="00AC31F8">
        <w:rPr>
          <w:lang w:val="en-GB"/>
        </w:rPr>
        <w:t>(ISPE, 2008, p. 198)</w:t>
      </w:r>
      <w:r w:rsidR="006B6A02" w:rsidRPr="00AC31F8">
        <w:rPr>
          <w:lang w:val="en-GB"/>
        </w:rPr>
        <w:t xml:space="preserve">. For </w:t>
      </w:r>
      <w:r w:rsidR="00536B14" w:rsidRPr="00AC31F8">
        <w:rPr>
          <w:lang w:val="en-GB"/>
        </w:rPr>
        <w:t>example,</w:t>
      </w:r>
      <w:r w:rsidR="006B6A02" w:rsidRPr="00AC31F8">
        <w:rPr>
          <w:lang w:val="en-GB"/>
        </w:rPr>
        <w:t xml:space="preserve"> it defines which resources are needed, including tools for automated testing, the version of software under test, the test scripts to be carried out, </w:t>
      </w:r>
      <w:r w:rsidR="00536B14" w:rsidRPr="00AC31F8">
        <w:rPr>
          <w:lang w:val="en-GB"/>
        </w:rPr>
        <w:t>methods, prerequisites, required reviews and approvals</w:t>
      </w:r>
      <w:r w:rsidR="00ED5BC1" w:rsidRPr="00AC31F8">
        <w:rPr>
          <w:lang w:val="en-GB"/>
        </w:rPr>
        <w:t xml:space="preserve">, etc. </w:t>
      </w:r>
      <w:r w:rsidR="004D6909" w:rsidRPr="00AC31F8">
        <w:rPr>
          <w:lang w:val="en-GB"/>
        </w:rPr>
        <w:t>(ISPE, 2008, p. 199)</w:t>
      </w:r>
      <w:r w:rsidR="00536B14" w:rsidRPr="00AC31F8">
        <w:rPr>
          <w:lang w:val="en-GB"/>
        </w:rPr>
        <w:t xml:space="preserve">. In addition, GAMP5 requires some metadata about the test specification document </w:t>
      </w:r>
      <w:r w:rsidR="004D6909" w:rsidRPr="00AC31F8">
        <w:rPr>
          <w:lang w:val="en-GB"/>
        </w:rPr>
        <w:t>(ISPE, 2008, p. 199)</w:t>
      </w:r>
      <w:r w:rsidR="00536B14" w:rsidRPr="00AC31F8">
        <w:rPr>
          <w:lang w:val="en-GB"/>
        </w:rPr>
        <w:t>.</w:t>
      </w:r>
    </w:p>
    <w:p w14:paraId="6E2A618C" w14:textId="78FC9ACA" w:rsidR="00A74BA3" w:rsidRPr="00AC31F8" w:rsidRDefault="004F0397" w:rsidP="00417554">
      <w:pPr>
        <w:rPr>
          <w:lang w:val="en-GB"/>
        </w:rPr>
      </w:pPr>
      <w:r w:rsidRPr="00AC31F8">
        <w:rPr>
          <w:lang w:val="en-GB"/>
        </w:rPr>
        <w:t xml:space="preserve">Based on the test specification, the test analyst is responsible for developing test scripts that describe the tests to be performed in such a way that the testers can execute them consistently </w:t>
      </w:r>
      <w:r w:rsidR="004D6909" w:rsidRPr="00AC31F8">
        <w:rPr>
          <w:lang w:val="en-GB"/>
        </w:rPr>
        <w:t>(ISPE, 2008, p. 199)</w:t>
      </w:r>
      <w:r w:rsidRPr="00AC31F8">
        <w:rPr>
          <w:lang w:val="en-GB"/>
        </w:rPr>
        <w:t xml:space="preserve">. </w:t>
      </w:r>
      <w:r w:rsidR="008601B3" w:rsidRPr="00AC31F8">
        <w:rPr>
          <w:lang w:val="en-GB"/>
        </w:rPr>
        <w:t>Next to some metadata</w:t>
      </w:r>
      <w:r w:rsidR="00A461E2" w:rsidRPr="00AC31F8">
        <w:rPr>
          <w:lang w:val="en-GB"/>
        </w:rPr>
        <w:t xml:space="preserve"> like unique test reference and cross references to control specifications</w:t>
      </w:r>
      <w:r w:rsidR="008601B3" w:rsidRPr="00AC31F8">
        <w:rPr>
          <w:lang w:val="en-GB"/>
        </w:rPr>
        <w:t xml:space="preserve">, test scripts consist </w:t>
      </w:r>
      <w:r w:rsidR="00A461E2" w:rsidRPr="00AC31F8">
        <w:rPr>
          <w:lang w:val="en-GB"/>
        </w:rPr>
        <w:t>also</w:t>
      </w:r>
      <w:r w:rsidR="008601B3" w:rsidRPr="00AC31F8">
        <w:rPr>
          <w:lang w:val="en-GB"/>
        </w:rPr>
        <w:t xml:space="preserve"> of a title, a test description, the test objective, prerequisites, test steps, acceptance criteria and instructions about data to be recorded</w:t>
      </w:r>
      <w:r w:rsidR="001D5ACC" w:rsidRPr="00AC31F8">
        <w:rPr>
          <w:lang w:val="en-GB"/>
        </w:rPr>
        <w:t xml:space="preserve"> (ISPE, 2008, pp. 199-200).</w:t>
      </w:r>
      <w:r w:rsidR="008601B3" w:rsidRPr="00AC31F8">
        <w:rPr>
          <w:lang w:val="en-GB"/>
        </w:rPr>
        <w:t xml:space="preserve"> </w:t>
      </w:r>
    </w:p>
    <w:p w14:paraId="6F5C6DA7" w14:textId="7886F03A" w:rsidR="00A74BA3" w:rsidRPr="00AC31F8" w:rsidRDefault="00A74BA3" w:rsidP="00417554">
      <w:pPr>
        <w:rPr>
          <w:lang w:val="en-GB"/>
        </w:rPr>
      </w:pPr>
      <w:r w:rsidRPr="00AC31F8">
        <w:rPr>
          <w:lang w:val="en-GB"/>
        </w:rPr>
        <w:t>GAMP5 foresees</w:t>
      </w:r>
      <w:r w:rsidR="001B3EA3" w:rsidRPr="00AC31F8">
        <w:rPr>
          <w:lang w:val="en-GB"/>
        </w:rPr>
        <w:t xml:space="preserve">, that the test specifications and the test scripts can be recorded in a single document </w:t>
      </w:r>
      <w:r w:rsidR="004D6909" w:rsidRPr="00AC31F8">
        <w:rPr>
          <w:lang w:val="en-GB"/>
        </w:rPr>
        <w:t>(ISPE, 2008, p. 200)</w:t>
      </w:r>
      <w:r w:rsidR="00FA14F2" w:rsidRPr="00AC31F8">
        <w:rPr>
          <w:lang w:val="en-GB"/>
        </w:rPr>
        <w:t>.</w:t>
      </w:r>
      <w:r w:rsidR="00A9349E" w:rsidRPr="00AC31F8">
        <w:rPr>
          <w:lang w:val="en-GB"/>
        </w:rPr>
        <w:t xml:space="preserve"> </w:t>
      </w:r>
      <w:r w:rsidR="00FA14F2" w:rsidRPr="00AC31F8">
        <w:rPr>
          <w:lang w:val="en-GB"/>
        </w:rPr>
        <w:t xml:space="preserve">From this statement it </w:t>
      </w:r>
      <w:r w:rsidR="00D32583" w:rsidRPr="00AC31F8">
        <w:rPr>
          <w:lang w:val="en-GB"/>
        </w:rPr>
        <w:t>could</w:t>
      </w:r>
      <w:r w:rsidR="00FA14F2" w:rsidRPr="00AC31F8">
        <w:rPr>
          <w:lang w:val="en-GB"/>
        </w:rPr>
        <w:t xml:space="preserve"> be deduced</w:t>
      </w:r>
      <w:r w:rsidR="00252D86" w:rsidRPr="00AC31F8">
        <w:rPr>
          <w:lang w:val="en-GB"/>
        </w:rPr>
        <w:t>,</w:t>
      </w:r>
      <w:r w:rsidR="00A9349E" w:rsidRPr="00AC31F8">
        <w:rPr>
          <w:lang w:val="en-GB"/>
        </w:rPr>
        <w:t xml:space="preserve"> that the test analyst is not only responsible</w:t>
      </w:r>
      <w:r w:rsidR="00FA14F2" w:rsidRPr="00AC31F8">
        <w:rPr>
          <w:lang w:val="en-GB"/>
        </w:rPr>
        <w:t xml:space="preserve"> for the test script elaboration, but </w:t>
      </w:r>
      <w:r w:rsidR="00A461E2" w:rsidRPr="00AC31F8">
        <w:rPr>
          <w:lang w:val="en-GB"/>
        </w:rPr>
        <w:t>could</w:t>
      </w:r>
      <w:r w:rsidR="00D32583" w:rsidRPr="00AC31F8">
        <w:rPr>
          <w:lang w:val="en-GB"/>
        </w:rPr>
        <w:t xml:space="preserve"> also</w:t>
      </w:r>
      <w:r w:rsidR="00A461E2" w:rsidRPr="00AC31F8">
        <w:rPr>
          <w:lang w:val="en-GB"/>
        </w:rPr>
        <w:t xml:space="preserve"> be assigned by the test manager to</w:t>
      </w:r>
      <w:r w:rsidR="00D32583" w:rsidRPr="00AC31F8">
        <w:rPr>
          <w:lang w:val="en-GB"/>
        </w:rPr>
        <w:t xml:space="preserve"> </w:t>
      </w:r>
      <w:r w:rsidR="00A461E2" w:rsidRPr="00AC31F8">
        <w:rPr>
          <w:lang w:val="en-GB"/>
        </w:rPr>
        <w:t xml:space="preserve">write </w:t>
      </w:r>
      <w:r w:rsidR="00FA14F2" w:rsidRPr="00AC31F8">
        <w:rPr>
          <w:lang w:val="en-GB"/>
        </w:rPr>
        <w:t>the test specifications</w:t>
      </w:r>
      <w:r w:rsidR="00D32583" w:rsidRPr="00AC31F8">
        <w:rPr>
          <w:lang w:val="en-GB"/>
        </w:rPr>
        <w:t>, if it is not the test manager him- or herself who will do it</w:t>
      </w:r>
      <w:r w:rsidR="004D6909" w:rsidRPr="00AC31F8">
        <w:rPr>
          <w:lang w:val="en-GB"/>
        </w:rPr>
        <w:t xml:space="preserve"> (ISPE, 2008, p. 196)</w:t>
      </w:r>
      <w:r w:rsidR="00D32583" w:rsidRPr="00AC31F8">
        <w:rPr>
          <w:lang w:val="en-GB"/>
        </w:rPr>
        <w:t>.</w:t>
      </w:r>
    </w:p>
    <w:p w14:paraId="3F136D17" w14:textId="772BB9C5" w:rsidR="004434F6" w:rsidRPr="00AC31F8" w:rsidRDefault="00ED5BC1" w:rsidP="00417554">
      <w:pPr>
        <w:rPr>
          <w:lang w:val="en-GB"/>
        </w:rPr>
      </w:pPr>
      <w:r w:rsidRPr="00AC31F8">
        <w:rPr>
          <w:lang w:val="en-GB"/>
        </w:rPr>
        <w:t>As already mentioned, the test scripts are executed by the testers</w:t>
      </w:r>
      <w:r w:rsidR="004D6909" w:rsidRPr="00AC31F8">
        <w:rPr>
          <w:lang w:val="en-GB"/>
        </w:rPr>
        <w:t xml:space="preserve"> (ISPE, 2008, p. 196)</w:t>
      </w:r>
      <w:r w:rsidRPr="00AC31F8">
        <w:rPr>
          <w:lang w:val="en-GB"/>
        </w:rPr>
        <w:t>. As a result of the</w:t>
      </w:r>
      <w:r w:rsidR="00A74BA3" w:rsidRPr="00AC31F8">
        <w:rPr>
          <w:lang w:val="en-GB"/>
        </w:rPr>
        <w:t>ir</w:t>
      </w:r>
      <w:r w:rsidRPr="00AC31F8">
        <w:rPr>
          <w:lang w:val="en-GB"/>
        </w:rPr>
        <w:t xml:space="preserve"> testing, they have</w:t>
      </w:r>
      <w:r w:rsidR="00A74BA3" w:rsidRPr="00AC31F8">
        <w:rPr>
          <w:lang w:val="en-GB"/>
        </w:rPr>
        <w:t xml:space="preserve"> to deliver records that are reviewable. The records contain the result of the single tests</w:t>
      </w:r>
      <w:r w:rsidR="00A9349E" w:rsidRPr="00AC31F8">
        <w:rPr>
          <w:lang w:val="en-GB"/>
        </w:rPr>
        <w:t xml:space="preserve"> (passed/failed)</w:t>
      </w:r>
      <w:r w:rsidR="00A74BA3" w:rsidRPr="00AC31F8">
        <w:rPr>
          <w:lang w:val="en-GB"/>
        </w:rPr>
        <w:t xml:space="preserve"> including needed descriptions and supporting documentations as defined in the test scripts for example screen shots</w:t>
      </w:r>
      <w:r w:rsidR="004D6909" w:rsidRPr="00AC31F8">
        <w:rPr>
          <w:lang w:val="en-GB"/>
        </w:rPr>
        <w:t xml:space="preserve"> (ISPE, 2008, p. 200)</w:t>
      </w:r>
      <w:r w:rsidR="00A74BA3" w:rsidRPr="00AC31F8">
        <w:rPr>
          <w:lang w:val="en-GB"/>
        </w:rPr>
        <w:t>.</w:t>
      </w:r>
    </w:p>
    <w:p w14:paraId="06362F00" w14:textId="6A69AD27" w:rsidR="00C75947" w:rsidRPr="00AC31F8" w:rsidRDefault="00A74BA3" w:rsidP="00417554">
      <w:pPr>
        <w:rPr>
          <w:lang w:val="en-GB"/>
        </w:rPr>
      </w:pPr>
      <w:r w:rsidRPr="00AC31F8">
        <w:rPr>
          <w:lang w:val="en-GB"/>
        </w:rPr>
        <w:lastRenderedPageBreak/>
        <w:t>Subsequent to the execution of the tests, the test results will be reviewed by the test reviewer</w:t>
      </w:r>
      <w:r w:rsidR="00B43E16" w:rsidRPr="00AC31F8">
        <w:rPr>
          <w:lang w:val="en-GB"/>
        </w:rPr>
        <w:t>, which should not be the same person as the tester</w:t>
      </w:r>
      <w:r w:rsidR="00880712" w:rsidRPr="00AC31F8">
        <w:rPr>
          <w:lang w:val="en-GB"/>
        </w:rPr>
        <w:t>.</w:t>
      </w:r>
      <w:r w:rsidRPr="00AC31F8">
        <w:rPr>
          <w:lang w:val="en-GB"/>
        </w:rPr>
        <w:t xml:space="preserve"> </w:t>
      </w:r>
      <w:r w:rsidR="00C75947" w:rsidRPr="00AC31F8">
        <w:rPr>
          <w:lang w:val="en-GB"/>
        </w:rPr>
        <w:t>Based on this review a</w:t>
      </w:r>
      <w:r w:rsidRPr="00AC31F8">
        <w:rPr>
          <w:lang w:val="en-GB"/>
        </w:rPr>
        <w:t xml:space="preserve"> test report</w:t>
      </w:r>
      <w:r w:rsidR="00C75947" w:rsidRPr="00AC31F8">
        <w:rPr>
          <w:lang w:val="en-GB"/>
        </w:rPr>
        <w:t xml:space="preserve"> will be delivered by the test reviewer</w:t>
      </w:r>
      <w:r w:rsidR="004D6909" w:rsidRPr="00AC31F8">
        <w:rPr>
          <w:lang w:val="en-GB"/>
        </w:rPr>
        <w:t xml:space="preserve"> (ISPE, 2008, p. 196, p. 200)</w:t>
      </w:r>
      <w:r w:rsidRPr="00AC31F8">
        <w:rPr>
          <w:lang w:val="en-GB"/>
        </w:rPr>
        <w:t xml:space="preserve">. </w:t>
      </w:r>
      <w:r w:rsidR="00FA14F2" w:rsidRPr="00AC31F8">
        <w:rPr>
          <w:lang w:val="en-GB"/>
        </w:rPr>
        <w:t>A test report</w:t>
      </w:r>
      <w:r w:rsidR="00042171" w:rsidRPr="00AC31F8">
        <w:rPr>
          <w:lang w:val="en-GB"/>
        </w:rPr>
        <w:t xml:space="preserve"> includes again some metadata like who executed and who reviewed the testing, and </w:t>
      </w:r>
      <w:r w:rsidR="00C75B1B" w:rsidRPr="00AC31F8">
        <w:rPr>
          <w:lang w:val="en-GB"/>
        </w:rPr>
        <w:t>information</w:t>
      </w:r>
      <w:r w:rsidR="00042171" w:rsidRPr="00AC31F8">
        <w:rPr>
          <w:lang w:val="en-GB"/>
        </w:rPr>
        <w:t xml:space="preserve"> about the</w:t>
      </w:r>
      <w:r w:rsidR="00C75B1B" w:rsidRPr="00AC31F8">
        <w:rPr>
          <w:lang w:val="en-GB"/>
        </w:rPr>
        <w:t xml:space="preserve"> effected</w:t>
      </w:r>
      <w:r w:rsidR="00042171" w:rsidRPr="00AC31F8">
        <w:rPr>
          <w:lang w:val="en-GB"/>
        </w:rPr>
        <w:t xml:space="preserve"> testing like a summary of the test results, a summary of test failures and conclusions</w:t>
      </w:r>
      <w:r w:rsidR="004D6909" w:rsidRPr="00AC31F8">
        <w:rPr>
          <w:lang w:val="en-GB"/>
        </w:rPr>
        <w:t xml:space="preserve"> (ISPE, 2008, p. 200)</w:t>
      </w:r>
      <w:r w:rsidR="00042171" w:rsidRPr="00AC31F8">
        <w:rPr>
          <w:lang w:val="en-GB"/>
        </w:rPr>
        <w:t>.</w:t>
      </w:r>
    </w:p>
    <w:p w14:paraId="73249186" w14:textId="77777777" w:rsidR="00FB5F37" w:rsidRPr="00AC31F8" w:rsidRDefault="00FB5F37" w:rsidP="00417554">
      <w:pPr>
        <w:rPr>
          <w:lang w:val="en-GB"/>
        </w:rPr>
      </w:pPr>
    </w:p>
    <w:p w14:paraId="04F50974" w14:textId="77777777" w:rsidR="00FB5F37" w:rsidRPr="00AC31F8" w:rsidRDefault="00FB5F37" w:rsidP="00FB5F37">
      <w:pPr>
        <w:keepNext/>
        <w:rPr>
          <w:lang w:val="en-GB"/>
        </w:rPr>
      </w:pPr>
      <w:r w:rsidRPr="00AC31F8">
        <w:rPr>
          <w:noProof/>
          <w:lang w:val="en-GB"/>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17F9E237" w:rsidR="00FB5F37" w:rsidRPr="00AC31F8" w:rsidRDefault="00FB5F37" w:rsidP="001939BC">
      <w:pPr>
        <w:pStyle w:val="Caption"/>
        <w:rPr>
          <w:lang w:val="en-GB"/>
        </w:rPr>
      </w:pPr>
      <w:bookmarkStart w:id="85" w:name="_Toc4623751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Pr="00AC31F8">
        <w:rPr>
          <w:noProof/>
          <w:lang w:val="en-GB"/>
        </w:rPr>
        <w:t>4</w:t>
      </w:r>
      <w:r w:rsidRPr="00AC31F8">
        <w:rPr>
          <w:lang w:val="en-GB"/>
        </w:rPr>
        <w:fldChar w:fldCharType="end"/>
      </w:r>
      <w:r w:rsidRPr="00AC31F8">
        <w:rPr>
          <w:lang w:val="en-GB"/>
        </w:rPr>
        <w:t>: Documents produced in the OQ main process</w:t>
      </w:r>
      <w:bookmarkEnd w:id="85"/>
    </w:p>
    <w:p w14:paraId="74E1CBAB" w14:textId="72E047C5" w:rsidR="00E75B39" w:rsidRPr="00AC31F8" w:rsidRDefault="00E75B39" w:rsidP="005101E5">
      <w:pPr>
        <w:pStyle w:val="Heading3"/>
        <w:rPr>
          <w:lang w:val="en-GB"/>
        </w:rPr>
      </w:pPr>
      <w:bookmarkStart w:id="86" w:name="_Ref45996975"/>
      <w:bookmarkStart w:id="87" w:name="_Toc46067039"/>
      <w:bookmarkStart w:id="88" w:name="_Toc46238896"/>
      <w:r w:rsidRPr="00AC31F8">
        <w:rPr>
          <w:lang w:val="en-GB"/>
        </w:rPr>
        <w:t xml:space="preserve">Incorporating the </w:t>
      </w:r>
      <w:r w:rsidR="005E22E7" w:rsidRPr="00AC31F8">
        <w:rPr>
          <w:lang w:val="en-GB"/>
        </w:rPr>
        <w:t xml:space="preserve">Quality </w:t>
      </w:r>
      <w:r w:rsidRPr="00AC31F8">
        <w:rPr>
          <w:lang w:val="en-GB"/>
        </w:rPr>
        <w:t>Risk Assessment</w:t>
      </w:r>
      <w:bookmarkEnd w:id="86"/>
      <w:bookmarkEnd w:id="87"/>
      <w:bookmarkEnd w:id="88"/>
    </w:p>
    <w:p w14:paraId="674B59A5" w14:textId="474B741E" w:rsidR="004B7A6E" w:rsidRPr="00AC31F8" w:rsidRDefault="00F27BF0" w:rsidP="00D661F7">
      <w:pPr>
        <w:rPr>
          <w:lang w:val="en-GB" w:eastAsia="de-DE"/>
        </w:rPr>
      </w:pPr>
      <w:r w:rsidRPr="00AC31F8">
        <w:rPr>
          <w:lang w:val="en-GB" w:eastAsia="de-DE"/>
        </w:rPr>
        <w:t>Quality risk management is one of the five key concepts in GAMP5 (</w:t>
      </w:r>
      <w:r w:rsidR="00B25CE4" w:rsidRPr="00AC31F8">
        <w:rPr>
          <w:lang w:val="en-GB"/>
        </w:rPr>
        <w:t>ISPE, 2008, p</w:t>
      </w:r>
      <w:r w:rsidRPr="00AC31F8">
        <w:rPr>
          <w:lang w:val="en-GB" w:eastAsia="de-DE"/>
        </w:rPr>
        <w:t>.</w:t>
      </w:r>
      <w:r w:rsidR="00B25CE4" w:rsidRPr="00AC31F8">
        <w:rPr>
          <w:lang w:val="en-GB" w:eastAsia="de-DE"/>
        </w:rPr>
        <w:t xml:space="preserve"> </w:t>
      </w:r>
      <w:r w:rsidRPr="00AC31F8">
        <w:rPr>
          <w:lang w:val="en-GB" w:eastAsia="de-DE"/>
        </w:rPr>
        <w:t>20). It is an iterative process that covers the entire life cycle of a computerised system (</w:t>
      </w:r>
      <w:r w:rsidR="00B25CE4" w:rsidRPr="00AC31F8">
        <w:rPr>
          <w:lang w:val="en-GB"/>
        </w:rPr>
        <w:t xml:space="preserve">ISPE, 2008, </w:t>
      </w:r>
      <w:r w:rsidRPr="00AC31F8">
        <w:rPr>
          <w:lang w:val="en-GB" w:eastAsia="de-DE"/>
        </w:rPr>
        <w:t>p.</w:t>
      </w:r>
      <w:r w:rsidR="00B25CE4" w:rsidRPr="00AC31F8">
        <w:rPr>
          <w:lang w:val="en-GB" w:eastAsia="de-DE"/>
        </w:rPr>
        <w:t xml:space="preserve"> </w:t>
      </w:r>
      <w:r w:rsidRPr="00AC31F8">
        <w:rPr>
          <w:lang w:val="en-GB" w:eastAsia="de-DE"/>
        </w:rPr>
        <w:t xml:space="preserve">47). In this sense, it has also an important role to play in the above described OQ process for which it is considered to be a supporting process </w:t>
      </w:r>
      <w:r w:rsidR="00395802" w:rsidRPr="00AC31F8">
        <w:rPr>
          <w:lang w:val="en-GB" w:eastAsia="de-DE"/>
        </w:rPr>
        <w:t>(</w:t>
      </w:r>
      <w:r w:rsidR="00B25CE4" w:rsidRPr="00AC31F8">
        <w:rPr>
          <w:lang w:val="en-GB"/>
        </w:rPr>
        <w:t>ISPE, 2008, p.</w:t>
      </w:r>
      <w:r w:rsidR="00B25CE4" w:rsidRPr="00AC31F8">
        <w:rPr>
          <w:lang w:val="en-GB" w:eastAsia="de-DE"/>
        </w:rPr>
        <w:t xml:space="preserve"> </w:t>
      </w:r>
      <w:r w:rsidR="00395802" w:rsidRPr="00AC31F8">
        <w:rPr>
          <w:lang w:val="en-GB" w:eastAsia="de-DE"/>
        </w:rPr>
        <w:t>32).</w:t>
      </w:r>
      <w:r w:rsidRPr="00AC31F8">
        <w:rPr>
          <w:lang w:val="en-GB" w:eastAsia="de-DE"/>
        </w:rPr>
        <w:t xml:space="preserve"> </w:t>
      </w:r>
      <w:r w:rsidR="005E22E7" w:rsidRPr="00AC31F8">
        <w:rPr>
          <w:lang w:val="en-GB" w:eastAsia="de-DE"/>
        </w:rPr>
        <w:t>The goal of this concept is to focus validation efforts on critical points of the computerised system (</w:t>
      </w:r>
      <w:r w:rsidR="00B25CE4" w:rsidRPr="00AC31F8">
        <w:rPr>
          <w:lang w:val="en-GB"/>
        </w:rPr>
        <w:t>ISPE, 2008, p</w:t>
      </w:r>
      <w:r w:rsidR="005E22E7" w:rsidRPr="00AC31F8">
        <w:rPr>
          <w:lang w:val="en-GB" w:eastAsia="de-DE"/>
        </w:rPr>
        <w:t>.</w:t>
      </w:r>
      <w:r w:rsidR="00B25CE4" w:rsidRPr="00AC31F8">
        <w:rPr>
          <w:lang w:val="en-GB" w:eastAsia="de-DE"/>
        </w:rPr>
        <w:t xml:space="preserve"> </w:t>
      </w:r>
      <w:r w:rsidR="005E22E7" w:rsidRPr="00AC31F8">
        <w:rPr>
          <w:lang w:val="en-GB" w:eastAsia="de-DE"/>
        </w:rPr>
        <w:t xml:space="preserve">20). The </w:t>
      </w:r>
      <w:r w:rsidR="004B7A6E" w:rsidRPr="00AC31F8">
        <w:rPr>
          <w:lang w:val="en-GB" w:eastAsia="de-DE"/>
        </w:rPr>
        <w:t>q</w:t>
      </w:r>
      <w:r w:rsidR="005E22E7" w:rsidRPr="00AC31F8">
        <w:rPr>
          <w:lang w:val="en-GB" w:eastAsia="de-DE"/>
        </w:rPr>
        <w:t xml:space="preserve">uality </w:t>
      </w:r>
      <w:r w:rsidR="004B7A6E" w:rsidRPr="00AC31F8">
        <w:rPr>
          <w:lang w:val="en-GB" w:eastAsia="de-DE"/>
        </w:rPr>
        <w:t>r</w:t>
      </w:r>
      <w:r w:rsidR="005E22E7" w:rsidRPr="00AC31F8">
        <w:rPr>
          <w:lang w:val="en-GB" w:eastAsia="de-DE"/>
        </w:rPr>
        <w:t xml:space="preserve">isk </w:t>
      </w:r>
      <w:r w:rsidR="004B7A6E" w:rsidRPr="00AC31F8">
        <w:rPr>
          <w:lang w:val="en-GB" w:eastAsia="de-DE"/>
        </w:rPr>
        <w:t>m</w:t>
      </w:r>
      <w:r w:rsidR="005E22E7" w:rsidRPr="00AC31F8">
        <w:rPr>
          <w:lang w:val="en-GB" w:eastAsia="de-DE"/>
        </w:rPr>
        <w:t xml:space="preserve">anagement </w:t>
      </w:r>
      <w:r w:rsidR="004B7A6E" w:rsidRPr="00AC31F8">
        <w:rPr>
          <w:lang w:val="en-GB" w:eastAsia="de-DE"/>
        </w:rPr>
        <w:t>p</w:t>
      </w:r>
      <w:r w:rsidR="005E22E7" w:rsidRPr="00AC31F8">
        <w:rPr>
          <w:lang w:val="en-GB" w:eastAsia="de-DE"/>
        </w:rPr>
        <w:t>rocess includes</w:t>
      </w:r>
      <w:r w:rsidR="00BD1FDF" w:rsidRPr="00AC31F8">
        <w:rPr>
          <w:lang w:val="en-GB" w:eastAsia="de-DE"/>
        </w:rPr>
        <w:t xml:space="preserve"> </w:t>
      </w:r>
      <w:r w:rsidR="005E22E7" w:rsidRPr="00AC31F8">
        <w:rPr>
          <w:lang w:val="en-GB" w:eastAsia="de-DE"/>
        </w:rPr>
        <w:t xml:space="preserve">the identification of functions with impact on patient safety, product quality and data integrity </w:t>
      </w:r>
      <w:r w:rsidRPr="00AC31F8">
        <w:rPr>
          <w:lang w:val="en-GB" w:eastAsia="de-DE"/>
        </w:rPr>
        <w:t xml:space="preserve">based on an initial risk assessment to determine system impact </w:t>
      </w:r>
      <w:r w:rsidR="005E22E7" w:rsidRPr="00AC31F8">
        <w:rPr>
          <w:lang w:val="en-GB" w:eastAsia="de-DE"/>
        </w:rPr>
        <w:t>(</w:t>
      </w:r>
      <w:r w:rsidR="00B25CE4" w:rsidRPr="00AC31F8">
        <w:rPr>
          <w:lang w:val="en-GB"/>
        </w:rPr>
        <w:t>ISPE, 2008, p</w:t>
      </w:r>
      <w:r w:rsidR="005E22E7" w:rsidRPr="00AC31F8">
        <w:rPr>
          <w:lang w:val="en-GB" w:eastAsia="de-DE"/>
        </w:rPr>
        <w:t>.</w:t>
      </w:r>
      <w:r w:rsidRPr="00AC31F8">
        <w:rPr>
          <w:lang w:val="en-GB" w:eastAsia="de-DE"/>
        </w:rPr>
        <w:t>107</w:t>
      </w:r>
      <w:r w:rsidR="005E22E7" w:rsidRPr="00AC31F8">
        <w:rPr>
          <w:lang w:val="en-GB" w:eastAsia="de-DE"/>
        </w:rPr>
        <w:t>)</w:t>
      </w:r>
      <w:r w:rsidR="00943067" w:rsidRPr="00AC31F8">
        <w:rPr>
          <w:lang w:val="en-GB" w:eastAsia="de-DE"/>
        </w:rPr>
        <w:t xml:space="preserve">. </w:t>
      </w:r>
      <w:r w:rsidR="004129B2" w:rsidRPr="00AC31F8">
        <w:rPr>
          <w:lang w:val="en-GB" w:eastAsia="de-DE"/>
        </w:rPr>
        <w:t>This is in</w:t>
      </w:r>
      <w:r w:rsidR="00943067" w:rsidRPr="00AC31F8">
        <w:rPr>
          <w:lang w:val="en-GB" w:eastAsia="de-DE"/>
        </w:rPr>
        <w:t xml:space="preserve"> the</w:t>
      </w:r>
      <w:r w:rsidR="0071176C" w:rsidRPr="00AC31F8">
        <w:rPr>
          <w:lang w:val="en-GB" w:eastAsia="de-DE"/>
        </w:rPr>
        <w:t xml:space="preserve"> </w:t>
      </w:r>
      <w:r w:rsidR="00943067" w:rsidRPr="00AC31F8">
        <w:rPr>
          <w:lang w:val="en-GB" w:eastAsia="de-DE"/>
        </w:rPr>
        <w:t>responsibility of a</w:t>
      </w:r>
      <w:r w:rsidR="00B267BC" w:rsidRPr="00AC31F8">
        <w:rPr>
          <w:lang w:val="en-GB" w:eastAsia="de-DE"/>
        </w:rPr>
        <w:t xml:space="preserve"> team </w:t>
      </w:r>
      <w:r w:rsidR="00943067" w:rsidRPr="00AC31F8">
        <w:rPr>
          <w:lang w:val="en-GB" w:eastAsia="de-DE"/>
        </w:rPr>
        <w:t xml:space="preserve">consisting </w:t>
      </w:r>
      <w:r w:rsidR="00B267BC" w:rsidRPr="00AC31F8">
        <w:rPr>
          <w:lang w:val="en-GB" w:eastAsia="de-DE"/>
        </w:rPr>
        <w:t>of subject matter experts and key users (</w:t>
      </w:r>
      <w:r w:rsidR="00B25CE4" w:rsidRPr="00AC31F8">
        <w:rPr>
          <w:lang w:val="en-GB"/>
        </w:rPr>
        <w:t>ISPE, 2008, p.</w:t>
      </w:r>
      <w:r w:rsidR="00B25CE4" w:rsidRPr="00AC31F8">
        <w:rPr>
          <w:lang w:val="en-GB" w:eastAsia="de-DE"/>
        </w:rPr>
        <w:t xml:space="preserve"> </w:t>
      </w:r>
      <w:r w:rsidR="00B267BC" w:rsidRPr="00AC31F8">
        <w:rPr>
          <w:lang w:val="en-GB" w:eastAsia="de-DE"/>
        </w:rPr>
        <w:t>106)</w:t>
      </w:r>
      <w:r w:rsidR="009031C8" w:rsidRPr="00AC31F8">
        <w:rPr>
          <w:lang w:val="en-GB" w:eastAsia="de-DE"/>
        </w:rPr>
        <w:t>, or if regulatory compliance is concerned,</w:t>
      </w:r>
      <w:r w:rsidR="00C72C8C" w:rsidRPr="00AC31F8">
        <w:rPr>
          <w:lang w:val="en-GB" w:eastAsia="de-DE"/>
        </w:rPr>
        <w:t xml:space="preserve"> it is</w:t>
      </w:r>
      <w:r w:rsidR="009031C8" w:rsidRPr="00AC31F8">
        <w:rPr>
          <w:lang w:val="en-GB" w:eastAsia="de-DE"/>
        </w:rPr>
        <w:t xml:space="preserve"> the quality unit (</w:t>
      </w:r>
      <w:r w:rsidR="00B25CE4" w:rsidRPr="00AC31F8">
        <w:rPr>
          <w:lang w:val="en-GB"/>
        </w:rPr>
        <w:t>ISPE, 2008, p.</w:t>
      </w:r>
      <w:r w:rsidR="00B25CE4" w:rsidRPr="00AC31F8">
        <w:rPr>
          <w:lang w:val="en-GB" w:eastAsia="de-DE"/>
        </w:rPr>
        <w:t xml:space="preserve"> </w:t>
      </w:r>
      <w:r w:rsidR="009031C8" w:rsidRPr="00AC31F8">
        <w:rPr>
          <w:lang w:val="en-GB" w:eastAsia="de-DE"/>
        </w:rPr>
        <w:t>106)</w:t>
      </w:r>
      <w:r w:rsidR="00B267BC" w:rsidRPr="00AC31F8">
        <w:rPr>
          <w:lang w:val="en-GB" w:eastAsia="de-DE"/>
        </w:rPr>
        <w:t xml:space="preserve">. </w:t>
      </w:r>
      <w:r w:rsidR="009031C8" w:rsidRPr="00AC31F8">
        <w:rPr>
          <w:lang w:val="en-GB" w:eastAsia="de-DE"/>
        </w:rPr>
        <w:t xml:space="preserve">For </w:t>
      </w:r>
      <w:r w:rsidR="00943067" w:rsidRPr="00AC31F8">
        <w:rPr>
          <w:lang w:val="en-GB" w:eastAsia="de-DE"/>
        </w:rPr>
        <w:t>a</w:t>
      </w:r>
      <w:r w:rsidR="004B7A6E" w:rsidRPr="00AC31F8">
        <w:rPr>
          <w:lang w:val="en-GB" w:eastAsia="de-DE"/>
        </w:rPr>
        <w:t xml:space="preserve"> next step</w:t>
      </w:r>
      <w:r w:rsidR="009031C8" w:rsidRPr="00AC31F8">
        <w:rPr>
          <w:lang w:val="en-GB" w:eastAsia="de-DE"/>
        </w:rPr>
        <w:t xml:space="preserve">, </w:t>
      </w:r>
      <w:r w:rsidR="00943067" w:rsidRPr="00AC31F8">
        <w:rPr>
          <w:lang w:val="en-GB" w:eastAsia="de-DE"/>
        </w:rPr>
        <w:t>this</w:t>
      </w:r>
      <w:r w:rsidR="009031C8" w:rsidRPr="00AC31F8">
        <w:rPr>
          <w:lang w:val="en-GB" w:eastAsia="de-DE"/>
        </w:rPr>
        <w:t xml:space="preserve"> team</w:t>
      </w:r>
      <w:r w:rsidR="004B7A6E" w:rsidRPr="00AC31F8">
        <w:rPr>
          <w:lang w:val="en-GB" w:eastAsia="de-DE"/>
        </w:rPr>
        <w:t xml:space="preserve"> perform</w:t>
      </w:r>
      <w:r w:rsidR="00943067" w:rsidRPr="00AC31F8">
        <w:rPr>
          <w:lang w:val="en-GB" w:eastAsia="de-DE"/>
        </w:rPr>
        <w:t>s</w:t>
      </w:r>
      <w:r w:rsidR="004B7A6E" w:rsidRPr="00AC31F8">
        <w:rPr>
          <w:lang w:val="en-GB" w:eastAsia="de-DE"/>
        </w:rPr>
        <w:t xml:space="preserve"> a functional risk assessment</w:t>
      </w:r>
      <w:r w:rsidR="009031C8" w:rsidRPr="00AC31F8">
        <w:rPr>
          <w:lang w:val="en-GB" w:eastAsia="de-DE"/>
        </w:rPr>
        <w:t xml:space="preserve"> </w:t>
      </w:r>
      <w:r w:rsidR="004B7A6E" w:rsidRPr="00AC31F8">
        <w:rPr>
          <w:lang w:val="en-GB" w:eastAsia="de-DE"/>
        </w:rPr>
        <w:t>and identify controls</w:t>
      </w:r>
      <w:r w:rsidR="00BD1FDF" w:rsidRPr="00AC31F8">
        <w:rPr>
          <w:lang w:val="en-GB" w:eastAsia="de-DE"/>
        </w:rPr>
        <w:t>,</w:t>
      </w:r>
      <w:r w:rsidR="009031C8" w:rsidRPr="00AC31F8">
        <w:rPr>
          <w:lang w:val="en-GB" w:eastAsia="de-DE"/>
        </w:rPr>
        <w:t xml:space="preserve"> based on</w:t>
      </w:r>
      <w:r w:rsidR="00BD1FDF" w:rsidRPr="00AC31F8">
        <w:rPr>
          <w:lang w:val="en-GB" w:eastAsia="de-DE"/>
        </w:rPr>
        <w:t xml:space="preserve"> the advice</w:t>
      </w:r>
      <w:r w:rsidR="009031C8" w:rsidRPr="00AC31F8">
        <w:rPr>
          <w:lang w:val="en-GB" w:eastAsia="de-DE"/>
        </w:rPr>
        <w:t xml:space="preserve"> of the supplier</w:t>
      </w:r>
      <w:r w:rsidR="00BD1FDF" w:rsidRPr="00AC31F8">
        <w:rPr>
          <w:lang w:val="en-GB" w:eastAsia="de-DE"/>
        </w:rPr>
        <w:t>,</w:t>
      </w:r>
      <w:r w:rsidR="004B7A6E" w:rsidRPr="00AC31F8">
        <w:rPr>
          <w:lang w:val="en-GB" w:eastAsia="de-DE"/>
        </w:rPr>
        <w:t xml:space="preserve"> to eliminate or at least mitigate the risk to an acceptable level (</w:t>
      </w:r>
      <w:r w:rsidR="00B25CE4" w:rsidRPr="00AC31F8">
        <w:rPr>
          <w:lang w:val="en-GB"/>
        </w:rPr>
        <w:t>ISPE, 2008, p.</w:t>
      </w:r>
      <w:r w:rsidR="00B25CE4" w:rsidRPr="00AC31F8">
        <w:rPr>
          <w:lang w:val="en-GB" w:eastAsia="de-DE"/>
        </w:rPr>
        <w:t xml:space="preserve"> </w:t>
      </w:r>
      <w:r w:rsidR="004B7A6E" w:rsidRPr="00AC31F8">
        <w:rPr>
          <w:lang w:val="en-GB" w:eastAsia="de-DE"/>
        </w:rPr>
        <w:t>48</w:t>
      </w:r>
      <w:r w:rsidR="00B25CE4" w:rsidRPr="00AC31F8">
        <w:rPr>
          <w:lang w:val="en-GB" w:eastAsia="de-DE"/>
        </w:rPr>
        <w:t>, p.</w:t>
      </w:r>
      <w:r w:rsidR="004B7A6E" w:rsidRPr="00AC31F8">
        <w:rPr>
          <w:lang w:val="en-GB" w:eastAsia="de-DE"/>
        </w:rPr>
        <w:t xml:space="preserve"> 50</w:t>
      </w:r>
      <w:r w:rsidR="00B25CE4" w:rsidRPr="00AC31F8">
        <w:rPr>
          <w:lang w:val="en-GB" w:eastAsia="de-DE"/>
        </w:rPr>
        <w:t>, p.</w:t>
      </w:r>
      <w:r w:rsidR="00BD1FDF" w:rsidRPr="00AC31F8">
        <w:rPr>
          <w:lang w:val="en-GB" w:eastAsia="de-DE"/>
        </w:rPr>
        <w:t>106</w:t>
      </w:r>
      <w:r w:rsidR="004B7A6E" w:rsidRPr="00AC31F8">
        <w:rPr>
          <w:lang w:val="en-GB" w:eastAsia="de-DE"/>
        </w:rPr>
        <w:t xml:space="preserve">). </w:t>
      </w:r>
      <w:r w:rsidR="0019223F" w:rsidRPr="00AC31F8">
        <w:rPr>
          <w:lang w:val="en-GB" w:eastAsia="de-DE"/>
        </w:rPr>
        <w:t>Appropriate controls</w:t>
      </w:r>
      <w:r w:rsidR="00C911C4" w:rsidRPr="00AC31F8">
        <w:rPr>
          <w:lang w:val="en-GB" w:eastAsia="de-DE"/>
        </w:rPr>
        <w:t>, i.e. quality critical requirements (</w:t>
      </w:r>
      <w:r w:rsidR="00B25CE4" w:rsidRPr="00AC31F8">
        <w:rPr>
          <w:lang w:val="en-GB"/>
        </w:rPr>
        <w:t xml:space="preserve">ISPE, 2008, </w:t>
      </w:r>
      <w:r w:rsidR="00C911C4" w:rsidRPr="00AC31F8">
        <w:rPr>
          <w:lang w:val="en-GB" w:eastAsia="de-DE"/>
        </w:rPr>
        <w:t>p. 164),</w:t>
      </w:r>
      <w:r w:rsidR="0019223F" w:rsidRPr="00AC31F8">
        <w:rPr>
          <w:lang w:val="en-GB" w:eastAsia="de-DE"/>
        </w:rPr>
        <w:t xml:space="preserve"> need then to be implemented</w:t>
      </w:r>
      <w:r w:rsidR="006A4B50" w:rsidRPr="00AC31F8">
        <w:rPr>
          <w:lang w:val="en-GB" w:eastAsia="de-DE"/>
        </w:rPr>
        <w:t xml:space="preserve"> </w:t>
      </w:r>
      <w:r w:rsidR="00B25CE4" w:rsidRPr="00AC31F8">
        <w:rPr>
          <w:lang w:val="en-GB" w:eastAsia="de-DE"/>
        </w:rPr>
        <w:t>(</w:t>
      </w:r>
      <w:r w:rsidR="00B25CE4" w:rsidRPr="00AC31F8">
        <w:rPr>
          <w:lang w:val="en-GB"/>
        </w:rPr>
        <w:t>ISPE, 2008, p</w:t>
      </w:r>
      <w:r w:rsidR="006A4B50" w:rsidRPr="00AC31F8">
        <w:rPr>
          <w:lang w:val="en-GB" w:eastAsia="de-DE"/>
        </w:rPr>
        <w:t>.</w:t>
      </w:r>
      <w:r w:rsidR="00B25CE4" w:rsidRPr="00AC31F8">
        <w:rPr>
          <w:lang w:val="en-GB" w:eastAsia="de-DE"/>
        </w:rPr>
        <w:t xml:space="preserve"> </w:t>
      </w:r>
      <w:r w:rsidR="006A4B50" w:rsidRPr="00AC31F8">
        <w:rPr>
          <w:lang w:val="en-GB" w:eastAsia="de-DE"/>
        </w:rPr>
        <w:t>50</w:t>
      </w:r>
      <w:r w:rsidR="00B25CE4" w:rsidRPr="00AC31F8">
        <w:rPr>
          <w:lang w:val="en-GB" w:eastAsia="de-DE"/>
        </w:rPr>
        <w:t>)</w:t>
      </w:r>
      <w:r w:rsidR="00C72C8C" w:rsidRPr="00AC31F8">
        <w:rPr>
          <w:lang w:val="en-GB" w:eastAsia="de-DE"/>
        </w:rPr>
        <w:t>,</w:t>
      </w:r>
      <w:r w:rsidR="00BD1FDF" w:rsidRPr="00AC31F8">
        <w:rPr>
          <w:lang w:val="en-GB" w:eastAsia="de-DE"/>
        </w:rPr>
        <w:t xml:space="preserve"> e.g. by the supplier</w:t>
      </w:r>
      <w:r w:rsidR="00C72C8C" w:rsidRPr="00AC31F8">
        <w:rPr>
          <w:lang w:val="en-GB" w:eastAsia="de-DE"/>
        </w:rPr>
        <w:t xml:space="preserve"> for additional software functionalities (</w:t>
      </w:r>
      <w:r w:rsidR="00B25CE4" w:rsidRPr="00AC31F8">
        <w:rPr>
          <w:lang w:val="en-GB"/>
        </w:rPr>
        <w:t>ISPE, 2008, p.</w:t>
      </w:r>
      <w:r w:rsidR="00B25CE4" w:rsidRPr="00AC31F8">
        <w:rPr>
          <w:lang w:val="en-GB" w:eastAsia="de-DE"/>
        </w:rPr>
        <w:t xml:space="preserve"> </w:t>
      </w:r>
      <w:r w:rsidR="006A4B50" w:rsidRPr="00AC31F8">
        <w:rPr>
          <w:lang w:val="en-GB" w:eastAsia="de-DE"/>
        </w:rPr>
        <w:t>19</w:t>
      </w:r>
      <w:r w:rsidR="00C72C8C" w:rsidRPr="00AC31F8">
        <w:rPr>
          <w:lang w:val="en-GB" w:eastAsia="de-DE"/>
        </w:rPr>
        <w:t>)</w:t>
      </w:r>
      <w:r w:rsidR="0019223F" w:rsidRPr="00AC31F8">
        <w:rPr>
          <w:lang w:val="en-GB" w:eastAsia="de-DE"/>
        </w:rPr>
        <w:t xml:space="preserve"> and verified (</w:t>
      </w:r>
      <w:r w:rsidR="00B25CE4" w:rsidRPr="00AC31F8">
        <w:rPr>
          <w:lang w:val="en-GB"/>
        </w:rPr>
        <w:t>ISPE, 2008, p</w:t>
      </w:r>
      <w:r w:rsidR="0019223F" w:rsidRPr="00AC31F8">
        <w:rPr>
          <w:lang w:val="en-GB" w:eastAsia="de-DE"/>
        </w:rPr>
        <w:t>.</w:t>
      </w:r>
      <w:r w:rsidR="00B25CE4" w:rsidRPr="00AC31F8">
        <w:rPr>
          <w:lang w:val="en-GB" w:eastAsia="de-DE"/>
        </w:rPr>
        <w:t xml:space="preserve"> </w:t>
      </w:r>
      <w:r w:rsidR="0019223F" w:rsidRPr="00AC31F8">
        <w:rPr>
          <w:lang w:val="en-GB" w:eastAsia="de-DE"/>
        </w:rPr>
        <w:t>50)</w:t>
      </w:r>
      <w:r w:rsidR="00BD1FDF" w:rsidRPr="00AC31F8">
        <w:rPr>
          <w:lang w:val="en-GB" w:eastAsia="de-DE"/>
        </w:rPr>
        <w:t xml:space="preserve"> e.g. in the OQ process (</w:t>
      </w:r>
      <w:r w:rsidR="00B25CE4" w:rsidRPr="00AC31F8">
        <w:rPr>
          <w:lang w:val="en-GB"/>
        </w:rPr>
        <w:t>ISPE, 2008, p</w:t>
      </w:r>
      <w:r w:rsidR="00BD1FDF" w:rsidRPr="00AC31F8">
        <w:rPr>
          <w:lang w:val="en-GB" w:eastAsia="de-DE"/>
        </w:rPr>
        <w:t>.</w:t>
      </w:r>
      <w:r w:rsidR="00B25CE4" w:rsidRPr="00AC31F8">
        <w:rPr>
          <w:lang w:val="en-GB" w:eastAsia="de-DE"/>
        </w:rPr>
        <w:t xml:space="preserve"> </w:t>
      </w:r>
      <w:r w:rsidR="00BD1FDF" w:rsidRPr="00AC31F8">
        <w:rPr>
          <w:lang w:val="en-GB" w:eastAsia="de-DE"/>
        </w:rPr>
        <w:t>38)</w:t>
      </w:r>
      <w:r w:rsidR="0019223F" w:rsidRPr="00AC31F8">
        <w:rPr>
          <w:lang w:val="en-GB" w:eastAsia="de-DE"/>
        </w:rPr>
        <w:t>.</w:t>
      </w:r>
      <w:r w:rsidR="009031C8" w:rsidRPr="00AC31F8">
        <w:rPr>
          <w:lang w:val="en-GB" w:eastAsia="de-DE"/>
        </w:rPr>
        <w:t xml:space="preserve"> </w:t>
      </w:r>
    </w:p>
    <w:p w14:paraId="358E04F8" w14:textId="00A183EB" w:rsidR="00E75B39" w:rsidRPr="00AC31F8" w:rsidRDefault="0071176C" w:rsidP="00417554">
      <w:pPr>
        <w:rPr>
          <w:lang w:val="en-GB" w:eastAsia="de-DE"/>
        </w:rPr>
      </w:pPr>
      <w:r w:rsidRPr="00AC31F8">
        <w:rPr>
          <w:lang w:val="en-GB" w:eastAsia="de-DE"/>
        </w:rPr>
        <w:t>As the goal of OQ is the documented verification of software functionalities (</w:t>
      </w:r>
      <w:r w:rsidR="00B25CE4" w:rsidRPr="00AC31F8">
        <w:rPr>
          <w:lang w:val="en-GB"/>
        </w:rPr>
        <w:t>ISPE, 2008, p</w:t>
      </w:r>
      <w:r w:rsidRPr="00AC31F8">
        <w:rPr>
          <w:lang w:val="en-GB" w:eastAsia="de-DE"/>
        </w:rPr>
        <w:t>.38</w:t>
      </w:r>
      <w:r w:rsidR="00B25CE4" w:rsidRPr="00AC31F8">
        <w:rPr>
          <w:lang w:val="en-GB" w:eastAsia="de-DE"/>
        </w:rPr>
        <w:t xml:space="preserve">, </w:t>
      </w:r>
      <w:r w:rsidRPr="00AC31F8">
        <w:rPr>
          <w:lang w:val="en-GB" w:eastAsia="de-DE"/>
        </w:rPr>
        <w:t>p</w:t>
      </w:r>
      <w:r w:rsidR="00B25CE4" w:rsidRPr="00AC31F8">
        <w:rPr>
          <w:lang w:val="en-GB" w:eastAsia="de-DE"/>
        </w:rPr>
        <w:t xml:space="preserve">. </w:t>
      </w:r>
      <w:r w:rsidRPr="00AC31F8">
        <w:rPr>
          <w:lang w:val="en-GB" w:eastAsia="de-DE"/>
        </w:rPr>
        <w:t>212),</w:t>
      </w:r>
      <w:r w:rsidR="004B7A6E" w:rsidRPr="00AC31F8">
        <w:rPr>
          <w:lang w:val="en-GB" w:eastAsia="de-DE"/>
        </w:rPr>
        <w:t xml:space="preserve"> it is important to take the identified risks</w:t>
      </w:r>
      <w:r w:rsidR="00FF767B" w:rsidRPr="00AC31F8">
        <w:rPr>
          <w:lang w:val="en-GB" w:eastAsia="de-DE"/>
        </w:rPr>
        <w:t>, their risk level</w:t>
      </w:r>
      <w:r w:rsidR="009A679B" w:rsidRPr="00AC31F8">
        <w:rPr>
          <w:lang w:val="en-GB" w:eastAsia="de-DE"/>
        </w:rPr>
        <w:t xml:space="preserve"> and the defined control measures</w:t>
      </w:r>
      <w:r w:rsidR="004B7A6E" w:rsidRPr="00AC31F8">
        <w:rPr>
          <w:lang w:val="en-GB" w:eastAsia="de-DE"/>
        </w:rPr>
        <w:t xml:space="preserve"> in respect </w:t>
      </w:r>
      <w:r w:rsidR="009A679B" w:rsidRPr="00AC31F8">
        <w:rPr>
          <w:lang w:val="en-GB" w:eastAsia="de-DE"/>
        </w:rPr>
        <w:t>to</w:t>
      </w:r>
      <w:r w:rsidR="004B7A6E" w:rsidRPr="00AC31F8">
        <w:rPr>
          <w:lang w:val="en-GB" w:eastAsia="de-DE"/>
        </w:rPr>
        <w:t xml:space="preserve"> software functionalities into account</w:t>
      </w:r>
      <w:r w:rsidR="00943067" w:rsidRPr="00AC31F8">
        <w:rPr>
          <w:lang w:val="en-GB" w:eastAsia="de-DE"/>
        </w:rPr>
        <w:t xml:space="preserve"> (</w:t>
      </w:r>
      <w:r w:rsidR="00B25CE4" w:rsidRPr="00AC31F8">
        <w:rPr>
          <w:lang w:val="en-GB"/>
        </w:rPr>
        <w:t>ISPE, 2008, p</w:t>
      </w:r>
      <w:r w:rsidR="00943067" w:rsidRPr="00AC31F8">
        <w:rPr>
          <w:lang w:val="en-GB" w:eastAsia="de-DE"/>
        </w:rPr>
        <w:t>.</w:t>
      </w:r>
      <w:r w:rsidR="00B25CE4" w:rsidRPr="00AC31F8">
        <w:rPr>
          <w:lang w:val="en-GB" w:eastAsia="de-DE"/>
        </w:rPr>
        <w:t xml:space="preserve"> </w:t>
      </w:r>
      <w:r w:rsidR="00943067" w:rsidRPr="00AC31F8">
        <w:rPr>
          <w:lang w:val="en-GB" w:eastAsia="de-DE"/>
        </w:rPr>
        <w:t>50).</w:t>
      </w:r>
      <w:r w:rsidR="004B7A6E" w:rsidRPr="00AC31F8">
        <w:rPr>
          <w:lang w:val="en-GB" w:eastAsia="de-DE"/>
        </w:rPr>
        <w:t xml:space="preserve"> </w:t>
      </w:r>
      <w:r w:rsidR="00943067" w:rsidRPr="00AC31F8">
        <w:rPr>
          <w:lang w:val="en-GB" w:eastAsia="de-DE"/>
        </w:rPr>
        <w:t>T</w:t>
      </w:r>
      <w:r w:rsidR="009A679B" w:rsidRPr="00AC31F8">
        <w:rPr>
          <w:lang w:val="en-GB" w:eastAsia="de-DE"/>
        </w:rPr>
        <w:t>he specific level of</w:t>
      </w:r>
      <w:r w:rsidR="00FF767B" w:rsidRPr="00AC31F8">
        <w:rPr>
          <w:lang w:val="en-GB" w:eastAsia="de-DE"/>
        </w:rPr>
        <w:t xml:space="preserve"> test efforts should than be determined according to the risk level and the system impact (</w:t>
      </w:r>
      <w:r w:rsidR="00B25CE4" w:rsidRPr="00AC31F8">
        <w:rPr>
          <w:lang w:val="en-GB"/>
        </w:rPr>
        <w:t>ISPE, 2008, p</w:t>
      </w:r>
      <w:r w:rsidR="00FF767B" w:rsidRPr="00AC31F8">
        <w:rPr>
          <w:lang w:val="en-GB" w:eastAsia="de-DE"/>
        </w:rPr>
        <w:t>.</w:t>
      </w:r>
      <w:r w:rsidR="00B25CE4" w:rsidRPr="00AC31F8">
        <w:rPr>
          <w:lang w:val="en-GB" w:eastAsia="de-DE"/>
        </w:rPr>
        <w:t xml:space="preserve"> </w:t>
      </w:r>
      <w:r w:rsidR="00FF767B" w:rsidRPr="00AC31F8">
        <w:rPr>
          <w:lang w:val="en-GB" w:eastAsia="de-DE"/>
        </w:rPr>
        <w:t>50)</w:t>
      </w:r>
      <w:r w:rsidR="009031C8" w:rsidRPr="00AC31F8">
        <w:rPr>
          <w:lang w:val="en-GB" w:eastAsia="de-DE"/>
        </w:rPr>
        <w:t xml:space="preserve"> and </w:t>
      </w:r>
      <w:r w:rsidR="009031C8" w:rsidRPr="00AC31F8">
        <w:rPr>
          <w:lang w:val="en-GB" w:eastAsia="de-DE"/>
        </w:rPr>
        <w:lastRenderedPageBreak/>
        <w:t>the controls themselves might be subject to the OQs (</w:t>
      </w:r>
      <w:r w:rsidR="00B25CE4" w:rsidRPr="00AC31F8">
        <w:rPr>
          <w:lang w:val="en-GB"/>
        </w:rPr>
        <w:t>ISPE, 2008, p.</w:t>
      </w:r>
      <w:r w:rsidR="00B25CE4" w:rsidRPr="00AC31F8">
        <w:rPr>
          <w:lang w:val="en-GB" w:eastAsia="de-DE"/>
        </w:rPr>
        <w:t xml:space="preserve"> </w:t>
      </w:r>
      <w:r w:rsidR="009031C8" w:rsidRPr="00AC31F8">
        <w:rPr>
          <w:lang w:val="en-GB" w:eastAsia="de-DE"/>
        </w:rPr>
        <w:t>38).</w:t>
      </w:r>
      <w:r w:rsidR="00D06805" w:rsidRPr="00AC31F8">
        <w:rPr>
          <w:lang w:val="en-GB" w:eastAsia="de-DE"/>
        </w:rPr>
        <w:t xml:space="preserve"> </w:t>
      </w:r>
      <w:r w:rsidR="00BD1FDF" w:rsidRPr="00AC31F8">
        <w:rPr>
          <w:lang w:val="en-GB" w:eastAsia="de-DE"/>
        </w:rPr>
        <w:t>The risk assessment documentation needs finally be app</w:t>
      </w:r>
      <w:r w:rsidR="00BA5559" w:rsidRPr="00AC31F8">
        <w:rPr>
          <w:lang w:val="en-GB" w:eastAsia="de-DE"/>
        </w:rPr>
        <w:t>r</w:t>
      </w:r>
      <w:r w:rsidR="00BD1FDF" w:rsidRPr="00AC31F8">
        <w:rPr>
          <w:lang w:val="en-GB" w:eastAsia="de-DE"/>
        </w:rPr>
        <w:t>oved by the system owner and/or the quality unit (</w:t>
      </w:r>
      <w:r w:rsidR="00B25CE4" w:rsidRPr="00AC31F8">
        <w:rPr>
          <w:lang w:val="en-GB"/>
        </w:rPr>
        <w:t>ISPE, 2008, p.</w:t>
      </w:r>
      <w:r w:rsidR="00B25CE4" w:rsidRPr="00AC31F8">
        <w:rPr>
          <w:lang w:val="en-GB" w:eastAsia="de-DE"/>
        </w:rPr>
        <w:t xml:space="preserve"> </w:t>
      </w:r>
      <w:r w:rsidR="00BD1FDF" w:rsidRPr="00AC31F8">
        <w:rPr>
          <w:lang w:val="en-GB" w:eastAsia="de-DE"/>
        </w:rPr>
        <w:t>106)</w:t>
      </w:r>
      <w:r w:rsidR="00B25CE4" w:rsidRPr="00AC31F8">
        <w:rPr>
          <w:lang w:val="en-GB" w:eastAsia="de-DE"/>
        </w:rPr>
        <w:t>.</w:t>
      </w:r>
    </w:p>
    <w:p w14:paraId="24617A7B" w14:textId="77777777" w:rsidR="00E75B39" w:rsidRPr="00AC31F8"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238897"/>
      <w:r w:rsidRPr="00AC31F8">
        <w:rPr>
          <w:lang w:val="en-GB"/>
        </w:rPr>
        <w:t>Specification- and Test Management</w:t>
      </w:r>
      <w:bookmarkEnd w:id="89"/>
      <w:bookmarkEnd w:id="90"/>
      <w:bookmarkEnd w:id="91"/>
      <w:bookmarkEnd w:id="92"/>
      <w:bookmarkEnd w:id="93"/>
    </w:p>
    <w:p w14:paraId="62EDC9C7" w14:textId="20769D1A" w:rsidR="00492866" w:rsidRPr="00AC31F8" w:rsidRDefault="00492866" w:rsidP="004129B2">
      <w:pPr>
        <w:rPr>
          <w:lang w:val="en-GB"/>
        </w:rPr>
      </w:pPr>
      <w:r w:rsidRPr="00AC31F8">
        <w:rPr>
          <w:lang w:val="en-GB"/>
        </w:rPr>
        <w:t xml:space="preserve">Next to the </w:t>
      </w:r>
      <w:r w:rsidR="00823FF3" w:rsidRPr="00AC31F8">
        <w:rPr>
          <w:lang w:val="en-GB"/>
        </w:rPr>
        <w:t>quality</w:t>
      </w:r>
      <w:r w:rsidRPr="00AC31F8">
        <w:rPr>
          <w:lang w:val="en-GB"/>
        </w:rPr>
        <w:t xml:space="preserve"> </w:t>
      </w:r>
      <w:r w:rsidR="00823FF3" w:rsidRPr="00AC31F8">
        <w:rPr>
          <w:lang w:val="en-GB"/>
        </w:rPr>
        <w:t>risk</w:t>
      </w:r>
      <w:r w:rsidRPr="00AC31F8">
        <w:rPr>
          <w:lang w:val="en-GB"/>
        </w:rPr>
        <w:t xml:space="preserve"> </w:t>
      </w:r>
      <w:r w:rsidR="00823FF3" w:rsidRPr="00AC31F8">
        <w:rPr>
          <w:lang w:val="en-GB"/>
        </w:rPr>
        <w:t>assessment</w:t>
      </w:r>
      <w:r w:rsidRPr="00AC31F8">
        <w:rPr>
          <w:lang w:val="en-GB"/>
        </w:rPr>
        <w:t>, there are other</w:t>
      </w:r>
      <w:r w:rsidR="004129B2" w:rsidRPr="00AC31F8">
        <w:rPr>
          <w:lang w:val="en-GB"/>
        </w:rPr>
        <w:t xml:space="preserve"> OQ</w:t>
      </w:r>
      <w:r w:rsidRPr="00AC31F8">
        <w:rPr>
          <w:lang w:val="en-GB"/>
        </w:rPr>
        <w:t xml:space="preserve"> supporting processes to be considered for a custom application</w:t>
      </w:r>
      <w:r w:rsidR="005017F1" w:rsidRPr="00AC31F8">
        <w:rPr>
          <w:lang w:val="en-GB"/>
        </w:rPr>
        <w:t xml:space="preserve"> (</w:t>
      </w:r>
      <w:r w:rsidR="00B25CE4" w:rsidRPr="00AC31F8">
        <w:rPr>
          <w:lang w:val="en-GB"/>
        </w:rPr>
        <w:t xml:space="preserve">ISPE, 2008, p. </w:t>
      </w:r>
      <w:r w:rsidR="005017F1" w:rsidRPr="00AC31F8">
        <w:rPr>
          <w:lang w:val="en-GB"/>
        </w:rPr>
        <w:t>32)</w:t>
      </w:r>
      <w:r w:rsidRPr="00AC31F8">
        <w:rPr>
          <w:lang w:val="en-GB"/>
        </w:rPr>
        <w:t>. They include</w:t>
      </w:r>
      <w:r w:rsidR="00033853" w:rsidRPr="00AC31F8">
        <w:rPr>
          <w:lang w:val="en-GB"/>
        </w:rPr>
        <w:t>:</w:t>
      </w:r>
      <w:r w:rsidRPr="00AC31F8">
        <w:rPr>
          <w:lang w:val="en-GB"/>
        </w:rPr>
        <w:t xml:space="preserve"> </w:t>
      </w:r>
    </w:p>
    <w:p w14:paraId="29BF7193" w14:textId="34613525" w:rsidR="005017F1" w:rsidRPr="00AC31F8" w:rsidRDefault="00E124AC" w:rsidP="004129B2">
      <w:pPr>
        <w:pStyle w:val="ListParagraph"/>
        <w:numPr>
          <w:ilvl w:val="0"/>
          <w:numId w:val="14"/>
        </w:numPr>
        <w:rPr>
          <w:lang w:val="en-GB"/>
        </w:rPr>
      </w:pPr>
      <w:r w:rsidRPr="00AC31F8">
        <w:rPr>
          <w:b/>
          <w:bCs/>
          <w:lang w:val="en-GB"/>
        </w:rPr>
        <w:t>Change management</w:t>
      </w:r>
      <w:r w:rsidR="00A14878" w:rsidRPr="00AC31F8">
        <w:rPr>
          <w:b/>
          <w:bCs/>
          <w:lang w:val="en-GB"/>
        </w:rPr>
        <w:t xml:space="preserve"> process</w:t>
      </w:r>
      <w:r w:rsidR="00361CFD" w:rsidRPr="00AC31F8">
        <w:rPr>
          <w:rStyle w:val="FootnoteReference"/>
          <w:lang w:val="en-GB"/>
        </w:rPr>
        <w:footnoteReference w:id="3"/>
      </w:r>
      <w:r w:rsidRPr="00AC31F8">
        <w:rPr>
          <w:b/>
          <w:bCs/>
          <w:lang w:val="en-GB"/>
        </w:rPr>
        <w:t>:</w:t>
      </w:r>
      <w:r w:rsidRPr="00AC31F8">
        <w:rPr>
          <w:lang w:val="en-GB"/>
        </w:rPr>
        <w:t xml:space="preserve"> </w:t>
      </w:r>
      <w:r w:rsidR="005017F1" w:rsidRPr="00AC31F8">
        <w:rPr>
          <w:lang w:val="en-GB"/>
        </w:rPr>
        <w:t>“Change management procedures should</w:t>
      </w:r>
      <w:r w:rsidR="00E53AC2" w:rsidRPr="00AC31F8">
        <w:rPr>
          <w:lang w:val="en-GB"/>
        </w:rPr>
        <w:t xml:space="preserve"> also</w:t>
      </w:r>
      <w:r w:rsidR="005017F1" w:rsidRPr="00AC31F8">
        <w:rPr>
          <w:lang w:val="en-GB"/>
        </w:rPr>
        <w:t xml:space="preserve"> be established. The point at which change management is introduced should be defined. Appropriate change processes should be applied to both project and operational phases.” </w:t>
      </w:r>
      <w:r w:rsidR="00EC33EB" w:rsidRPr="00AC31F8">
        <w:rPr>
          <w:lang w:val="en-GB"/>
        </w:rPr>
        <w:t>(</w:t>
      </w:r>
      <w:r w:rsidR="00B25CE4" w:rsidRPr="00AC31F8">
        <w:rPr>
          <w:lang w:val="en-GB"/>
        </w:rPr>
        <w:t>ISPE, 2008, p</w:t>
      </w:r>
      <w:r w:rsidR="005017F1" w:rsidRPr="00AC31F8">
        <w:rPr>
          <w:lang w:val="en-GB"/>
        </w:rPr>
        <w:t>.</w:t>
      </w:r>
      <w:r w:rsidR="00B25CE4" w:rsidRPr="00AC31F8">
        <w:rPr>
          <w:lang w:val="en-GB"/>
        </w:rPr>
        <w:t xml:space="preserve"> </w:t>
      </w:r>
      <w:r w:rsidR="005017F1" w:rsidRPr="00AC31F8">
        <w:rPr>
          <w:lang w:val="en-GB"/>
        </w:rPr>
        <w:t>32</w:t>
      </w:r>
      <w:r w:rsidR="00EC33EB" w:rsidRPr="00AC31F8">
        <w:rPr>
          <w:lang w:val="en-GB"/>
        </w:rPr>
        <w:t>)</w:t>
      </w:r>
      <w:r w:rsidR="00500BA4" w:rsidRPr="00AC31F8">
        <w:rPr>
          <w:lang w:val="en-GB"/>
        </w:rPr>
        <w:t>.</w:t>
      </w:r>
      <w:r w:rsidR="00EC33EB" w:rsidRPr="00AC31F8">
        <w:rPr>
          <w:lang w:val="en-GB"/>
        </w:rPr>
        <w:t xml:space="preserve"> W</w:t>
      </w:r>
      <w:r w:rsidR="00A13503" w:rsidRPr="00AC31F8">
        <w:rPr>
          <w:lang w:val="en-GB"/>
        </w:rPr>
        <w:t xml:space="preserve">hile performing OQ no </w:t>
      </w:r>
      <w:r w:rsidR="00D53FCB" w:rsidRPr="00AC31F8">
        <w:rPr>
          <w:lang w:val="en-GB"/>
        </w:rPr>
        <w:t>change of the software is expected, as it is done on the version for which in a previous step the IQ were performed and approved</w:t>
      </w:r>
      <w:r w:rsidR="00EC33EB" w:rsidRPr="00AC31F8">
        <w:rPr>
          <w:lang w:val="en-GB"/>
        </w:rPr>
        <w:t xml:space="preserve"> (</w:t>
      </w:r>
      <w:r w:rsidR="00B25CE4" w:rsidRPr="00AC31F8">
        <w:rPr>
          <w:lang w:val="en-GB"/>
        </w:rPr>
        <w:t>ISPE, 2008, p</w:t>
      </w:r>
      <w:r w:rsidR="00EC33EB" w:rsidRPr="00AC31F8">
        <w:rPr>
          <w:lang w:val="en-GB"/>
        </w:rPr>
        <w:t>.</w:t>
      </w:r>
      <w:r w:rsidR="00B25CE4" w:rsidRPr="00AC31F8">
        <w:rPr>
          <w:lang w:val="en-GB"/>
        </w:rPr>
        <w:t xml:space="preserve"> </w:t>
      </w:r>
      <w:r w:rsidR="00EC33EB" w:rsidRPr="00AC31F8">
        <w:rPr>
          <w:lang w:val="en-GB"/>
        </w:rPr>
        <w:t>209)</w:t>
      </w:r>
      <w:r w:rsidR="00D53FCB" w:rsidRPr="00AC31F8">
        <w:rPr>
          <w:lang w:val="en-GB"/>
        </w:rPr>
        <w:t xml:space="preserve">. Therefore, the change management process will </w:t>
      </w:r>
      <w:r w:rsidR="00500BA4" w:rsidRPr="00AC31F8">
        <w:rPr>
          <w:lang w:val="en-GB"/>
        </w:rPr>
        <w:t>only be considered in the sense, that the tester has to state on which version the OQ is performed</w:t>
      </w:r>
      <w:r w:rsidR="00D53FCB" w:rsidRPr="00AC31F8">
        <w:rPr>
          <w:lang w:val="en-GB"/>
        </w:rPr>
        <w:t>.</w:t>
      </w:r>
      <w:r w:rsidR="00500BA4" w:rsidRPr="00AC31F8">
        <w:rPr>
          <w:lang w:val="en-GB"/>
        </w:rPr>
        <w:t xml:space="preserve"> </w:t>
      </w:r>
      <w:r w:rsidR="002D64DE" w:rsidRPr="00AC31F8">
        <w:rPr>
          <w:lang w:val="en-GB"/>
        </w:rPr>
        <w:br/>
      </w:r>
      <w:r w:rsidR="00361CFD" w:rsidRPr="00AC31F8">
        <w:rPr>
          <w:lang w:val="en-GB"/>
        </w:rPr>
        <w:t xml:space="preserve">An OQ Result might be, that the software under test did not pass this qualification. </w:t>
      </w:r>
      <w:r w:rsidR="002D64DE" w:rsidRPr="00AC31F8">
        <w:rPr>
          <w:lang w:val="en-GB"/>
        </w:rPr>
        <w:t>Normally, that</w:t>
      </w:r>
      <w:r w:rsidR="00361CFD" w:rsidRPr="00AC31F8">
        <w:rPr>
          <w:lang w:val="en-GB"/>
        </w:rPr>
        <w:t xml:space="preserve"> will </w:t>
      </w:r>
      <w:r w:rsidR="002D64DE" w:rsidRPr="00AC31F8">
        <w:rPr>
          <w:lang w:val="en-GB"/>
        </w:rPr>
        <w:t>r</w:t>
      </w:r>
      <w:r w:rsidR="00361CFD" w:rsidRPr="00AC31F8">
        <w:rPr>
          <w:lang w:val="en-GB"/>
        </w:rPr>
        <w:t>esult in a new version of the software, as a fix will have to be introduced. This new version will again be submitted to an IQ and an OQ</w:t>
      </w:r>
      <w:r w:rsidR="002954A2" w:rsidRPr="00AC31F8">
        <w:rPr>
          <w:lang w:val="en-GB"/>
        </w:rPr>
        <w:t xml:space="preserve"> (</w:t>
      </w:r>
      <w:r w:rsidR="002954A2" w:rsidRPr="00AC31F8">
        <w:rPr>
          <w:lang w:val="en-GB"/>
        </w:rPr>
        <w:fldChar w:fldCharType="begin"/>
      </w:r>
      <w:r w:rsidR="002954A2" w:rsidRPr="00AC31F8">
        <w:rPr>
          <w:lang w:val="en-GB"/>
        </w:rPr>
        <w:instrText xml:space="preserve"> REF _Ref45813566 \h </w:instrText>
      </w:r>
      <w:r w:rsidR="004129B2" w:rsidRPr="00AC31F8">
        <w:rPr>
          <w:lang w:val="en-GB"/>
        </w:rPr>
        <w:instrText xml:space="preserve"> \* MERGEFORMAT </w:instrText>
      </w:r>
      <w:r w:rsidR="002954A2" w:rsidRPr="00AC31F8">
        <w:rPr>
          <w:lang w:val="en-GB"/>
        </w:rPr>
      </w:r>
      <w:r w:rsidR="002954A2" w:rsidRPr="00AC31F8">
        <w:rPr>
          <w:lang w:val="en-GB"/>
        </w:rPr>
        <w:fldChar w:fldCharType="separate"/>
      </w:r>
      <w:r w:rsidR="00854BE3" w:rsidRPr="00AC31F8">
        <w:rPr>
          <w:lang w:val="en-GB"/>
        </w:rPr>
        <w:t xml:space="preserve">Figure </w:t>
      </w:r>
      <w:r w:rsidR="00854BE3" w:rsidRPr="00AC31F8">
        <w:rPr>
          <w:noProof/>
          <w:lang w:val="en-GB"/>
        </w:rPr>
        <w:t>3</w:t>
      </w:r>
      <w:r w:rsidR="002954A2" w:rsidRPr="00AC31F8">
        <w:rPr>
          <w:lang w:val="en-GB"/>
        </w:rPr>
        <w:fldChar w:fldCharType="end"/>
      </w:r>
      <w:r w:rsidR="002954A2" w:rsidRPr="00AC31F8">
        <w:rPr>
          <w:lang w:val="en-GB"/>
        </w:rPr>
        <w:t>)</w:t>
      </w:r>
      <w:r w:rsidR="00361CFD" w:rsidRPr="00AC31F8">
        <w:rPr>
          <w:lang w:val="en-GB"/>
        </w:rPr>
        <w:t>, during which the</w:t>
      </w:r>
      <w:r w:rsidR="002D64DE" w:rsidRPr="00AC31F8">
        <w:rPr>
          <w:lang w:val="en-GB"/>
        </w:rPr>
        <w:t xml:space="preserve"> approved</w:t>
      </w:r>
      <w:r w:rsidR="00361CFD" w:rsidRPr="00AC31F8">
        <w:rPr>
          <w:lang w:val="en-GB"/>
        </w:rPr>
        <w:t xml:space="preserve"> tests will be re-run by documenting the new software version</w:t>
      </w:r>
      <w:r w:rsidR="00A34FEB" w:rsidRPr="00AC31F8">
        <w:rPr>
          <w:lang w:val="en-GB"/>
        </w:rPr>
        <w:t xml:space="preserve">. </w:t>
      </w:r>
      <w:r w:rsidR="00361CFD" w:rsidRPr="00AC31F8">
        <w:rPr>
          <w:lang w:val="en-GB"/>
        </w:rPr>
        <w:t xml:space="preserve"> </w:t>
      </w:r>
    </w:p>
    <w:p w14:paraId="04C42264" w14:textId="796554E5" w:rsidR="00492866" w:rsidRPr="00AC31F8" w:rsidRDefault="005017F1" w:rsidP="004129B2">
      <w:pPr>
        <w:pStyle w:val="ListParagraph"/>
        <w:numPr>
          <w:ilvl w:val="0"/>
          <w:numId w:val="14"/>
        </w:numPr>
        <w:rPr>
          <w:lang w:val="en-GB"/>
        </w:rPr>
      </w:pPr>
      <w:r w:rsidRPr="00AC31F8">
        <w:rPr>
          <w:b/>
          <w:bCs/>
          <w:lang w:val="en-GB"/>
        </w:rPr>
        <w:t>Configuration management:</w:t>
      </w:r>
      <w:r w:rsidRPr="00AC31F8">
        <w:rPr>
          <w:lang w:val="en-GB"/>
        </w:rPr>
        <w:t xml:space="preserve"> “Appropriate configuration management processes should be established such that a computerized system and all its constituent components can be identified and defined at any point” (</w:t>
      </w:r>
      <w:r w:rsidR="00B25CE4" w:rsidRPr="00AC31F8">
        <w:rPr>
          <w:lang w:val="en-GB"/>
        </w:rPr>
        <w:t xml:space="preserve">ISPE, 2008, </w:t>
      </w:r>
      <w:r w:rsidRPr="00AC31F8">
        <w:rPr>
          <w:lang w:val="en-GB"/>
        </w:rPr>
        <w:t>p.</w:t>
      </w:r>
      <w:r w:rsidR="00B25CE4" w:rsidRPr="00AC31F8">
        <w:rPr>
          <w:lang w:val="en-GB"/>
        </w:rPr>
        <w:t xml:space="preserve"> </w:t>
      </w:r>
      <w:r w:rsidRPr="00AC31F8">
        <w:rPr>
          <w:lang w:val="en-GB"/>
        </w:rPr>
        <w:t>32)</w:t>
      </w:r>
      <w:r w:rsidR="00D53FCB" w:rsidRPr="00AC31F8">
        <w:rPr>
          <w:lang w:val="en-GB"/>
        </w:rPr>
        <w:t>. Bringing this back to the level of the OQ process, it has</w:t>
      </w:r>
      <w:r w:rsidR="00413411" w:rsidRPr="00AC31F8">
        <w:rPr>
          <w:lang w:val="en-GB"/>
        </w:rPr>
        <w:t xml:space="preserve"> to</w:t>
      </w:r>
      <w:r w:rsidR="00D53FCB" w:rsidRPr="00AC31F8">
        <w:rPr>
          <w:lang w:val="en-GB"/>
        </w:rPr>
        <w:t xml:space="preserve"> be clearly stated on</w:t>
      </w:r>
      <w:r w:rsidR="00EC33EB" w:rsidRPr="00AC31F8">
        <w:rPr>
          <w:lang w:val="en-GB"/>
        </w:rPr>
        <w:t xml:space="preserve"> which version of the software the OQ is performed</w:t>
      </w:r>
      <w:r w:rsidR="009A5A0C" w:rsidRPr="00AC31F8">
        <w:rPr>
          <w:lang w:val="en-GB"/>
        </w:rPr>
        <w:t>, i.e. the same version as the preceding IQs (</w:t>
      </w:r>
      <w:r w:rsidR="00B25CE4" w:rsidRPr="00AC31F8">
        <w:rPr>
          <w:lang w:val="en-GB"/>
        </w:rPr>
        <w:t>ISPE, 2008, p</w:t>
      </w:r>
      <w:r w:rsidR="009A5A0C" w:rsidRPr="00AC31F8">
        <w:rPr>
          <w:lang w:val="en-GB"/>
        </w:rPr>
        <w:t>.</w:t>
      </w:r>
      <w:r w:rsidR="00B25CE4" w:rsidRPr="00AC31F8">
        <w:rPr>
          <w:lang w:val="en-GB"/>
        </w:rPr>
        <w:t xml:space="preserve"> </w:t>
      </w:r>
      <w:r w:rsidR="009A5A0C" w:rsidRPr="00AC31F8">
        <w:rPr>
          <w:lang w:val="en-GB"/>
        </w:rPr>
        <w:t>209)</w:t>
      </w:r>
      <w:r w:rsidR="00EC33EB" w:rsidRPr="00AC31F8">
        <w:rPr>
          <w:lang w:val="en-GB"/>
        </w:rPr>
        <w:t>.</w:t>
      </w:r>
      <w:r w:rsidR="00D53FCB" w:rsidRPr="00AC31F8">
        <w:rPr>
          <w:lang w:val="en-GB"/>
        </w:rPr>
        <w:t xml:space="preserve"> </w:t>
      </w:r>
    </w:p>
    <w:p w14:paraId="1FF1088C" w14:textId="59E76764" w:rsidR="00CE6F27" w:rsidRPr="00AC31F8" w:rsidRDefault="00CE6F27" w:rsidP="004129B2">
      <w:pPr>
        <w:pStyle w:val="ListParagraph"/>
        <w:numPr>
          <w:ilvl w:val="0"/>
          <w:numId w:val="14"/>
        </w:numPr>
        <w:rPr>
          <w:lang w:val="en-GB"/>
        </w:rPr>
      </w:pPr>
      <w:r w:rsidRPr="00AC31F8">
        <w:rPr>
          <w:b/>
          <w:bCs/>
          <w:lang w:val="en-GB"/>
        </w:rPr>
        <w:t xml:space="preserve">Traceability </w:t>
      </w:r>
      <w:r w:rsidRPr="00AC31F8">
        <w:rPr>
          <w:lang w:val="en-GB"/>
        </w:rPr>
        <w:t xml:space="preserve">is the process to ensure that requirements are covered and traced to the corresponding functional specifications and design components, which then </w:t>
      </w:r>
      <w:r w:rsidR="006A30CF" w:rsidRPr="00AC31F8">
        <w:rPr>
          <w:lang w:val="en-GB"/>
        </w:rPr>
        <w:t>must</w:t>
      </w:r>
      <w:r w:rsidRPr="00AC31F8">
        <w:rPr>
          <w:lang w:val="en-GB"/>
        </w:rPr>
        <w:t xml:space="preserve"> be linked further to the appropriate verification</w:t>
      </w:r>
      <w:r w:rsidR="00404EF4" w:rsidRPr="00AC31F8">
        <w:rPr>
          <w:lang w:val="en-GB"/>
        </w:rPr>
        <w:t xml:space="preserve"> (</w:t>
      </w:r>
      <w:r w:rsidR="00B25CE4" w:rsidRPr="00AC31F8">
        <w:rPr>
          <w:lang w:val="en-GB"/>
        </w:rPr>
        <w:t>ISPE, 2008, p</w:t>
      </w:r>
      <w:r w:rsidR="00404EF4" w:rsidRPr="00AC31F8">
        <w:rPr>
          <w:lang w:val="en-GB"/>
        </w:rPr>
        <w:t>.</w:t>
      </w:r>
      <w:r w:rsidR="00B25CE4" w:rsidRPr="00AC31F8">
        <w:rPr>
          <w:lang w:val="en-GB"/>
        </w:rPr>
        <w:t xml:space="preserve"> </w:t>
      </w:r>
      <w:r w:rsidR="00404EF4" w:rsidRPr="00AC31F8">
        <w:rPr>
          <w:lang w:val="en-GB"/>
        </w:rPr>
        <w:t>33</w:t>
      </w:r>
      <w:r w:rsidR="00B25CE4" w:rsidRPr="00AC31F8">
        <w:rPr>
          <w:lang w:val="en-GB"/>
        </w:rPr>
        <w:t>,</w:t>
      </w:r>
      <w:r w:rsidR="00D36441" w:rsidRPr="00AC31F8">
        <w:rPr>
          <w:lang w:val="en-GB"/>
        </w:rPr>
        <w:t xml:space="preserve"> </w:t>
      </w:r>
      <w:r w:rsidR="00B25CE4" w:rsidRPr="00AC31F8">
        <w:rPr>
          <w:lang w:val="en-GB"/>
        </w:rPr>
        <w:t>p</w:t>
      </w:r>
      <w:r w:rsidR="00D36441" w:rsidRPr="00AC31F8">
        <w:rPr>
          <w:lang w:val="en-GB"/>
        </w:rPr>
        <w:t>p.134</w:t>
      </w:r>
      <w:r w:rsidR="00B25CE4" w:rsidRPr="00AC31F8">
        <w:rPr>
          <w:lang w:val="en-GB"/>
        </w:rPr>
        <w:t>-137</w:t>
      </w:r>
      <w:r w:rsidR="00404EF4" w:rsidRPr="00AC31F8">
        <w:rPr>
          <w:lang w:val="en-GB"/>
        </w:rPr>
        <w:t>)</w:t>
      </w:r>
      <w:r w:rsidRPr="00AC31F8">
        <w:rPr>
          <w:lang w:val="en-GB"/>
        </w:rPr>
        <w:t>. This means for the OQ process, that each OQ test script needs to be traced back to the underlying functional specification, which on its turn needs to have a link to the</w:t>
      </w:r>
      <w:r w:rsidR="00C911C4" w:rsidRPr="00AC31F8">
        <w:rPr>
          <w:lang w:val="en-GB"/>
        </w:rPr>
        <w:t xml:space="preserve"> requirements from which it is derived. </w:t>
      </w:r>
    </w:p>
    <w:p w14:paraId="41DF7EF5" w14:textId="43540017" w:rsidR="00EB04B2" w:rsidRPr="00AC31F8" w:rsidRDefault="00EB04B2" w:rsidP="004129B2">
      <w:pPr>
        <w:pStyle w:val="ListParagraph"/>
        <w:numPr>
          <w:ilvl w:val="0"/>
          <w:numId w:val="14"/>
        </w:numPr>
        <w:rPr>
          <w:lang w:val="en-GB"/>
        </w:rPr>
      </w:pPr>
      <w:r w:rsidRPr="00AC31F8">
        <w:rPr>
          <w:b/>
          <w:bCs/>
          <w:lang w:val="en-GB"/>
        </w:rPr>
        <w:t>Document management</w:t>
      </w:r>
      <w:r w:rsidR="007B0DEC" w:rsidRPr="00AC31F8">
        <w:rPr>
          <w:b/>
          <w:bCs/>
          <w:lang w:val="en-GB"/>
        </w:rPr>
        <w:t xml:space="preserve"> process</w:t>
      </w:r>
      <w:r w:rsidR="00F11551" w:rsidRPr="00AC31F8">
        <w:rPr>
          <w:b/>
          <w:bCs/>
          <w:lang w:val="en-GB"/>
        </w:rPr>
        <w:t>:</w:t>
      </w:r>
      <w:r w:rsidR="00F11551" w:rsidRPr="00AC31F8">
        <w:rPr>
          <w:lang w:val="en-GB"/>
        </w:rPr>
        <w:t xml:space="preserve"> </w:t>
      </w:r>
      <w:r w:rsidR="00404EF4" w:rsidRPr="00AC31F8">
        <w:rPr>
          <w:lang w:val="en-GB"/>
        </w:rPr>
        <w:t>“Management of documentation includes preparation, review, approval, issue, change, withdrawal, and storage”. (</w:t>
      </w:r>
      <w:r w:rsidR="00B25CE4" w:rsidRPr="00AC31F8">
        <w:rPr>
          <w:lang w:val="en-GB"/>
        </w:rPr>
        <w:t>ISPE, 2008, p</w:t>
      </w:r>
      <w:r w:rsidR="00404EF4" w:rsidRPr="00AC31F8">
        <w:rPr>
          <w:lang w:val="en-GB"/>
        </w:rPr>
        <w:t>. 33)</w:t>
      </w:r>
      <w:r w:rsidR="008734EA" w:rsidRPr="00AC31F8">
        <w:rPr>
          <w:lang w:val="en-GB"/>
        </w:rPr>
        <w:t xml:space="preserve">. The process </w:t>
      </w:r>
      <w:r w:rsidR="008734EA" w:rsidRPr="00AC31F8">
        <w:rPr>
          <w:lang w:val="en-GB"/>
        </w:rPr>
        <w:lastRenderedPageBreak/>
        <w:t>described by GAMP5 (</w:t>
      </w:r>
      <w:r w:rsidR="00B25CE4" w:rsidRPr="00AC31F8">
        <w:rPr>
          <w:lang w:val="en-GB"/>
        </w:rPr>
        <w:t>ISPE, 2008, pp</w:t>
      </w:r>
      <w:r w:rsidR="008734EA" w:rsidRPr="00AC31F8">
        <w:rPr>
          <w:lang w:val="en-GB"/>
        </w:rPr>
        <w:t>. 153</w:t>
      </w:r>
      <w:r w:rsidR="00FA7A48" w:rsidRPr="00AC31F8">
        <w:rPr>
          <w:lang w:val="en-GB"/>
        </w:rPr>
        <w:t>-155</w:t>
      </w:r>
      <w:r w:rsidR="008734EA" w:rsidRPr="00AC31F8">
        <w:rPr>
          <w:lang w:val="en-GB"/>
        </w:rPr>
        <w:t>) can be adapted in order to fit to the complexity of the project (</w:t>
      </w:r>
      <w:r w:rsidR="00FA7A48" w:rsidRPr="00AC31F8">
        <w:rPr>
          <w:lang w:val="en-GB"/>
        </w:rPr>
        <w:t>ISPE, 2008, p</w:t>
      </w:r>
      <w:r w:rsidR="008734EA" w:rsidRPr="00AC31F8">
        <w:rPr>
          <w:lang w:val="en-GB"/>
        </w:rPr>
        <w:t>. 153). In respect of the OQ process following points were identified to be the most important</w:t>
      </w:r>
      <w:r w:rsidR="00313789" w:rsidRPr="00AC31F8">
        <w:rPr>
          <w:lang w:val="en-GB"/>
        </w:rPr>
        <w:t xml:space="preserve"> ones</w:t>
      </w:r>
      <w:r w:rsidR="008734EA" w:rsidRPr="00AC31F8">
        <w:rPr>
          <w:lang w:val="en-GB"/>
        </w:rPr>
        <w:t>:</w:t>
      </w:r>
    </w:p>
    <w:p w14:paraId="2474380C" w14:textId="451695A3" w:rsidR="008734EA" w:rsidRPr="00AC31F8" w:rsidRDefault="008734EA" w:rsidP="009C718D">
      <w:pPr>
        <w:pStyle w:val="ListParagraph"/>
        <w:numPr>
          <w:ilvl w:val="0"/>
          <w:numId w:val="15"/>
        </w:numPr>
        <w:rPr>
          <w:lang w:val="en-GB"/>
        </w:rPr>
      </w:pPr>
      <w:r w:rsidRPr="00AC31F8">
        <w:rPr>
          <w:lang w:val="en-GB"/>
        </w:rPr>
        <w:t xml:space="preserve"> The author is normally responsible for the document prior to its review</w:t>
      </w:r>
      <w:r w:rsidR="00B62555" w:rsidRPr="00AC31F8">
        <w:rPr>
          <w:lang w:val="en-GB"/>
        </w:rPr>
        <w:t xml:space="preserve"> and the document, which normally should be subject to version control, is in the status ‘draft’ (</w:t>
      </w:r>
      <w:r w:rsidR="002802E1" w:rsidRPr="00AC31F8">
        <w:rPr>
          <w:lang w:val="en-GB"/>
        </w:rPr>
        <w:t xml:space="preserve">ISPE, 2008, p. </w:t>
      </w:r>
      <w:r w:rsidR="00B62555" w:rsidRPr="00AC31F8">
        <w:rPr>
          <w:lang w:val="en-GB"/>
        </w:rPr>
        <w:t>154).</w:t>
      </w:r>
    </w:p>
    <w:p w14:paraId="6723AC86" w14:textId="5353A85B" w:rsidR="00B62555" w:rsidRPr="00AC31F8" w:rsidRDefault="00B62555" w:rsidP="009C718D">
      <w:pPr>
        <w:pStyle w:val="ListParagraph"/>
        <w:numPr>
          <w:ilvl w:val="0"/>
          <w:numId w:val="15"/>
        </w:numPr>
        <w:rPr>
          <w:lang w:val="en-GB"/>
        </w:rPr>
      </w:pPr>
      <w:r w:rsidRPr="00AC31F8">
        <w:rPr>
          <w:lang w:val="en-GB"/>
        </w:rPr>
        <w:t>The draft is then review</w:t>
      </w:r>
      <w:r w:rsidR="00112C82" w:rsidRPr="00AC31F8">
        <w:rPr>
          <w:lang w:val="en-GB"/>
        </w:rPr>
        <w:t>e</w:t>
      </w:r>
      <w:r w:rsidRPr="00AC31F8">
        <w:rPr>
          <w:lang w:val="en-GB"/>
        </w:rPr>
        <w:t>d ideally by a</w:t>
      </w:r>
      <w:r w:rsidR="00112C82" w:rsidRPr="00AC31F8">
        <w:rPr>
          <w:lang w:val="en-GB"/>
        </w:rPr>
        <w:t>n independent</w:t>
      </w:r>
      <w:r w:rsidRPr="00AC31F8">
        <w:rPr>
          <w:lang w:val="en-GB"/>
        </w:rPr>
        <w:t xml:space="preserve"> </w:t>
      </w:r>
      <w:r w:rsidR="002D64DE" w:rsidRPr="00AC31F8">
        <w:rPr>
          <w:lang w:val="en-GB"/>
        </w:rPr>
        <w:t>Subject Matter Expert (</w:t>
      </w:r>
      <w:r w:rsidRPr="00AC31F8">
        <w:rPr>
          <w:lang w:val="en-GB"/>
        </w:rPr>
        <w:t>SME</w:t>
      </w:r>
      <w:r w:rsidR="002D64DE" w:rsidRPr="00AC31F8">
        <w:rPr>
          <w:lang w:val="en-GB"/>
        </w:rPr>
        <w:t>)</w:t>
      </w:r>
      <w:r w:rsidR="00112C82" w:rsidRPr="00AC31F8">
        <w:rPr>
          <w:lang w:val="en-GB"/>
        </w:rPr>
        <w:t xml:space="preserve"> </w:t>
      </w:r>
      <w:r w:rsidR="00020FC1" w:rsidRPr="00AC31F8">
        <w:rPr>
          <w:lang w:val="en-GB"/>
        </w:rPr>
        <w:t xml:space="preserve">for the specific field </w:t>
      </w:r>
      <w:r w:rsidR="00112C82" w:rsidRPr="00AC31F8">
        <w:rPr>
          <w:lang w:val="en-GB"/>
        </w:rPr>
        <w:t xml:space="preserve">and the subsequent actions should be resolved prior to approval and issue </w:t>
      </w:r>
      <w:r w:rsidR="00E60EC2" w:rsidRPr="00AC31F8">
        <w:rPr>
          <w:lang w:val="en-GB"/>
        </w:rPr>
        <w:t>(</w:t>
      </w:r>
      <w:r w:rsidR="002802E1" w:rsidRPr="00AC31F8">
        <w:rPr>
          <w:lang w:val="en-GB"/>
        </w:rPr>
        <w:t>ISPE, 2008, p</w:t>
      </w:r>
      <w:r w:rsidR="00112C82" w:rsidRPr="00AC31F8">
        <w:rPr>
          <w:lang w:val="en-GB"/>
        </w:rPr>
        <w:t>.154</w:t>
      </w:r>
      <w:r w:rsidR="002802E1" w:rsidRPr="00AC31F8">
        <w:rPr>
          <w:lang w:val="en-GB"/>
        </w:rPr>
        <w:t>,</w:t>
      </w:r>
      <w:r w:rsidR="00020FC1" w:rsidRPr="00AC31F8">
        <w:rPr>
          <w:lang w:val="en-GB"/>
        </w:rPr>
        <w:t xml:space="preserve"> p</w:t>
      </w:r>
      <w:r w:rsidR="002802E1" w:rsidRPr="00AC31F8">
        <w:rPr>
          <w:lang w:val="en-GB"/>
        </w:rPr>
        <w:t xml:space="preserve">. </w:t>
      </w:r>
      <w:r w:rsidR="00020FC1" w:rsidRPr="00AC31F8">
        <w:rPr>
          <w:lang w:val="en-GB"/>
        </w:rPr>
        <w:t>60</w:t>
      </w:r>
      <w:r w:rsidR="00112C82" w:rsidRPr="00AC31F8">
        <w:rPr>
          <w:lang w:val="en-GB"/>
        </w:rPr>
        <w:t>).</w:t>
      </w:r>
    </w:p>
    <w:p w14:paraId="592B7BC6" w14:textId="63613243" w:rsidR="00112C82" w:rsidRPr="00AC31F8" w:rsidRDefault="00112C82" w:rsidP="009C718D">
      <w:pPr>
        <w:pStyle w:val="ListParagraph"/>
        <w:numPr>
          <w:ilvl w:val="0"/>
          <w:numId w:val="15"/>
        </w:numPr>
        <w:rPr>
          <w:lang w:val="en-GB"/>
        </w:rPr>
      </w:pPr>
      <w:r w:rsidRPr="00AC31F8">
        <w:rPr>
          <w:lang w:val="en-GB"/>
        </w:rPr>
        <w:t>The approval of a documents consists of a signature, a comment about the approval reason and a date (</w:t>
      </w:r>
      <w:r w:rsidR="00E60EC2" w:rsidRPr="00AC31F8">
        <w:rPr>
          <w:lang w:val="en-GB"/>
        </w:rPr>
        <w:t>ISPE, 2008, p</w:t>
      </w:r>
      <w:r w:rsidRPr="00AC31F8">
        <w:rPr>
          <w:lang w:val="en-GB"/>
        </w:rPr>
        <w:t>. 154). The document index and - history should be updated and the new status set, i.e. from ‘draft’ to ‘approved’ (</w:t>
      </w:r>
      <w:r w:rsidR="00E60EC2" w:rsidRPr="00AC31F8">
        <w:rPr>
          <w:lang w:val="en-GB"/>
        </w:rPr>
        <w:t>ISPE, 2008, p</w:t>
      </w:r>
      <w:r w:rsidRPr="00AC31F8">
        <w:rPr>
          <w:lang w:val="en-GB"/>
        </w:rPr>
        <w:t xml:space="preserve">.154). </w:t>
      </w:r>
      <w:r w:rsidR="00877A4C" w:rsidRPr="00AC31F8">
        <w:rPr>
          <w:lang w:val="en-GB"/>
        </w:rPr>
        <w:t xml:space="preserve">According to the role description </w:t>
      </w:r>
      <w:r w:rsidR="00A461E4" w:rsidRPr="00AC31F8">
        <w:rPr>
          <w:lang w:val="en-GB"/>
        </w:rPr>
        <w:t>in</w:t>
      </w:r>
      <w:r w:rsidR="007C2CB5" w:rsidRPr="00AC31F8">
        <w:rPr>
          <w:lang w:val="en-GB"/>
        </w:rPr>
        <w:t xml:space="preserve"> GAMP5</w:t>
      </w:r>
      <w:r w:rsidR="00877A4C" w:rsidRPr="00AC31F8">
        <w:rPr>
          <w:lang w:val="en-GB"/>
        </w:rPr>
        <w:t>, this could be</w:t>
      </w:r>
      <w:r w:rsidR="009C30B4" w:rsidRPr="00AC31F8">
        <w:rPr>
          <w:lang w:val="en-GB"/>
        </w:rPr>
        <w:t xml:space="preserve"> </w:t>
      </w:r>
      <w:r w:rsidR="001C6BAD" w:rsidRPr="00AC31F8">
        <w:rPr>
          <w:lang w:val="en-GB"/>
        </w:rPr>
        <w:t xml:space="preserve">the </w:t>
      </w:r>
      <w:r w:rsidR="00020FC1" w:rsidRPr="00AC31F8">
        <w:rPr>
          <w:lang w:val="en-GB"/>
        </w:rPr>
        <w:t>Process Owner</w:t>
      </w:r>
      <w:r w:rsidR="00877A4C" w:rsidRPr="00AC31F8">
        <w:rPr>
          <w:lang w:val="en-GB"/>
        </w:rPr>
        <w:t xml:space="preserve"> </w:t>
      </w:r>
      <w:r w:rsidR="0079148A" w:rsidRPr="00AC31F8">
        <w:rPr>
          <w:lang w:val="en-GB"/>
        </w:rPr>
        <w:t xml:space="preserve">in respect </w:t>
      </w:r>
      <w:r w:rsidR="00F02854" w:rsidRPr="00AC31F8">
        <w:rPr>
          <w:lang w:val="en-GB"/>
        </w:rPr>
        <w:t>to</w:t>
      </w:r>
      <w:r w:rsidR="0079148A" w:rsidRPr="00AC31F8">
        <w:rPr>
          <w:lang w:val="en-GB"/>
        </w:rPr>
        <w:t xml:space="preserve"> the test specifications and the test scripts</w:t>
      </w:r>
      <w:r w:rsidR="001C6BAD" w:rsidRPr="00AC31F8">
        <w:rPr>
          <w:lang w:val="en-GB"/>
        </w:rPr>
        <w:t>, as she/he is responsible for the system</w:t>
      </w:r>
      <w:r w:rsidR="00020FC1" w:rsidRPr="00AC31F8">
        <w:rPr>
          <w:lang w:val="en-GB"/>
        </w:rPr>
        <w:t xml:space="preserve"> (fitness for intended use and compliance)</w:t>
      </w:r>
      <w:r w:rsidR="0079148A" w:rsidRPr="00AC31F8">
        <w:rPr>
          <w:lang w:val="en-GB"/>
        </w:rPr>
        <w:t xml:space="preserve"> and the qua</w:t>
      </w:r>
      <w:r w:rsidR="00F02854" w:rsidRPr="00AC31F8">
        <w:rPr>
          <w:lang w:val="en-GB"/>
        </w:rPr>
        <w:t>lity unit in respect to the test report</w:t>
      </w:r>
      <w:r w:rsidR="00020FC1" w:rsidRPr="00AC31F8">
        <w:rPr>
          <w:lang w:val="en-GB"/>
        </w:rPr>
        <w:t xml:space="preserve"> (</w:t>
      </w:r>
      <w:r w:rsidR="00E60EC2" w:rsidRPr="00AC31F8">
        <w:rPr>
          <w:lang w:val="en-GB"/>
        </w:rPr>
        <w:t>ISPE, 2008, p</w:t>
      </w:r>
      <w:r w:rsidR="00020FC1" w:rsidRPr="00AC31F8">
        <w:rPr>
          <w:lang w:val="en-GB"/>
        </w:rPr>
        <w:t>.58</w:t>
      </w:r>
      <w:r w:rsidR="00E60EC2" w:rsidRPr="00AC31F8">
        <w:rPr>
          <w:lang w:val="en-GB"/>
        </w:rPr>
        <w:t>,</w:t>
      </w:r>
      <w:r w:rsidR="00020FC1" w:rsidRPr="00AC31F8">
        <w:rPr>
          <w:lang w:val="en-GB"/>
        </w:rPr>
        <w:t xml:space="preserve"> p.196)</w:t>
      </w:r>
      <w:r w:rsidR="00F02854" w:rsidRPr="00AC31F8">
        <w:rPr>
          <w:lang w:val="en-GB"/>
        </w:rPr>
        <w:t>.</w:t>
      </w:r>
    </w:p>
    <w:p w14:paraId="460FBD50" w14:textId="725F4AE2" w:rsidR="00313789" w:rsidRPr="00AC31F8" w:rsidRDefault="00313789" w:rsidP="009C718D">
      <w:pPr>
        <w:pStyle w:val="ListParagraph"/>
        <w:numPr>
          <w:ilvl w:val="0"/>
          <w:numId w:val="15"/>
        </w:numPr>
        <w:rPr>
          <w:lang w:val="en-GB"/>
        </w:rPr>
      </w:pPr>
      <w:r w:rsidRPr="00AC31F8">
        <w:rPr>
          <w:lang w:val="en-GB"/>
        </w:rPr>
        <w:t>The approved document is being issued by updating the document index (</w:t>
      </w:r>
      <w:r w:rsidR="00E60EC2" w:rsidRPr="00AC31F8">
        <w:rPr>
          <w:lang w:val="en-GB"/>
        </w:rPr>
        <w:t>ISPE, 2008, p</w:t>
      </w:r>
      <w:r w:rsidRPr="00AC31F8">
        <w:rPr>
          <w:lang w:val="en-GB"/>
        </w:rPr>
        <w:t>. 154).</w:t>
      </w:r>
      <w:r w:rsidR="009C30B4" w:rsidRPr="00AC31F8">
        <w:rPr>
          <w:lang w:val="en-GB"/>
        </w:rPr>
        <w:t xml:space="preserve"> This could mean in respect to the OQ process, that the approved test </w:t>
      </w:r>
      <w:r w:rsidR="005E573C" w:rsidRPr="00AC31F8">
        <w:rPr>
          <w:lang w:val="en-GB"/>
        </w:rPr>
        <w:t>scripts</w:t>
      </w:r>
      <w:r w:rsidR="009C30B4" w:rsidRPr="00AC31F8">
        <w:rPr>
          <w:lang w:val="en-GB"/>
        </w:rPr>
        <w:t xml:space="preserve"> are handed over to the tester.</w:t>
      </w:r>
    </w:p>
    <w:p w14:paraId="7F4C5F5E" w14:textId="32A1474E" w:rsidR="00313789" w:rsidRPr="00AC31F8" w:rsidRDefault="00313789" w:rsidP="009C718D">
      <w:pPr>
        <w:pStyle w:val="ListParagraph"/>
        <w:numPr>
          <w:ilvl w:val="0"/>
          <w:numId w:val="15"/>
        </w:numPr>
        <w:rPr>
          <w:lang w:val="en-GB"/>
        </w:rPr>
      </w:pPr>
      <w:r w:rsidRPr="00AC31F8">
        <w:rPr>
          <w:lang w:val="en-GB"/>
        </w:rPr>
        <w:t xml:space="preserve">Document </w:t>
      </w:r>
      <w:r w:rsidR="001E73F1" w:rsidRPr="00AC31F8">
        <w:rPr>
          <w:lang w:val="en-GB"/>
        </w:rPr>
        <w:t>c</w:t>
      </w:r>
      <w:r w:rsidRPr="00AC31F8">
        <w:rPr>
          <w:lang w:val="en-GB"/>
        </w:rPr>
        <w:t>hanges</w:t>
      </w:r>
      <w:r w:rsidR="00140B5A" w:rsidRPr="00AC31F8">
        <w:rPr>
          <w:lang w:val="en-GB"/>
        </w:rPr>
        <w:t xml:space="preserve"> needs to b</w:t>
      </w:r>
      <w:r w:rsidR="00743A0E" w:rsidRPr="00AC31F8">
        <w:rPr>
          <w:lang w:val="en-GB"/>
        </w:rPr>
        <w:t>e</w:t>
      </w:r>
      <w:r w:rsidR="00140B5A" w:rsidRPr="00AC31F8">
        <w:rPr>
          <w:lang w:val="en-GB"/>
        </w:rPr>
        <w:t xml:space="preserve"> controlled</w:t>
      </w:r>
      <w:r w:rsidR="00D104A5" w:rsidRPr="00AC31F8">
        <w:rPr>
          <w:lang w:val="en-GB"/>
        </w:rPr>
        <w:t xml:space="preserve"> by, </w:t>
      </w:r>
      <w:r w:rsidR="00E60EC2" w:rsidRPr="00AC31F8">
        <w:rPr>
          <w:lang w:val="en-GB"/>
        </w:rPr>
        <w:t>for example</w:t>
      </w:r>
      <w:r w:rsidR="00D104A5" w:rsidRPr="00AC31F8">
        <w:rPr>
          <w:lang w:val="en-GB"/>
        </w:rPr>
        <w:t>,</w:t>
      </w:r>
      <w:r w:rsidR="00140B5A" w:rsidRPr="00AC31F8">
        <w:rPr>
          <w:lang w:val="en-GB"/>
        </w:rPr>
        <w:t xml:space="preserve"> </w:t>
      </w:r>
      <w:r w:rsidR="00D104A5" w:rsidRPr="00AC31F8">
        <w:rPr>
          <w:lang w:val="en-GB"/>
        </w:rPr>
        <w:t xml:space="preserve">updating the document index and -history and </w:t>
      </w:r>
      <w:r w:rsidR="00140B5A" w:rsidRPr="00AC31F8">
        <w:rPr>
          <w:lang w:val="en-GB"/>
        </w:rPr>
        <w:t xml:space="preserve">by </w:t>
      </w:r>
      <w:r w:rsidR="00D104A5" w:rsidRPr="00AC31F8">
        <w:rPr>
          <w:lang w:val="en-GB"/>
        </w:rPr>
        <w:t>setting</w:t>
      </w:r>
      <w:r w:rsidR="00140B5A" w:rsidRPr="00AC31F8">
        <w:rPr>
          <w:lang w:val="en-GB"/>
        </w:rPr>
        <w:t xml:space="preserve"> the status</w:t>
      </w:r>
      <w:r w:rsidR="00D104A5" w:rsidRPr="00AC31F8">
        <w:rPr>
          <w:lang w:val="en-GB"/>
        </w:rPr>
        <w:t xml:space="preserve"> back</w:t>
      </w:r>
      <w:r w:rsidR="00140B5A" w:rsidRPr="00AC31F8">
        <w:rPr>
          <w:lang w:val="en-GB"/>
        </w:rPr>
        <w:t xml:space="preserve"> to </w:t>
      </w:r>
      <w:r w:rsidR="00D104A5" w:rsidRPr="00AC31F8">
        <w:rPr>
          <w:lang w:val="en-GB"/>
        </w:rPr>
        <w:t>‘draft’, thereby and in consequence repeating the document approval process as described before (</w:t>
      </w:r>
      <w:r w:rsidR="00E60EC2" w:rsidRPr="00AC31F8">
        <w:rPr>
          <w:lang w:val="en-GB"/>
        </w:rPr>
        <w:t>ISPE, 2008, p</w:t>
      </w:r>
      <w:r w:rsidR="00D104A5" w:rsidRPr="00AC31F8">
        <w:rPr>
          <w:lang w:val="en-GB"/>
        </w:rPr>
        <w:t xml:space="preserve">. 155). </w:t>
      </w:r>
      <w:r w:rsidR="006A2AC9" w:rsidRPr="00AC31F8">
        <w:rPr>
          <w:lang w:val="en-GB"/>
        </w:rPr>
        <w:t>In respect to the OQ, it might be a result of a test execution, that there are test script errors and therefore the concerned test scripts will be reset to ‘draft’ and corrected before being again approved</w:t>
      </w:r>
      <w:r w:rsidR="009C30B4" w:rsidRPr="00AC31F8">
        <w:rPr>
          <w:lang w:val="en-GB"/>
        </w:rPr>
        <w:t>.</w:t>
      </w:r>
    </w:p>
    <w:p w14:paraId="3C84052D" w14:textId="60496AC1" w:rsidR="005810EF" w:rsidRPr="00AC31F8" w:rsidRDefault="009C30B4" w:rsidP="009C718D">
      <w:pPr>
        <w:pStyle w:val="ListParagraph"/>
        <w:numPr>
          <w:ilvl w:val="0"/>
          <w:numId w:val="15"/>
        </w:numPr>
        <w:rPr>
          <w:lang w:val="en-GB"/>
        </w:rPr>
      </w:pPr>
      <w:r w:rsidRPr="00AC31F8">
        <w:rPr>
          <w:lang w:val="en-GB"/>
        </w:rPr>
        <w:t>D</w:t>
      </w:r>
      <w:r w:rsidR="005810EF" w:rsidRPr="00AC31F8">
        <w:rPr>
          <w:lang w:val="en-GB"/>
        </w:rPr>
        <w:t>ocument withdrawal can be done by updating the document index, -history and status and information of any controlled copy holders (</w:t>
      </w:r>
      <w:r w:rsidR="00E60EC2" w:rsidRPr="00AC31F8">
        <w:rPr>
          <w:lang w:val="en-GB"/>
        </w:rPr>
        <w:t>ISPE, 2008, p</w:t>
      </w:r>
      <w:r w:rsidR="005810EF" w:rsidRPr="00AC31F8">
        <w:rPr>
          <w:lang w:val="en-GB"/>
        </w:rPr>
        <w:t>.155)</w:t>
      </w:r>
    </w:p>
    <w:p w14:paraId="49E4FC5D" w14:textId="119E9501" w:rsidR="008D4281" w:rsidRPr="00AC31F8" w:rsidRDefault="00BE3416" w:rsidP="009C718D">
      <w:pPr>
        <w:pStyle w:val="ListParagraph"/>
        <w:numPr>
          <w:ilvl w:val="0"/>
          <w:numId w:val="15"/>
        </w:numPr>
        <w:rPr>
          <w:lang w:val="en-GB"/>
        </w:rPr>
      </w:pPr>
      <w:r w:rsidRPr="00AC31F8">
        <w:rPr>
          <w:lang w:val="en-GB"/>
        </w:rPr>
        <w:t>In respect of document records and storage GAMP5 states th</w:t>
      </w:r>
      <w:r w:rsidR="001D201F" w:rsidRPr="00AC31F8">
        <w:rPr>
          <w:lang w:val="en-GB"/>
        </w:rPr>
        <w:t>at they should be stored in a safe and secure way according to a defined process (</w:t>
      </w:r>
      <w:r w:rsidR="00E60EC2" w:rsidRPr="00AC31F8">
        <w:rPr>
          <w:lang w:val="en-GB"/>
        </w:rPr>
        <w:t>ISPE, 2008, p</w:t>
      </w:r>
      <w:r w:rsidR="001D201F" w:rsidRPr="00AC31F8">
        <w:rPr>
          <w:lang w:val="en-GB"/>
        </w:rPr>
        <w:t>.155)</w:t>
      </w:r>
      <w:r w:rsidR="009A3D50" w:rsidRPr="00AC31F8">
        <w:rPr>
          <w:lang w:val="en-GB"/>
        </w:rPr>
        <w:t>.</w:t>
      </w:r>
    </w:p>
    <w:p w14:paraId="2086BC79" w14:textId="16E4FAF9" w:rsidR="00E75B39" w:rsidRPr="00AC31F8" w:rsidRDefault="00276B49" w:rsidP="002454EB">
      <w:pPr>
        <w:pStyle w:val="Heading3"/>
        <w:rPr>
          <w:lang w:val="en-GB"/>
        </w:rPr>
      </w:pPr>
      <w:bookmarkStart w:id="94" w:name="_Toc46067041"/>
      <w:bookmarkStart w:id="95" w:name="_Toc46238898"/>
      <w:r w:rsidRPr="00AC31F8">
        <w:rPr>
          <w:lang w:val="en-GB"/>
        </w:rPr>
        <w:t>Exe</w:t>
      </w:r>
      <w:r w:rsidR="002454EB" w:rsidRPr="00AC31F8">
        <w:rPr>
          <w:lang w:val="en-GB"/>
        </w:rPr>
        <w:t>mplary OQ Process</w:t>
      </w:r>
      <w:bookmarkEnd w:id="94"/>
      <w:bookmarkEnd w:id="95"/>
    </w:p>
    <w:p w14:paraId="6AEEFBE6" w14:textId="68C4C347" w:rsidR="00934E19" w:rsidRPr="00AC31F8" w:rsidRDefault="008E6690" w:rsidP="00417554">
      <w:pPr>
        <w:rPr>
          <w:lang w:val="en-GB"/>
        </w:rPr>
      </w:pPr>
      <w:r w:rsidRPr="00AC31F8">
        <w:rPr>
          <w:lang w:val="en-GB"/>
        </w:rPr>
        <w:t xml:space="preserve">Based on the descriptions on the earlier chapters, an exemplary process was developed, </w:t>
      </w:r>
      <w:r w:rsidR="00934E19" w:rsidRPr="00AC31F8">
        <w:rPr>
          <w:lang w:val="en-GB"/>
        </w:rPr>
        <w:t>which highlights the most important</w:t>
      </w:r>
      <w:r w:rsidR="004129B2" w:rsidRPr="00AC31F8">
        <w:rPr>
          <w:lang w:val="en-GB"/>
        </w:rPr>
        <w:t xml:space="preserve"> OQ relvevant</w:t>
      </w:r>
      <w:r w:rsidR="00934E19" w:rsidRPr="00AC31F8">
        <w:rPr>
          <w:lang w:val="en-GB"/>
        </w:rPr>
        <w:t xml:space="preserve"> tasks, roles and documents </w:t>
      </w:r>
      <w:r w:rsidR="00D14533" w:rsidRPr="00AC31F8">
        <w:rPr>
          <w:lang w:val="en-GB"/>
        </w:rPr>
        <w:t>(</w:t>
      </w:r>
      <w:r w:rsidR="00D14533" w:rsidRPr="00AC31F8">
        <w:rPr>
          <w:lang w:val="en-GB"/>
        </w:rPr>
        <w:fldChar w:fldCharType="begin"/>
      </w:r>
      <w:r w:rsidR="00D14533" w:rsidRPr="00AC31F8">
        <w:rPr>
          <w:lang w:val="en-GB"/>
        </w:rPr>
        <w:instrText xml:space="preserve"> REF _Ref45813670 \h </w:instrText>
      </w:r>
      <w:r w:rsidR="00D14533" w:rsidRPr="00AC31F8">
        <w:rPr>
          <w:lang w:val="en-GB"/>
        </w:rPr>
      </w:r>
      <w:r w:rsidR="00D14533" w:rsidRPr="00AC31F8">
        <w:rPr>
          <w:lang w:val="en-GB"/>
        </w:rPr>
        <w:fldChar w:fldCharType="separate"/>
      </w:r>
      <w:r w:rsidR="00854BE3" w:rsidRPr="00AC31F8">
        <w:rPr>
          <w:lang w:val="en-GB"/>
        </w:rPr>
        <w:t xml:space="preserve">Figure </w:t>
      </w:r>
      <w:r w:rsidR="00854BE3" w:rsidRPr="00AC31F8">
        <w:rPr>
          <w:noProof/>
          <w:lang w:val="en-GB"/>
        </w:rPr>
        <w:t>5</w:t>
      </w:r>
      <w:r w:rsidR="00D14533" w:rsidRPr="00AC31F8">
        <w:rPr>
          <w:lang w:val="en-GB"/>
        </w:rPr>
        <w:fldChar w:fldCharType="end"/>
      </w:r>
      <w:r w:rsidR="00D14533" w:rsidRPr="00AC31F8">
        <w:rPr>
          <w:lang w:val="en-GB"/>
        </w:rPr>
        <w:t>)</w:t>
      </w:r>
      <w:r w:rsidR="00934E19" w:rsidRPr="00AC31F8">
        <w:rPr>
          <w:lang w:val="en-GB"/>
        </w:rPr>
        <w:t xml:space="preserve">. </w:t>
      </w:r>
      <w:r w:rsidR="005A1B71" w:rsidRPr="00AC31F8">
        <w:rPr>
          <w:noProof/>
          <w:lang w:val="en-GB"/>
        </w:rPr>
        <w:t xml:space="preserve">In view of the BDD process, the link to the </w:t>
      </w:r>
      <w:r w:rsidR="00885F5F" w:rsidRPr="00AC31F8">
        <w:rPr>
          <w:lang w:val="en-GB"/>
        </w:rPr>
        <w:t>f</w:t>
      </w:r>
      <w:r w:rsidR="005A1B71" w:rsidRPr="00AC31F8">
        <w:rPr>
          <w:noProof/>
          <w:lang w:val="en-GB"/>
        </w:rPr>
        <w:t xml:space="preserve">unctional </w:t>
      </w:r>
      <w:r w:rsidR="00885F5F" w:rsidRPr="00AC31F8">
        <w:rPr>
          <w:lang w:val="en-GB"/>
        </w:rPr>
        <w:t>s</w:t>
      </w:r>
      <w:r w:rsidR="005A1B71" w:rsidRPr="00AC31F8">
        <w:rPr>
          <w:noProof/>
          <w:lang w:val="en-GB"/>
        </w:rPr>
        <w:t xml:space="preserve">pecification </w:t>
      </w:r>
      <w:r w:rsidR="00885F5F" w:rsidRPr="00AC31F8">
        <w:rPr>
          <w:lang w:val="en-GB"/>
        </w:rPr>
        <w:t>p</w:t>
      </w:r>
      <w:r w:rsidR="005A1B71" w:rsidRPr="00AC31F8">
        <w:rPr>
          <w:noProof/>
          <w:lang w:val="en-GB"/>
        </w:rPr>
        <w:t>rocess is also taken into account.</w:t>
      </w:r>
    </w:p>
    <w:p w14:paraId="331F58EA" w14:textId="1B881A18" w:rsidR="0072053E" w:rsidRPr="00AC31F8" w:rsidRDefault="0072053E" w:rsidP="000F7B45">
      <w:pPr>
        <w:jc w:val="left"/>
        <w:rPr>
          <w:noProof/>
          <w:lang w:val="en-GB"/>
        </w:rPr>
      </w:pPr>
    </w:p>
    <w:p w14:paraId="458A0A93" w14:textId="77777777" w:rsidR="008B5753" w:rsidRPr="00AC31F8" w:rsidRDefault="00E015EE" w:rsidP="008B5753">
      <w:pPr>
        <w:keepNext/>
        <w:jc w:val="left"/>
        <w:rPr>
          <w:lang w:val="en-GB"/>
        </w:rPr>
      </w:pPr>
      <w:r w:rsidRPr="00AC31F8">
        <w:rPr>
          <w:noProof/>
          <w:lang w:val="en-GB"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0CE7714" w:rsidR="00E015EE" w:rsidRPr="00AC31F8" w:rsidRDefault="008B5753" w:rsidP="008B5753">
      <w:pPr>
        <w:pStyle w:val="Caption"/>
        <w:jc w:val="left"/>
        <w:rPr>
          <w:lang w:val="en-GB"/>
        </w:rPr>
      </w:pPr>
      <w:bookmarkStart w:id="96" w:name="_Ref45813670"/>
      <w:bookmarkStart w:id="97" w:name="_Ref45869355"/>
      <w:bookmarkStart w:id="98" w:name="_Toc46067125"/>
      <w:bookmarkStart w:id="99" w:name="_Toc4623751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5</w:t>
      </w:r>
      <w:r w:rsidRPr="00AC31F8">
        <w:rPr>
          <w:lang w:val="en-GB"/>
        </w:rPr>
        <w:fldChar w:fldCharType="end"/>
      </w:r>
      <w:bookmarkEnd w:id="96"/>
      <w:r w:rsidRPr="00AC31F8">
        <w:rPr>
          <w:lang w:val="en-GB"/>
        </w:rPr>
        <w:t>: Exemplary OQ Process</w:t>
      </w:r>
      <w:r w:rsidR="00B82F39" w:rsidRPr="00AC31F8">
        <w:rPr>
          <w:lang w:val="en-GB"/>
        </w:rPr>
        <w:t xml:space="preserve"> according to GAMP5</w:t>
      </w:r>
      <w:bookmarkEnd w:id="97"/>
      <w:bookmarkEnd w:id="98"/>
      <w:bookmarkEnd w:id="99"/>
    </w:p>
    <w:p w14:paraId="024C9DCA" w14:textId="48968AED" w:rsidR="0072053E" w:rsidRPr="00AC31F8" w:rsidRDefault="0072053E" w:rsidP="000F7B45">
      <w:pPr>
        <w:jc w:val="left"/>
        <w:rPr>
          <w:lang w:val="en-GB"/>
        </w:rPr>
      </w:pPr>
    </w:p>
    <w:p w14:paraId="20C8225D" w14:textId="78D9E432" w:rsidR="008E6690" w:rsidRPr="00AC31F8" w:rsidRDefault="008E6690" w:rsidP="000F7B45">
      <w:pPr>
        <w:jc w:val="left"/>
        <w:rPr>
          <w:lang w:val="en-GB"/>
        </w:rPr>
      </w:pPr>
    </w:p>
    <w:p w14:paraId="6BF93EBA" w14:textId="323180CE" w:rsidR="0080660B" w:rsidRPr="00AC31F8" w:rsidRDefault="00AA5AD5" w:rsidP="0080660B">
      <w:pPr>
        <w:pStyle w:val="Heading1"/>
        <w:rPr>
          <w:lang w:val="en-GB"/>
        </w:rPr>
      </w:pPr>
      <w:bookmarkStart w:id="100" w:name="_Toc46067042"/>
      <w:bookmarkStart w:id="101" w:name="_Toc46238899"/>
      <w:r w:rsidRPr="00AC31F8">
        <w:rPr>
          <w:lang w:val="en-GB"/>
        </w:rPr>
        <w:lastRenderedPageBreak/>
        <w:t>Behaviour Driven Development</w:t>
      </w:r>
      <w:bookmarkEnd w:id="100"/>
      <w:bookmarkEnd w:id="101"/>
    </w:p>
    <w:p w14:paraId="3E3F0A06" w14:textId="366E0B72" w:rsidR="00AB6448" w:rsidRPr="00AC31F8" w:rsidRDefault="00A927FF" w:rsidP="004C0BC0">
      <w:pPr>
        <w:rPr>
          <w:lang w:val="en-GB" w:eastAsia="de-DE"/>
        </w:rPr>
      </w:pPr>
      <w:r w:rsidRPr="00AC31F8">
        <w:rPr>
          <w:lang w:val="en-GB" w:eastAsia="de-DE"/>
        </w:rPr>
        <w:t>Behaviour Driven Development (BDD) is a software engineering approach based on Test Driven Development (TDD) and developed by Dan North</w:t>
      </w:r>
      <w:r w:rsidR="00F7696C" w:rsidRPr="00AC31F8">
        <w:rPr>
          <w:lang w:val="en-GB" w:eastAsia="de-DE"/>
        </w:rPr>
        <w:t xml:space="preserve"> </w:t>
      </w:r>
      <w:r w:rsidR="00E60EC2" w:rsidRPr="00AC31F8">
        <w:rPr>
          <w:lang w:val="en-GB"/>
        </w:rPr>
        <w:t>(2006)</w:t>
      </w:r>
      <w:r w:rsidR="008F08F7" w:rsidRPr="00AC31F8">
        <w:rPr>
          <w:lang w:val="en-GB" w:eastAsia="de-DE"/>
        </w:rPr>
        <w:t xml:space="preserve">. </w:t>
      </w:r>
      <w:r w:rsidR="003D2405" w:rsidRPr="00AC31F8">
        <w:rPr>
          <w:lang w:val="en-GB" w:eastAsia="de-DE"/>
        </w:rPr>
        <w:t>BDD focuses on a user-</w:t>
      </w:r>
      <w:r w:rsidR="00FC1943" w:rsidRPr="00AC31F8">
        <w:rPr>
          <w:lang w:val="en-GB" w:eastAsia="de-DE"/>
        </w:rPr>
        <w:t>centred</w:t>
      </w:r>
      <w:r w:rsidR="003D2405" w:rsidRPr="00AC31F8">
        <w:rPr>
          <w:lang w:val="en-GB" w:eastAsia="de-DE"/>
        </w:rPr>
        <w:t xml:space="preserve"> </w:t>
      </w:r>
      <w:r w:rsidR="004D1A81" w:rsidRPr="00AC31F8">
        <w:rPr>
          <w:lang w:val="en-GB" w:eastAsia="de-DE"/>
        </w:rPr>
        <w:t>behaviour</w:t>
      </w:r>
      <w:r w:rsidR="003D2405" w:rsidRPr="00AC31F8">
        <w:rPr>
          <w:lang w:val="en-GB" w:eastAsia="de-DE"/>
        </w:rPr>
        <w:t xml:space="preserve"> of the system to be implemented</w:t>
      </w:r>
      <w:r w:rsidR="00F7696C" w:rsidRPr="00AC31F8">
        <w:rPr>
          <w:lang w:val="en-GB" w:eastAsia="de-DE"/>
        </w:rPr>
        <w:t xml:space="preserve"> </w:t>
      </w:r>
      <w:r w:rsidR="00E60EC2" w:rsidRPr="00AC31F8">
        <w:rPr>
          <w:lang w:val="en-GB"/>
        </w:rPr>
        <w:t>(North, 2006)</w:t>
      </w:r>
      <w:r w:rsidR="008F08F7" w:rsidRPr="00AC31F8">
        <w:rPr>
          <w:lang w:val="en-GB" w:eastAsia="de-DE"/>
        </w:rPr>
        <w:t xml:space="preserve">. </w:t>
      </w:r>
      <w:r w:rsidR="006E378B" w:rsidRPr="00AC31F8">
        <w:rPr>
          <w:lang w:val="en-GB" w:eastAsia="de-DE"/>
        </w:rPr>
        <w:t xml:space="preserve">To achieve this, the user requirements are written in the form of tests that are understandable for the business and can be used by the developers </w:t>
      </w:r>
      <w:r w:rsidR="006D1684" w:rsidRPr="00AC31F8">
        <w:rPr>
          <w:lang w:val="en-GB" w:eastAsia="de-DE"/>
        </w:rPr>
        <w:t>for test automation</w:t>
      </w:r>
      <w:r w:rsidR="006E378B" w:rsidRPr="00AC31F8">
        <w:rPr>
          <w:lang w:val="en-GB" w:eastAsia="de-DE"/>
        </w:rPr>
        <w:t xml:space="preserve"> to drive the implementation of the system in terms of TDD</w:t>
      </w:r>
      <w:r w:rsidR="00F7696C" w:rsidRPr="00AC31F8">
        <w:rPr>
          <w:lang w:val="en-GB" w:eastAsia="de-DE"/>
        </w:rPr>
        <w:t xml:space="preserve"> </w:t>
      </w:r>
      <w:r w:rsidR="00E60EC2" w:rsidRPr="00AC31F8">
        <w:rPr>
          <w:lang w:val="en-GB"/>
        </w:rPr>
        <w:t>(North, 2006)</w:t>
      </w:r>
      <w:r w:rsidR="00230729" w:rsidRPr="00AC31F8">
        <w:rPr>
          <w:lang w:val="en-GB" w:eastAsia="de-DE"/>
        </w:rPr>
        <w:t xml:space="preserve">. </w:t>
      </w:r>
      <w:r w:rsidR="004C0BC0" w:rsidRPr="00AC31F8">
        <w:rPr>
          <w:lang w:val="en-GB" w:eastAsia="de-DE"/>
        </w:rPr>
        <w:t xml:space="preserve">The aim is to improve communication between business, testers and developers and to eliminate any misunderstandings as quickly as possible </w:t>
      </w:r>
      <w:r w:rsidR="00E60EC2" w:rsidRPr="00AC31F8">
        <w:rPr>
          <w:lang w:val="en-GB"/>
        </w:rPr>
        <w:t>(North, 2006)</w:t>
      </w:r>
      <w:r w:rsidR="00230729" w:rsidRPr="00AC31F8">
        <w:rPr>
          <w:lang w:val="en-GB" w:eastAsia="de-DE"/>
        </w:rPr>
        <w:t xml:space="preserve">. </w:t>
      </w:r>
      <w:r w:rsidR="004D1A81" w:rsidRPr="00AC31F8">
        <w:rPr>
          <w:lang w:val="en-GB" w:eastAsia="de-DE"/>
        </w:rPr>
        <w:t>Another important measure that BDD takes to promote good mutual understanding is that the user requirements/tests are based on concrete examples and are also written in this sense</w:t>
      </w:r>
      <w:r w:rsidR="00F7696C" w:rsidRPr="00AC31F8">
        <w:rPr>
          <w:lang w:val="en-GB" w:eastAsia="de-DE"/>
        </w:rPr>
        <w:t xml:space="preserve"> (</w:t>
      </w:r>
      <w:r w:rsidR="00E60EC2" w:rsidRPr="00AC31F8">
        <w:rPr>
          <w:lang w:val="en-GB"/>
        </w:rPr>
        <w:t>North, 2006)</w:t>
      </w:r>
      <w:r w:rsidR="0031335C" w:rsidRPr="00AC31F8">
        <w:rPr>
          <w:lang w:val="en-GB" w:eastAsia="de-DE"/>
        </w:rPr>
        <w:t>.</w:t>
      </w:r>
    </w:p>
    <w:p w14:paraId="477BED63" w14:textId="77777777" w:rsidR="0080660B" w:rsidRPr="00AC31F8" w:rsidRDefault="003D0B18" w:rsidP="0080660B">
      <w:pPr>
        <w:pStyle w:val="Heading2"/>
        <w:rPr>
          <w:lang w:val="en-GB"/>
        </w:rPr>
      </w:pPr>
      <w:bookmarkStart w:id="102" w:name="_Toc46067043"/>
      <w:bookmarkStart w:id="103" w:name="_Toc46238900"/>
      <w:r w:rsidRPr="00AC31F8">
        <w:rPr>
          <w:lang w:val="en-GB"/>
        </w:rPr>
        <w:t xml:space="preserve">BDD </w:t>
      </w:r>
      <w:r w:rsidR="009564BC" w:rsidRPr="00AC31F8">
        <w:rPr>
          <w:lang w:val="en-GB"/>
        </w:rPr>
        <w:t>a suitable Software Engineering Approach for Highly Regulated Environment</w:t>
      </w:r>
      <w:r w:rsidR="00BA3410" w:rsidRPr="00AC31F8">
        <w:rPr>
          <w:lang w:val="en-GB"/>
        </w:rPr>
        <w:t>s</w:t>
      </w:r>
      <w:bookmarkEnd w:id="102"/>
      <w:bookmarkEnd w:id="103"/>
    </w:p>
    <w:p w14:paraId="400CD78E" w14:textId="05CE15C0" w:rsidR="009E0729" w:rsidRPr="00AC31F8" w:rsidRDefault="003B294D" w:rsidP="003B294D">
      <w:pPr>
        <w:rPr>
          <w:lang w:val="en-GB" w:eastAsia="de-DE"/>
        </w:rPr>
      </w:pPr>
      <w:r w:rsidRPr="00AC31F8">
        <w:rPr>
          <w:lang w:val="en-GB" w:eastAsia="de-DE"/>
        </w:rPr>
        <w:t>Gáspár Nagy and Seb Rose see great potential in the BDD for</w:t>
      </w:r>
      <w:r w:rsidR="00067685" w:rsidRPr="00AC31F8">
        <w:rPr>
          <w:lang w:val="en-GB" w:eastAsia="de-DE"/>
        </w:rPr>
        <w:t xml:space="preserve"> </w:t>
      </w:r>
      <w:r w:rsidRPr="00AC31F8">
        <w:rPr>
          <w:lang w:val="en-GB" w:eastAsia="de-DE"/>
        </w:rPr>
        <w:t xml:space="preserve">regulated </w:t>
      </w:r>
      <w:r w:rsidR="005E42EC" w:rsidRPr="00AC31F8">
        <w:rPr>
          <w:lang w:val="en-GB" w:eastAsia="de-DE"/>
        </w:rPr>
        <w:t>environments</w:t>
      </w:r>
      <w:r w:rsidRPr="00AC31F8">
        <w:rPr>
          <w:lang w:val="en-GB" w:eastAsia="de-DE"/>
        </w:rPr>
        <w:t xml:space="preserve"> such as the pharmaceutical industry </w:t>
      </w:r>
      <w:r w:rsidR="004C56B7" w:rsidRPr="00AC31F8">
        <w:rPr>
          <w:lang w:val="en-GB" w:eastAsia="de-DE"/>
        </w:rPr>
        <w:t>(Nagy &amp; Rose, 2018, pp. 72–74).</w:t>
      </w:r>
    </w:p>
    <w:p w14:paraId="1950A462" w14:textId="16A3318D" w:rsidR="004C56B7" w:rsidRPr="00AC31F8" w:rsidRDefault="00067685" w:rsidP="00067685">
      <w:pPr>
        <w:rPr>
          <w:lang w:val="en-GB" w:eastAsia="de-DE"/>
        </w:rPr>
      </w:pPr>
      <w:r w:rsidRPr="00AC31F8">
        <w:rPr>
          <w:lang w:val="en-GB" w:eastAsia="de-DE"/>
        </w:rPr>
        <w:t xml:space="preserve">According to the two authors, BDD brings advantages especially with regard to the following increased requirements of regulated areas </w:t>
      </w:r>
      <w:r w:rsidR="004C56B7" w:rsidRPr="00AC31F8">
        <w:rPr>
          <w:lang w:val="en-GB" w:eastAsia="de-DE"/>
        </w:rPr>
        <w:t>(Nagy &amp; Rose, 2018, p. 72):</w:t>
      </w:r>
    </w:p>
    <w:p w14:paraId="27068AB7" w14:textId="7C399CD3" w:rsidR="00101A1A" w:rsidRPr="00AC31F8" w:rsidRDefault="00A000B2" w:rsidP="00101A1A">
      <w:pPr>
        <w:pStyle w:val="ListParagraph"/>
        <w:numPr>
          <w:ilvl w:val="0"/>
          <w:numId w:val="27"/>
        </w:numPr>
        <w:rPr>
          <w:lang w:val="en-GB" w:eastAsia="de-DE"/>
        </w:rPr>
      </w:pPr>
      <w:r w:rsidRPr="00AC31F8">
        <w:rPr>
          <w:lang w:val="en-GB" w:eastAsia="de-DE"/>
        </w:rPr>
        <w:t>C</w:t>
      </w:r>
      <w:r w:rsidR="00101A1A" w:rsidRPr="00AC31F8">
        <w:rPr>
          <w:lang w:val="en-GB" w:eastAsia="de-DE"/>
        </w:rPr>
        <w:t>ompleteness and correctness of the specifications</w:t>
      </w:r>
    </w:p>
    <w:p w14:paraId="41045E92" w14:textId="671DD516" w:rsidR="00101A1A" w:rsidRPr="00AC31F8" w:rsidRDefault="00101A1A" w:rsidP="00101A1A">
      <w:pPr>
        <w:pStyle w:val="ListParagraph"/>
        <w:numPr>
          <w:ilvl w:val="0"/>
          <w:numId w:val="27"/>
        </w:numPr>
        <w:rPr>
          <w:lang w:val="en-GB" w:eastAsia="de-DE"/>
        </w:rPr>
      </w:pPr>
      <w:r w:rsidRPr="00AC31F8">
        <w:rPr>
          <w:lang w:val="en-GB" w:eastAsia="de-DE"/>
        </w:rPr>
        <w:t>Test strategy and test coverage</w:t>
      </w:r>
    </w:p>
    <w:p w14:paraId="737D2DDE" w14:textId="0464CAF3" w:rsidR="00101A1A" w:rsidRPr="00AC31F8" w:rsidRDefault="00101A1A" w:rsidP="00101A1A">
      <w:pPr>
        <w:pStyle w:val="ListParagraph"/>
        <w:numPr>
          <w:ilvl w:val="0"/>
          <w:numId w:val="27"/>
        </w:numPr>
        <w:rPr>
          <w:lang w:val="en-GB" w:eastAsia="de-DE"/>
        </w:rPr>
      </w:pPr>
      <w:r w:rsidRPr="00AC31F8">
        <w:rPr>
          <w:lang w:val="en-GB" w:eastAsia="de-DE"/>
        </w:rPr>
        <w:t>The required proof that the tests were performed in relation to a clearly defined version of the application.</w:t>
      </w:r>
    </w:p>
    <w:p w14:paraId="01670A61" w14:textId="60278280" w:rsidR="009E0729" w:rsidRPr="00AC31F8" w:rsidRDefault="00CF2550" w:rsidP="0080660B">
      <w:pPr>
        <w:rPr>
          <w:lang w:val="en-GB" w:eastAsia="de-DE"/>
        </w:rPr>
      </w:pPr>
      <w:r w:rsidRPr="00AC31F8">
        <w:rPr>
          <w:lang w:val="en-GB" w:eastAsia="de-DE"/>
        </w:rPr>
        <w:t>Especially the following characteristics as listed by Gáspár Nagy and Seb Rose make BDD interesting for the regulated sector</w:t>
      </w:r>
      <w:r w:rsidR="001C3456" w:rsidRPr="00AC31F8">
        <w:rPr>
          <w:lang w:val="en-GB" w:eastAsia="de-DE"/>
        </w:rPr>
        <w:t xml:space="preserve"> (Nagy &amp; Rose, 2018, pp. 72–73)</w:t>
      </w:r>
      <w:r w:rsidR="004841F3" w:rsidRPr="00AC31F8">
        <w:rPr>
          <w:lang w:val="en-GB" w:eastAsia="de-DE"/>
        </w:rPr>
        <w:t>:</w:t>
      </w:r>
    </w:p>
    <w:p w14:paraId="6B04E393" w14:textId="5E33FEA3" w:rsidR="00A820A9" w:rsidRPr="00AC31F8" w:rsidRDefault="00A820A9" w:rsidP="00A820A9">
      <w:pPr>
        <w:pStyle w:val="ListParagraph"/>
        <w:numPr>
          <w:ilvl w:val="0"/>
          <w:numId w:val="28"/>
        </w:numPr>
        <w:rPr>
          <w:lang w:val="en-GB" w:eastAsia="de-DE"/>
        </w:rPr>
      </w:pPr>
      <w:r w:rsidRPr="00AC31F8">
        <w:rPr>
          <w:lang w:val="en-GB" w:eastAsia="de-DE"/>
        </w:rPr>
        <w:t>The specifications/tests will be developed in the form of illustrative examples to enable consistency and common understanding within stakeholders.</w:t>
      </w:r>
    </w:p>
    <w:p w14:paraId="359B607C" w14:textId="2B4F9E82" w:rsidR="00A820A9" w:rsidRPr="00AC31F8" w:rsidRDefault="00A820A9" w:rsidP="00A820A9">
      <w:pPr>
        <w:pStyle w:val="ListParagraph"/>
        <w:numPr>
          <w:ilvl w:val="0"/>
          <w:numId w:val="28"/>
        </w:numPr>
        <w:rPr>
          <w:lang w:val="en-GB" w:eastAsia="de-DE"/>
        </w:rPr>
      </w:pPr>
      <w:r w:rsidRPr="00AC31F8">
        <w:rPr>
          <w:lang w:val="en-GB" w:eastAsia="de-DE"/>
        </w:rPr>
        <w:t>The test cases can be extended to achieve the required test coverage.</w:t>
      </w:r>
    </w:p>
    <w:p w14:paraId="0E6F6F4C" w14:textId="650355CF" w:rsidR="00A820A9" w:rsidRPr="00AC31F8" w:rsidRDefault="00A820A9" w:rsidP="00A820A9">
      <w:pPr>
        <w:pStyle w:val="ListParagraph"/>
        <w:numPr>
          <w:ilvl w:val="0"/>
          <w:numId w:val="28"/>
        </w:numPr>
        <w:rPr>
          <w:lang w:val="en-GB" w:eastAsia="de-DE"/>
        </w:rPr>
      </w:pPr>
      <w:r w:rsidRPr="00AC31F8">
        <w:rPr>
          <w:lang w:val="en-GB" w:eastAsia="de-DE"/>
        </w:rPr>
        <w:t>The specifications and the test scripts that can be automated are combined in the scenarios and are written in a language that the business can understand.</w:t>
      </w:r>
    </w:p>
    <w:p w14:paraId="2FAB874B" w14:textId="39E8E311" w:rsidR="00F43D57" w:rsidRPr="00AC31F8" w:rsidRDefault="00F43D57" w:rsidP="00F43D57">
      <w:pPr>
        <w:pStyle w:val="ListParagraph"/>
        <w:numPr>
          <w:ilvl w:val="0"/>
          <w:numId w:val="28"/>
        </w:numPr>
        <w:rPr>
          <w:lang w:val="en-GB" w:eastAsia="de-DE"/>
        </w:rPr>
      </w:pPr>
      <w:r w:rsidRPr="00AC31F8">
        <w:rPr>
          <w:lang w:val="en-GB" w:eastAsia="de-DE"/>
        </w:rPr>
        <w:t>The fact that the specifications in form of scenarios also serve as test scripts increases the consistency</w:t>
      </w:r>
      <w:r w:rsidR="00C475FA" w:rsidRPr="00AC31F8">
        <w:rPr>
          <w:lang w:val="en-GB" w:eastAsia="de-DE"/>
        </w:rPr>
        <w:t>,</w:t>
      </w:r>
      <w:r w:rsidRPr="00AC31F8">
        <w:rPr>
          <w:lang w:val="en-GB" w:eastAsia="de-DE"/>
        </w:rPr>
        <w:t xml:space="preserve"> and the traceability between test script and specifications becomes inherent.</w:t>
      </w:r>
    </w:p>
    <w:p w14:paraId="627218CB" w14:textId="1852EA50" w:rsidR="00F43D57" w:rsidRPr="00AC31F8" w:rsidRDefault="00F43D57" w:rsidP="00F43D57">
      <w:pPr>
        <w:pStyle w:val="ListParagraph"/>
        <w:numPr>
          <w:ilvl w:val="0"/>
          <w:numId w:val="28"/>
        </w:numPr>
        <w:rPr>
          <w:lang w:val="en-GB" w:eastAsia="de-DE"/>
        </w:rPr>
      </w:pPr>
      <w:r w:rsidRPr="00AC31F8">
        <w:rPr>
          <w:lang w:val="en-GB" w:eastAsia="de-DE"/>
        </w:rPr>
        <w:t xml:space="preserve">The scenarios are versioned parallel to the application being developed </w:t>
      </w:r>
    </w:p>
    <w:p w14:paraId="4BFFCEF3" w14:textId="0B13B8F5" w:rsidR="00F43D57" w:rsidRPr="00AC31F8" w:rsidRDefault="00F43D57" w:rsidP="00F43D57">
      <w:pPr>
        <w:pStyle w:val="ListParagraph"/>
        <w:numPr>
          <w:ilvl w:val="0"/>
          <w:numId w:val="28"/>
        </w:numPr>
        <w:rPr>
          <w:lang w:val="en-GB" w:eastAsia="de-DE"/>
        </w:rPr>
      </w:pPr>
      <w:r w:rsidRPr="00AC31F8">
        <w:rPr>
          <w:lang w:val="en-GB" w:eastAsia="de-DE"/>
        </w:rPr>
        <w:t>BDD tools execute the scenarios directly as automated tests and generate a report on the test results, whereby this report</w:t>
      </w:r>
    </w:p>
    <w:p w14:paraId="489AD365" w14:textId="6CDAD593" w:rsidR="00641FF1" w:rsidRPr="00AC31F8" w:rsidRDefault="00641FF1" w:rsidP="00641FF1">
      <w:pPr>
        <w:pStyle w:val="ListParagraph"/>
        <w:numPr>
          <w:ilvl w:val="0"/>
          <w:numId w:val="29"/>
        </w:numPr>
        <w:rPr>
          <w:lang w:val="en-GB" w:eastAsia="de-DE"/>
        </w:rPr>
      </w:pPr>
      <w:r w:rsidRPr="00AC31F8">
        <w:rPr>
          <w:lang w:val="en-GB" w:eastAsia="de-DE"/>
        </w:rPr>
        <w:lastRenderedPageBreak/>
        <w:t>documents the expected behavio</w:t>
      </w:r>
      <w:r w:rsidR="007116D4" w:rsidRPr="00AC31F8">
        <w:rPr>
          <w:lang w:val="en-GB" w:eastAsia="de-DE"/>
        </w:rPr>
        <w:t>u</w:t>
      </w:r>
      <w:r w:rsidRPr="00AC31F8">
        <w:rPr>
          <w:lang w:val="en-GB" w:eastAsia="de-DE"/>
        </w:rPr>
        <w:t xml:space="preserve">r of the application, </w:t>
      </w:r>
    </w:p>
    <w:p w14:paraId="76ACAC5E" w14:textId="77777777" w:rsidR="00641FF1" w:rsidRPr="00AC31F8" w:rsidRDefault="00641FF1" w:rsidP="00641FF1">
      <w:pPr>
        <w:pStyle w:val="ListParagraph"/>
        <w:numPr>
          <w:ilvl w:val="0"/>
          <w:numId w:val="29"/>
        </w:numPr>
        <w:rPr>
          <w:lang w:val="en-GB" w:eastAsia="de-DE"/>
        </w:rPr>
      </w:pPr>
      <w:r w:rsidRPr="00AC31F8">
        <w:rPr>
          <w:lang w:val="en-GB" w:eastAsia="de-DE"/>
        </w:rPr>
        <w:t>describes the tests that were executed to check the application</w:t>
      </w:r>
    </w:p>
    <w:p w14:paraId="75F90BDE" w14:textId="595D9AD1" w:rsidR="00641FF1" w:rsidRPr="00AC31F8" w:rsidRDefault="00641FF1" w:rsidP="00641FF1">
      <w:pPr>
        <w:pStyle w:val="ListParagraph"/>
        <w:numPr>
          <w:ilvl w:val="0"/>
          <w:numId w:val="29"/>
        </w:numPr>
        <w:rPr>
          <w:lang w:val="en-GB" w:eastAsia="de-DE"/>
        </w:rPr>
      </w:pPr>
      <w:r w:rsidRPr="00AC31F8">
        <w:rPr>
          <w:lang w:val="en-GB" w:eastAsia="de-DE"/>
        </w:rPr>
        <w:t>provides the test evidence in relation to a given version of the application.</w:t>
      </w:r>
    </w:p>
    <w:p w14:paraId="631C0FDB" w14:textId="2E865B4C" w:rsidR="009D7FF9" w:rsidRPr="00AC31F8" w:rsidRDefault="00A67B8B" w:rsidP="009D7FF9">
      <w:pPr>
        <w:rPr>
          <w:lang w:val="en-GB" w:eastAsia="de-DE"/>
        </w:rPr>
      </w:pPr>
      <w:r w:rsidRPr="00AC31F8">
        <w:rPr>
          <w:lang w:val="en-GB" w:eastAsia="de-DE"/>
        </w:rPr>
        <w:t>From the above statements, Gáspár Nagy and Seb Rose draw the following conclusions</w:t>
      </w:r>
      <w:r w:rsidR="007532EE" w:rsidRPr="00AC31F8">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AC31F8" w:rsidRDefault="009564BC" w:rsidP="009564BC">
      <w:pPr>
        <w:pStyle w:val="Heading2"/>
        <w:rPr>
          <w:lang w:val="en-GB"/>
        </w:rPr>
      </w:pPr>
      <w:bookmarkStart w:id="104" w:name="_Ref45869441"/>
      <w:bookmarkStart w:id="105" w:name="_Ref45869490"/>
      <w:bookmarkStart w:id="106" w:name="_Ref45869510"/>
      <w:bookmarkStart w:id="107" w:name="_Toc46067044"/>
      <w:bookmarkStart w:id="108" w:name="_Toc46238901"/>
      <w:r w:rsidRPr="00AC31F8">
        <w:rPr>
          <w:lang w:val="en-GB"/>
        </w:rPr>
        <w:t>The Approach</w:t>
      </w:r>
      <w:r w:rsidR="00404AE6" w:rsidRPr="00AC31F8">
        <w:rPr>
          <w:lang w:val="en-GB"/>
        </w:rPr>
        <w:t>:</w:t>
      </w:r>
      <w:r w:rsidRPr="00AC31F8">
        <w:rPr>
          <w:lang w:val="en-GB"/>
        </w:rPr>
        <w:t xml:space="preserve"> An Overview</w:t>
      </w:r>
      <w:bookmarkEnd w:id="104"/>
      <w:bookmarkEnd w:id="105"/>
      <w:bookmarkEnd w:id="106"/>
      <w:bookmarkEnd w:id="107"/>
      <w:bookmarkEnd w:id="108"/>
    </w:p>
    <w:p w14:paraId="0DDF08AC" w14:textId="6F466A6A" w:rsidR="00B455D1" w:rsidRPr="00AC31F8" w:rsidRDefault="004B5446" w:rsidP="0080660B">
      <w:pPr>
        <w:rPr>
          <w:lang w:val="en-GB"/>
        </w:rPr>
      </w:pPr>
      <w:r w:rsidRPr="00AC31F8">
        <w:rPr>
          <w:lang w:val="en-GB"/>
        </w:rPr>
        <w:t xml:space="preserve">BDD has its origins in the agile </w:t>
      </w:r>
      <w:r w:rsidR="009B3CE4" w:rsidRPr="00AC31F8">
        <w:rPr>
          <w:lang w:val="en-GB"/>
        </w:rPr>
        <w:t>world</w:t>
      </w:r>
      <w:r w:rsidRPr="00AC31F8">
        <w:rPr>
          <w:lang w:val="en-GB"/>
        </w:rPr>
        <w:t xml:space="preserve"> and way of thinking. It includes three central practices</w:t>
      </w:r>
      <w:r w:rsidR="004B7B70" w:rsidRPr="00AC31F8">
        <w:rPr>
          <w:lang w:val="en-GB"/>
        </w:rPr>
        <w:t xml:space="preserve">: Discovery, Formulation </w:t>
      </w:r>
      <w:r w:rsidR="000870A7" w:rsidRPr="00AC31F8">
        <w:rPr>
          <w:lang w:val="en-GB"/>
        </w:rPr>
        <w:t>a</w:t>
      </w:r>
      <w:r w:rsidR="004B7B70" w:rsidRPr="00AC31F8">
        <w:rPr>
          <w:lang w:val="en-GB"/>
        </w:rPr>
        <w:t>nd Automation</w:t>
      </w:r>
      <w:r w:rsidR="007C0867" w:rsidRPr="00AC31F8">
        <w:rPr>
          <w:lang w:val="en-GB"/>
        </w:rPr>
        <w:t xml:space="preserve"> as shown in </w:t>
      </w:r>
      <w:r w:rsidR="00E11DED" w:rsidRPr="00AC31F8">
        <w:rPr>
          <w:lang w:val="en-GB"/>
        </w:rPr>
        <w:fldChar w:fldCharType="begin"/>
      </w:r>
      <w:r w:rsidR="00E11DED" w:rsidRPr="00AC31F8">
        <w:rPr>
          <w:lang w:val="en-GB"/>
        </w:rPr>
        <w:instrText xml:space="preserve"> REF _Ref45812947 \h </w:instrText>
      </w:r>
      <w:r w:rsidR="00E11DED" w:rsidRPr="00AC31F8">
        <w:rPr>
          <w:lang w:val="en-GB"/>
        </w:rPr>
      </w:r>
      <w:r w:rsidR="00E11DED" w:rsidRPr="00AC31F8">
        <w:rPr>
          <w:lang w:val="en-GB"/>
        </w:rPr>
        <w:fldChar w:fldCharType="separate"/>
      </w:r>
      <w:r w:rsidR="00854BE3" w:rsidRPr="00AC31F8">
        <w:rPr>
          <w:lang w:val="en-GB"/>
        </w:rPr>
        <w:t xml:space="preserve">Figure </w:t>
      </w:r>
      <w:r w:rsidR="00854BE3" w:rsidRPr="00AC31F8">
        <w:rPr>
          <w:noProof/>
          <w:lang w:val="en-GB"/>
        </w:rPr>
        <w:t>6</w:t>
      </w:r>
      <w:r w:rsidR="00E11DED" w:rsidRPr="00AC31F8">
        <w:rPr>
          <w:lang w:val="en-GB"/>
        </w:rPr>
        <w:fldChar w:fldCharType="end"/>
      </w:r>
      <w:r w:rsidR="00E11DED" w:rsidRPr="00AC31F8">
        <w:rPr>
          <w:lang w:val="en-GB"/>
        </w:rPr>
        <w:t xml:space="preserve"> </w:t>
      </w:r>
      <w:r w:rsidR="004B7B70" w:rsidRPr="00AC31F8">
        <w:rPr>
          <w:lang w:val="en-GB" w:eastAsia="de-DE"/>
        </w:rPr>
        <w:t>(Nagy &amp; Rose, 2018, p. 20)</w:t>
      </w:r>
      <w:r w:rsidR="004B7B70" w:rsidRPr="00AC31F8">
        <w:rPr>
          <w:lang w:val="en-GB"/>
        </w:rPr>
        <w:t xml:space="preserve">. </w:t>
      </w:r>
    </w:p>
    <w:p w14:paraId="5F4F33EC" w14:textId="47857FEC" w:rsidR="004B7B70" w:rsidRPr="00AC31F8" w:rsidRDefault="00060B27" w:rsidP="0080660B">
      <w:pPr>
        <w:rPr>
          <w:lang w:val="en-GB" w:eastAsia="de-DE"/>
        </w:rPr>
      </w:pPr>
      <w:r w:rsidRPr="00AC31F8">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AC31F8">
        <w:rPr>
          <w:lang w:val="en-GB" w:eastAsia="de-DE"/>
        </w:rPr>
        <w:t xml:space="preserve">(Nagy &amp; Rose, 2018, p. 20 and pp. </w:t>
      </w:r>
      <w:r w:rsidR="00701A2C" w:rsidRPr="00AC31F8">
        <w:rPr>
          <w:lang w:val="en-GB" w:eastAsia="de-DE"/>
        </w:rPr>
        <w:t>36-39</w:t>
      </w:r>
      <w:r w:rsidR="00680032" w:rsidRPr="00AC31F8">
        <w:rPr>
          <w:lang w:val="en-GB" w:eastAsia="de-DE"/>
        </w:rPr>
        <w:t>)</w:t>
      </w:r>
      <w:r w:rsidR="00341816" w:rsidRPr="00AC31F8">
        <w:rPr>
          <w:lang w:val="en-GB" w:eastAsia="de-DE"/>
        </w:rPr>
        <w:t>.</w:t>
      </w:r>
    </w:p>
    <w:p w14:paraId="67895853" w14:textId="57AD01BC" w:rsidR="0085583C" w:rsidRPr="00AC31F8" w:rsidRDefault="0085583C" w:rsidP="0080660B">
      <w:pPr>
        <w:rPr>
          <w:lang w:val="en-GB" w:eastAsia="de-DE"/>
        </w:rPr>
      </w:pPr>
      <w:r w:rsidRPr="00AC31F8">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AC31F8" w:rsidRDefault="00FA00CC" w:rsidP="0080660B">
      <w:pPr>
        <w:rPr>
          <w:lang w:val="en-GB" w:eastAsia="de-DE"/>
        </w:rPr>
      </w:pPr>
      <w:r w:rsidRPr="00AC31F8">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AC31F8" w:rsidRDefault="0075021E" w:rsidP="0080660B">
      <w:pPr>
        <w:rPr>
          <w:lang w:val="en-GB" w:eastAsia="de-DE"/>
        </w:rPr>
      </w:pPr>
    </w:p>
    <w:p w14:paraId="15395796" w14:textId="77777777" w:rsidR="008B5753" w:rsidRPr="00AC31F8" w:rsidRDefault="00C46EFA" w:rsidP="008B5753">
      <w:pPr>
        <w:keepNext/>
        <w:rPr>
          <w:lang w:val="en-GB"/>
        </w:rPr>
      </w:pPr>
      <w:r w:rsidRPr="00AC31F8">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1A1F1E4E" w:rsidR="00C46EFA" w:rsidRPr="00AC31F8" w:rsidRDefault="008B5753" w:rsidP="008B5753">
      <w:pPr>
        <w:pStyle w:val="Caption"/>
        <w:rPr>
          <w:lang w:val="en-GB"/>
        </w:rPr>
      </w:pPr>
      <w:bookmarkStart w:id="109" w:name="_Ref45812947"/>
      <w:bookmarkStart w:id="110" w:name="_Toc46067126"/>
      <w:bookmarkStart w:id="111" w:name="_Toc4623751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6</w:t>
      </w:r>
      <w:r w:rsidRPr="00AC31F8">
        <w:rPr>
          <w:lang w:val="en-GB"/>
        </w:rPr>
        <w:fldChar w:fldCharType="end"/>
      </w:r>
      <w:bookmarkEnd w:id="109"/>
      <w:r w:rsidRPr="00AC31F8">
        <w:rPr>
          <w:lang w:val="en-GB"/>
        </w:rPr>
        <w:t>: The three BDD practices</w:t>
      </w:r>
      <w:r w:rsidR="00B82F39" w:rsidRPr="00AC31F8">
        <w:rPr>
          <w:lang w:val="en-GB"/>
        </w:rPr>
        <w:t xml:space="preserve"> (</w:t>
      </w:r>
      <w:r w:rsidR="00541F25" w:rsidRPr="00AC31F8">
        <w:rPr>
          <w:lang w:val="en-GB"/>
        </w:rPr>
        <w:t>Nagy &amp; Rose, 2018, p. 20</w:t>
      </w:r>
      <w:r w:rsidR="00B82F39" w:rsidRPr="00AC31F8">
        <w:rPr>
          <w:lang w:val="en-GB"/>
        </w:rPr>
        <w:t>)</w:t>
      </w:r>
      <w:bookmarkEnd w:id="110"/>
      <w:bookmarkEnd w:id="111"/>
    </w:p>
    <w:p w14:paraId="442CB001" w14:textId="5E6E5312" w:rsidR="00676A88" w:rsidRDefault="00676A88" w:rsidP="0080660B">
      <w:pPr>
        <w:rPr>
          <w:lang w:val="en-GB" w:eastAsia="de-DE"/>
        </w:rPr>
      </w:pPr>
    </w:p>
    <w:p w14:paraId="4975BB2C" w14:textId="77777777" w:rsidR="002C0DCC" w:rsidRPr="00AC31F8" w:rsidRDefault="002C0DCC" w:rsidP="0080660B">
      <w:pPr>
        <w:rPr>
          <w:lang w:val="en-GB" w:eastAsia="de-DE"/>
        </w:rPr>
      </w:pPr>
    </w:p>
    <w:p w14:paraId="2DF3B946" w14:textId="77E015A5" w:rsidR="00E60475" w:rsidRPr="00AC31F8" w:rsidRDefault="003314BF" w:rsidP="0080660B">
      <w:pPr>
        <w:rPr>
          <w:lang w:val="en-GB"/>
        </w:rPr>
      </w:pPr>
      <w:r w:rsidRPr="00AC31F8">
        <w:rPr>
          <w:lang w:val="en-GB" w:eastAsia="de-DE"/>
        </w:rPr>
        <w:lastRenderedPageBreak/>
        <w:t>Based on these three practices Gáspár Nagy and Seb Rose then build a detailed BDD process, which is summarized in</w:t>
      </w:r>
      <w:r w:rsidR="00F40CCD" w:rsidRPr="00AC31F8">
        <w:rPr>
          <w:lang w:val="en-GB" w:eastAsia="de-DE"/>
        </w:rPr>
        <w:t xml:space="preserve"> </w:t>
      </w:r>
      <w:r w:rsidR="001E0834" w:rsidRPr="00AC31F8">
        <w:rPr>
          <w:lang w:val="en-GB" w:eastAsia="de-DE"/>
        </w:rPr>
        <w:fldChar w:fldCharType="begin"/>
      </w:r>
      <w:r w:rsidR="001E0834" w:rsidRPr="00AC31F8">
        <w:rPr>
          <w:lang w:val="en-GB" w:eastAsia="de-DE"/>
        </w:rPr>
        <w:instrText xml:space="preserve"> REF _Ref45813393 \h </w:instrText>
      </w:r>
      <w:r w:rsidR="001E0834" w:rsidRPr="00AC31F8">
        <w:rPr>
          <w:lang w:val="en-GB" w:eastAsia="de-DE"/>
        </w:rPr>
      </w:r>
      <w:r w:rsidR="001E0834" w:rsidRPr="00AC31F8">
        <w:rPr>
          <w:lang w:val="en-GB" w:eastAsia="de-DE"/>
        </w:rPr>
        <w:fldChar w:fldCharType="separate"/>
      </w:r>
      <w:r w:rsidR="00854BE3" w:rsidRPr="00AC31F8">
        <w:rPr>
          <w:lang w:val="en-GB"/>
        </w:rPr>
        <w:t xml:space="preserve">Figure </w:t>
      </w:r>
      <w:r w:rsidR="00854BE3" w:rsidRPr="00AC31F8">
        <w:rPr>
          <w:noProof/>
          <w:lang w:val="en-GB"/>
        </w:rPr>
        <w:t>7</w:t>
      </w:r>
      <w:r w:rsidR="001E0834" w:rsidRPr="00AC31F8">
        <w:rPr>
          <w:lang w:val="en-GB" w:eastAsia="de-DE"/>
        </w:rPr>
        <w:fldChar w:fldCharType="end"/>
      </w:r>
      <w:r w:rsidR="00F40CCD" w:rsidRPr="00AC31F8">
        <w:rPr>
          <w:lang w:val="en-GB" w:eastAsia="de-DE"/>
        </w:rPr>
        <w:t xml:space="preserve"> </w:t>
      </w:r>
      <w:r w:rsidR="00E60475" w:rsidRPr="00AC31F8">
        <w:rPr>
          <w:lang w:val="en-GB" w:eastAsia="de-DE"/>
        </w:rPr>
        <w:t>(Nagy &amp; Rose, 2018, p</w:t>
      </w:r>
      <w:r w:rsidR="00B82D8C" w:rsidRPr="00AC31F8">
        <w:rPr>
          <w:lang w:val="en-GB" w:eastAsia="de-DE"/>
        </w:rPr>
        <w:t>p</w:t>
      </w:r>
      <w:r w:rsidR="00E60475" w:rsidRPr="00AC31F8">
        <w:rPr>
          <w:lang w:val="en-GB" w:eastAsia="de-DE"/>
        </w:rPr>
        <w:t xml:space="preserve">. </w:t>
      </w:r>
      <w:r w:rsidR="00B82D8C" w:rsidRPr="00AC31F8">
        <w:rPr>
          <w:lang w:val="en-GB" w:eastAsia="de-DE"/>
        </w:rPr>
        <w:t>5</w:t>
      </w:r>
      <w:r w:rsidR="00A71BC7" w:rsidRPr="00AC31F8">
        <w:rPr>
          <w:lang w:val="en-GB" w:eastAsia="de-DE"/>
        </w:rPr>
        <w:t>6</w:t>
      </w:r>
      <w:r w:rsidR="00B82D8C" w:rsidRPr="00AC31F8">
        <w:rPr>
          <w:lang w:val="en-GB" w:eastAsia="de-DE"/>
        </w:rPr>
        <w:t>-61</w:t>
      </w:r>
      <w:r w:rsidR="00E60475" w:rsidRPr="00AC31F8">
        <w:rPr>
          <w:lang w:val="en-GB" w:eastAsia="de-DE"/>
        </w:rPr>
        <w:t>):</w:t>
      </w:r>
    </w:p>
    <w:p w14:paraId="558573D9" w14:textId="77777777" w:rsidR="008B5753" w:rsidRPr="00AC31F8" w:rsidRDefault="004B7B70" w:rsidP="008B5753">
      <w:pPr>
        <w:keepNext/>
        <w:rPr>
          <w:lang w:val="en-GB"/>
        </w:rPr>
      </w:pPr>
      <w:r w:rsidRPr="00AC31F8">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03566F95" w:rsidR="00B82F39" w:rsidRPr="00AC31F8" w:rsidRDefault="008B5753" w:rsidP="00224318">
      <w:pPr>
        <w:pStyle w:val="Caption"/>
        <w:rPr>
          <w:lang w:val="en-GB"/>
        </w:rPr>
      </w:pPr>
      <w:bookmarkStart w:id="112" w:name="_Ref45813393"/>
      <w:bookmarkStart w:id="113" w:name="_Toc46067127"/>
      <w:bookmarkStart w:id="114" w:name="_Toc4623751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7</w:t>
      </w:r>
      <w:r w:rsidRPr="00AC31F8">
        <w:rPr>
          <w:lang w:val="en-GB"/>
        </w:rPr>
        <w:fldChar w:fldCharType="end"/>
      </w:r>
      <w:bookmarkEnd w:id="112"/>
      <w:r w:rsidRPr="00AC31F8">
        <w:rPr>
          <w:lang w:val="en-GB"/>
        </w:rPr>
        <w:t>: BDD Process according to Nagy</w:t>
      </w:r>
      <w:r w:rsidR="006A35F0" w:rsidRPr="00AC31F8">
        <w:rPr>
          <w:lang w:val="en-GB"/>
        </w:rPr>
        <w:t xml:space="preserve"> &amp;</w:t>
      </w:r>
      <w:r w:rsidRPr="00AC31F8">
        <w:rPr>
          <w:lang w:val="en-GB"/>
        </w:rPr>
        <w:t xml:space="preserve"> Rose</w:t>
      </w:r>
      <w:r w:rsidR="00D3411A" w:rsidRPr="00AC31F8">
        <w:rPr>
          <w:lang w:val="en-GB"/>
        </w:rPr>
        <w:t xml:space="preserve"> (</w:t>
      </w:r>
      <w:r w:rsidR="00004A8D" w:rsidRPr="00AC31F8">
        <w:rPr>
          <w:lang w:val="en-GB"/>
        </w:rPr>
        <w:t>2018, pp. 56-61</w:t>
      </w:r>
      <w:r w:rsidR="00D3411A" w:rsidRPr="00AC31F8">
        <w:rPr>
          <w:lang w:val="en-GB"/>
        </w:rPr>
        <w:t>)</w:t>
      </w:r>
      <w:bookmarkEnd w:id="113"/>
      <w:bookmarkEnd w:id="114"/>
    </w:p>
    <w:p w14:paraId="6A2ECCE8" w14:textId="75911994" w:rsidR="00A77BF1" w:rsidRDefault="00A77BF1" w:rsidP="00B21772">
      <w:pPr>
        <w:rPr>
          <w:lang w:val="en-GB" w:eastAsia="de-DE"/>
        </w:rPr>
      </w:pPr>
    </w:p>
    <w:p w14:paraId="5A8F4643" w14:textId="77777777" w:rsidR="002C0DCC" w:rsidRPr="00AC31F8" w:rsidRDefault="002C0DCC" w:rsidP="00B21772">
      <w:pPr>
        <w:rPr>
          <w:lang w:val="en-GB" w:eastAsia="de-DE"/>
        </w:rPr>
      </w:pPr>
    </w:p>
    <w:p w14:paraId="67536468" w14:textId="6171B48C" w:rsidR="004B7B70" w:rsidRPr="00AC31F8" w:rsidRDefault="00D927FD" w:rsidP="00EC298A">
      <w:pPr>
        <w:pStyle w:val="Heading2"/>
        <w:rPr>
          <w:lang w:val="en-GB"/>
        </w:rPr>
      </w:pPr>
      <w:bookmarkStart w:id="115" w:name="_Ref45900201"/>
      <w:bookmarkStart w:id="116" w:name="_Toc46067045"/>
      <w:bookmarkStart w:id="117" w:name="_Toc46238902"/>
      <w:r w:rsidRPr="00AC31F8">
        <w:rPr>
          <w:lang w:val="en-GB"/>
        </w:rPr>
        <w:lastRenderedPageBreak/>
        <w:t>Defining</w:t>
      </w:r>
      <w:r w:rsidR="007A5A02" w:rsidRPr="00AC31F8">
        <w:rPr>
          <w:lang w:val="en-GB"/>
        </w:rPr>
        <w:t xml:space="preserve"> user requirements as rules and with the help of examples</w:t>
      </w:r>
      <w:bookmarkEnd w:id="115"/>
      <w:bookmarkEnd w:id="116"/>
      <w:bookmarkEnd w:id="117"/>
    </w:p>
    <w:p w14:paraId="36911876" w14:textId="4EF54E3C" w:rsidR="007D7974" w:rsidRPr="00AC31F8" w:rsidRDefault="00FC6FF5" w:rsidP="00EC298A">
      <w:pPr>
        <w:rPr>
          <w:lang w:val="en-GB"/>
        </w:rPr>
      </w:pPr>
      <w:r w:rsidRPr="00AC31F8">
        <w:rPr>
          <w:lang w:val="en-GB"/>
        </w:rPr>
        <w:t>As described above, the first step is to examine and to discuss the user requirements to understand them in their full meaning</w:t>
      </w:r>
      <w:r w:rsidR="00224318" w:rsidRPr="00AC31F8">
        <w:rPr>
          <w:lang w:val="en-GB"/>
        </w:rPr>
        <w:t xml:space="preserve"> (</w:t>
      </w:r>
      <w:r w:rsidR="00224318" w:rsidRPr="00AC31F8">
        <w:rPr>
          <w:lang w:val="en-GB"/>
        </w:rPr>
        <w:fldChar w:fldCharType="begin"/>
      </w:r>
      <w:r w:rsidR="00224318" w:rsidRPr="00AC31F8">
        <w:rPr>
          <w:lang w:val="en-GB"/>
        </w:rPr>
        <w:instrText xml:space="preserve"> REF _Ref45815141 \h </w:instrText>
      </w:r>
      <w:r w:rsidR="00224318" w:rsidRPr="00AC31F8">
        <w:rPr>
          <w:lang w:val="en-GB"/>
        </w:rPr>
      </w:r>
      <w:r w:rsidR="00224318" w:rsidRPr="00AC31F8">
        <w:rPr>
          <w:lang w:val="en-GB"/>
        </w:rPr>
        <w:fldChar w:fldCharType="separate"/>
      </w:r>
      <w:r w:rsidR="00854BE3" w:rsidRPr="00AC31F8">
        <w:rPr>
          <w:lang w:val="en-GB"/>
        </w:rPr>
        <w:t xml:space="preserve">Figure </w:t>
      </w:r>
      <w:r w:rsidR="00854BE3" w:rsidRPr="00AC31F8">
        <w:rPr>
          <w:noProof/>
          <w:lang w:val="en-GB"/>
        </w:rPr>
        <w:t>8</w:t>
      </w:r>
      <w:r w:rsidR="00224318" w:rsidRPr="00AC31F8">
        <w:rPr>
          <w:lang w:val="en-GB"/>
        </w:rPr>
        <w:fldChar w:fldCharType="end"/>
      </w:r>
      <w:r w:rsidR="00224318" w:rsidRPr="00AC31F8">
        <w:rPr>
          <w:lang w:val="en-GB"/>
        </w:rPr>
        <w:t>).</w:t>
      </w:r>
    </w:p>
    <w:p w14:paraId="5B415ADD" w14:textId="7547CA0A" w:rsidR="007D7974" w:rsidRPr="00AC31F8" w:rsidRDefault="007D7974" w:rsidP="00EC298A">
      <w:pPr>
        <w:rPr>
          <w:lang w:val="en-GB"/>
        </w:rPr>
      </w:pPr>
    </w:p>
    <w:p w14:paraId="4F6E70F4" w14:textId="77777777" w:rsidR="00210926" w:rsidRPr="00AC31F8" w:rsidRDefault="007D7974" w:rsidP="00210926">
      <w:pPr>
        <w:keepNext/>
        <w:rPr>
          <w:lang w:val="en-GB"/>
        </w:rPr>
      </w:pPr>
      <w:r w:rsidRPr="00AC31F8">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79E805FD" w:rsidR="00474973" w:rsidRPr="00AC31F8" w:rsidRDefault="00210926" w:rsidP="00FB109A">
      <w:pPr>
        <w:pStyle w:val="Caption"/>
        <w:rPr>
          <w:lang w:val="en-GB"/>
        </w:rPr>
      </w:pPr>
      <w:bookmarkStart w:id="118" w:name="_Ref45815141"/>
      <w:bookmarkStart w:id="119" w:name="_Toc46067128"/>
      <w:bookmarkStart w:id="120" w:name="_Toc4623751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8</w:t>
      </w:r>
      <w:r w:rsidRPr="00AC31F8">
        <w:rPr>
          <w:lang w:val="en-GB"/>
        </w:rPr>
        <w:fldChar w:fldCharType="end"/>
      </w:r>
      <w:bookmarkEnd w:id="118"/>
      <w:r w:rsidRPr="00AC31F8">
        <w:rPr>
          <w:lang w:val="en-GB"/>
        </w:rPr>
        <w:t>: Activities within the BDD discovery ste</w:t>
      </w:r>
      <w:r w:rsidR="00D3411A" w:rsidRPr="00AC31F8">
        <w:rPr>
          <w:lang w:val="en-GB"/>
        </w:rPr>
        <w:t xml:space="preserve">p </w:t>
      </w:r>
      <w:r w:rsidR="00FC3D2D" w:rsidRPr="00AC31F8">
        <w:rPr>
          <w:lang w:val="en-GB"/>
        </w:rPr>
        <w:t>according to Nagy &amp; Rose</w:t>
      </w:r>
      <w:r w:rsidR="00FB109A" w:rsidRPr="00AC31F8">
        <w:rPr>
          <w:lang w:val="en-GB"/>
        </w:rPr>
        <w:t xml:space="preserve"> (</w:t>
      </w:r>
      <w:r w:rsidR="00AE230F" w:rsidRPr="00AC31F8">
        <w:rPr>
          <w:lang w:val="en-GB"/>
        </w:rPr>
        <w:t>2018</w:t>
      </w:r>
      <w:r w:rsidR="00FB109A" w:rsidRPr="00AC31F8">
        <w:rPr>
          <w:lang w:val="en-GB"/>
        </w:rPr>
        <w:t>)</w:t>
      </w:r>
      <w:r w:rsidR="00FC3D2D" w:rsidRPr="00AC31F8">
        <w:rPr>
          <w:lang w:val="en-GB"/>
        </w:rPr>
        <w:t>.</w:t>
      </w:r>
      <w:bookmarkEnd w:id="119"/>
      <w:bookmarkEnd w:id="120"/>
    </w:p>
    <w:p w14:paraId="32793125" w14:textId="519D8E84" w:rsidR="00EC298A" w:rsidRPr="00AC31F8" w:rsidRDefault="00D23291" w:rsidP="00EC298A">
      <w:pPr>
        <w:rPr>
          <w:lang w:val="en-GB" w:eastAsia="de-DE"/>
        </w:rPr>
      </w:pPr>
      <w:r w:rsidRPr="00AC31F8">
        <w:rPr>
          <w:lang w:val="en-GB"/>
        </w:rPr>
        <w:t>This is done during</w:t>
      </w:r>
      <w:r w:rsidR="00B01138" w:rsidRPr="00AC31F8">
        <w:rPr>
          <w:lang w:val="en-GB"/>
        </w:rPr>
        <w:t xml:space="preserve"> the</w:t>
      </w:r>
      <w:r w:rsidR="00EC298A" w:rsidRPr="00AC31F8">
        <w:rPr>
          <w:lang w:val="en-GB"/>
        </w:rPr>
        <w:t xml:space="preserve"> ‘Three Amigos’ </w:t>
      </w:r>
      <w:r w:rsidRPr="00AC31F8">
        <w:rPr>
          <w:lang w:val="en-GB"/>
        </w:rPr>
        <w:t>m</w:t>
      </w:r>
      <w:r w:rsidR="00EC298A" w:rsidRPr="00AC31F8">
        <w:rPr>
          <w:lang w:val="en-GB"/>
        </w:rPr>
        <w:t>eeting</w:t>
      </w:r>
      <w:r w:rsidR="00EC298A" w:rsidRPr="00AC31F8">
        <w:rPr>
          <w:rStyle w:val="FootnoteReference"/>
          <w:lang w:val="en-GB"/>
        </w:rPr>
        <w:footnoteReference w:id="4"/>
      </w:r>
      <w:r w:rsidR="00EC298A" w:rsidRPr="00AC31F8">
        <w:rPr>
          <w:lang w:val="en-GB"/>
        </w:rPr>
        <w:t xml:space="preserve"> </w:t>
      </w:r>
      <w:r w:rsidR="00EC298A" w:rsidRPr="00AC31F8">
        <w:rPr>
          <w:lang w:val="en-GB" w:eastAsia="de-DE"/>
        </w:rPr>
        <w:t>(Nagy &amp; Rose, 2018, p. 26</w:t>
      </w:r>
      <w:r w:rsidR="00FB109A" w:rsidRPr="00AC31F8">
        <w:rPr>
          <w:lang w:val="en-GB" w:eastAsia="de-DE"/>
        </w:rPr>
        <w:t>,</w:t>
      </w:r>
      <w:r w:rsidR="00EC298A" w:rsidRPr="00AC31F8">
        <w:rPr>
          <w:lang w:val="en-GB" w:eastAsia="de-DE"/>
        </w:rPr>
        <w:t xml:space="preserve"> pp. 40-42</w:t>
      </w:r>
      <w:r w:rsidR="00F03E08" w:rsidRPr="00AC31F8">
        <w:rPr>
          <w:lang w:val="en-GB" w:eastAsia="de-DE"/>
        </w:rPr>
        <w:t>;</w:t>
      </w:r>
      <w:r w:rsidR="00FB109A" w:rsidRPr="00AC31F8">
        <w:rPr>
          <w:lang w:val="en-GB"/>
        </w:rPr>
        <w:t xml:space="preserve"> Agile Alliance, 2019</w:t>
      </w:r>
      <w:r w:rsidR="00EC298A" w:rsidRPr="00AC31F8">
        <w:rPr>
          <w:lang w:val="en-GB"/>
        </w:rPr>
        <w:t>)</w:t>
      </w:r>
      <w:r w:rsidR="00EC298A" w:rsidRPr="00AC31F8">
        <w:rPr>
          <w:lang w:val="en-GB" w:eastAsia="de-DE"/>
        </w:rPr>
        <w:t xml:space="preserve">. </w:t>
      </w:r>
      <w:r w:rsidR="004179D4" w:rsidRPr="00AC31F8">
        <w:rPr>
          <w:lang w:val="en-GB" w:eastAsia="de-DE"/>
        </w:rPr>
        <w:t xml:space="preserve">In the Three Amigos meeting, </w:t>
      </w:r>
      <w:r w:rsidR="00FB109A" w:rsidRPr="00AC31F8">
        <w:rPr>
          <w:lang w:val="en-GB" w:eastAsia="de-DE"/>
        </w:rPr>
        <w:t>a</w:t>
      </w:r>
      <w:r w:rsidR="004179D4" w:rsidRPr="00AC31F8">
        <w:rPr>
          <w:lang w:val="en-GB" w:eastAsia="de-DE"/>
        </w:rPr>
        <w:t xml:space="preserve"> user requirement is discussed and documented by means of the 'Example Mapping' method</w:t>
      </w:r>
      <w:r w:rsidR="00314E41" w:rsidRPr="00AC31F8">
        <w:rPr>
          <w:lang w:val="en-GB" w:eastAsia="de-DE"/>
        </w:rPr>
        <w:t xml:space="preserve"> </w:t>
      </w:r>
      <w:r w:rsidR="00474973" w:rsidRPr="00AC31F8">
        <w:rPr>
          <w:lang w:val="en-GB" w:eastAsia="de-DE"/>
        </w:rPr>
        <w:t xml:space="preserve">as shown in </w:t>
      </w:r>
      <w:r w:rsidR="00474973" w:rsidRPr="00AC31F8">
        <w:rPr>
          <w:lang w:val="en-GB" w:eastAsia="de-DE"/>
        </w:rPr>
        <w:fldChar w:fldCharType="begin"/>
      </w:r>
      <w:r w:rsidR="00474973" w:rsidRPr="00AC31F8">
        <w:rPr>
          <w:lang w:val="en-GB" w:eastAsia="de-DE"/>
        </w:rPr>
        <w:instrText xml:space="preserve"> REF _Ref45815661 \h </w:instrText>
      </w:r>
      <w:r w:rsidR="00474973" w:rsidRPr="00AC31F8">
        <w:rPr>
          <w:lang w:val="en-GB" w:eastAsia="de-DE"/>
        </w:rPr>
      </w:r>
      <w:r w:rsidR="00474973" w:rsidRPr="00AC31F8">
        <w:rPr>
          <w:lang w:val="en-GB" w:eastAsia="de-DE"/>
        </w:rPr>
        <w:fldChar w:fldCharType="separate"/>
      </w:r>
      <w:r w:rsidR="00854BE3" w:rsidRPr="00AC31F8">
        <w:rPr>
          <w:lang w:val="en-GB"/>
        </w:rPr>
        <w:t xml:space="preserve">Figure </w:t>
      </w:r>
      <w:r w:rsidR="00854BE3" w:rsidRPr="00AC31F8">
        <w:rPr>
          <w:noProof/>
          <w:lang w:val="en-GB"/>
        </w:rPr>
        <w:t>9</w:t>
      </w:r>
      <w:r w:rsidR="00474973" w:rsidRPr="00AC31F8">
        <w:rPr>
          <w:lang w:val="en-GB" w:eastAsia="de-DE"/>
        </w:rPr>
        <w:fldChar w:fldCharType="end"/>
      </w:r>
      <w:r w:rsidR="00EC298A" w:rsidRPr="00AC31F8">
        <w:rPr>
          <w:lang w:val="en-GB" w:eastAsia="de-DE"/>
        </w:rPr>
        <w:t xml:space="preserve"> (Nagy &amp; Rose, 2018, p. 26; </w:t>
      </w:r>
      <w:r w:rsidR="00FB109A" w:rsidRPr="00AC31F8">
        <w:rPr>
          <w:lang w:val="en-GB"/>
        </w:rPr>
        <w:t>Wynne, n.d.</w:t>
      </w:r>
      <w:r w:rsidR="00EC298A" w:rsidRPr="00AC31F8">
        <w:rPr>
          <w:lang w:val="en-GB" w:eastAsia="de-DE"/>
        </w:rPr>
        <w:t xml:space="preserve">). </w:t>
      </w:r>
      <w:r w:rsidR="001B0A7E" w:rsidRPr="00AC31F8">
        <w:rPr>
          <w:lang w:val="en-GB" w:eastAsia="de-DE"/>
        </w:rPr>
        <w:t xml:space="preserve">As a result, various examples illustrating the user requirements and the underlying rules are available </w:t>
      </w:r>
      <w:r w:rsidR="00EC298A" w:rsidRPr="00AC31F8">
        <w:rPr>
          <w:lang w:val="en-GB" w:eastAsia="de-DE"/>
        </w:rPr>
        <w:t>(Nagy &amp; Rose, 2018, p. 35).</w:t>
      </w:r>
    </w:p>
    <w:p w14:paraId="255A40A0" w14:textId="77777777" w:rsidR="00210926" w:rsidRPr="00AC31F8" w:rsidRDefault="001C14E7" w:rsidP="00210926">
      <w:pPr>
        <w:keepNext/>
        <w:rPr>
          <w:lang w:val="en-GB"/>
        </w:rPr>
      </w:pPr>
      <w:r w:rsidRPr="00AC31F8">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1F22315F" w:rsidR="006E29AC" w:rsidRDefault="00210926" w:rsidP="00FB109A">
      <w:pPr>
        <w:pStyle w:val="Caption"/>
        <w:rPr>
          <w:lang w:val="en-GB"/>
        </w:rPr>
      </w:pPr>
      <w:bookmarkStart w:id="121" w:name="_Ref45815661"/>
      <w:bookmarkStart w:id="122" w:name="_Toc46067129"/>
      <w:bookmarkStart w:id="123" w:name="_Toc4623751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9</w:t>
      </w:r>
      <w:r w:rsidRPr="00AC31F8">
        <w:rPr>
          <w:lang w:val="en-GB"/>
        </w:rPr>
        <w:fldChar w:fldCharType="end"/>
      </w:r>
      <w:bookmarkEnd w:id="121"/>
      <w:r w:rsidRPr="00AC31F8">
        <w:rPr>
          <w:lang w:val="en-GB"/>
        </w:rPr>
        <w:t>: Example Map - structure and colour codes (</w:t>
      </w:r>
      <w:r w:rsidR="00FB109A" w:rsidRPr="00AC31F8">
        <w:rPr>
          <w:lang w:val="en-GB"/>
        </w:rPr>
        <w:t>Wynne, n.d.</w:t>
      </w:r>
      <w:r w:rsidRPr="00AC31F8">
        <w:rPr>
          <w:lang w:val="en-GB"/>
        </w:rPr>
        <w:t>)</w:t>
      </w:r>
      <w:bookmarkEnd w:id="122"/>
      <w:bookmarkEnd w:id="123"/>
    </w:p>
    <w:p w14:paraId="3981B881" w14:textId="281E1C00" w:rsidR="007E0733" w:rsidRDefault="007E0733" w:rsidP="00300E6A">
      <w:pPr>
        <w:rPr>
          <w:lang w:val="en-GB" w:eastAsia="de-DE"/>
        </w:rPr>
      </w:pPr>
    </w:p>
    <w:p w14:paraId="2624EA44" w14:textId="77777777" w:rsidR="007E0733" w:rsidRDefault="007E0733" w:rsidP="00300E6A">
      <w:pPr>
        <w:rPr>
          <w:lang w:val="en-GB" w:eastAsia="de-DE"/>
        </w:rPr>
      </w:pPr>
    </w:p>
    <w:p w14:paraId="1BFA0E18" w14:textId="49B98215" w:rsidR="007E0733" w:rsidRDefault="007E0733" w:rsidP="00300E6A">
      <w:pPr>
        <w:rPr>
          <w:lang w:val="en-GB" w:eastAsia="de-DE"/>
        </w:rPr>
      </w:pPr>
    </w:p>
    <w:p w14:paraId="6CC03D23" w14:textId="425A54C0" w:rsidR="007E0733" w:rsidRDefault="007E0733" w:rsidP="00300E6A">
      <w:pPr>
        <w:rPr>
          <w:lang w:val="en-GB" w:eastAsia="de-DE"/>
        </w:rPr>
      </w:pPr>
    </w:p>
    <w:p w14:paraId="1E7224CA" w14:textId="386FE8CB" w:rsidR="007E0733" w:rsidRDefault="007E0733" w:rsidP="00300E6A">
      <w:pPr>
        <w:rPr>
          <w:lang w:val="en-GB" w:eastAsia="de-DE"/>
        </w:rPr>
      </w:pPr>
    </w:p>
    <w:p w14:paraId="384293E1" w14:textId="3DC380A3" w:rsidR="007E0733" w:rsidRDefault="007E0733" w:rsidP="00300E6A">
      <w:pPr>
        <w:rPr>
          <w:lang w:val="en-GB" w:eastAsia="de-DE"/>
        </w:rPr>
      </w:pPr>
    </w:p>
    <w:p w14:paraId="102ACB07" w14:textId="79DCA99E" w:rsidR="007E0733" w:rsidRDefault="007E0733" w:rsidP="00300E6A">
      <w:pPr>
        <w:rPr>
          <w:lang w:val="en-GB" w:eastAsia="de-DE"/>
        </w:rPr>
      </w:pPr>
    </w:p>
    <w:p w14:paraId="216409B0" w14:textId="301EA07B" w:rsidR="007E0733" w:rsidRDefault="007E0733" w:rsidP="00300E6A">
      <w:pPr>
        <w:rPr>
          <w:lang w:val="en-GB" w:eastAsia="de-DE"/>
        </w:rPr>
      </w:pPr>
    </w:p>
    <w:p w14:paraId="21FF5784" w14:textId="0B99D831" w:rsidR="007E0733" w:rsidRDefault="007E0733" w:rsidP="00300E6A">
      <w:pPr>
        <w:rPr>
          <w:lang w:val="en-GB" w:eastAsia="de-DE"/>
        </w:rPr>
      </w:pPr>
    </w:p>
    <w:p w14:paraId="28079556" w14:textId="1F3EC4DB" w:rsidR="007E0733" w:rsidRDefault="007E0733" w:rsidP="00300E6A">
      <w:pPr>
        <w:rPr>
          <w:lang w:val="en-GB" w:eastAsia="de-DE"/>
        </w:rPr>
      </w:pPr>
    </w:p>
    <w:p w14:paraId="244C68B9" w14:textId="77777777" w:rsidR="007E0733" w:rsidRPr="00300E6A" w:rsidRDefault="007E0733" w:rsidP="00300E6A">
      <w:pPr>
        <w:rPr>
          <w:lang w:val="en-GB" w:eastAsia="de-DE"/>
        </w:rPr>
      </w:pPr>
    </w:p>
    <w:p w14:paraId="1C678AB0" w14:textId="5AAFD607" w:rsidR="00B0680A" w:rsidRPr="00AC31F8" w:rsidRDefault="00B0680A" w:rsidP="00B0680A">
      <w:pPr>
        <w:pStyle w:val="Heading2"/>
        <w:rPr>
          <w:lang w:val="en-GB"/>
        </w:rPr>
      </w:pPr>
      <w:bookmarkStart w:id="124" w:name="_Ref45900214"/>
      <w:bookmarkStart w:id="125" w:name="_Toc46067046"/>
      <w:bookmarkStart w:id="126" w:name="_Toc46238903"/>
      <w:r w:rsidRPr="00AC31F8">
        <w:rPr>
          <w:lang w:val="en-GB"/>
        </w:rPr>
        <w:lastRenderedPageBreak/>
        <w:t>Writing Executable Specifications with Gherkin</w:t>
      </w:r>
      <w:bookmarkEnd w:id="124"/>
      <w:bookmarkEnd w:id="125"/>
      <w:bookmarkEnd w:id="126"/>
    </w:p>
    <w:p w14:paraId="4B404C91" w14:textId="26832CFA" w:rsidR="00B0680A" w:rsidRPr="00AC31F8" w:rsidRDefault="002D2893" w:rsidP="00407E18">
      <w:pPr>
        <w:rPr>
          <w:lang w:val="en-GB" w:eastAsia="de-DE"/>
        </w:rPr>
      </w:pPr>
      <w:r w:rsidRPr="00AC31F8">
        <w:rPr>
          <w:lang w:val="en-GB" w:eastAsia="de-DE"/>
        </w:rPr>
        <w:t xml:space="preserve">As described above, the user requirements are specified using examples. These examples are then documented in a structured form in the 'Formulation' step. This </w:t>
      </w:r>
      <w:r w:rsidR="00FD6033" w:rsidRPr="00AC31F8">
        <w:rPr>
          <w:lang w:val="en-GB" w:eastAsia="de-DE"/>
        </w:rPr>
        <w:t>further</w:t>
      </w:r>
      <w:r w:rsidRPr="00AC31F8">
        <w:rPr>
          <w:lang w:val="en-GB" w:eastAsia="de-DE"/>
        </w:rPr>
        <w:t xml:space="preserve"> results in a document which is called a feature file and which has to be included in the OQ process according to GAMP5</w:t>
      </w:r>
      <w:r w:rsidR="00132EBF" w:rsidRPr="00AC31F8">
        <w:rPr>
          <w:lang w:val="en-GB" w:eastAsia="de-DE"/>
        </w:rPr>
        <w:t xml:space="preserve"> as shown in </w:t>
      </w:r>
      <w:r w:rsidR="00132EBF" w:rsidRPr="00AC31F8">
        <w:rPr>
          <w:lang w:val="en-GB" w:eastAsia="de-DE"/>
        </w:rPr>
        <w:fldChar w:fldCharType="begin"/>
      </w:r>
      <w:r w:rsidR="00132EBF" w:rsidRPr="00AC31F8">
        <w:rPr>
          <w:lang w:val="en-GB" w:eastAsia="de-DE"/>
        </w:rPr>
        <w:instrText xml:space="preserve"> REF _Ref45816243 \h </w:instrText>
      </w:r>
      <w:r w:rsidR="00132EBF" w:rsidRPr="00AC31F8">
        <w:rPr>
          <w:lang w:val="en-GB" w:eastAsia="de-DE"/>
        </w:rPr>
      </w:r>
      <w:r w:rsidR="00132EBF" w:rsidRPr="00AC31F8">
        <w:rPr>
          <w:lang w:val="en-GB" w:eastAsia="de-DE"/>
        </w:rPr>
        <w:fldChar w:fldCharType="separate"/>
      </w:r>
      <w:r w:rsidR="00854BE3" w:rsidRPr="00AC31F8">
        <w:rPr>
          <w:lang w:val="en-GB"/>
        </w:rPr>
        <w:t xml:space="preserve">Figure </w:t>
      </w:r>
      <w:r w:rsidR="00854BE3" w:rsidRPr="00AC31F8">
        <w:rPr>
          <w:noProof/>
          <w:lang w:val="en-GB"/>
        </w:rPr>
        <w:t>10</w:t>
      </w:r>
      <w:r w:rsidR="00132EBF" w:rsidRPr="00AC31F8">
        <w:rPr>
          <w:lang w:val="en-GB" w:eastAsia="de-DE"/>
        </w:rPr>
        <w:fldChar w:fldCharType="end"/>
      </w:r>
      <w:r w:rsidRPr="00AC31F8">
        <w:rPr>
          <w:lang w:val="en-GB" w:eastAsia="de-DE"/>
        </w:rPr>
        <w:t>.</w:t>
      </w:r>
    </w:p>
    <w:p w14:paraId="5773B659" w14:textId="135F5A3E" w:rsidR="00087E6A" w:rsidRPr="00AC31F8" w:rsidRDefault="00790E58" w:rsidP="00407E18">
      <w:pPr>
        <w:rPr>
          <w:lang w:val="en-GB" w:eastAsia="de-DE"/>
        </w:rPr>
      </w:pPr>
      <w:r w:rsidRPr="00AC31F8">
        <w:rPr>
          <w:lang w:val="en-GB" w:eastAsia="de-DE"/>
        </w:rPr>
        <w:t xml:space="preserve">To formulate the examples, a specifically developed language called Gherkin is used </w:t>
      </w:r>
      <w:r w:rsidR="00242D6B" w:rsidRPr="00AC31F8">
        <w:rPr>
          <w:lang w:val="en-GB" w:eastAsia="de-DE"/>
        </w:rPr>
        <w:t>(Nagy &amp; Rose, 2018, p. 20</w:t>
      </w:r>
      <w:r w:rsidR="006A6DD6" w:rsidRPr="00AC31F8">
        <w:rPr>
          <w:lang w:val="en-GB" w:eastAsia="de-DE"/>
        </w:rPr>
        <w:t>)</w:t>
      </w:r>
      <w:r w:rsidR="000C0E09" w:rsidRPr="00AC31F8">
        <w:rPr>
          <w:lang w:val="en-GB" w:eastAsia="de-DE"/>
        </w:rPr>
        <w:t xml:space="preserve">. </w:t>
      </w:r>
      <w:r w:rsidR="001D4303" w:rsidRPr="00AC31F8">
        <w:rPr>
          <w:lang w:val="en-GB" w:eastAsia="de-DE"/>
        </w:rPr>
        <w:t>Gherkin is a formalized language that allows to precisely specify the user requirements and at the same time to define the acceptance tests</w:t>
      </w:r>
      <w:r w:rsidR="00DB2919" w:rsidRPr="00AC31F8">
        <w:rPr>
          <w:lang w:val="en-GB" w:eastAsia="de-DE"/>
        </w:rPr>
        <w:t xml:space="preserve"> (Nicieja, 2018, pp.11-12). </w:t>
      </w:r>
      <w:r w:rsidR="00654BFE" w:rsidRPr="00AC31F8">
        <w:rPr>
          <w:lang w:val="en-GB" w:eastAsia="de-DE"/>
        </w:rPr>
        <w:t xml:space="preserve">This language can also be understood by non-technical people and is based on the domain-specific vocabulary of the business </w:t>
      </w:r>
      <w:r w:rsidR="00DB2919" w:rsidRPr="00AC31F8">
        <w:rPr>
          <w:lang w:val="en-GB" w:eastAsia="de-DE"/>
        </w:rPr>
        <w:t>(Nicieja, 2018, p.11)</w:t>
      </w:r>
      <w:r w:rsidR="00F43CE2" w:rsidRPr="00AC31F8">
        <w:rPr>
          <w:lang w:val="en-GB" w:eastAsia="de-DE"/>
        </w:rPr>
        <w:t>.</w:t>
      </w:r>
    </w:p>
    <w:p w14:paraId="10ED0169" w14:textId="6F5BCEF1" w:rsidR="00064020" w:rsidRPr="00AC31F8" w:rsidRDefault="00064020" w:rsidP="00407E18">
      <w:pPr>
        <w:rPr>
          <w:lang w:val="en-GB" w:eastAsia="de-DE"/>
        </w:rPr>
      </w:pPr>
    </w:p>
    <w:p w14:paraId="44B189A9" w14:textId="77777777" w:rsidR="0013539A" w:rsidRPr="00AC31F8" w:rsidRDefault="00064020" w:rsidP="0013539A">
      <w:pPr>
        <w:keepNext/>
        <w:rPr>
          <w:lang w:val="en-GB"/>
        </w:rPr>
      </w:pPr>
      <w:r w:rsidRPr="00AC31F8">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6FAA87C6" w:rsidR="00064020" w:rsidRDefault="0013539A" w:rsidP="00AA05D8">
      <w:pPr>
        <w:pStyle w:val="Caption"/>
        <w:rPr>
          <w:lang w:val="en-GB"/>
        </w:rPr>
      </w:pPr>
      <w:bookmarkStart w:id="127" w:name="_Ref45816243"/>
      <w:bookmarkStart w:id="128" w:name="_Toc46067130"/>
      <w:bookmarkStart w:id="129" w:name="_Toc4623751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10</w:t>
      </w:r>
      <w:r w:rsidRPr="00AC31F8">
        <w:rPr>
          <w:lang w:val="en-GB"/>
        </w:rPr>
        <w:fldChar w:fldCharType="end"/>
      </w:r>
      <w:bookmarkEnd w:id="127"/>
      <w:r w:rsidRPr="00AC31F8">
        <w:rPr>
          <w:lang w:val="en-GB"/>
        </w:rPr>
        <w:t xml:space="preserve">: Activities within the BDD formulation step </w:t>
      </w:r>
      <w:r w:rsidR="00AA05D8" w:rsidRPr="00AC31F8">
        <w:rPr>
          <w:lang w:val="en-GB"/>
        </w:rPr>
        <w:t xml:space="preserve">according to Nagy &amp; Rose </w:t>
      </w:r>
      <w:r w:rsidR="00FB109A" w:rsidRPr="00AC31F8">
        <w:rPr>
          <w:lang w:val="en-GB"/>
        </w:rPr>
        <w:t>(</w:t>
      </w:r>
      <w:r w:rsidR="00AA05D8" w:rsidRPr="00AC31F8">
        <w:rPr>
          <w:lang w:val="en-GB"/>
        </w:rPr>
        <w:t>2018</w:t>
      </w:r>
      <w:bookmarkEnd w:id="128"/>
      <w:r w:rsidR="00FB109A" w:rsidRPr="00AC31F8">
        <w:rPr>
          <w:lang w:val="en-GB"/>
        </w:rPr>
        <w:t>)</w:t>
      </w:r>
      <w:bookmarkEnd w:id="129"/>
    </w:p>
    <w:p w14:paraId="7C27AE4A" w14:textId="1956345D" w:rsidR="00490D86" w:rsidRDefault="00490D86" w:rsidP="00490D86">
      <w:pPr>
        <w:rPr>
          <w:lang w:val="en-GB" w:eastAsia="de-DE"/>
        </w:rPr>
      </w:pPr>
    </w:p>
    <w:p w14:paraId="1B23816B" w14:textId="77777777" w:rsidR="00490D86" w:rsidRPr="00490D86" w:rsidRDefault="00490D86" w:rsidP="00490D86">
      <w:pPr>
        <w:rPr>
          <w:lang w:val="en-GB" w:eastAsia="de-DE"/>
        </w:rPr>
      </w:pPr>
    </w:p>
    <w:p w14:paraId="5415C663" w14:textId="6D168FCA" w:rsidR="00BE5CD8" w:rsidRPr="00AC31F8" w:rsidRDefault="008747A7" w:rsidP="00BE5CD8">
      <w:pPr>
        <w:pStyle w:val="Heading3"/>
        <w:rPr>
          <w:lang w:val="en-GB"/>
        </w:rPr>
      </w:pPr>
      <w:bookmarkStart w:id="130" w:name="_Toc46067047"/>
      <w:bookmarkStart w:id="131" w:name="_Toc46238904"/>
      <w:r w:rsidRPr="00AC31F8">
        <w:rPr>
          <w:lang w:val="en-GB"/>
        </w:rPr>
        <w:lastRenderedPageBreak/>
        <w:t>The</w:t>
      </w:r>
      <w:r w:rsidR="00BE5CD8" w:rsidRPr="00AC31F8">
        <w:rPr>
          <w:lang w:val="en-GB"/>
        </w:rPr>
        <w:t xml:space="preserve"> Scenario</w:t>
      </w:r>
      <w:bookmarkEnd w:id="130"/>
      <w:bookmarkEnd w:id="131"/>
    </w:p>
    <w:p w14:paraId="02E1068C" w14:textId="6E1E06FA" w:rsidR="00F43CE2" w:rsidRPr="00AC31F8" w:rsidRDefault="00272000" w:rsidP="00407E18">
      <w:pPr>
        <w:rPr>
          <w:lang w:val="en-GB" w:eastAsia="de-DE"/>
        </w:rPr>
      </w:pPr>
      <w:r w:rsidRPr="00AC31F8">
        <w:rPr>
          <w:lang w:val="en-GB" w:eastAsia="de-DE"/>
        </w:rPr>
        <w:t>T</w:t>
      </w:r>
      <w:r w:rsidR="002D69B7" w:rsidRPr="00AC31F8">
        <w:rPr>
          <w:lang w:val="en-GB" w:eastAsia="de-DE"/>
        </w:rPr>
        <w:t>he examples captured in the Three Amigos meeting</w:t>
      </w:r>
      <w:r w:rsidRPr="00AC31F8">
        <w:rPr>
          <w:lang w:val="en-GB" w:eastAsia="de-DE"/>
        </w:rPr>
        <w:t xml:space="preserve"> </w:t>
      </w:r>
      <w:r w:rsidR="002D69B7" w:rsidRPr="00AC31F8">
        <w:rPr>
          <w:lang w:val="en-GB" w:eastAsia="de-DE"/>
        </w:rPr>
        <w:t>are documented in the form of scenario</w:t>
      </w:r>
      <w:r w:rsidR="00D5233C" w:rsidRPr="00AC31F8">
        <w:rPr>
          <w:lang w:val="en-GB" w:eastAsia="de-DE"/>
        </w:rPr>
        <w:t>s</w:t>
      </w:r>
      <w:r w:rsidR="000A3534" w:rsidRPr="00AC31F8">
        <w:rPr>
          <w:lang w:val="en-GB" w:eastAsia="de-DE"/>
        </w:rPr>
        <w:t xml:space="preserve"> with</w:t>
      </w:r>
      <w:r w:rsidR="002D69B7" w:rsidRPr="00AC31F8">
        <w:rPr>
          <w:lang w:val="en-GB" w:eastAsia="de-DE"/>
        </w:rPr>
        <w:t xml:space="preserve"> a 'Given'-'When'-'Then' structure</w:t>
      </w:r>
      <w:r w:rsidR="00A72934" w:rsidRPr="00AC31F8">
        <w:rPr>
          <w:lang w:val="en-GB" w:eastAsia="de-DE"/>
        </w:rPr>
        <w:t xml:space="preserve"> </w:t>
      </w:r>
      <w:r w:rsidR="00DC5BD9" w:rsidRPr="00AC31F8">
        <w:rPr>
          <w:lang w:val="en-GB" w:eastAsia="de-DE"/>
        </w:rPr>
        <w:t xml:space="preserve">(Nagy &amp; Rose, 2018, p. 20 and p. 56; Nicieja, 2018, p.40). </w:t>
      </w:r>
      <w:r w:rsidR="003C5D75" w:rsidRPr="00AC31F8">
        <w:rPr>
          <w:lang w:val="en-GB" w:eastAsia="de-DE"/>
        </w:rPr>
        <w:t>In the 'Given' part of the scenario, the context is defined and thus the prerequisites are determined</w:t>
      </w:r>
      <w:r w:rsidR="00BE5CD8" w:rsidRPr="00AC31F8">
        <w:rPr>
          <w:lang w:val="en-GB" w:eastAsia="de-DE"/>
        </w:rPr>
        <w:t xml:space="preserve"> (Nicieja, 2018, p.40)</w:t>
      </w:r>
      <w:r w:rsidR="00DC5BD9" w:rsidRPr="00AC31F8">
        <w:rPr>
          <w:lang w:val="en-GB" w:eastAsia="de-DE"/>
        </w:rPr>
        <w:t xml:space="preserve">. </w:t>
      </w:r>
      <w:r w:rsidR="00F36CCA" w:rsidRPr="00AC31F8">
        <w:rPr>
          <w:lang w:val="en-GB" w:eastAsia="de-DE"/>
        </w:rPr>
        <w:t xml:space="preserve">The 'When' part describes an event to be executed in the system </w:t>
      </w:r>
      <w:r w:rsidR="009D144A" w:rsidRPr="00AC31F8">
        <w:rPr>
          <w:lang w:val="en-GB" w:eastAsia="de-DE"/>
        </w:rPr>
        <w:t>while</w:t>
      </w:r>
      <w:r w:rsidR="00F36CCA" w:rsidRPr="00AC31F8">
        <w:rPr>
          <w:lang w:val="en-GB" w:eastAsia="de-DE"/>
        </w:rPr>
        <w:t xml:space="preserve"> the 'Then' part contains the expected result</w:t>
      </w:r>
      <w:r w:rsidR="00BE5CD8" w:rsidRPr="00AC31F8">
        <w:rPr>
          <w:lang w:val="en-GB" w:eastAsia="de-DE"/>
        </w:rPr>
        <w:t xml:space="preserve"> (Nicieja, 2018, p.40).</w:t>
      </w:r>
    </w:p>
    <w:p w14:paraId="540943A2" w14:textId="6E58440E" w:rsidR="00F43CE2" w:rsidRPr="00AC31F8" w:rsidRDefault="009A478A" w:rsidP="00407E18">
      <w:pPr>
        <w:rPr>
          <w:lang w:val="en-GB" w:eastAsia="de-DE"/>
        </w:rPr>
      </w:pPr>
      <w:r w:rsidRPr="00AC31F8">
        <w:rPr>
          <w:lang w:val="en-GB" w:eastAsia="de-DE"/>
        </w:rPr>
        <w:t>Kamil Nicieja summarises this as follows</w:t>
      </w:r>
      <w:r w:rsidR="00DC5BD9" w:rsidRPr="00AC31F8">
        <w:rPr>
          <w:lang w:val="en-GB" w:eastAsia="de-DE"/>
        </w:rPr>
        <w:t>:</w:t>
      </w:r>
    </w:p>
    <w:p w14:paraId="1CBE593E" w14:textId="77777777" w:rsidR="00DE34F5" w:rsidRPr="00AC31F8" w:rsidRDefault="00276187" w:rsidP="00DE34F5">
      <w:pPr>
        <w:keepNext/>
        <w:rPr>
          <w:lang w:val="en-GB"/>
        </w:rPr>
      </w:pPr>
      <w:r w:rsidRPr="00AC31F8">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3E83C818" w:rsidR="006450C7" w:rsidRPr="00AC31F8" w:rsidRDefault="00DE34F5" w:rsidP="00490D86">
      <w:pPr>
        <w:pStyle w:val="Caption"/>
        <w:rPr>
          <w:lang w:val="en-GB"/>
        </w:rPr>
      </w:pPr>
      <w:bookmarkStart w:id="132" w:name="_Toc46067131"/>
      <w:bookmarkStart w:id="133" w:name="_Toc4623751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11</w:t>
      </w:r>
      <w:r w:rsidRPr="00AC31F8">
        <w:rPr>
          <w:lang w:val="en-GB"/>
        </w:rPr>
        <w:fldChar w:fldCharType="end"/>
      </w:r>
      <w:r w:rsidRPr="00AC31F8">
        <w:rPr>
          <w:lang w:val="en-GB"/>
        </w:rPr>
        <w:t>: Example of a Scenario with the Given-When-Then structure from Kamil Nicieja (2018, p.43)</w:t>
      </w:r>
      <w:bookmarkEnd w:id="132"/>
      <w:bookmarkEnd w:id="133"/>
    </w:p>
    <w:p w14:paraId="44F712FE" w14:textId="62D2305A" w:rsidR="00066C19" w:rsidRPr="00AC31F8" w:rsidRDefault="00EA5BE0" w:rsidP="0080660B">
      <w:pPr>
        <w:rPr>
          <w:lang w:val="en-GB" w:eastAsia="de-DE"/>
        </w:rPr>
      </w:pPr>
      <w:r w:rsidRPr="00AC31F8">
        <w:rPr>
          <w:lang w:val="en-GB" w:eastAsia="de-DE"/>
        </w:rPr>
        <w:t>If one of these three parts consists of several sub-aspects, they can be extended accordingly using the keyword 'And</w:t>
      </w:r>
      <w:r w:rsidR="006450C7" w:rsidRPr="00AC31F8">
        <w:rPr>
          <w:lang w:val="en-GB" w:eastAsia="de-DE"/>
        </w:rPr>
        <w:t>’</w:t>
      </w:r>
      <w:r w:rsidRPr="00AC31F8">
        <w:rPr>
          <w:lang w:val="en-GB" w:eastAsia="de-DE"/>
        </w:rPr>
        <w:t xml:space="preserve"> </w:t>
      </w:r>
      <w:r w:rsidR="00127A7A" w:rsidRPr="00AC31F8">
        <w:rPr>
          <w:lang w:val="en-GB" w:eastAsia="de-DE"/>
        </w:rPr>
        <w:t>(Nicieja, 2018, p.44 and p53)</w:t>
      </w:r>
      <w:r w:rsidR="00B504A7" w:rsidRPr="00AC31F8">
        <w:rPr>
          <w:lang w:val="en-GB" w:eastAsia="de-DE"/>
        </w:rPr>
        <w:t xml:space="preserve"> as shown in </w:t>
      </w:r>
      <w:r w:rsidR="00B504A7" w:rsidRPr="00AC31F8">
        <w:rPr>
          <w:lang w:val="en-GB" w:eastAsia="de-DE"/>
        </w:rPr>
        <w:fldChar w:fldCharType="begin"/>
      </w:r>
      <w:r w:rsidR="00B504A7" w:rsidRPr="00AC31F8">
        <w:rPr>
          <w:lang w:val="en-GB" w:eastAsia="de-DE"/>
        </w:rPr>
        <w:instrText xml:space="preserve"> REF _Ref45816663 \h </w:instrText>
      </w:r>
      <w:r w:rsidR="00B504A7" w:rsidRPr="00AC31F8">
        <w:rPr>
          <w:lang w:val="en-GB" w:eastAsia="de-DE"/>
        </w:rPr>
      </w:r>
      <w:r w:rsidR="00B504A7" w:rsidRPr="00AC31F8">
        <w:rPr>
          <w:lang w:val="en-GB" w:eastAsia="de-DE"/>
        </w:rPr>
        <w:fldChar w:fldCharType="separate"/>
      </w:r>
      <w:r w:rsidR="00854BE3" w:rsidRPr="00AC31F8">
        <w:rPr>
          <w:lang w:val="en-GB"/>
        </w:rPr>
        <w:t xml:space="preserve">Figure </w:t>
      </w:r>
      <w:r w:rsidR="00854BE3" w:rsidRPr="00AC31F8">
        <w:rPr>
          <w:noProof/>
          <w:lang w:val="en-GB"/>
        </w:rPr>
        <w:t>12</w:t>
      </w:r>
      <w:r w:rsidR="00B504A7" w:rsidRPr="00AC31F8">
        <w:rPr>
          <w:lang w:val="en-GB" w:eastAsia="de-DE"/>
        </w:rPr>
        <w:fldChar w:fldCharType="end"/>
      </w:r>
      <w:r w:rsidR="00BE5CD8" w:rsidRPr="00AC31F8">
        <w:rPr>
          <w:lang w:val="en-GB" w:eastAsia="de-DE"/>
        </w:rPr>
        <w:t>:</w:t>
      </w:r>
    </w:p>
    <w:p w14:paraId="137B0651" w14:textId="77777777" w:rsidR="00C26070" w:rsidRPr="00AC31F8" w:rsidRDefault="00066C19" w:rsidP="00C26070">
      <w:pPr>
        <w:keepNext/>
        <w:rPr>
          <w:lang w:val="en-GB"/>
        </w:rPr>
      </w:pPr>
      <w:r w:rsidRPr="00AC31F8">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0534C3CD" w:rsidR="006450C7" w:rsidRPr="00AC31F8" w:rsidRDefault="00C26070" w:rsidP="00E206D1">
      <w:pPr>
        <w:pStyle w:val="Caption"/>
        <w:rPr>
          <w:lang w:val="en-GB"/>
        </w:rPr>
      </w:pPr>
      <w:bookmarkStart w:id="134" w:name="_Ref45816663"/>
      <w:bookmarkStart w:id="135" w:name="_Toc46067132"/>
      <w:bookmarkStart w:id="136" w:name="_Toc4623751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12</w:t>
      </w:r>
      <w:r w:rsidRPr="00AC31F8">
        <w:rPr>
          <w:lang w:val="en-GB"/>
        </w:rPr>
        <w:fldChar w:fldCharType="end"/>
      </w:r>
      <w:bookmarkEnd w:id="134"/>
      <w:r w:rsidRPr="00AC31F8">
        <w:rPr>
          <w:lang w:val="en-GB"/>
        </w:rPr>
        <w:t>: Example of a Scenario with the ‘And’ keyword from Kamil Nicieja (2018, p.53).</w:t>
      </w:r>
      <w:bookmarkEnd w:id="135"/>
      <w:bookmarkEnd w:id="136"/>
    </w:p>
    <w:p w14:paraId="54134967" w14:textId="649336E8" w:rsidR="004166EA" w:rsidRPr="00AC31F8" w:rsidRDefault="00CE57B5" w:rsidP="0080660B">
      <w:pPr>
        <w:rPr>
          <w:lang w:val="en-GB" w:eastAsia="de-DE"/>
        </w:rPr>
      </w:pPr>
      <w:r w:rsidRPr="00AC31F8">
        <w:rPr>
          <w:lang w:val="en-GB" w:eastAsia="de-DE"/>
        </w:rPr>
        <w:t>Each of these Given-When-Then statements is called a 'step’</w:t>
      </w:r>
      <w:r w:rsidR="004166EA" w:rsidRPr="00AC31F8">
        <w:rPr>
          <w:lang w:val="en-GB" w:eastAsia="de-DE"/>
        </w:rPr>
        <w:t xml:space="preserve"> (Nicieja, 2018, p.44):</w:t>
      </w:r>
    </w:p>
    <w:p w14:paraId="07F93418" w14:textId="77777777" w:rsidR="00F242F7" w:rsidRPr="00AC31F8" w:rsidRDefault="006D022D" w:rsidP="00F242F7">
      <w:pPr>
        <w:keepNext/>
        <w:rPr>
          <w:lang w:val="en-GB"/>
        </w:rPr>
      </w:pPr>
      <w:r w:rsidRPr="00AC31F8">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69D6C11C" w:rsidR="005269BB" w:rsidRPr="00AC31F8" w:rsidRDefault="00F242F7" w:rsidP="00F242F7">
      <w:pPr>
        <w:pStyle w:val="Caption"/>
        <w:rPr>
          <w:lang w:val="en-GB"/>
        </w:rPr>
      </w:pPr>
      <w:bookmarkStart w:id="137" w:name="_Toc46067133"/>
      <w:bookmarkStart w:id="138" w:name="_Toc4623752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13</w:t>
      </w:r>
      <w:r w:rsidRPr="00AC31F8">
        <w:rPr>
          <w:lang w:val="en-GB"/>
        </w:rPr>
        <w:fldChar w:fldCharType="end"/>
      </w:r>
      <w:r w:rsidRPr="00AC31F8">
        <w:rPr>
          <w:lang w:val="en-GB"/>
        </w:rPr>
        <w:t>: Example of a keyword and a step from Kamil Nicieja (2018, p.44)</w:t>
      </w:r>
      <w:bookmarkEnd w:id="137"/>
      <w:bookmarkEnd w:id="138"/>
    </w:p>
    <w:p w14:paraId="560CD910" w14:textId="7D9A79A6" w:rsidR="00BE5CD8" w:rsidRPr="00AC31F8" w:rsidRDefault="00BE5CD8" w:rsidP="00BE5CD8">
      <w:pPr>
        <w:pStyle w:val="Heading3"/>
        <w:rPr>
          <w:lang w:val="en-GB"/>
        </w:rPr>
      </w:pPr>
      <w:bookmarkStart w:id="139" w:name="_Toc46067048"/>
      <w:bookmarkStart w:id="140" w:name="_Toc46238905"/>
      <w:r w:rsidRPr="00AC31F8">
        <w:rPr>
          <w:lang w:val="en-GB"/>
        </w:rPr>
        <w:t>Scenario outline</w:t>
      </w:r>
      <w:bookmarkEnd w:id="139"/>
      <w:bookmarkEnd w:id="140"/>
    </w:p>
    <w:p w14:paraId="401EE4B3" w14:textId="14620B3C" w:rsidR="008A3BDC" w:rsidRPr="00AC31F8" w:rsidRDefault="000E30DE" w:rsidP="00BE5CD8">
      <w:pPr>
        <w:rPr>
          <w:lang w:val="en-GB" w:eastAsia="de-DE"/>
        </w:rPr>
      </w:pPr>
      <w:r w:rsidRPr="00AC31F8">
        <w:rPr>
          <w:lang w:val="en-GB" w:eastAsia="de-DE"/>
        </w:rPr>
        <w:t>Besides scenarios, Gherkin also allows you to write scenario outlines</w:t>
      </w:r>
      <w:r w:rsidR="0007603A" w:rsidRPr="00AC31F8">
        <w:rPr>
          <w:lang w:val="en-GB" w:eastAsia="de-DE"/>
        </w:rPr>
        <w:t xml:space="preserve"> (Nicieja, 2018, p.81).</w:t>
      </w:r>
      <w:r w:rsidR="009B50DE" w:rsidRPr="00AC31F8">
        <w:rPr>
          <w:lang w:val="en-GB" w:eastAsia="de-DE"/>
        </w:rPr>
        <w:t xml:space="preserve"> </w:t>
      </w:r>
      <w:r w:rsidR="004C36E3" w:rsidRPr="00AC31F8">
        <w:rPr>
          <w:lang w:val="en-GB" w:eastAsia="de-DE"/>
        </w:rPr>
        <w:t>They allow similar scenarios to be grouped together and executed based on the same 'Given'-'When'-</w:t>
      </w:r>
      <w:r w:rsidR="004C36E3" w:rsidRPr="00AC31F8">
        <w:rPr>
          <w:lang w:val="en-GB" w:eastAsia="de-DE"/>
        </w:rPr>
        <w:lastRenderedPageBreak/>
        <w:t>'Then' template</w:t>
      </w:r>
      <w:r w:rsidR="009B50DE" w:rsidRPr="00AC31F8">
        <w:rPr>
          <w:lang w:val="en-GB" w:eastAsia="de-DE"/>
        </w:rPr>
        <w:t xml:space="preserve"> (Nicieja, 2018, p.81). </w:t>
      </w:r>
      <w:r w:rsidR="00CB14F9" w:rsidRPr="00AC31F8">
        <w:rPr>
          <w:lang w:val="en-GB" w:eastAsia="de-DE"/>
        </w:rPr>
        <w:t>The differences between the summarised scenarios are mapped via parameterisation</w:t>
      </w:r>
      <w:r w:rsidR="009B50DE" w:rsidRPr="00AC31F8">
        <w:rPr>
          <w:lang w:val="en-GB" w:eastAsia="de-DE"/>
        </w:rPr>
        <w:t xml:space="preserve"> (Nicieja, 2018, pp.85-86).</w:t>
      </w:r>
      <w:r w:rsidR="00D45B04" w:rsidRPr="00AC31F8">
        <w:rPr>
          <w:lang w:val="en-GB" w:eastAsia="de-DE"/>
        </w:rPr>
        <w:t xml:space="preserve"> </w:t>
      </w:r>
    </w:p>
    <w:p w14:paraId="2CD53319" w14:textId="3BF8D111" w:rsidR="0027696A" w:rsidRPr="00AC31F8" w:rsidRDefault="0027696A" w:rsidP="00BE5CD8">
      <w:pPr>
        <w:rPr>
          <w:lang w:val="en-GB" w:eastAsia="de-DE"/>
        </w:rPr>
      </w:pPr>
      <w:r w:rsidRPr="00AC31F8">
        <w:rPr>
          <w:lang w:val="en-GB" w:eastAsia="de-DE"/>
        </w:rPr>
        <w:t xml:space="preserve">This is then expressed as shown in </w:t>
      </w:r>
      <w:r w:rsidRPr="00AC31F8">
        <w:rPr>
          <w:lang w:val="en-GB" w:eastAsia="de-DE"/>
        </w:rPr>
        <w:fldChar w:fldCharType="begin"/>
      </w:r>
      <w:r w:rsidRPr="00AC31F8">
        <w:rPr>
          <w:lang w:val="en-GB" w:eastAsia="de-DE"/>
        </w:rPr>
        <w:instrText xml:space="preserve"> REF _Ref45817273 \h </w:instrText>
      </w:r>
      <w:r w:rsidRPr="00AC31F8">
        <w:rPr>
          <w:lang w:val="en-GB" w:eastAsia="de-DE"/>
        </w:rPr>
      </w:r>
      <w:r w:rsidRPr="00AC31F8">
        <w:rPr>
          <w:lang w:val="en-GB" w:eastAsia="de-DE"/>
        </w:rPr>
        <w:fldChar w:fldCharType="separate"/>
      </w:r>
      <w:r w:rsidR="00854BE3" w:rsidRPr="00AC31F8">
        <w:rPr>
          <w:lang w:val="en-GB"/>
        </w:rPr>
        <w:t xml:space="preserve">Figure </w:t>
      </w:r>
      <w:r w:rsidR="00854BE3" w:rsidRPr="00AC31F8">
        <w:rPr>
          <w:noProof/>
          <w:lang w:val="en-GB"/>
        </w:rPr>
        <w:t>14</w:t>
      </w:r>
      <w:r w:rsidRPr="00AC31F8">
        <w:rPr>
          <w:lang w:val="en-GB" w:eastAsia="de-DE"/>
        </w:rPr>
        <w:fldChar w:fldCharType="end"/>
      </w:r>
      <w:r w:rsidRPr="00AC31F8">
        <w:rPr>
          <w:lang w:val="en-GB" w:eastAsia="de-DE"/>
        </w:rPr>
        <w:t xml:space="preserve">: </w:t>
      </w:r>
    </w:p>
    <w:p w14:paraId="288E8739" w14:textId="46545888" w:rsidR="004877C9" w:rsidRPr="00AC31F8" w:rsidRDefault="004877C9" w:rsidP="00BE5CD8">
      <w:pPr>
        <w:rPr>
          <w:lang w:val="en-GB" w:eastAsia="de-DE"/>
        </w:rPr>
      </w:pPr>
      <w:r w:rsidRPr="00AC31F8">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C244DD3" w:rsidR="009B50DE" w:rsidRPr="00AC31F8" w:rsidRDefault="00511C6C" w:rsidP="00C84CE2">
      <w:pPr>
        <w:pStyle w:val="Caption"/>
        <w:rPr>
          <w:lang w:val="en-GB"/>
        </w:rPr>
      </w:pPr>
      <w:bookmarkStart w:id="141" w:name="_Ref45817273"/>
      <w:bookmarkStart w:id="142" w:name="_Toc46067134"/>
      <w:bookmarkStart w:id="143" w:name="_Toc4623752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14</w:t>
      </w:r>
      <w:r w:rsidRPr="00AC31F8">
        <w:rPr>
          <w:lang w:val="en-GB"/>
        </w:rPr>
        <w:fldChar w:fldCharType="end"/>
      </w:r>
      <w:bookmarkEnd w:id="141"/>
      <w:r w:rsidRPr="00AC31F8">
        <w:rPr>
          <w:lang w:val="en-GB"/>
        </w:rPr>
        <w:t>: Example of a Scenario outline from Kamil Nicieja (Nicieja, 2018, p.86)</w:t>
      </w:r>
      <w:bookmarkEnd w:id="142"/>
      <w:bookmarkEnd w:id="143"/>
    </w:p>
    <w:p w14:paraId="592236FC" w14:textId="3380CC1C" w:rsidR="005A7AB9" w:rsidRPr="00AC31F8" w:rsidRDefault="005A7AB9" w:rsidP="005A7AB9">
      <w:pPr>
        <w:pStyle w:val="Heading3"/>
        <w:rPr>
          <w:lang w:val="en-GB"/>
        </w:rPr>
      </w:pPr>
      <w:bookmarkStart w:id="144" w:name="_Toc46067049"/>
      <w:bookmarkStart w:id="145" w:name="_Toc46238906"/>
      <w:r w:rsidRPr="00AC31F8">
        <w:rPr>
          <w:lang w:val="en-GB"/>
        </w:rPr>
        <w:t>Feature File</w:t>
      </w:r>
      <w:bookmarkEnd w:id="144"/>
      <w:bookmarkEnd w:id="145"/>
    </w:p>
    <w:p w14:paraId="1984E49C" w14:textId="59E342C8" w:rsidR="00616D77" w:rsidRPr="00AC31F8" w:rsidRDefault="006C7730" w:rsidP="00BE5CD8">
      <w:pPr>
        <w:rPr>
          <w:lang w:val="en-GB" w:eastAsia="de-DE"/>
        </w:rPr>
      </w:pPr>
      <w:r w:rsidRPr="00AC31F8">
        <w:rPr>
          <w:lang w:val="en-GB" w:eastAsia="de-DE"/>
        </w:rPr>
        <w:t>Related scenarios are written down in a single document that is given the extension .feature and is accordingly called a feature file</w:t>
      </w:r>
      <w:r w:rsidR="00816919" w:rsidRPr="00AC31F8">
        <w:rPr>
          <w:lang w:val="en-GB" w:eastAsia="de-DE"/>
        </w:rPr>
        <w:t xml:space="preserve"> (Nicieja, 2018, p.34). </w:t>
      </w:r>
      <w:r w:rsidR="00B1510C" w:rsidRPr="00AC31F8">
        <w:rPr>
          <w:lang w:val="en-GB" w:eastAsia="de-DE"/>
        </w:rPr>
        <w:t>A feature file contains all scenarios that describe a particular functionality of the application to be built</w:t>
      </w:r>
      <w:r w:rsidR="00616D77" w:rsidRPr="00AC31F8">
        <w:rPr>
          <w:lang w:val="en-GB" w:eastAsia="de-DE"/>
        </w:rPr>
        <w:t xml:space="preserve"> (Nicieja, 2018, p.34). </w:t>
      </w:r>
      <w:r w:rsidR="00B726EB" w:rsidRPr="00AC31F8">
        <w:rPr>
          <w:lang w:val="en-GB" w:eastAsia="de-DE"/>
        </w:rPr>
        <w:t>Each feature file begins with the word 'feature' and a unique name that describes the associated functionality</w:t>
      </w:r>
      <w:r w:rsidR="00613E4B" w:rsidRPr="00AC31F8">
        <w:rPr>
          <w:lang w:val="en-GB" w:eastAsia="de-DE"/>
        </w:rPr>
        <w:t xml:space="preserve"> (Nicieja, 2018, p.34</w:t>
      </w:r>
      <w:r w:rsidR="007061A0" w:rsidRPr="00AC31F8">
        <w:rPr>
          <w:lang w:val="en-GB" w:eastAsia="de-DE"/>
        </w:rPr>
        <w:t>,</w:t>
      </w:r>
      <w:r w:rsidR="00613E4B" w:rsidRPr="00AC31F8">
        <w:rPr>
          <w:lang w:val="en-GB" w:eastAsia="de-DE"/>
        </w:rPr>
        <w:t xml:space="preserve"> pp. 38-39)</w:t>
      </w:r>
      <w:r w:rsidR="00D53D13" w:rsidRPr="00AC31F8">
        <w:rPr>
          <w:lang w:val="en-GB" w:eastAsia="de-DE"/>
        </w:rPr>
        <w:t xml:space="preserve">. A very short feature file is shown in </w:t>
      </w:r>
      <w:r w:rsidR="00A0032F" w:rsidRPr="00AC31F8">
        <w:rPr>
          <w:lang w:val="en-GB" w:eastAsia="de-DE"/>
        </w:rPr>
        <w:fldChar w:fldCharType="begin"/>
      </w:r>
      <w:r w:rsidR="00A0032F" w:rsidRPr="00AC31F8">
        <w:rPr>
          <w:lang w:val="en-GB" w:eastAsia="de-DE"/>
        </w:rPr>
        <w:instrText xml:space="preserve"> REF _Ref45817666 \h </w:instrText>
      </w:r>
      <w:r w:rsidR="00A0032F" w:rsidRPr="00AC31F8">
        <w:rPr>
          <w:lang w:val="en-GB" w:eastAsia="de-DE"/>
        </w:rPr>
      </w:r>
      <w:r w:rsidR="00A0032F" w:rsidRPr="00AC31F8">
        <w:rPr>
          <w:lang w:val="en-GB" w:eastAsia="de-DE"/>
        </w:rPr>
        <w:fldChar w:fldCharType="separate"/>
      </w:r>
      <w:r w:rsidR="00854BE3" w:rsidRPr="00AC31F8">
        <w:rPr>
          <w:lang w:val="en-GB"/>
        </w:rPr>
        <w:t xml:space="preserve">Figure </w:t>
      </w:r>
      <w:r w:rsidR="00854BE3" w:rsidRPr="00AC31F8">
        <w:rPr>
          <w:noProof/>
          <w:lang w:val="en-GB"/>
        </w:rPr>
        <w:t>15</w:t>
      </w:r>
      <w:r w:rsidR="00A0032F" w:rsidRPr="00AC31F8">
        <w:rPr>
          <w:lang w:val="en-GB" w:eastAsia="de-DE"/>
        </w:rPr>
        <w:fldChar w:fldCharType="end"/>
      </w:r>
      <w:r w:rsidR="00D53D13" w:rsidRPr="00AC31F8">
        <w:rPr>
          <w:lang w:val="en-GB" w:eastAsia="de-DE"/>
        </w:rPr>
        <w:t xml:space="preserve"> as</w:t>
      </w:r>
      <w:r w:rsidR="00A0032F" w:rsidRPr="00AC31F8">
        <w:rPr>
          <w:lang w:val="en-GB" w:eastAsia="de-DE"/>
        </w:rPr>
        <w:t xml:space="preserve"> a simple example.</w:t>
      </w:r>
    </w:p>
    <w:p w14:paraId="3B3FEA31" w14:textId="77777777" w:rsidR="00C84CE2" w:rsidRPr="00AC31F8" w:rsidRDefault="005C2C65" w:rsidP="00C84CE2">
      <w:pPr>
        <w:keepNext/>
        <w:rPr>
          <w:lang w:val="en-GB"/>
        </w:rPr>
      </w:pPr>
      <w:r w:rsidRPr="00AC31F8">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6BF64C3D" w:rsidR="005C2C65" w:rsidRPr="00AC31F8" w:rsidRDefault="00C84CE2" w:rsidP="00C84CE2">
      <w:pPr>
        <w:pStyle w:val="Caption"/>
        <w:rPr>
          <w:lang w:val="en-GB"/>
        </w:rPr>
      </w:pPr>
      <w:bookmarkStart w:id="146" w:name="_Ref45817666"/>
      <w:bookmarkStart w:id="147" w:name="_Toc46067135"/>
      <w:bookmarkStart w:id="148" w:name="_Toc4623752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15</w:t>
      </w:r>
      <w:r w:rsidRPr="00AC31F8">
        <w:rPr>
          <w:lang w:val="en-GB"/>
        </w:rPr>
        <w:fldChar w:fldCharType="end"/>
      </w:r>
      <w:bookmarkEnd w:id="146"/>
      <w:r w:rsidRPr="00AC31F8">
        <w:rPr>
          <w:lang w:val="en-GB"/>
        </w:rPr>
        <w:t>: Example of a feature file</w:t>
      </w:r>
      <w:r w:rsidR="0056671A" w:rsidRPr="00AC31F8">
        <w:rPr>
          <w:lang w:val="en-GB"/>
        </w:rPr>
        <w:t xml:space="preserve"> with one scenario</w:t>
      </w:r>
      <w:r w:rsidRPr="00AC31F8">
        <w:rPr>
          <w:lang w:val="en-GB"/>
        </w:rPr>
        <w:t xml:space="preserve"> from Kamil Nicieja (2018, p.34)</w:t>
      </w:r>
      <w:bookmarkEnd w:id="147"/>
      <w:bookmarkEnd w:id="148"/>
    </w:p>
    <w:p w14:paraId="0E03CF7E" w14:textId="58B6493B" w:rsidR="005A7AB9" w:rsidRPr="00AC31F8" w:rsidRDefault="006316F0" w:rsidP="00BE5CD8">
      <w:pPr>
        <w:rPr>
          <w:lang w:val="en-GB" w:eastAsia="de-DE"/>
        </w:rPr>
      </w:pPr>
      <w:r w:rsidRPr="00AC31F8">
        <w:rPr>
          <w:lang w:val="en-GB" w:eastAsia="de-DE"/>
        </w:rPr>
        <w:t>All feature files together and thus all executable Gherkin tests of an application are called 'specification suite</w:t>
      </w:r>
      <w:r w:rsidR="00CA0792" w:rsidRPr="00AC31F8">
        <w:rPr>
          <w:lang w:val="en-GB" w:eastAsia="de-DE"/>
        </w:rPr>
        <w:t>’</w:t>
      </w:r>
      <w:r w:rsidR="00616D77" w:rsidRPr="00AC31F8">
        <w:rPr>
          <w:lang w:val="en-GB" w:eastAsia="de-DE"/>
        </w:rPr>
        <w:t xml:space="preserve"> (Nicieja, 2018, p.34).</w:t>
      </w:r>
    </w:p>
    <w:p w14:paraId="6B07882F" w14:textId="680FA982" w:rsidR="005A7AB9" w:rsidRPr="00AC31F8" w:rsidRDefault="005A7AB9" w:rsidP="005A7AB9">
      <w:pPr>
        <w:pStyle w:val="Heading3"/>
        <w:rPr>
          <w:lang w:val="en-GB"/>
        </w:rPr>
      </w:pPr>
      <w:bookmarkStart w:id="149" w:name="_Toc46067050"/>
      <w:bookmarkStart w:id="150" w:name="_Toc46238907"/>
      <w:r w:rsidRPr="00AC31F8">
        <w:rPr>
          <w:lang w:val="en-GB"/>
        </w:rPr>
        <w:lastRenderedPageBreak/>
        <w:t>Specification brief and Scenario brief</w:t>
      </w:r>
      <w:bookmarkEnd w:id="149"/>
      <w:bookmarkEnd w:id="150"/>
    </w:p>
    <w:p w14:paraId="7C83ACC8" w14:textId="4463DA5F" w:rsidR="00A248F6" w:rsidRPr="00AC31F8" w:rsidRDefault="00812687" w:rsidP="00BE5CD8">
      <w:pPr>
        <w:rPr>
          <w:lang w:val="en-GB" w:eastAsia="de-DE"/>
        </w:rPr>
      </w:pPr>
      <w:r w:rsidRPr="00AC31F8">
        <w:rPr>
          <w:lang w:val="en-GB" w:eastAsia="de-DE"/>
        </w:rPr>
        <w:t>In order to be able to record important information about a feature in the</w:t>
      </w:r>
      <w:r w:rsidR="00F32FE2" w:rsidRPr="00AC31F8">
        <w:rPr>
          <w:lang w:val="en-GB" w:eastAsia="de-DE"/>
        </w:rPr>
        <w:t xml:space="preserve"> concerned</w:t>
      </w:r>
      <w:r w:rsidRPr="00AC31F8">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AC31F8">
        <w:rPr>
          <w:lang w:val="en-GB" w:eastAsia="de-DE"/>
        </w:rPr>
        <w:t xml:space="preserve"> (Nicieja, 2018, p.38)</w:t>
      </w:r>
      <w:r w:rsidR="00466A6C" w:rsidRPr="00AC31F8">
        <w:rPr>
          <w:lang w:val="en-GB" w:eastAsia="de-DE"/>
        </w:rPr>
        <w:t xml:space="preserve"> and looks like shown in the </w:t>
      </w:r>
      <w:r w:rsidR="00466A6C" w:rsidRPr="00AC31F8">
        <w:rPr>
          <w:lang w:val="en-GB" w:eastAsia="de-DE"/>
        </w:rPr>
        <w:fldChar w:fldCharType="begin"/>
      </w:r>
      <w:r w:rsidR="00466A6C" w:rsidRPr="00AC31F8">
        <w:rPr>
          <w:lang w:val="en-GB" w:eastAsia="de-DE"/>
        </w:rPr>
        <w:instrText xml:space="preserve"> REF _Ref45817979 \h </w:instrText>
      </w:r>
      <w:r w:rsidR="00466A6C" w:rsidRPr="00AC31F8">
        <w:rPr>
          <w:lang w:val="en-GB" w:eastAsia="de-DE"/>
        </w:rPr>
      </w:r>
      <w:r w:rsidR="00466A6C" w:rsidRPr="00AC31F8">
        <w:rPr>
          <w:lang w:val="en-GB" w:eastAsia="de-DE"/>
        </w:rPr>
        <w:fldChar w:fldCharType="separate"/>
      </w:r>
      <w:r w:rsidR="00854BE3" w:rsidRPr="00AC31F8">
        <w:rPr>
          <w:lang w:val="en-GB"/>
        </w:rPr>
        <w:t xml:space="preserve">Figure </w:t>
      </w:r>
      <w:r w:rsidR="00854BE3" w:rsidRPr="00AC31F8">
        <w:rPr>
          <w:noProof/>
          <w:lang w:val="en-GB"/>
        </w:rPr>
        <w:t>16</w:t>
      </w:r>
      <w:r w:rsidR="00466A6C" w:rsidRPr="00AC31F8">
        <w:rPr>
          <w:lang w:val="en-GB" w:eastAsia="de-DE"/>
        </w:rPr>
        <w:fldChar w:fldCharType="end"/>
      </w:r>
      <w:r w:rsidR="002A3348" w:rsidRPr="00AC31F8">
        <w:rPr>
          <w:lang w:val="en-GB" w:eastAsia="de-DE"/>
        </w:rPr>
        <w:t>.</w:t>
      </w:r>
    </w:p>
    <w:p w14:paraId="295A0339" w14:textId="77777777" w:rsidR="007D274F" w:rsidRPr="00AC31F8" w:rsidRDefault="00A248F6" w:rsidP="007D274F">
      <w:pPr>
        <w:keepNext/>
        <w:rPr>
          <w:lang w:val="en-GB"/>
        </w:rPr>
      </w:pPr>
      <w:r w:rsidRPr="00AC31F8">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668E9419" w:rsidR="00A248F6" w:rsidRPr="00AC31F8" w:rsidRDefault="007D274F" w:rsidP="007D274F">
      <w:pPr>
        <w:pStyle w:val="Caption"/>
        <w:rPr>
          <w:lang w:val="en-GB"/>
        </w:rPr>
      </w:pPr>
      <w:bookmarkStart w:id="151" w:name="_Ref45817979"/>
      <w:bookmarkStart w:id="152" w:name="_Toc46067136"/>
      <w:bookmarkStart w:id="153" w:name="_Toc4623752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16</w:t>
      </w:r>
      <w:r w:rsidRPr="00AC31F8">
        <w:rPr>
          <w:lang w:val="en-GB"/>
        </w:rPr>
        <w:fldChar w:fldCharType="end"/>
      </w:r>
      <w:bookmarkEnd w:id="151"/>
      <w:r w:rsidRPr="00AC31F8">
        <w:rPr>
          <w:lang w:val="en-GB"/>
        </w:rPr>
        <w:t>: Example of a Specification brief from Kamil Nicieja (2018, p.39)</w:t>
      </w:r>
      <w:bookmarkEnd w:id="152"/>
      <w:bookmarkEnd w:id="153"/>
    </w:p>
    <w:p w14:paraId="007B383D" w14:textId="023A5093" w:rsidR="005A7AB9" w:rsidRPr="00AC31F8" w:rsidRDefault="004D74B2" w:rsidP="00BE5CD8">
      <w:pPr>
        <w:rPr>
          <w:lang w:val="en-GB" w:eastAsia="de-DE"/>
        </w:rPr>
      </w:pPr>
      <w:r w:rsidRPr="00AC31F8">
        <w:rPr>
          <w:lang w:val="en-GB" w:eastAsia="de-DE"/>
        </w:rPr>
        <w:t xml:space="preserve">In the same sense, there is also a scenario brief foreseen, which allows information on individual scenarios to be recorded </w:t>
      </w:r>
      <w:r w:rsidR="00B34308" w:rsidRPr="00AC31F8">
        <w:rPr>
          <w:lang w:val="en-GB" w:eastAsia="de-DE"/>
        </w:rPr>
        <w:t xml:space="preserve">as illustrated in </w:t>
      </w:r>
      <w:r w:rsidR="00B34308" w:rsidRPr="00AC31F8">
        <w:rPr>
          <w:lang w:val="en-GB" w:eastAsia="de-DE"/>
        </w:rPr>
        <w:fldChar w:fldCharType="begin"/>
      </w:r>
      <w:r w:rsidR="00B34308" w:rsidRPr="00AC31F8">
        <w:rPr>
          <w:lang w:val="en-GB" w:eastAsia="de-DE"/>
        </w:rPr>
        <w:instrText xml:space="preserve"> REF _Ref45817666 \h </w:instrText>
      </w:r>
      <w:r w:rsidR="00B34308" w:rsidRPr="00AC31F8">
        <w:rPr>
          <w:lang w:val="en-GB" w:eastAsia="de-DE"/>
        </w:rPr>
      </w:r>
      <w:r w:rsidR="00B34308" w:rsidRPr="00AC31F8">
        <w:rPr>
          <w:lang w:val="en-GB" w:eastAsia="de-DE"/>
        </w:rPr>
        <w:fldChar w:fldCharType="separate"/>
      </w:r>
      <w:r w:rsidR="00854BE3" w:rsidRPr="00AC31F8">
        <w:rPr>
          <w:lang w:val="en-GB"/>
        </w:rPr>
        <w:t xml:space="preserve">Figure </w:t>
      </w:r>
      <w:r w:rsidR="00854BE3" w:rsidRPr="00AC31F8">
        <w:rPr>
          <w:noProof/>
          <w:lang w:val="en-GB"/>
        </w:rPr>
        <w:t>15</w:t>
      </w:r>
      <w:r w:rsidR="00B34308" w:rsidRPr="00AC31F8">
        <w:rPr>
          <w:lang w:val="en-GB" w:eastAsia="de-DE"/>
        </w:rPr>
        <w:fldChar w:fldCharType="end"/>
      </w:r>
      <w:r w:rsidR="002A3348" w:rsidRPr="00AC31F8">
        <w:rPr>
          <w:lang w:val="en-GB" w:eastAsia="de-DE"/>
        </w:rPr>
        <w:t xml:space="preserve"> (Nicieja, 2018, p.40).</w:t>
      </w:r>
    </w:p>
    <w:p w14:paraId="49009901" w14:textId="7E48526D" w:rsidR="001F2C67" w:rsidRPr="00AC31F8" w:rsidRDefault="00E7146E" w:rsidP="001F2C67">
      <w:pPr>
        <w:pStyle w:val="Heading3"/>
        <w:rPr>
          <w:lang w:val="en-GB"/>
        </w:rPr>
      </w:pPr>
      <w:bookmarkStart w:id="154" w:name="_Toc46067051"/>
      <w:bookmarkStart w:id="155" w:name="_Toc46238908"/>
      <w:r w:rsidRPr="00AC31F8">
        <w:rPr>
          <w:lang w:val="en-GB"/>
        </w:rPr>
        <w:t>Summary</w:t>
      </w:r>
      <w:bookmarkEnd w:id="154"/>
      <w:bookmarkEnd w:id="155"/>
    </w:p>
    <w:p w14:paraId="326C495B" w14:textId="7A833816" w:rsidR="00C209F0" w:rsidRPr="00AC31F8" w:rsidRDefault="00C209F0" w:rsidP="00C209F0">
      <w:pPr>
        <w:rPr>
          <w:lang w:val="en-GB" w:eastAsia="de-DE"/>
        </w:rPr>
      </w:pPr>
      <w:r w:rsidRPr="00AC31F8">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AC31F8">
        <w:rPr>
          <w:lang w:val="en-GB" w:eastAsia="de-DE"/>
        </w:rPr>
        <w:t>s</w:t>
      </w:r>
      <w:r w:rsidRPr="00AC31F8">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AC31F8" w:rsidRDefault="00A81E8C" w:rsidP="007D4521">
      <w:pPr>
        <w:pStyle w:val="Heading2"/>
        <w:rPr>
          <w:lang w:val="en-GB"/>
        </w:rPr>
      </w:pPr>
      <w:bookmarkStart w:id="156" w:name="_Ref45976963"/>
      <w:bookmarkStart w:id="157" w:name="_Toc46067052"/>
      <w:bookmarkStart w:id="158" w:name="_Toc46238909"/>
      <w:r w:rsidRPr="00AC31F8">
        <w:rPr>
          <w:lang w:val="en-GB"/>
        </w:rPr>
        <w:t xml:space="preserve">Test </w:t>
      </w:r>
      <w:r w:rsidR="007D4521" w:rsidRPr="00AC31F8">
        <w:rPr>
          <w:lang w:val="en-GB"/>
        </w:rPr>
        <w:t>Automation</w:t>
      </w:r>
      <w:bookmarkEnd w:id="156"/>
      <w:bookmarkEnd w:id="157"/>
      <w:bookmarkEnd w:id="158"/>
      <w:r w:rsidRPr="00AC31F8">
        <w:rPr>
          <w:lang w:val="en-GB"/>
        </w:rPr>
        <w:t xml:space="preserve"> </w:t>
      </w:r>
      <w:r w:rsidR="00D43A14" w:rsidRPr="00AC31F8">
        <w:rPr>
          <w:lang w:val="en-GB"/>
        </w:rPr>
        <w:t xml:space="preserve"> </w:t>
      </w:r>
    </w:p>
    <w:p w14:paraId="68DFE210" w14:textId="614D3A55" w:rsidR="00E8704E" w:rsidRPr="00AC31F8" w:rsidRDefault="008C3D46" w:rsidP="006F0210">
      <w:pPr>
        <w:jc w:val="left"/>
        <w:rPr>
          <w:lang w:val="en-GB"/>
        </w:rPr>
      </w:pPr>
      <w:r w:rsidRPr="00AC31F8">
        <w:rPr>
          <w:lang w:val="en-GB"/>
        </w:rPr>
        <w:t>The next step after the creation of the feature files, is their automated execution</w:t>
      </w:r>
      <w:r w:rsidR="00E84F7F" w:rsidRPr="00AC31F8">
        <w:rPr>
          <w:lang w:val="en-GB"/>
        </w:rPr>
        <w:t xml:space="preserve"> (see </w:t>
      </w:r>
      <w:r w:rsidR="00E84F7F" w:rsidRPr="00AC31F8">
        <w:rPr>
          <w:lang w:val="en-GB"/>
        </w:rPr>
        <w:fldChar w:fldCharType="begin"/>
      </w:r>
      <w:r w:rsidR="00E84F7F" w:rsidRPr="00AC31F8">
        <w:rPr>
          <w:lang w:val="en-GB"/>
        </w:rPr>
        <w:instrText xml:space="preserve"> REF _Ref45819091 \h </w:instrText>
      </w:r>
      <w:r w:rsidR="00E84F7F" w:rsidRPr="00AC31F8">
        <w:rPr>
          <w:lang w:val="en-GB"/>
        </w:rPr>
      </w:r>
      <w:r w:rsidR="00E84F7F" w:rsidRPr="00AC31F8">
        <w:rPr>
          <w:lang w:val="en-GB"/>
        </w:rPr>
        <w:fldChar w:fldCharType="separate"/>
      </w:r>
      <w:r w:rsidR="00854BE3" w:rsidRPr="00AC31F8">
        <w:rPr>
          <w:lang w:val="en-GB"/>
        </w:rPr>
        <w:t xml:space="preserve">Figure </w:t>
      </w:r>
      <w:r w:rsidR="00854BE3" w:rsidRPr="00AC31F8">
        <w:rPr>
          <w:noProof/>
          <w:lang w:val="en-GB"/>
        </w:rPr>
        <w:t>18</w:t>
      </w:r>
      <w:r w:rsidR="00E84F7F" w:rsidRPr="00AC31F8">
        <w:rPr>
          <w:lang w:val="en-GB"/>
        </w:rPr>
        <w:fldChar w:fldCharType="end"/>
      </w:r>
      <w:r w:rsidR="00E84F7F" w:rsidRPr="00AC31F8">
        <w:rPr>
          <w:lang w:val="en-GB"/>
        </w:rPr>
        <w:t>)</w:t>
      </w:r>
      <w:r w:rsidRPr="00AC31F8">
        <w:rPr>
          <w:lang w:val="en-GB"/>
        </w:rPr>
        <w:t>. For this purpose, appropriate tools are required</w:t>
      </w:r>
      <w:r w:rsidR="00BD69A4" w:rsidRPr="00AC31F8">
        <w:rPr>
          <w:lang w:val="en-GB"/>
        </w:rPr>
        <w:t>.</w:t>
      </w:r>
    </w:p>
    <w:p w14:paraId="12A9C3DF" w14:textId="2AB35C67" w:rsidR="00712DE0" w:rsidRPr="00AC31F8" w:rsidRDefault="00712DE0" w:rsidP="006F0210">
      <w:pPr>
        <w:jc w:val="left"/>
        <w:rPr>
          <w:lang w:val="en-GB"/>
        </w:rPr>
      </w:pPr>
      <w:r w:rsidRPr="00AC31F8">
        <w:rPr>
          <w:lang w:val="en-GB"/>
        </w:rPr>
        <w:t xml:space="preserve">There are a lot of different </w:t>
      </w:r>
      <w:r w:rsidR="004A70D1" w:rsidRPr="00AC31F8">
        <w:rPr>
          <w:lang w:val="en-GB"/>
        </w:rPr>
        <w:t>t</w:t>
      </w:r>
      <w:r w:rsidRPr="00AC31F8">
        <w:rPr>
          <w:lang w:val="en-GB"/>
        </w:rPr>
        <w:t>ools that support BDD</w:t>
      </w:r>
      <w:r w:rsidR="00E8704E" w:rsidRPr="00AC31F8">
        <w:rPr>
          <w:lang w:val="en-GB"/>
        </w:rPr>
        <w:t xml:space="preserve"> with its test automation part</w:t>
      </w:r>
      <w:r w:rsidRPr="00AC31F8">
        <w:rPr>
          <w:lang w:val="en-GB"/>
        </w:rPr>
        <w:t xml:space="preserve"> in various ways </w:t>
      </w:r>
      <w:r w:rsidR="00DB6487" w:rsidRPr="00AC31F8">
        <w:rPr>
          <w:lang w:val="en-GB"/>
        </w:rPr>
        <w:t>(SoftwareTestingHelp, 2020; Ketterlin Fisher, 2019)</w:t>
      </w:r>
      <w:r w:rsidR="001C7ADC" w:rsidRPr="00AC31F8">
        <w:rPr>
          <w:lang w:val="en-GB"/>
        </w:rPr>
        <w:t>. One of the most widely used BDD Automation Tool is Cucumber Open, and as additionally it is open source and freely available, this tool was chosen for this project</w:t>
      </w:r>
      <w:r w:rsidRPr="00AC31F8">
        <w:rPr>
          <w:lang w:val="en-GB"/>
        </w:rPr>
        <w:t xml:space="preserve"> </w:t>
      </w:r>
      <w:r w:rsidR="001C7ADC" w:rsidRPr="00AC31F8">
        <w:rPr>
          <w:lang w:val="en-GB"/>
        </w:rPr>
        <w:t>(</w:t>
      </w:r>
      <w:hyperlink r:id="rId39" w:history="1">
        <w:r w:rsidR="00DB6487" w:rsidRPr="00AC31F8">
          <w:rPr>
            <w:lang w:val="en-GB"/>
          </w:rPr>
          <w:t>Ketterlin Fisher, 2019;</w:t>
        </w:r>
        <w:r w:rsidR="001C7ADC" w:rsidRPr="00AC31F8">
          <w:rPr>
            <w:rStyle w:val="Hyperlink"/>
            <w:u w:val="none"/>
            <w:lang w:val="en-GB"/>
          </w:rPr>
          <w:t xml:space="preserve"> </w:t>
        </w:r>
      </w:hyperlink>
      <w:r w:rsidR="00DB6487" w:rsidRPr="00AC31F8">
        <w:rPr>
          <w:lang w:val="en-GB"/>
        </w:rPr>
        <w:t>SmartBear Software, 2020)</w:t>
      </w:r>
      <w:r w:rsidR="00210FBF" w:rsidRPr="00AC31F8">
        <w:rPr>
          <w:lang w:val="en-GB"/>
        </w:rPr>
        <w:t>.</w:t>
      </w:r>
    </w:p>
    <w:p w14:paraId="622E2B1F" w14:textId="54382AE7" w:rsidR="004A70D1" w:rsidRPr="00AC31F8" w:rsidRDefault="00210FBF" w:rsidP="006F0210">
      <w:pPr>
        <w:jc w:val="left"/>
        <w:rPr>
          <w:lang w:val="en-GB"/>
        </w:rPr>
      </w:pPr>
      <w:r w:rsidRPr="00AC31F8">
        <w:rPr>
          <w:lang w:val="en-GB"/>
        </w:rPr>
        <w:t>Cucumber works with Java and many other platforms, it allows test automation based on</w:t>
      </w:r>
      <w:r w:rsidR="00D24EBA" w:rsidRPr="00AC31F8">
        <w:rPr>
          <w:lang w:val="en-GB"/>
        </w:rPr>
        <w:t xml:space="preserve"> Gherkin,</w:t>
      </w:r>
      <w:r w:rsidRPr="00AC31F8">
        <w:rPr>
          <w:lang w:val="en-GB"/>
        </w:rPr>
        <w:t xml:space="preserve"> the</w:t>
      </w:r>
      <w:r w:rsidR="004A70D1" w:rsidRPr="00AC31F8">
        <w:rPr>
          <w:lang w:val="en-GB"/>
        </w:rPr>
        <w:t xml:space="preserve"> established</w:t>
      </w:r>
      <w:r w:rsidRPr="00AC31F8">
        <w:rPr>
          <w:lang w:val="en-GB"/>
        </w:rPr>
        <w:t xml:space="preserve"> Junit Test automation </w:t>
      </w:r>
      <w:r w:rsidR="00F6436E" w:rsidRPr="00AC31F8">
        <w:rPr>
          <w:lang w:val="en-GB"/>
        </w:rPr>
        <w:t>f</w:t>
      </w:r>
      <w:r w:rsidRPr="00AC31F8">
        <w:rPr>
          <w:lang w:val="en-GB"/>
        </w:rPr>
        <w:t>ramework and the use of the</w:t>
      </w:r>
      <w:r w:rsidR="00C8199B" w:rsidRPr="00AC31F8">
        <w:rPr>
          <w:lang w:val="en-GB"/>
        </w:rPr>
        <w:t xml:space="preserve"> popular</w:t>
      </w:r>
      <w:r w:rsidRPr="00AC31F8">
        <w:rPr>
          <w:lang w:val="en-GB"/>
        </w:rPr>
        <w:t xml:space="preserve"> Selenium </w:t>
      </w:r>
      <w:r w:rsidR="0015420C" w:rsidRPr="00AC31F8">
        <w:rPr>
          <w:lang w:val="en-GB"/>
        </w:rPr>
        <w:t>f</w:t>
      </w:r>
      <w:r w:rsidRPr="00AC31F8">
        <w:rPr>
          <w:lang w:val="en-GB"/>
        </w:rPr>
        <w:t xml:space="preserve">ramework </w:t>
      </w:r>
      <w:r w:rsidRPr="00AC31F8">
        <w:rPr>
          <w:lang w:val="en-GB"/>
        </w:rPr>
        <w:lastRenderedPageBreak/>
        <w:t xml:space="preserve">for GUI </w:t>
      </w:r>
      <w:r w:rsidR="0015420C" w:rsidRPr="00AC31F8">
        <w:rPr>
          <w:lang w:val="en-GB"/>
        </w:rPr>
        <w:t>t</w:t>
      </w:r>
      <w:r w:rsidRPr="00AC31F8">
        <w:rPr>
          <w:lang w:val="en-GB"/>
        </w:rPr>
        <w:t>esting</w:t>
      </w:r>
      <w:r w:rsidR="00DB6487" w:rsidRPr="00AC31F8">
        <w:rPr>
          <w:lang w:val="en-GB"/>
        </w:rPr>
        <w:t xml:space="preserve"> (Cucumber, n.d.</w:t>
      </w:r>
      <w:r w:rsidR="00860DC2" w:rsidRPr="00AC31F8">
        <w:rPr>
          <w:lang w:val="en-GB"/>
        </w:rPr>
        <w:t xml:space="preserve">-a; </w:t>
      </w:r>
      <w:r w:rsidR="00DB6487" w:rsidRPr="00AC31F8">
        <w:rPr>
          <w:lang w:val="en-GB"/>
        </w:rPr>
        <w:t>Tutorialspoint, n.d.-a, -b</w:t>
      </w:r>
      <w:r w:rsidR="00860DC2" w:rsidRPr="00AC31F8">
        <w:rPr>
          <w:lang w:val="en-GB"/>
        </w:rPr>
        <w:t>; Kazeeva, 2018; Flenner, 2020</w:t>
      </w:r>
      <w:r w:rsidRPr="00AC31F8">
        <w:rPr>
          <w:lang w:val="en-GB"/>
        </w:rPr>
        <w:t xml:space="preserve">). </w:t>
      </w:r>
      <w:r w:rsidR="004A70D1" w:rsidRPr="00AC31F8">
        <w:rPr>
          <w:lang w:val="en-GB"/>
        </w:rPr>
        <w:t xml:space="preserve">As just described before, these tools are all recognised, widely used and established, which makes them </w:t>
      </w:r>
      <w:r w:rsidR="000140DA" w:rsidRPr="00AC31F8">
        <w:rPr>
          <w:lang w:val="en-GB"/>
        </w:rPr>
        <w:t>also</w:t>
      </w:r>
      <w:r w:rsidR="004A70D1" w:rsidRPr="00AC31F8">
        <w:rPr>
          <w:lang w:val="en-GB"/>
        </w:rPr>
        <w:t xml:space="preserve"> quite advantageous in the sense as the</w:t>
      </w:r>
      <w:r w:rsidR="00235475" w:rsidRPr="00AC31F8">
        <w:rPr>
          <w:lang w:val="en-GB"/>
        </w:rPr>
        <w:t>y</w:t>
      </w:r>
      <w:r w:rsidR="004A70D1" w:rsidRPr="00AC31F8">
        <w:rPr>
          <w:lang w:val="en-GB"/>
        </w:rPr>
        <w:t xml:space="preserve"> could be considered as GAMP5 categ</w:t>
      </w:r>
      <w:r w:rsidR="005269BB" w:rsidRPr="00AC31F8">
        <w:rPr>
          <w:lang w:val="en-GB"/>
        </w:rPr>
        <w:t>or</w:t>
      </w:r>
      <w:r w:rsidR="004A70D1" w:rsidRPr="00AC31F8">
        <w:rPr>
          <w:lang w:val="en-GB"/>
        </w:rPr>
        <w:t>y 1 testing tool</w:t>
      </w:r>
      <w:r w:rsidR="00235475" w:rsidRPr="00AC31F8">
        <w:rPr>
          <w:lang w:val="en-GB"/>
        </w:rPr>
        <w:t>s</w:t>
      </w:r>
      <w:r w:rsidR="0091457C" w:rsidRPr="00AC31F8">
        <w:rPr>
          <w:lang w:val="en-GB"/>
        </w:rPr>
        <w:t xml:space="preserve"> as explained in</w:t>
      </w:r>
      <w:r w:rsidR="00D641E4" w:rsidRPr="00AC31F8">
        <w:rPr>
          <w:lang w:val="en-GB"/>
        </w:rPr>
        <w:t xml:space="preserve"> chapter</w:t>
      </w:r>
      <w:r w:rsidR="00CE15AB" w:rsidRPr="00AC31F8">
        <w:rPr>
          <w:lang w:val="en-GB"/>
        </w:rPr>
        <w:t xml:space="preserve"> </w:t>
      </w:r>
      <w:r w:rsidR="00D641E4" w:rsidRPr="00AC31F8">
        <w:rPr>
          <w:lang w:val="en-GB"/>
        </w:rPr>
        <w:fldChar w:fldCharType="begin"/>
      </w:r>
      <w:r w:rsidR="00D641E4" w:rsidRPr="00AC31F8">
        <w:rPr>
          <w:lang w:val="en-GB"/>
        </w:rPr>
        <w:instrText xml:space="preserve"> REF _Ref45819556 \r \h </w:instrText>
      </w:r>
      <w:r w:rsidR="00D641E4" w:rsidRPr="00AC31F8">
        <w:rPr>
          <w:lang w:val="en-GB"/>
        </w:rPr>
      </w:r>
      <w:r w:rsidR="00D641E4" w:rsidRPr="00AC31F8">
        <w:rPr>
          <w:lang w:val="en-GB"/>
        </w:rPr>
        <w:fldChar w:fldCharType="separate"/>
      </w:r>
      <w:r w:rsidR="00D641E4" w:rsidRPr="00AC31F8">
        <w:rPr>
          <w:lang w:val="en-GB"/>
        </w:rPr>
        <w:t>3.1.5</w:t>
      </w:r>
      <w:r w:rsidR="00D641E4" w:rsidRPr="00AC31F8">
        <w:rPr>
          <w:lang w:val="en-GB"/>
        </w:rPr>
        <w:fldChar w:fldCharType="end"/>
      </w:r>
      <w:r w:rsidR="00D641E4" w:rsidRPr="00AC31F8">
        <w:rPr>
          <w:lang w:val="en-GB"/>
        </w:rPr>
        <w:t>.</w:t>
      </w:r>
      <w:r w:rsidR="004A70D1" w:rsidRPr="00AC31F8">
        <w:rPr>
          <w:lang w:val="en-GB"/>
        </w:rPr>
        <w:t xml:space="preserve"> </w:t>
      </w:r>
    </w:p>
    <w:p w14:paraId="17BBA8A0" w14:textId="44A4A0E5" w:rsidR="00455CF0" w:rsidRPr="00AC31F8" w:rsidRDefault="00E8704E" w:rsidP="006F0210">
      <w:pPr>
        <w:jc w:val="left"/>
        <w:rPr>
          <w:lang w:val="en-GB"/>
        </w:rPr>
      </w:pPr>
      <w:r w:rsidRPr="00AC31F8">
        <w:rPr>
          <w:lang w:val="en-GB"/>
        </w:rPr>
        <w:t>Cucumber</w:t>
      </w:r>
      <w:r w:rsidR="00210FBF" w:rsidRPr="00AC31F8">
        <w:rPr>
          <w:lang w:val="en-GB"/>
        </w:rPr>
        <w:t xml:space="preserve"> is also quite flexible in the generation of reports as different formats can be used</w:t>
      </w:r>
      <w:r w:rsidR="00C8199B" w:rsidRPr="00AC31F8">
        <w:rPr>
          <w:lang w:val="en-GB"/>
        </w:rPr>
        <w:t xml:space="preserve"> </w:t>
      </w:r>
      <w:r w:rsidR="00860DC2" w:rsidRPr="00AC31F8">
        <w:rPr>
          <w:lang w:val="en-GB"/>
        </w:rPr>
        <w:t>(Cucumber, n.d.-b)</w:t>
      </w:r>
      <w:r w:rsidR="00C8199B" w:rsidRPr="00AC31F8">
        <w:rPr>
          <w:lang w:val="en-GB"/>
        </w:rPr>
        <w:t xml:space="preserve">. This has the advantage, that with the help of the </w:t>
      </w:r>
      <w:r w:rsidR="00DF2599" w:rsidRPr="00AC31F8">
        <w:rPr>
          <w:lang w:val="en-GB"/>
        </w:rPr>
        <w:t>C</w:t>
      </w:r>
      <w:r w:rsidR="00C8199B" w:rsidRPr="00AC31F8">
        <w:rPr>
          <w:lang w:val="en-GB"/>
        </w:rPr>
        <w:t>ucumber-</w:t>
      </w:r>
      <w:r w:rsidR="00DF2599" w:rsidRPr="00AC31F8">
        <w:rPr>
          <w:lang w:val="en-GB"/>
        </w:rPr>
        <w:t>S</w:t>
      </w:r>
      <w:r w:rsidR="00C8199B" w:rsidRPr="00AC31F8">
        <w:rPr>
          <w:lang w:val="en-GB"/>
        </w:rPr>
        <w:t>cenarioo</w:t>
      </w:r>
      <w:r w:rsidR="00DF2599" w:rsidRPr="00AC31F8">
        <w:rPr>
          <w:lang w:val="en-GB"/>
        </w:rPr>
        <w:t>-</w:t>
      </w:r>
      <w:r w:rsidR="00C8199B" w:rsidRPr="00AC31F8">
        <w:rPr>
          <w:lang w:val="en-GB"/>
        </w:rPr>
        <w:t>plugin (</w:t>
      </w:r>
      <w:r w:rsidR="00860DC2" w:rsidRPr="00AC31F8">
        <w:rPr>
          <w:lang w:val="en-GB"/>
        </w:rPr>
        <w:t>Hosbach, 2020</w:t>
      </w:r>
      <w:r w:rsidR="00C8199B" w:rsidRPr="00AC31F8">
        <w:rPr>
          <w:lang w:val="en-GB"/>
        </w:rPr>
        <w:t xml:space="preserve">), the </w:t>
      </w:r>
      <w:r w:rsidR="00DF2599" w:rsidRPr="00AC31F8">
        <w:rPr>
          <w:lang w:val="en-GB"/>
        </w:rPr>
        <w:t>C</w:t>
      </w:r>
      <w:r w:rsidR="00C8199B" w:rsidRPr="00AC31F8">
        <w:rPr>
          <w:lang w:val="en-GB"/>
        </w:rPr>
        <w:t xml:space="preserve">ucumber test reports can be viewed in Scenarioo, which </w:t>
      </w:r>
      <w:r w:rsidR="000C5E2A" w:rsidRPr="00AC31F8">
        <w:rPr>
          <w:lang w:val="en-GB"/>
        </w:rPr>
        <w:t xml:space="preserve">allows automated documentation of UI tests </w:t>
      </w:r>
      <w:r w:rsidR="00FC7B34" w:rsidRPr="00AC31F8">
        <w:rPr>
          <w:lang w:val="en-GB"/>
        </w:rPr>
        <w:t>(Scenarioo, n.d.-a)</w:t>
      </w:r>
      <w:r w:rsidR="000C5E2A" w:rsidRPr="00AC31F8">
        <w:rPr>
          <w:lang w:val="en-GB"/>
        </w:rPr>
        <w:t>.</w:t>
      </w:r>
    </w:p>
    <w:p w14:paraId="427E747D" w14:textId="76ED7FA0" w:rsidR="00A81E8C" w:rsidRDefault="009B1E11" w:rsidP="007D4521">
      <w:pPr>
        <w:rPr>
          <w:lang w:val="en-GB"/>
        </w:rPr>
      </w:pPr>
      <w:r w:rsidRPr="00AC31F8">
        <w:rPr>
          <w:lang w:val="en-GB"/>
        </w:rPr>
        <w:t xml:space="preserve">Cucumber is a test execution engine that runs test code located in a kind of container called step definition </w:t>
      </w:r>
      <w:r w:rsidR="00922DEE" w:rsidRPr="00AC31F8">
        <w:rPr>
          <w:lang w:val="en-GB"/>
        </w:rPr>
        <w:t xml:space="preserve">or </w:t>
      </w:r>
      <w:r w:rsidR="00B05234" w:rsidRPr="00AC31F8">
        <w:rPr>
          <w:lang w:val="en-GB"/>
        </w:rPr>
        <w:t>S</w:t>
      </w:r>
      <w:r w:rsidR="00922DEE" w:rsidRPr="00AC31F8">
        <w:rPr>
          <w:lang w:val="en-GB"/>
        </w:rPr>
        <w:t>tepDefs</w:t>
      </w:r>
      <w:r w:rsidR="00B05234" w:rsidRPr="00AC31F8">
        <w:rPr>
          <w:lang w:val="en-GB"/>
        </w:rPr>
        <w:t xml:space="preserve"> in short</w:t>
      </w:r>
      <w:r w:rsidR="00332CE3" w:rsidRPr="00AC31F8">
        <w:rPr>
          <w:lang w:val="en-GB"/>
        </w:rPr>
        <w:t xml:space="preserve"> </w:t>
      </w:r>
      <w:r w:rsidR="00332CE3" w:rsidRPr="00AC31F8">
        <w:rPr>
          <w:lang w:val="en-GB" w:eastAsia="de-DE"/>
        </w:rPr>
        <w:t>(Nicieja, 2018, p.47)</w:t>
      </w:r>
      <w:r w:rsidR="00041ED6" w:rsidRPr="00AC31F8">
        <w:rPr>
          <w:lang w:val="en-GB" w:eastAsia="de-DE"/>
        </w:rPr>
        <w:t xml:space="preserve">. </w:t>
      </w:r>
      <w:r w:rsidR="005A6878" w:rsidRPr="00AC31F8">
        <w:rPr>
          <w:lang w:val="en-GB" w:eastAsia="de-DE"/>
        </w:rPr>
        <w:t xml:space="preserve">For each Gherkin step, a step definition container is created with the test code to be executed </w:t>
      </w:r>
      <w:r w:rsidR="00F94F14" w:rsidRPr="00AC31F8">
        <w:rPr>
          <w:lang w:val="en-GB" w:eastAsia="de-DE"/>
        </w:rPr>
        <w:t xml:space="preserve">(Nicieja, 2018, p.47). </w:t>
      </w:r>
      <w:r w:rsidR="00C91A53" w:rsidRPr="00AC31F8">
        <w:rPr>
          <w:lang w:val="en-GB" w:eastAsia="de-DE"/>
        </w:rPr>
        <w:t xml:space="preserve">An example of this is provided in </w:t>
      </w:r>
      <w:r w:rsidR="00C91A53" w:rsidRPr="00AC31F8">
        <w:rPr>
          <w:lang w:val="en-GB" w:eastAsia="de-DE"/>
        </w:rPr>
        <w:fldChar w:fldCharType="begin"/>
      </w:r>
      <w:r w:rsidR="00C91A53" w:rsidRPr="00AC31F8">
        <w:rPr>
          <w:lang w:val="en-GB" w:eastAsia="de-DE"/>
        </w:rPr>
        <w:instrText xml:space="preserve"> REF _Ref45820065 \h </w:instrText>
      </w:r>
      <w:r w:rsidR="00C91A53" w:rsidRPr="00AC31F8">
        <w:rPr>
          <w:lang w:val="en-GB" w:eastAsia="de-DE"/>
        </w:rPr>
      </w:r>
      <w:r w:rsidR="00C91A53" w:rsidRPr="00AC31F8">
        <w:rPr>
          <w:lang w:val="en-GB" w:eastAsia="de-DE"/>
        </w:rPr>
        <w:fldChar w:fldCharType="separate"/>
      </w:r>
      <w:r w:rsidR="00854BE3" w:rsidRPr="002C0DCC">
        <w:t xml:space="preserve">Figure </w:t>
      </w:r>
      <w:r w:rsidR="00854BE3" w:rsidRPr="002C0DCC">
        <w:rPr>
          <w:noProof/>
        </w:rPr>
        <w:t>17</w:t>
      </w:r>
      <w:r w:rsidR="00C91A53" w:rsidRPr="00AC31F8">
        <w:rPr>
          <w:lang w:val="en-GB" w:eastAsia="de-DE"/>
        </w:rPr>
        <w:fldChar w:fldCharType="end"/>
      </w:r>
      <w:r w:rsidR="007E1E48" w:rsidRPr="00AC31F8">
        <w:rPr>
          <w:lang w:val="en-GB" w:eastAsia="de-DE"/>
        </w:rPr>
        <w:t xml:space="preserve">. </w:t>
      </w:r>
      <w:r w:rsidR="000A4832" w:rsidRPr="00AC31F8">
        <w:rPr>
          <w:lang w:val="en-GB" w:eastAsia="de-DE"/>
        </w:rPr>
        <w:t xml:space="preserve">These step definitions act as glue code between the gherkin steps and the actual test automation </w:t>
      </w:r>
      <w:r w:rsidR="00FC7B34" w:rsidRPr="00AC31F8">
        <w:rPr>
          <w:lang w:val="en-GB"/>
        </w:rPr>
        <w:t>(Coveros, 2014; Rose, 2015</w:t>
      </w:r>
      <w:r w:rsidR="00C90D7B" w:rsidRPr="00AC31F8">
        <w:rPr>
          <w:lang w:val="en-GB"/>
        </w:rPr>
        <w:t>).</w:t>
      </w:r>
    </w:p>
    <w:p w14:paraId="19CDE008" w14:textId="77777777" w:rsidR="0048504A" w:rsidRPr="00AC31F8" w:rsidRDefault="0048504A" w:rsidP="007D4521">
      <w:pPr>
        <w:rPr>
          <w:lang w:val="en-GB"/>
        </w:rPr>
      </w:pPr>
    </w:p>
    <w:p w14:paraId="65536F24" w14:textId="77777777" w:rsidR="00E477FC" w:rsidRPr="00AC31F8" w:rsidRDefault="00982FEE" w:rsidP="00E477FC">
      <w:pPr>
        <w:keepNext/>
        <w:rPr>
          <w:lang w:val="en-GB"/>
        </w:rPr>
      </w:pPr>
      <w:r w:rsidRPr="00AC31F8">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862455"/>
                    </a:xfrm>
                    <a:prstGeom prst="rect">
                      <a:avLst/>
                    </a:prstGeom>
                  </pic:spPr>
                </pic:pic>
              </a:graphicData>
            </a:graphic>
          </wp:inline>
        </w:drawing>
      </w:r>
    </w:p>
    <w:p w14:paraId="595246D7" w14:textId="7AB32AA4" w:rsidR="008E5F20" w:rsidRPr="002C0DCC" w:rsidRDefault="00E477FC" w:rsidP="00EC2E19">
      <w:pPr>
        <w:pStyle w:val="Caption"/>
      </w:pPr>
      <w:bookmarkStart w:id="159" w:name="_Ref45820065"/>
      <w:bookmarkStart w:id="160" w:name="_Toc46067137"/>
      <w:bookmarkStart w:id="161" w:name="_Toc46237524"/>
      <w:r w:rsidRPr="002C0DCC">
        <w:t xml:space="preserve">Figure </w:t>
      </w:r>
      <w:r w:rsidR="001729B8" w:rsidRPr="00AC31F8">
        <w:rPr>
          <w:lang w:val="en-GB"/>
        </w:rPr>
        <w:fldChar w:fldCharType="begin"/>
      </w:r>
      <w:r w:rsidR="001729B8" w:rsidRPr="002C0DCC">
        <w:instrText xml:space="preserve"> SEQ Figure \* ARABIC </w:instrText>
      </w:r>
      <w:r w:rsidR="001729B8" w:rsidRPr="00AC31F8">
        <w:rPr>
          <w:lang w:val="en-GB"/>
        </w:rPr>
        <w:fldChar w:fldCharType="separate"/>
      </w:r>
      <w:r w:rsidR="00FB5F37" w:rsidRPr="002C0DCC">
        <w:rPr>
          <w:noProof/>
        </w:rPr>
        <w:t>17</w:t>
      </w:r>
      <w:r w:rsidR="001729B8" w:rsidRPr="00AC31F8">
        <w:rPr>
          <w:noProof/>
          <w:lang w:val="en-GB"/>
        </w:rPr>
        <w:fldChar w:fldCharType="end"/>
      </w:r>
      <w:bookmarkEnd w:id="159"/>
      <w:r w:rsidRPr="002C0DCC">
        <w:t>: StepDef der ein Scenario Step in Gherkin automatisiert</w:t>
      </w:r>
      <w:bookmarkEnd w:id="160"/>
      <w:bookmarkEnd w:id="161"/>
    </w:p>
    <w:p w14:paraId="60C3EA19" w14:textId="77777777" w:rsidR="0048504A" w:rsidRPr="00854BE3" w:rsidRDefault="0048504A" w:rsidP="000226CA"/>
    <w:p w14:paraId="1E55B3A1" w14:textId="77777777" w:rsidR="0048504A" w:rsidRPr="00854BE3" w:rsidRDefault="0048504A" w:rsidP="000226CA"/>
    <w:p w14:paraId="121B89FE" w14:textId="77777777" w:rsidR="0048504A" w:rsidRPr="00854BE3" w:rsidRDefault="0048504A" w:rsidP="000226CA"/>
    <w:p w14:paraId="4919365E" w14:textId="77777777" w:rsidR="0048504A" w:rsidRPr="00854BE3" w:rsidRDefault="0048504A" w:rsidP="000226CA"/>
    <w:p w14:paraId="41D0D58B" w14:textId="77777777" w:rsidR="0048504A" w:rsidRPr="00854BE3" w:rsidRDefault="0048504A" w:rsidP="000226CA"/>
    <w:p w14:paraId="3C92DA35" w14:textId="77777777" w:rsidR="0048504A" w:rsidRPr="00854BE3" w:rsidRDefault="0048504A" w:rsidP="000226CA"/>
    <w:p w14:paraId="230B9350" w14:textId="77777777" w:rsidR="0048504A" w:rsidRPr="00854BE3" w:rsidRDefault="0048504A" w:rsidP="000226CA"/>
    <w:p w14:paraId="31BF1CB8" w14:textId="69DFC565" w:rsidR="000226CA" w:rsidRPr="00AC31F8" w:rsidRDefault="00593336" w:rsidP="000226CA">
      <w:pPr>
        <w:rPr>
          <w:lang w:val="en-GB" w:eastAsia="de-DE"/>
        </w:rPr>
      </w:pPr>
      <w:r w:rsidRPr="00AC31F8">
        <w:rPr>
          <w:lang w:val="en-GB"/>
        </w:rPr>
        <w:lastRenderedPageBreak/>
        <w:t xml:space="preserve">After the final step of automation has been </w:t>
      </w:r>
      <w:r w:rsidR="00020599" w:rsidRPr="00AC31F8">
        <w:rPr>
          <w:lang w:val="en-GB"/>
        </w:rPr>
        <w:t>the following results are available:</w:t>
      </w:r>
      <w:r w:rsidRPr="00AC31F8">
        <w:rPr>
          <w:lang w:val="en-GB"/>
        </w:rPr>
        <w:t xml:space="preserve"> </w:t>
      </w:r>
      <w:r w:rsidR="0059668F" w:rsidRPr="00AC31F8">
        <w:rPr>
          <w:lang w:val="en-GB"/>
        </w:rPr>
        <w:t>U</w:t>
      </w:r>
      <w:r w:rsidRPr="00AC31F8">
        <w:rPr>
          <w:lang w:val="en-GB"/>
        </w:rPr>
        <w:t xml:space="preserve">ser stories </w:t>
      </w:r>
      <w:r w:rsidR="0059668F" w:rsidRPr="00AC31F8">
        <w:rPr>
          <w:lang w:val="en-GB"/>
        </w:rPr>
        <w:t xml:space="preserve">that were </w:t>
      </w:r>
      <w:r w:rsidRPr="00AC31F8">
        <w:rPr>
          <w:lang w:val="en-GB"/>
        </w:rPr>
        <w:t xml:space="preserve">turned into feature files </w:t>
      </w:r>
      <w:r w:rsidR="00832FD3" w:rsidRPr="00AC31F8">
        <w:rPr>
          <w:lang w:val="en-GB"/>
        </w:rPr>
        <w:t>to</w:t>
      </w:r>
      <w:r w:rsidRPr="00AC31F8">
        <w:rPr>
          <w:lang w:val="en-GB"/>
        </w:rPr>
        <w:t xml:space="preserve"> specify them and</w:t>
      </w:r>
      <w:r w:rsidR="00832FD3" w:rsidRPr="00AC31F8">
        <w:rPr>
          <w:lang w:val="en-GB"/>
        </w:rPr>
        <w:t xml:space="preserve"> that</w:t>
      </w:r>
      <w:r w:rsidRPr="00AC31F8">
        <w:rPr>
          <w:lang w:val="en-GB"/>
        </w:rPr>
        <w:t xml:space="preserve"> can be used as test scripts. To execute the test script, </w:t>
      </w:r>
      <w:r w:rsidR="00F50DBD" w:rsidRPr="00AC31F8">
        <w:rPr>
          <w:lang w:val="en-GB"/>
        </w:rPr>
        <w:t>S</w:t>
      </w:r>
      <w:r w:rsidRPr="00AC31F8">
        <w:rPr>
          <w:lang w:val="en-GB"/>
        </w:rPr>
        <w:t>tepDefs</w:t>
      </w:r>
      <w:r w:rsidR="00537C5F" w:rsidRPr="00AC31F8">
        <w:rPr>
          <w:lang w:val="en-GB"/>
        </w:rPr>
        <w:t xml:space="preserve"> were generated</w:t>
      </w:r>
      <w:r w:rsidRPr="00AC31F8">
        <w:rPr>
          <w:lang w:val="en-GB"/>
        </w:rPr>
        <w:t xml:space="preserve">, which are recorded in files called glue code. Based on the feature files and glue code the Cucumber </w:t>
      </w:r>
      <w:r w:rsidR="00F50DBD" w:rsidRPr="00AC31F8">
        <w:rPr>
          <w:lang w:val="en-GB"/>
        </w:rPr>
        <w:t>t</w:t>
      </w:r>
      <w:r w:rsidRPr="00AC31F8">
        <w:rPr>
          <w:lang w:val="en-GB"/>
        </w:rPr>
        <w:t xml:space="preserve">est </w:t>
      </w:r>
      <w:r w:rsidR="00F50DBD" w:rsidRPr="00AC31F8">
        <w:rPr>
          <w:lang w:val="en-GB"/>
        </w:rPr>
        <w:t>e</w:t>
      </w:r>
      <w:r w:rsidRPr="00AC31F8">
        <w:rPr>
          <w:lang w:val="en-GB"/>
        </w:rPr>
        <w:t xml:space="preserve">ngine </w:t>
      </w:r>
      <w:r w:rsidR="0036169A" w:rsidRPr="00AC31F8">
        <w:rPr>
          <w:lang w:val="en-GB"/>
        </w:rPr>
        <w:t>could execute</w:t>
      </w:r>
      <w:r w:rsidRPr="00AC31F8">
        <w:rPr>
          <w:lang w:val="en-GB"/>
        </w:rPr>
        <w:t xml:space="preserve"> the tests and generate</w:t>
      </w:r>
      <w:r w:rsidR="0036169A" w:rsidRPr="00AC31F8">
        <w:rPr>
          <w:lang w:val="en-GB"/>
        </w:rPr>
        <w:t>d</w:t>
      </w:r>
      <w:r w:rsidRPr="00AC31F8">
        <w:rPr>
          <w:lang w:val="en-GB"/>
        </w:rPr>
        <w:t xml:space="preserve"> a cucumber test report </w:t>
      </w:r>
      <w:r w:rsidR="00663A36" w:rsidRPr="00AC31F8">
        <w:rPr>
          <w:lang w:val="en-GB"/>
        </w:rPr>
        <w:t>(</w:t>
      </w:r>
      <w:r w:rsidR="00C72D28" w:rsidRPr="00AC31F8">
        <w:rPr>
          <w:lang w:val="en-GB"/>
        </w:rPr>
        <w:t>see</w:t>
      </w:r>
      <w:r w:rsidR="00663A36" w:rsidRPr="00AC31F8">
        <w:rPr>
          <w:lang w:val="en-GB"/>
        </w:rPr>
        <w:t xml:space="preserve"> </w:t>
      </w:r>
      <w:r w:rsidR="00DD33B8" w:rsidRPr="00AC31F8">
        <w:rPr>
          <w:lang w:val="en-GB"/>
        </w:rPr>
        <w:fldChar w:fldCharType="begin"/>
      </w:r>
      <w:r w:rsidR="00DD33B8" w:rsidRPr="00AC31F8">
        <w:rPr>
          <w:lang w:val="en-GB"/>
        </w:rPr>
        <w:instrText xml:space="preserve"> REF _Ref45819091 \h </w:instrText>
      </w:r>
      <w:r w:rsidR="00DD33B8" w:rsidRPr="00AC31F8">
        <w:rPr>
          <w:lang w:val="en-GB"/>
        </w:rPr>
      </w:r>
      <w:r w:rsidR="00DD33B8" w:rsidRPr="00AC31F8">
        <w:rPr>
          <w:lang w:val="en-GB"/>
        </w:rPr>
        <w:fldChar w:fldCharType="separate"/>
      </w:r>
      <w:r w:rsidR="00854BE3" w:rsidRPr="00AC31F8">
        <w:rPr>
          <w:lang w:val="en-GB"/>
        </w:rPr>
        <w:t xml:space="preserve">Figure </w:t>
      </w:r>
      <w:r w:rsidR="00854BE3" w:rsidRPr="00AC31F8">
        <w:rPr>
          <w:noProof/>
          <w:lang w:val="en-GB"/>
        </w:rPr>
        <w:t>18</w:t>
      </w:r>
      <w:r w:rsidR="00DD33B8" w:rsidRPr="00AC31F8">
        <w:rPr>
          <w:lang w:val="en-GB"/>
        </w:rPr>
        <w:fldChar w:fldCharType="end"/>
      </w:r>
      <w:r w:rsidR="00663A36" w:rsidRPr="00AC31F8">
        <w:rPr>
          <w:lang w:val="en-GB"/>
        </w:rPr>
        <w:t>)</w:t>
      </w:r>
      <w:r w:rsidR="00290EC9" w:rsidRPr="00AC31F8">
        <w:rPr>
          <w:lang w:val="en-GB"/>
        </w:rPr>
        <w:t>.</w:t>
      </w:r>
    </w:p>
    <w:p w14:paraId="3AE88746" w14:textId="364323CA" w:rsidR="008E5F20" w:rsidRPr="00AC31F8" w:rsidRDefault="008E5F20" w:rsidP="007D4521">
      <w:pPr>
        <w:rPr>
          <w:lang w:val="en-GB" w:eastAsia="de-DE"/>
        </w:rPr>
      </w:pPr>
    </w:p>
    <w:p w14:paraId="11370610" w14:textId="77777777" w:rsidR="00D62E89" w:rsidRPr="00AC31F8" w:rsidRDefault="00D62E89" w:rsidP="00D62E89">
      <w:pPr>
        <w:keepNext/>
        <w:jc w:val="left"/>
        <w:rPr>
          <w:lang w:val="en-GB"/>
        </w:rPr>
      </w:pPr>
      <w:r w:rsidRPr="00AC31F8">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90E504E" w:rsidR="00D62E89" w:rsidRPr="00AC31F8" w:rsidRDefault="00D62E89" w:rsidP="00D62E89">
      <w:pPr>
        <w:pStyle w:val="Caption"/>
        <w:jc w:val="left"/>
        <w:rPr>
          <w:lang w:val="en-GB"/>
        </w:rPr>
      </w:pPr>
      <w:bookmarkStart w:id="162" w:name="_Ref45819091"/>
      <w:bookmarkStart w:id="163" w:name="_Toc46067138"/>
      <w:bookmarkStart w:id="164" w:name="_Toc4623752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18</w:t>
      </w:r>
      <w:r w:rsidRPr="00AC31F8">
        <w:rPr>
          <w:lang w:val="en-GB"/>
        </w:rPr>
        <w:fldChar w:fldCharType="end"/>
      </w:r>
      <w:bookmarkEnd w:id="162"/>
      <w:r w:rsidRPr="00AC31F8">
        <w:rPr>
          <w:lang w:val="en-GB"/>
        </w:rPr>
        <w:t xml:space="preserve">: Activities within the BDD automation step </w:t>
      </w:r>
      <w:r w:rsidR="00BE7CD8" w:rsidRPr="00AC31F8">
        <w:rPr>
          <w:lang w:val="en-GB"/>
        </w:rPr>
        <w:t>according to Nagy &amp; Rose, 2018</w:t>
      </w:r>
      <w:bookmarkEnd w:id="163"/>
      <w:bookmarkEnd w:id="164"/>
    </w:p>
    <w:p w14:paraId="48C0D7CC" w14:textId="77777777" w:rsidR="008E5F20" w:rsidRPr="00AC31F8" w:rsidRDefault="008E5F20" w:rsidP="007D4521">
      <w:pPr>
        <w:rPr>
          <w:lang w:val="en-GB" w:eastAsia="de-DE"/>
        </w:rPr>
      </w:pPr>
    </w:p>
    <w:p w14:paraId="7F3AAF78" w14:textId="4DC1673F" w:rsidR="006726B6" w:rsidRPr="00AC31F8" w:rsidRDefault="00093194" w:rsidP="006726B6">
      <w:pPr>
        <w:pStyle w:val="Heading1"/>
        <w:rPr>
          <w:lang w:val="en-GB"/>
        </w:rPr>
      </w:pPr>
      <w:bookmarkStart w:id="165" w:name="_Ref45967736"/>
      <w:bookmarkStart w:id="166" w:name="_Toc46067053"/>
      <w:bookmarkStart w:id="167" w:name="_Toc46238910"/>
      <w:r w:rsidRPr="00AC31F8">
        <w:rPr>
          <w:lang w:val="en-GB"/>
        </w:rPr>
        <w:lastRenderedPageBreak/>
        <w:t xml:space="preserve">OQs </w:t>
      </w:r>
      <w:r w:rsidR="00196355" w:rsidRPr="00AC31F8">
        <w:rPr>
          <w:lang w:val="en-GB"/>
        </w:rPr>
        <w:t>with</w:t>
      </w:r>
      <w:r w:rsidRPr="00AC31F8">
        <w:rPr>
          <w:lang w:val="en-GB"/>
        </w:rPr>
        <w:t xml:space="preserve"> BDD</w:t>
      </w:r>
      <w:bookmarkEnd w:id="165"/>
      <w:bookmarkEnd w:id="166"/>
      <w:bookmarkEnd w:id="167"/>
    </w:p>
    <w:p w14:paraId="37F33FD4" w14:textId="1196FF13" w:rsidR="005E240A" w:rsidRPr="00AC31F8" w:rsidRDefault="00330C2E" w:rsidP="005E240A">
      <w:pPr>
        <w:rPr>
          <w:lang w:val="en-GB" w:eastAsia="de-DE"/>
        </w:rPr>
      </w:pPr>
      <w:r w:rsidRPr="00AC31F8">
        <w:rPr>
          <w:lang w:val="en-GB" w:eastAsia="de-DE"/>
        </w:rPr>
        <w:t>In order to make an initial assessment of whether and how BDD can be used for the automation of OQ testing, the two processes (</w:t>
      </w:r>
      <w:r w:rsidR="00874067" w:rsidRPr="00AC31F8">
        <w:rPr>
          <w:lang w:val="en-GB" w:eastAsia="de-DE"/>
        </w:rPr>
        <w:fldChar w:fldCharType="begin"/>
      </w:r>
      <w:r w:rsidR="00874067" w:rsidRPr="00AC31F8">
        <w:rPr>
          <w:lang w:val="en-GB" w:eastAsia="de-DE"/>
        </w:rPr>
        <w:instrText xml:space="preserve"> REF _Ref45813670 \h </w:instrText>
      </w:r>
      <w:r w:rsidR="00874067" w:rsidRPr="00AC31F8">
        <w:rPr>
          <w:lang w:val="en-GB" w:eastAsia="de-DE"/>
        </w:rPr>
      </w:r>
      <w:r w:rsidR="00874067" w:rsidRPr="00AC31F8">
        <w:rPr>
          <w:lang w:val="en-GB" w:eastAsia="de-DE"/>
        </w:rPr>
        <w:fldChar w:fldCharType="separate"/>
      </w:r>
      <w:r w:rsidR="00854BE3" w:rsidRPr="00AC31F8">
        <w:rPr>
          <w:lang w:val="en-GB"/>
        </w:rPr>
        <w:t xml:space="preserve">Figure </w:t>
      </w:r>
      <w:r w:rsidR="00854BE3" w:rsidRPr="00AC31F8">
        <w:rPr>
          <w:noProof/>
          <w:lang w:val="en-GB"/>
        </w:rPr>
        <w:t>5</w:t>
      </w:r>
      <w:r w:rsidR="00874067" w:rsidRPr="00AC31F8">
        <w:rPr>
          <w:lang w:val="en-GB" w:eastAsia="de-DE"/>
        </w:rPr>
        <w:fldChar w:fldCharType="end"/>
      </w:r>
      <w:r w:rsidR="00E95554" w:rsidRPr="00AC31F8">
        <w:rPr>
          <w:lang w:val="en-GB" w:eastAsia="de-DE"/>
        </w:rPr>
        <w:t xml:space="preserve"> </w:t>
      </w:r>
      <w:r w:rsidR="00874067" w:rsidRPr="00AC31F8">
        <w:rPr>
          <w:lang w:val="en-GB" w:eastAsia="de-DE"/>
        </w:rPr>
        <w:t xml:space="preserve">and </w:t>
      </w:r>
      <w:r w:rsidR="0027443B" w:rsidRPr="00AC31F8">
        <w:rPr>
          <w:lang w:val="en-GB" w:eastAsia="de-DE"/>
        </w:rPr>
        <w:fldChar w:fldCharType="begin"/>
      </w:r>
      <w:r w:rsidR="0027443B" w:rsidRPr="00AC31F8">
        <w:rPr>
          <w:lang w:val="en-GB" w:eastAsia="de-DE"/>
        </w:rPr>
        <w:instrText xml:space="preserve"> REF _Ref45813393 \h </w:instrText>
      </w:r>
      <w:r w:rsidR="0027443B" w:rsidRPr="00AC31F8">
        <w:rPr>
          <w:lang w:val="en-GB" w:eastAsia="de-DE"/>
        </w:rPr>
      </w:r>
      <w:r w:rsidR="0027443B" w:rsidRPr="00AC31F8">
        <w:rPr>
          <w:lang w:val="en-GB" w:eastAsia="de-DE"/>
        </w:rPr>
        <w:fldChar w:fldCharType="separate"/>
      </w:r>
      <w:r w:rsidR="00854BE3" w:rsidRPr="00AC31F8">
        <w:rPr>
          <w:lang w:val="en-GB"/>
        </w:rPr>
        <w:t xml:space="preserve">Figure </w:t>
      </w:r>
      <w:r w:rsidR="00854BE3" w:rsidRPr="00AC31F8">
        <w:rPr>
          <w:noProof/>
          <w:lang w:val="en-GB"/>
        </w:rPr>
        <w:t>7</w:t>
      </w:r>
      <w:r w:rsidR="0027443B" w:rsidRPr="00AC31F8">
        <w:rPr>
          <w:lang w:val="en-GB" w:eastAsia="de-DE"/>
        </w:rPr>
        <w:fldChar w:fldCharType="end"/>
      </w:r>
      <w:r w:rsidRPr="00AC31F8">
        <w:rPr>
          <w:lang w:val="en-GB" w:eastAsia="de-DE"/>
        </w:rPr>
        <w:t>) were combined and a first theoretical assessment of the feasibility and possible consequences was worked</w:t>
      </w:r>
      <w:r w:rsidR="00F459AB" w:rsidRPr="00AC31F8">
        <w:rPr>
          <w:lang w:val="en-GB" w:eastAsia="de-DE"/>
        </w:rPr>
        <w:t xml:space="preserve"> out</w:t>
      </w:r>
      <w:r w:rsidR="00252881" w:rsidRPr="00AC31F8">
        <w:rPr>
          <w:lang w:val="en-GB" w:eastAsia="de-DE"/>
        </w:rPr>
        <w:t>.</w:t>
      </w:r>
    </w:p>
    <w:p w14:paraId="55DE51E9" w14:textId="380B3084" w:rsidR="006726B6" w:rsidRPr="00AC31F8" w:rsidRDefault="002456BC" w:rsidP="006726B6">
      <w:pPr>
        <w:pStyle w:val="Heading2"/>
        <w:rPr>
          <w:lang w:val="en-GB"/>
        </w:rPr>
      </w:pPr>
      <w:bookmarkStart w:id="168" w:name="_Ref45875709"/>
      <w:bookmarkStart w:id="169" w:name="_Ref45900877"/>
      <w:bookmarkStart w:id="170" w:name="_Toc46067054"/>
      <w:bookmarkStart w:id="171" w:name="_Toc46238911"/>
      <w:r w:rsidRPr="00AC31F8">
        <w:rPr>
          <w:lang w:val="en-GB"/>
        </w:rPr>
        <w:t>The Combined Process</w:t>
      </w:r>
      <w:bookmarkEnd w:id="168"/>
      <w:bookmarkEnd w:id="169"/>
      <w:bookmarkEnd w:id="170"/>
      <w:bookmarkEnd w:id="171"/>
    </w:p>
    <w:p w14:paraId="1DCF196D" w14:textId="0232AB6B" w:rsidR="00FD6DBE" w:rsidRPr="00AC31F8" w:rsidRDefault="00B10DCE" w:rsidP="002456BC">
      <w:pPr>
        <w:rPr>
          <w:lang w:val="en-GB" w:eastAsia="de-DE"/>
        </w:rPr>
      </w:pPr>
      <w:r w:rsidRPr="00AC31F8">
        <w:rPr>
          <w:lang w:val="en-GB" w:eastAsia="de-DE"/>
        </w:rPr>
        <w:t>To define the combined process, the OQ process (</w:t>
      </w:r>
      <w:r w:rsidR="009C2C25" w:rsidRPr="00AC31F8">
        <w:rPr>
          <w:lang w:val="en-GB" w:eastAsia="de-DE"/>
        </w:rPr>
        <w:fldChar w:fldCharType="begin"/>
      </w:r>
      <w:r w:rsidR="009C2C25" w:rsidRPr="00AC31F8">
        <w:rPr>
          <w:lang w:val="en-GB" w:eastAsia="de-DE"/>
        </w:rPr>
        <w:instrText xml:space="preserve"> REF _Ref45813670 \h </w:instrText>
      </w:r>
      <w:r w:rsidR="009C2C25" w:rsidRPr="00AC31F8">
        <w:rPr>
          <w:lang w:val="en-GB" w:eastAsia="de-DE"/>
        </w:rPr>
      </w:r>
      <w:r w:rsidR="009C2C25" w:rsidRPr="00AC31F8">
        <w:rPr>
          <w:lang w:val="en-GB" w:eastAsia="de-DE"/>
        </w:rPr>
        <w:fldChar w:fldCharType="separate"/>
      </w:r>
      <w:r w:rsidR="00854BE3" w:rsidRPr="00AC31F8">
        <w:rPr>
          <w:lang w:val="en-GB"/>
        </w:rPr>
        <w:t xml:space="preserve">Figure </w:t>
      </w:r>
      <w:r w:rsidR="00854BE3" w:rsidRPr="00AC31F8">
        <w:rPr>
          <w:noProof/>
          <w:lang w:val="en-GB"/>
        </w:rPr>
        <w:t>5</w:t>
      </w:r>
      <w:r w:rsidR="009C2C25" w:rsidRPr="00AC31F8">
        <w:rPr>
          <w:lang w:val="en-GB" w:eastAsia="de-DE"/>
        </w:rPr>
        <w:fldChar w:fldCharType="end"/>
      </w:r>
      <w:r w:rsidRPr="00AC31F8">
        <w:rPr>
          <w:lang w:val="en-GB" w:eastAsia="de-DE"/>
        </w:rPr>
        <w:t xml:space="preserve">) was used as a starting point and wherever possible the BDD practices presented in chapter </w:t>
      </w:r>
      <w:r w:rsidR="00DA3A49" w:rsidRPr="00AC31F8">
        <w:rPr>
          <w:lang w:val="en-GB" w:eastAsia="de-DE"/>
        </w:rPr>
        <w:fldChar w:fldCharType="begin"/>
      </w:r>
      <w:r w:rsidR="00DA3A49" w:rsidRPr="00AC31F8">
        <w:rPr>
          <w:lang w:val="en-GB" w:eastAsia="de-DE"/>
        </w:rPr>
        <w:instrText xml:space="preserve"> REF _Ref45869510 \r \h </w:instrText>
      </w:r>
      <w:r w:rsidR="00DA3A49" w:rsidRPr="00AC31F8">
        <w:rPr>
          <w:lang w:val="en-GB" w:eastAsia="de-DE"/>
        </w:rPr>
      </w:r>
      <w:r w:rsidR="00DA3A49" w:rsidRPr="00AC31F8">
        <w:rPr>
          <w:lang w:val="en-GB" w:eastAsia="de-DE"/>
        </w:rPr>
        <w:fldChar w:fldCharType="separate"/>
      </w:r>
      <w:r w:rsidR="00DA3A49" w:rsidRPr="00AC31F8">
        <w:rPr>
          <w:lang w:val="en-GB" w:eastAsia="de-DE"/>
        </w:rPr>
        <w:t>4.2</w:t>
      </w:r>
      <w:r w:rsidR="00DA3A49" w:rsidRPr="00AC31F8">
        <w:rPr>
          <w:lang w:val="en-GB" w:eastAsia="de-DE"/>
        </w:rPr>
        <w:fldChar w:fldCharType="end"/>
      </w:r>
      <w:r w:rsidR="006E7BB1" w:rsidRPr="00AC31F8">
        <w:rPr>
          <w:lang w:val="en-GB" w:eastAsia="de-DE"/>
        </w:rPr>
        <w:t xml:space="preserve"> </w:t>
      </w:r>
      <w:r w:rsidRPr="00AC31F8">
        <w:rPr>
          <w:lang w:val="en-GB" w:eastAsia="de-DE"/>
        </w:rPr>
        <w:t>were inserted</w:t>
      </w:r>
      <w:r w:rsidR="00D105F0" w:rsidRPr="00AC31F8">
        <w:rPr>
          <w:lang w:val="en-GB" w:eastAsia="de-DE"/>
        </w:rPr>
        <w:t>.</w:t>
      </w:r>
      <w:r w:rsidR="00451B1E" w:rsidRPr="00AC31F8">
        <w:rPr>
          <w:lang w:val="en-GB" w:eastAsia="de-DE"/>
        </w:rPr>
        <w:t xml:space="preserve"> </w:t>
      </w:r>
    </w:p>
    <w:p w14:paraId="19ECB258" w14:textId="20AE5D63" w:rsidR="00FD6DBE" w:rsidRPr="00AC31F8" w:rsidRDefault="00622955" w:rsidP="002456BC">
      <w:pPr>
        <w:rPr>
          <w:lang w:val="en-GB" w:eastAsia="de-DE"/>
        </w:rPr>
      </w:pPr>
      <w:r w:rsidRPr="00AC31F8">
        <w:rPr>
          <w:lang w:val="en-GB" w:eastAsia="de-DE"/>
        </w:rPr>
        <w:t>In particular, the following two points had to be considered in more depth and solutions for their incorporation had to be found</w:t>
      </w:r>
      <w:r w:rsidR="000A6025" w:rsidRPr="00AC31F8">
        <w:rPr>
          <w:lang w:val="en-GB" w:eastAsia="de-DE"/>
        </w:rPr>
        <w:t>:</w:t>
      </w:r>
    </w:p>
    <w:p w14:paraId="2668A38C" w14:textId="792B31A6" w:rsidR="009D3771" w:rsidRPr="00AC31F8" w:rsidRDefault="009D3771" w:rsidP="009D3771">
      <w:pPr>
        <w:pStyle w:val="ListParagraph"/>
        <w:numPr>
          <w:ilvl w:val="0"/>
          <w:numId w:val="49"/>
        </w:numPr>
        <w:rPr>
          <w:lang w:val="en-GB" w:eastAsia="de-DE"/>
        </w:rPr>
      </w:pPr>
      <w:r w:rsidRPr="00AC31F8">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AC31F8" w:rsidRDefault="009D3771" w:rsidP="009D3771">
      <w:pPr>
        <w:pStyle w:val="ListParagraph"/>
        <w:numPr>
          <w:ilvl w:val="0"/>
          <w:numId w:val="49"/>
        </w:numPr>
        <w:rPr>
          <w:lang w:val="en-GB" w:eastAsia="de-DE"/>
        </w:rPr>
      </w:pPr>
      <w:r w:rsidRPr="00AC31F8">
        <w:rPr>
          <w:lang w:val="en-GB" w:eastAsia="de-DE"/>
        </w:rPr>
        <w:t>The actual tests are no longer performed by the tester but by the machine.</w:t>
      </w:r>
    </w:p>
    <w:p w14:paraId="226DF07E" w14:textId="461C2120" w:rsidR="002456BC" w:rsidRPr="00AC31F8" w:rsidRDefault="007A4DDC" w:rsidP="002456BC">
      <w:pPr>
        <w:rPr>
          <w:lang w:val="en-GB" w:eastAsia="de-DE"/>
        </w:rPr>
      </w:pPr>
      <w:r w:rsidRPr="00AC31F8">
        <w:rPr>
          <w:lang w:val="en-GB" w:eastAsia="de-DE"/>
        </w:rPr>
        <w:t xml:space="preserve">The other adaptations resulted from the two points mentioned above. The process created in this way is shown in the </w:t>
      </w:r>
      <w:r w:rsidR="00291A1F" w:rsidRPr="00AC31F8">
        <w:rPr>
          <w:lang w:val="en-GB" w:eastAsia="de-DE"/>
        </w:rPr>
        <w:fldChar w:fldCharType="begin"/>
      </w:r>
      <w:r w:rsidR="00291A1F" w:rsidRPr="00AC31F8">
        <w:rPr>
          <w:lang w:val="en-GB" w:eastAsia="de-DE"/>
        </w:rPr>
        <w:instrText xml:space="preserve"> REF _Ref45869802 \h </w:instrText>
      </w:r>
      <w:r w:rsidR="00291A1F" w:rsidRPr="00AC31F8">
        <w:rPr>
          <w:lang w:val="en-GB" w:eastAsia="de-DE"/>
        </w:rPr>
      </w:r>
      <w:r w:rsidR="00291A1F" w:rsidRPr="00AC31F8">
        <w:rPr>
          <w:lang w:val="en-GB" w:eastAsia="de-DE"/>
        </w:rPr>
        <w:fldChar w:fldCharType="separate"/>
      </w:r>
      <w:r w:rsidR="00854BE3" w:rsidRPr="00AC31F8">
        <w:rPr>
          <w:lang w:val="en-GB"/>
        </w:rPr>
        <w:t xml:space="preserve">Figure </w:t>
      </w:r>
      <w:r w:rsidR="00854BE3" w:rsidRPr="00AC31F8">
        <w:rPr>
          <w:noProof/>
          <w:lang w:val="en-GB"/>
        </w:rPr>
        <w:t>19</w:t>
      </w:r>
      <w:r w:rsidR="00291A1F" w:rsidRPr="00AC31F8">
        <w:rPr>
          <w:lang w:val="en-GB" w:eastAsia="de-DE"/>
        </w:rPr>
        <w:fldChar w:fldCharType="end"/>
      </w:r>
      <w:r w:rsidR="00D72DD3" w:rsidRPr="00AC31F8">
        <w:rPr>
          <w:lang w:val="en-GB" w:eastAsia="de-DE"/>
        </w:rPr>
        <w:t>.</w:t>
      </w:r>
    </w:p>
    <w:p w14:paraId="1EB8B873" w14:textId="77777777" w:rsidR="0058728F" w:rsidRPr="00AC31F8" w:rsidRDefault="0065505E" w:rsidP="0058728F">
      <w:pPr>
        <w:keepNext/>
        <w:rPr>
          <w:lang w:val="en-GB"/>
        </w:rPr>
      </w:pPr>
      <w:r w:rsidRPr="00AC31F8">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25B54AA1" w:rsidR="00947D7D" w:rsidRPr="00AC31F8" w:rsidRDefault="0058728F" w:rsidP="007E6D90">
      <w:pPr>
        <w:rPr>
          <w:sz w:val="20"/>
          <w:szCs w:val="20"/>
          <w:lang w:val="en-GB" w:eastAsia="de-DE"/>
        </w:rPr>
      </w:pPr>
      <w:bookmarkStart w:id="172" w:name="_Ref45869802"/>
      <w:bookmarkStart w:id="173" w:name="_Ref45869778"/>
      <w:bookmarkStart w:id="174" w:name="_Ref45875754"/>
      <w:bookmarkStart w:id="175" w:name="_Toc46067139"/>
      <w:bookmarkStart w:id="176" w:name="_Toc46237526"/>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854BE3">
        <w:rPr>
          <w:noProof/>
          <w:lang w:val="en-GB"/>
        </w:rPr>
        <w:t>19</w:t>
      </w:r>
      <w:r w:rsidR="007032DB" w:rsidRPr="00AC31F8">
        <w:rPr>
          <w:noProof/>
          <w:lang w:val="en-GB"/>
        </w:rPr>
        <w:fldChar w:fldCharType="end"/>
      </w:r>
      <w:bookmarkEnd w:id="172"/>
      <w:r w:rsidRPr="00AC31F8">
        <w:rPr>
          <w:lang w:val="en-GB"/>
        </w:rPr>
        <w:t xml:space="preserve">: </w:t>
      </w:r>
      <w:bookmarkEnd w:id="173"/>
      <w:r w:rsidR="007E6D90" w:rsidRPr="00AC31F8">
        <w:rPr>
          <w:sz w:val="20"/>
          <w:szCs w:val="20"/>
          <w:lang w:val="en-GB" w:eastAsia="de-DE"/>
        </w:rPr>
        <w:t>Process with integrated BDD practices</w:t>
      </w:r>
      <w:bookmarkEnd w:id="174"/>
      <w:bookmarkEnd w:id="175"/>
      <w:bookmarkEnd w:id="176"/>
    </w:p>
    <w:p w14:paraId="1719E303" w14:textId="77777777" w:rsidR="002D08F4" w:rsidRDefault="002D08F4" w:rsidP="006726B6">
      <w:pPr>
        <w:rPr>
          <w:lang w:val="en-GB" w:eastAsia="de-DE"/>
        </w:rPr>
      </w:pPr>
    </w:p>
    <w:p w14:paraId="03740771" w14:textId="77777777" w:rsidR="002D08F4" w:rsidRDefault="002D08F4" w:rsidP="006726B6">
      <w:pPr>
        <w:rPr>
          <w:lang w:val="en-GB" w:eastAsia="de-DE"/>
        </w:rPr>
      </w:pPr>
    </w:p>
    <w:p w14:paraId="725DCF69" w14:textId="77777777" w:rsidR="002D08F4" w:rsidRDefault="002D08F4" w:rsidP="006726B6">
      <w:pPr>
        <w:rPr>
          <w:lang w:val="en-GB" w:eastAsia="de-DE"/>
        </w:rPr>
      </w:pPr>
    </w:p>
    <w:p w14:paraId="372F182E" w14:textId="77777777" w:rsidR="002D08F4" w:rsidRDefault="002D08F4" w:rsidP="006726B6">
      <w:pPr>
        <w:rPr>
          <w:lang w:val="en-GB" w:eastAsia="de-DE"/>
        </w:rPr>
      </w:pPr>
    </w:p>
    <w:p w14:paraId="5F8478C8" w14:textId="77777777" w:rsidR="002D08F4" w:rsidRDefault="002D08F4" w:rsidP="006726B6">
      <w:pPr>
        <w:rPr>
          <w:lang w:val="en-GB" w:eastAsia="de-DE"/>
        </w:rPr>
      </w:pPr>
    </w:p>
    <w:p w14:paraId="283D38BD" w14:textId="24BF71FB" w:rsidR="00AF3C77" w:rsidRPr="00AC31F8" w:rsidRDefault="00A932B9" w:rsidP="006726B6">
      <w:pPr>
        <w:rPr>
          <w:lang w:val="en-GB" w:eastAsia="de-DE"/>
        </w:rPr>
      </w:pPr>
      <w:r w:rsidRPr="00AC31F8">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AC31F8">
        <w:rPr>
          <w:lang w:val="en-GB" w:eastAsia="de-DE"/>
        </w:rPr>
        <w:t xml:space="preserve">. </w:t>
      </w:r>
    </w:p>
    <w:p w14:paraId="54E7934A" w14:textId="5B8C1638" w:rsidR="00535344" w:rsidRPr="00AC31F8" w:rsidRDefault="00630593" w:rsidP="006726B6">
      <w:pPr>
        <w:rPr>
          <w:lang w:val="en-GB" w:eastAsia="de-DE"/>
        </w:rPr>
      </w:pPr>
      <w:r w:rsidRPr="00AC31F8">
        <w:rPr>
          <w:lang w:val="en-GB" w:eastAsia="de-DE"/>
        </w:rPr>
        <w:t>This is followed by the preparation of the test scripts according to the BDD practices</w:t>
      </w:r>
      <w:r w:rsidR="00E01F9C" w:rsidRPr="00AC31F8">
        <w:rPr>
          <w:lang w:val="en-GB" w:eastAsia="de-DE"/>
        </w:rPr>
        <w:t xml:space="preserve">: </w:t>
      </w:r>
      <w:r w:rsidR="001A1A6B" w:rsidRPr="00AC31F8">
        <w:rPr>
          <w:lang w:val="en-GB" w:eastAsia="de-DE"/>
        </w:rPr>
        <w:t>In a</w:t>
      </w:r>
      <w:r w:rsidR="007D1D03" w:rsidRPr="00AC31F8">
        <w:rPr>
          <w:lang w:val="en-GB" w:eastAsia="de-DE"/>
        </w:rPr>
        <w:t xml:space="preserve"> Three Amigos Meetings the user requirements are examined in detail </w:t>
      </w:r>
      <w:r w:rsidR="00AF0846" w:rsidRPr="00AC31F8">
        <w:rPr>
          <w:lang w:val="en-GB" w:eastAsia="de-DE"/>
        </w:rPr>
        <w:t>by</w:t>
      </w:r>
      <w:r w:rsidR="007D1D03" w:rsidRPr="00AC31F8">
        <w:rPr>
          <w:lang w:val="en-GB" w:eastAsia="de-DE"/>
        </w:rPr>
        <w:t xml:space="preserve"> a team</w:t>
      </w:r>
      <w:r w:rsidR="00033343" w:rsidRPr="00AC31F8">
        <w:rPr>
          <w:rStyle w:val="FootnoteReference"/>
          <w:lang w:val="en-GB" w:eastAsia="de-DE"/>
        </w:rPr>
        <w:footnoteReference w:id="5"/>
      </w:r>
      <w:r w:rsidR="007D1D03" w:rsidRPr="00AC31F8">
        <w:rPr>
          <w:lang w:val="en-GB" w:eastAsia="de-DE"/>
        </w:rPr>
        <w:t xml:space="preserve"> consisting of </w:t>
      </w:r>
      <w:r w:rsidR="002474DF" w:rsidRPr="00AC31F8">
        <w:rPr>
          <w:lang w:val="en-GB" w:eastAsia="de-DE"/>
        </w:rPr>
        <w:t>b</w:t>
      </w:r>
      <w:r w:rsidR="007D1D03" w:rsidRPr="00AC31F8">
        <w:rPr>
          <w:lang w:val="en-GB" w:eastAsia="de-DE"/>
        </w:rPr>
        <w:t xml:space="preserve">usiness, </w:t>
      </w:r>
      <w:r w:rsidR="002474DF" w:rsidRPr="00AC31F8">
        <w:rPr>
          <w:lang w:val="en-GB" w:eastAsia="de-DE"/>
        </w:rPr>
        <w:t>t</w:t>
      </w:r>
      <w:r w:rsidR="00CA6404" w:rsidRPr="00AC31F8">
        <w:rPr>
          <w:lang w:val="en-GB" w:eastAsia="de-DE"/>
        </w:rPr>
        <w:t>esting</w:t>
      </w:r>
      <w:r w:rsidR="007D1D03" w:rsidRPr="00AC31F8">
        <w:rPr>
          <w:lang w:val="en-GB" w:eastAsia="de-DE"/>
        </w:rPr>
        <w:t xml:space="preserve"> and </w:t>
      </w:r>
      <w:r w:rsidR="002474DF" w:rsidRPr="00AC31F8">
        <w:rPr>
          <w:lang w:val="en-GB" w:eastAsia="de-DE"/>
        </w:rPr>
        <w:t>d</w:t>
      </w:r>
      <w:r w:rsidR="007D1D03" w:rsidRPr="00AC31F8">
        <w:rPr>
          <w:lang w:val="en-GB" w:eastAsia="de-DE"/>
        </w:rPr>
        <w:t xml:space="preserve">evelopment and are described with examples in order to create the </w:t>
      </w:r>
      <w:r w:rsidR="004B1B07" w:rsidRPr="00AC31F8">
        <w:rPr>
          <w:lang w:val="en-GB" w:eastAsia="de-DE"/>
        </w:rPr>
        <w:t>s</w:t>
      </w:r>
      <w:r w:rsidR="007D1D03" w:rsidRPr="00AC31F8">
        <w:rPr>
          <w:lang w:val="en-GB" w:eastAsia="de-DE"/>
        </w:rPr>
        <w:t>cenario</w:t>
      </w:r>
      <w:r w:rsidR="00881979" w:rsidRPr="00AC31F8">
        <w:rPr>
          <w:lang w:val="en-GB" w:eastAsia="de-DE"/>
        </w:rPr>
        <w:t>s</w:t>
      </w:r>
      <w:r w:rsidR="004B1B07" w:rsidRPr="00AC31F8">
        <w:rPr>
          <w:lang w:val="en-GB" w:eastAsia="de-DE"/>
        </w:rPr>
        <w:t xml:space="preserve"> documented in</w:t>
      </w:r>
      <w:r w:rsidR="007D1D03" w:rsidRPr="00AC31F8">
        <w:rPr>
          <w:lang w:val="en-GB" w:eastAsia="de-DE"/>
        </w:rPr>
        <w:t xml:space="preserve"> respective feature files</w:t>
      </w:r>
      <w:r w:rsidR="00CA6404" w:rsidRPr="00AC31F8">
        <w:rPr>
          <w:lang w:val="en-GB" w:eastAsia="de-DE"/>
        </w:rPr>
        <w:t>.</w:t>
      </w:r>
      <w:r w:rsidR="00E34B1B" w:rsidRPr="00AC31F8">
        <w:rPr>
          <w:lang w:val="en-GB" w:eastAsia="de-DE"/>
        </w:rPr>
        <w:t xml:space="preserve"> </w:t>
      </w:r>
      <w:r w:rsidR="00D072EF" w:rsidRPr="00AC31F8">
        <w:rPr>
          <w:lang w:val="en-GB" w:eastAsia="de-DE"/>
        </w:rPr>
        <w:t xml:space="preserve">These can then </w:t>
      </w:r>
      <w:r w:rsidR="006C5D7B" w:rsidRPr="00AC31F8">
        <w:rPr>
          <w:lang w:val="en-GB" w:eastAsia="de-DE"/>
        </w:rPr>
        <w:t xml:space="preserve">be submitted to the quality </w:t>
      </w:r>
      <w:r w:rsidR="00F12B1F" w:rsidRPr="00AC31F8">
        <w:rPr>
          <w:lang w:val="en-GB" w:eastAsia="de-DE"/>
        </w:rPr>
        <w:t>assurance</w:t>
      </w:r>
      <w:r w:rsidR="006C5D7B" w:rsidRPr="00AC31F8">
        <w:rPr>
          <w:lang w:val="en-GB" w:eastAsia="de-DE"/>
        </w:rPr>
        <w:t xml:space="preserve"> process</w:t>
      </w:r>
      <w:r w:rsidR="00D072EF" w:rsidRPr="00AC31F8">
        <w:rPr>
          <w:lang w:val="en-GB" w:eastAsia="de-DE"/>
        </w:rPr>
        <w:t xml:space="preserve"> in accordance with the GAMP5 OQ process. The functional specifications as well as the test scripts have thereby been reviewed and approved</w:t>
      </w:r>
      <w:r w:rsidR="0080696D" w:rsidRPr="00AC31F8">
        <w:rPr>
          <w:lang w:val="en-GB" w:eastAsia="de-DE"/>
        </w:rPr>
        <w:t xml:space="preserve">. </w:t>
      </w:r>
    </w:p>
    <w:p w14:paraId="3D2A2C59" w14:textId="15F436D0" w:rsidR="00535344" w:rsidRPr="00AC31F8" w:rsidRDefault="00FF7EEF" w:rsidP="006726B6">
      <w:pPr>
        <w:rPr>
          <w:lang w:val="en-GB" w:eastAsia="de-DE"/>
        </w:rPr>
      </w:pPr>
      <w:r w:rsidRPr="00AC31F8">
        <w:rPr>
          <w:lang w:val="en-GB" w:eastAsia="de-DE"/>
        </w:rPr>
        <w:t>These are then the basis for the supplier to develop the application and the corresponding glue code</w:t>
      </w:r>
      <w:r w:rsidR="00955A24" w:rsidRPr="00AC31F8">
        <w:rPr>
          <w:lang w:val="en-GB" w:eastAsia="de-DE"/>
        </w:rPr>
        <w:t xml:space="preserve">. </w:t>
      </w:r>
      <w:r w:rsidR="0036254C" w:rsidRPr="00AC31F8">
        <w:rPr>
          <w:lang w:val="en-GB" w:eastAsia="de-DE"/>
        </w:rPr>
        <w:t>Ideally, if the supplier also follows BDD practices, they will use the feature files and</w:t>
      </w:r>
      <w:r w:rsidR="00DF4502" w:rsidRPr="00AC31F8">
        <w:rPr>
          <w:lang w:val="en-GB" w:eastAsia="de-DE"/>
        </w:rPr>
        <w:t xml:space="preserve"> their</w:t>
      </w:r>
      <w:r w:rsidR="0036254C" w:rsidRPr="00AC31F8">
        <w:rPr>
          <w:lang w:val="en-GB" w:eastAsia="de-DE"/>
        </w:rPr>
        <w:t xml:space="preserve"> glue code to implement the application in TDD style</w:t>
      </w:r>
      <w:r w:rsidR="004B587D" w:rsidRPr="00AC31F8">
        <w:rPr>
          <w:lang w:val="en-GB" w:eastAsia="de-DE"/>
        </w:rPr>
        <w:t>.</w:t>
      </w:r>
      <w:r w:rsidR="00CF78F6" w:rsidRPr="00AC31F8">
        <w:rPr>
          <w:lang w:val="en-GB" w:eastAsia="de-DE"/>
        </w:rPr>
        <w:t xml:space="preserve"> </w:t>
      </w:r>
    </w:p>
    <w:p w14:paraId="3064BCE1" w14:textId="3B30F52F" w:rsidR="00B2688E" w:rsidRPr="00AC31F8" w:rsidRDefault="00896C88" w:rsidP="006726B6">
      <w:pPr>
        <w:rPr>
          <w:lang w:val="en-GB" w:eastAsia="de-DE"/>
        </w:rPr>
      </w:pPr>
      <w:r w:rsidRPr="00AC31F8">
        <w:rPr>
          <w:lang w:val="en-GB" w:eastAsia="de-DE"/>
        </w:rPr>
        <w:t>Based on the feature files and</w:t>
      </w:r>
      <w:r w:rsidR="00084124" w:rsidRPr="00AC31F8">
        <w:rPr>
          <w:lang w:val="en-GB" w:eastAsia="de-DE"/>
        </w:rPr>
        <w:t xml:space="preserve"> the supplier’s glue code</w:t>
      </w:r>
      <w:r w:rsidRPr="00AC31F8">
        <w:rPr>
          <w:lang w:val="en-GB" w:eastAsia="de-DE"/>
        </w:rPr>
        <w:t>, it is the responsibility of the tester</w:t>
      </w:r>
      <w:r w:rsidR="007C1F33" w:rsidRPr="00AC31F8">
        <w:rPr>
          <w:lang w:val="en-GB" w:eastAsia="de-DE"/>
        </w:rPr>
        <w:t xml:space="preserve"> to integrate </w:t>
      </w:r>
      <w:r w:rsidR="00F52843" w:rsidRPr="00AC31F8">
        <w:rPr>
          <w:lang w:val="en-GB" w:eastAsia="de-DE"/>
        </w:rPr>
        <w:t>them into the OQ test app and to</w:t>
      </w:r>
      <w:r w:rsidRPr="00AC31F8">
        <w:rPr>
          <w:lang w:val="en-GB" w:eastAsia="de-DE"/>
        </w:rPr>
        <w:t xml:space="preserve"> verify </w:t>
      </w:r>
      <w:r w:rsidR="007F41C2" w:rsidRPr="00AC31F8">
        <w:rPr>
          <w:lang w:val="en-GB" w:eastAsia="de-DE"/>
        </w:rPr>
        <w:t>the OQ Test App configured in this way for its proper functioning</w:t>
      </w:r>
      <w:r w:rsidR="00E616AC" w:rsidRPr="00AC31F8">
        <w:rPr>
          <w:lang w:val="en-GB" w:eastAsia="de-DE"/>
        </w:rPr>
        <w:t>.</w:t>
      </w:r>
      <w:r w:rsidR="00C038FB" w:rsidRPr="00AC31F8">
        <w:rPr>
          <w:lang w:val="en-GB" w:eastAsia="de-DE"/>
        </w:rPr>
        <w:t xml:space="preserve"> </w:t>
      </w:r>
      <w:r w:rsidR="005B5EE0" w:rsidRPr="00AC31F8">
        <w:rPr>
          <w:lang w:val="en-GB" w:eastAsia="de-DE"/>
        </w:rPr>
        <w:t>In addition, further quality checks</w:t>
      </w:r>
      <w:r w:rsidR="0017061C" w:rsidRPr="00AC31F8">
        <w:rPr>
          <w:lang w:val="en-GB" w:eastAsia="de-DE"/>
        </w:rPr>
        <w:t xml:space="preserve"> like</w:t>
      </w:r>
      <w:r w:rsidR="00063955" w:rsidRPr="00AC31F8">
        <w:rPr>
          <w:lang w:val="en-GB" w:eastAsia="de-DE"/>
        </w:rPr>
        <w:t xml:space="preserve"> glue</w:t>
      </w:r>
      <w:r w:rsidR="0017061C" w:rsidRPr="00AC31F8">
        <w:rPr>
          <w:lang w:val="en-GB" w:eastAsia="de-DE"/>
        </w:rPr>
        <w:t xml:space="preserve"> code review</w:t>
      </w:r>
      <w:r w:rsidR="00063955" w:rsidRPr="00AC31F8">
        <w:rPr>
          <w:lang w:val="en-GB" w:eastAsia="de-DE"/>
        </w:rPr>
        <w:t xml:space="preserve"> or spot tests</w:t>
      </w:r>
      <w:r w:rsidR="005B5EE0" w:rsidRPr="00AC31F8">
        <w:rPr>
          <w:lang w:val="en-GB" w:eastAsia="de-DE"/>
        </w:rPr>
        <w:t xml:space="preserve"> can be</w:t>
      </w:r>
      <w:r w:rsidR="00C038FB" w:rsidRPr="00AC31F8">
        <w:rPr>
          <w:lang w:val="en-GB" w:eastAsia="de-DE"/>
        </w:rPr>
        <w:t xml:space="preserve"> foreseen</w:t>
      </w:r>
      <w:r w:rsidRPr="00AC31F8">
        <w:rPr>
          <w:lang w:val="en-GB" w:eastAsia="de-DE"/>
        </w:rPr>
        <w:t xml:space="preserve">, so that the OQs can be </w:t>
      </w:r>
      <w:r w:rsidR="005B5EE0" w:rsidRPr="00AC31F8">
        <w:rPr>
          <w:lang w:val="en-GB" w:eastAsia="de-DE"/>
        </w:rPr>
        <w:t>performed in a valid manner</w:t>
      </w:r>
      <w:r w:rsidR="004F0D04" w:rsidRPr="00AC31F8">
        <w:rPr>
          <w:lang w:val="en-GB" w:eastAsia="de-DE"/>
        </w:rPr>
        <w:t>.</w:t>
      </w:r>
      <w:r w:rsidR="00311B7D" w:rsidRPr="00AC31F8">
        <w:rPr>
          <w:lang w:val="en-GB" w:eastAsia="de-DE"/>
        </w:rPr>
        <w:t xml:space="preserve"> </w:t>
      </w:r>
    </w:p>
    <w:p w14:paraId="41B6CCD1" w14:textId="632F8095" w:rsidR="006726B6" w:rsidRPr="00AC31F8" w:rsidRDefault="00DC177A" w:rsidP="006726B6">
      <w:pPr>
        <w:rPr>
          <w:lang w:val="en-GB" w:eastAsia="de-DE"/>
        </w:rPr>
      </w:pPr>
      <w:r w:rsidRPr="00AC31F8">
        <w:rPr>
          <w:lang w:val="en-GB" w:eastAsia="de-DE"/>
        </w:rPr>
        <w:t>From the automated test process, the test results are generated, which must then be inspected and approved in a review process</w:t>
      </w:r>
      <w:r w:rsidR="00A811D2" w:rsidRPr="00AC31F8">
        <w:rPr>
          <w:lang w:val="en-GB" w:eastAsia="de-DE"/>
        </w:rPr>
        <w:t>.</w:t>
      </w:r>
    </w:p>
    <w:p w14:paraId="056FF49A" w14:textId="67719FBE" w:rsidR="00086BE6" w:rsidRPr="00AC31F8" w:rsidRDefault="006A088F" w:rsidP="002456BC">
      <w:pPr>
        <w:pStyle w:val="Heading2"/>
        <w:rPr>
          <w:lang w:val="en-GB"/>
        </w:rPr>
      </w:pPr>
      <w:bookmarkStart w:id="177" w:name="_Toc46067055"/>
      <w:bookmarkStart w:id="178" w:name="_Toc46238912"/>
      <w:r w:rsidRPr="00AC31F8">
        <w:rPr>
          <w:lang w:val="en-GB"/>
        </w:rPr>
        <w:t>Discussion</w:t>
      </w:r>
      <w:r w:rsidR="001D0749" w:rsidRPr="00AC31F8">
        <w:rPr>
          <w:lang w:val="en-GB"/>
        </w:rPr>
        <w:t xml:space="preserve"> and Conclusions</w:t>
      </w:r>
      <w:r w:rsidR="00AC6978" w:rsidRPr="00AC31F8">
        <w:rPr>
          <w:lang w:val="en-GB"/>
        </w:rPr>
        <w:t xml:space="preserve"> </w:t>
      </w:r>
      <w:r w:rsidR="00702B4A" w:rsidRPr="00AC31F8">
        <w:rPr>
          <w:lang w:val="en-GB"/>
        </w:rPr>
        <w:t>‘Combined OQ-BDD Process’</w:t>
      </w:r>
      <w:bookmarkEnd w:id="177"/>
      <w:bookmarkEnd w:id="178"/>
    </w:p>
    <w:p w14:paraId="4A0E8717" w14:textId="09B1D6C1" w:rsidR="002456BC" w:rsidRPr="00AC31F8" w:rsidRDefault="002456BC" w:rsidP="006726B6">
      <w:pPr>
        <w:rPr>
          <w:lang w:val="en-GB"/>
        </w:rPr>
      </w:pPr>
      <w:r w:rsidRPr="00AC31F8">
        <w:rPr>
          <w:lang w:val="en-GB"/>
        </w:rPr>
        <w:t>In principle it is possible to define an OQ process according to GAMP5</w:t>
      </w:r>
      <w:r w:rsidR="00642905" w:rsidRPr="00AC31F8">
        <w:rPr>
          <w:lang w:val="en-GB"/>
        </w:rPr>
        <w:t xml:space="preserve"> that includes the BDD Practices</w:t>
      </w:r>
      <w:r w:rsidR="00315067" w:rsidRPr="00AC31F8">
        <w:rPr>
          <w:lang w:val="en-GB"/>
        </w:rPr>
        <w:t xml:space="preserve"> as shown in the chapter</w:t>
      </w:r>
      <w:r w:rsidR="00B6527F" w:rsidRPr="00AC31F8">
        <w:rPr>
          <w:lang w:val="en-GB"/>
        </w:rPr>
        <w:t xml:space="preserve"> </w:t>
      </w:r>
      <w:r w:rsidR="00B6527F" w:rsidRPr="00AC31F8">
        <w:rPr>
          <w:lang w:val="en-GB"/>
        </w:rPr>
        <w:fldChar w:fldCharType="begin"/>
      </w:r>
      <w:r w:rsidR="00B6527F" w:rsidRPr="00AC31F8">
        <w:rPr>
          <w:lang w:val="en-GB"/>
        </w:rPr>
        <w:instrText xml:space="preserve"> REF _Ref45875709 \r \h </w:instrText>
      </w:r>
      <w:r w:rsidR="00B6527F" w:rsidRPr="00AC31F8">
        <w:rPr>
          <w:lang w:val="en-GB"/>
        </w:rPr>
      </w:r>
      <w:r w:rsidR="00B6527F" w:rsidRPr="00AC31F8">
        <w:rPr>
          <w:lang w:val="en-GB"/>
        </w:rPr>
        <w:fldChar w:fldCharType="separate"/>
      </w:r>
      <w:r w:rsidR="0063622A" w:rsidRPr="00AC31F8">
        <w:rPr>
          <w:lang w:val="en-GB"/>
        </w:rPr>
        <w:t>5.1</w:t>
      </w:r>
      <w:r w:rsidR="00B6527F" w:rsidRPr="00AC31F8">
        <w:rPr>
          <w:lang w:val="en-GB"/>
        </w:rPr>
        <w:fldChar w:fldCharType="end"/>
      </w:r>
      <w:r w:rsidRPr="00AC31F8">
        <w:rPr>
          <w:lang w:val="en-GB"/>
        </w:rPr>
        <w:t xml:space="preserve">. </w:t>
      </w:r>
      <w:r w:rsidR="002C685F" w:rsidRPr="00AC31F8">
        <w:rPr>
          <w:lang w:val="en-GB"/>
        </w:rPr>
        <w:t>It could also be imaginable to define another OQ-BDD process</w:t>
      </w:r>
      <w:r w:rsidR="007C5631" w:rsidRPr="00AC31F8">
        <w:rPr>
          <w:lang w:val="en-GB"/>
        </w:rPr>
        <w:t xml:space="preserve"> than the one shown in </w:t>
      </w:r>
      <w:r w:rsidR="00165ACA" w:rsidRPr="00AC31F8">
        <w:rPr>
          <w:lang w:val="en-GB"/>
        </w:rPr>
        <w:fldChar w:fldCharType="begin"/>
      </w:r>
      <w:r w:rsidR="00165ACA" w:rsidRPr="00AC31F8">
        <w:rPr>
          <w:lang w:val="en-GB"/>
        </w:rPr>
        <w:instrText xml:space="preserve"> REF _Ref45869802 \h </w:instrText>
      </w:r>
      <w:r w:rsidR="00165ACA" w:rsidRPr="00AC31F8">
        <w:rPr>
          <w:lang w:val="en-GB"/>
        </w:rPr>
      </w:r>
      <w:r w:rsidR="00165ACA" w:rsidRPr="00AC31F8">
        <w:rPr>
          <w:lang w:val="en-GB"/>
        </w:rPr>
        <w:fldChar w:fldCharType="separate"/>
      </w:r>
      <w:r w:rsidR="00854BE3" w:rsidRPr="00AC31F8">
        <w:rPr>
          <w:lang w:val="en-GB"/>
        </w:rPr>
        <w:t xml:space="preserve">Figure </w:t>
      </w:r>
      <w:r w:rsidR="00854BE3">
        <w:rPr>
          <w:noProof/>
          <w:lang w:val="en-GB"/>
        </w:rPr>
        <w:t>19</w:t>
      </w:r>
      <w:r w:rsidR="00165ACA" w:rsidRPr="00AC31F8">
        <w:rPr>
          <w:lang w:val="en-GB"/>
        </w:rPr>
        <w:fldChar w:fldCharType="end"/>
      </w:r>
      <w:r w:rsidR="00165ACA" w:rsidRPr="00AC31F8">
        <w:rPr>
          <w:lang w:val="en-GB"/>
        </w:rPr>
        <w:t xml:space="preserve"> </w:t>
      </w:r>
      <w:r w:rsidR="00DE5639" w:rsidRPr="00AC31F8">
        <w:rPr>
          <w:lang w:val="en-GB"/>
        </w:rPr>
        <w:t>but with this process we have a p</w:t>
      </w:r>
      <w:r w:rsidR="006367A7" w:rsidRPr="00AC31F8">
        <w:rPr>
          <w:lang w:val="en-GB"/>
        </w:rPr>
        <w:t>r</w:t>
      </w:r>
      <w:r w:rsidR="00DE5639" w:rsidRPr="00AC31F8">
        <w:rPr>
          <w:lang w:val="en-GB"/>
        </w:rPr>
        <w:t>oof of concept, that using BDD could be done in a way that is compatible with GAMP5</w:t>
      </w:r>
      <w:r w:rsidR="00DE5C74" w:rsidRPr="00AC31F8">
        <w:rPr>
          <w:lang w:val="en-GB"/>
        </w:rPr>
        <w:t>.</w:t>
      </w:r>
    </w:p>
    <w:p w14:paraId="20FD1431" w14:textId="1A611BB8" w:rsidR="00846809" w:rsidRPr="00AC31F8" w:rsidRDefault="008B3EDF" w:rsidP="006726B6">
      <w:pPr>
        <w:rPr>
          <w:lang w:val="en-GB"/>
        </w:rPr>
      </w:pPr>
      <w:r w:rsidRPr="00AC31F8">
        <w:rPr>
          <w:lang w:val="en-GB"/>
        </w:rPr>
        <w:t>Nevertheless, including</w:t>
      </w:r>
      <w:r w:rsidR="0004445A" w:rsidRPr="00AC31F8">
        <w:rPr>
          <w:lang w:val="en-GB"/>
        </w:rPr>
        <w:t xml:space="preserve"> BDD practices into the OQ process </w:t>
      </w:r>
      <w:r w:rsidR="006A2E3D" w:rsidRPr="00AC31F8">
        <w:rPr>
          <w:lang w:val="en-GB"/>
        </w:rPr>
        <w:t>requires some fundamental changes compare to a</w:t>
      </w:r>
      <w:r w:rsidR="007814E6" w:rsidRPr="00AC31F8">
        <w:rPr>
          <w:lang w:val="en-GB"/>
        </w:rPr>
        <w:t>n</w:t>
      </w:r>
      <w:r w:rsidR="006A2E3D" w:rsidRPr="00AC31F8">
        <w:rPr>
          <w:lang w:val="en-GB"/>
        </w:rPr>
        <w:t xml:space="preserve"> OQ process with manual testing.</w:t>
      </w:r>
      <w:r w:rsidR="007814E6" w:rsidRPr="00AC31F8">
        <w:rPr>
          <w:lang w:val="en-GB"/>
        </w:rPr>
        <w:t xml:space="preserve"> The most important changes are discussed in the following chapters.</w:t>
      </w:r>
    </w:p>
    <w:p w14:paraId="32D7CA9E" w14:textId="0D783F0A" w:rsidR="00B311AC" w:rsidRPr="00AC31F8" w:rsidRDefault="00B311AC" w:rsidP="006A088F">
      <w:pPr>
        <w:pStyle w:val="Heading3"/>
        <w:rPr>
          <w:lang w:val="en-GB"/>
        </w:rPr>
      </w:pPr>
      <w:bookmarkStart w:id="179" w:name="_Ref45975953"/>
      <w:bookmarkStart w:id="180" w:name="_Toc46067056"/>
      <w:bookmarkStart w:id="181" w:name="_Toc46238913"/>
      <w:r w:rsidRPr="00AC31F8">
        <w:rPr>
          <w:lang w:val="en-GB"/>
        </w:rPr>
        <w:lastRenderedPageBreak/>
        <w:t>Functional Specification is (partially) fused with the OQ process</w:t>
      </w:r>
      <w:bookmarkEnd w:id="179"/>
      <w:bookmarkEnd w:id="180"/>
      <w:bookmarkEnd w:id="181"/>
    </w:p>
    <w:p w14:paraId="5917094B" w14:textId="364FF12A" w:rsidR="008D59EC" w:rsidRPr="00AC31F8" w:rsidRDefault="0014294D" w:rsidP="002D05C7">
      <w:pPr>
        <w:rPr>
          <w:lang w:val="en-GB" w:eastAsia="de-DE"/>
        </w:rPr>
      </w:pPr>
      <w:r w:rsidRPr="00AC31F8">
        <w:rPr>
          <w:lang w:val="en-GB" w:eastAsia="de-DE"/>
        </w:rPr>
        <w:t xml:space="preserve">GAMP5 defines that the document 'Functional Specification' should also describe </w:t>
      </w:r>
      <w:r w:rsidR="0071676D" w:rsidRPr="00AC31F8">
        <w:rPr>
          <w:lang w:val="en-GB" w:eastAsia="de-DE"/>
        </w:rPr>
        <w:t xml:space="preserve">the </w:t>
      </w:r>
      <w:r w:rsidRPr="00AC31F8">
        <w:rPr>
          <w:lang w:val="en-GB" w:eastAsia="de-DE"/>
        </w:rPr>
        <w:t xml:space="preserve">design constraints and the definitions of internal and external interfaces </w:t>
      </w:r>
      <w:r w:rsidR="000C117E" w:rsidRPr="00AC31F8">
        <w:rPr>
          <w:lang w:val="en-GB" w:eastAsia="de-DE"/>
        </w:rPr>
        <w:t>(</w:t>
      </w:r>
      <w:r w:rsidR="00706EB4" w:rsidRPr="00AC31F8">
        <w:rPr>
          <w:lang w:val="en-GB" w:eastAsia="de-DE"/>
        </w:rPr>
        <w:t>ISPE, 2008</w:t>
      </w:r>
      <w:r w:rsidR="000C117E" w:rsidRPr="00AC31F8">
        <w:rPr>
          <w:lang w:val="en-GB" w:eastAsia="de-DE"/>
        </w:rPr>
        <w:t>, p</w:t>
      </w:r>
      <w:r w:rsidR="00706EB4" w:rsidRPr="00AC31F8">
        <w:rPr>
          <w:lang w:val="en-GB" w:eastAsia="de-DE"/>
        </w:rPr>
        <w:t xml:space="preserve">. </w:t>
      </w:r>
      <w:r w:rsidR="000C117E" w:rsidRPr="00AC31F8">
        <w:rPr>
          <w:lang w:val="en-GB" w:eastAsia="de-DE"/>
        </w:rPr>
        <w:t xml:space="preserve">175). </w:t>
      </w:r>
      <w:r w:rsidR="002D05C7" w:rsidRPr="00AC31F8">
        <w:rPr>
          <w:lang w:val="en-GB" w:eastAsia="de-DE"/>
        </w:rPr>
        <w:t xml:space="preserve">GAMP5 further expects that only the actual functional specifications can be tested </w:t>
      </w:r>
      <w:r w:rsidR="00F261D5" w:rsidRPr="00AC31F8">
        <w:rPr>
          <w:lang w:val="en-GB" w:eastAsia="de-DE"/>
        </w:rPr>
        <w:t>(</w:t>
      </w:r>
      <w:r w:rsidR="00321971" w:rsidRPr="00AC31F8">
        <w:rPr>
          <w:lang w:val="en-GB" w:eastAsia="de-DE"/>
        </w:rPr>
        <w:t xml:space="preserve">ISPE, 2008, p. </w:t>
      </w:r>
      <w:r w:rsidR="00F261D5" w:rsidRPr="00AC31F8">
        <w:rPr>
          <w:lang w:val="en-GB" w:eastAsia="de-DE"/>
        </w:rPr>
        <w:t xml:space="preserve">175). </w:t>
      </w:r>
      <w:r w:rsidR="00B34402" w:rsidRPr="00AC31F8">
        <w:rPr>
          <w:lang w:val="en-GB" w:eastAsia="de-DE"/>
        </w:rPr>
        <w:t>Accordingly, only these can be considered within the scope of an OQ</w:t>
      </w:r>
      <w:r w:rsidR="00F261D5" w:rsidRPr="00AC31F8">
        <w:rPr>
          <w:lang w:val="en-GB" w:eastAsia="de-DE"/>
        </w:rPr>
        <w:t>.</w:t>
      </w:r>
    </w:p>
    <w:p w14:paraId="010CB043" w14:textId="48A7DBF3" w:rsidR="00E72BDC" w:rsidRPr="00AC31F8" w:rsidRDefault="00D744E4" w:rsidP="00B311AC">
      <w:pPr>
        <w:rPr>
          <w:lang w:val="en-GB" w:eastAsia="de-DE"/>
        </w:rPr>
      </w:pPr>
      <w:r w:rsidRPr="00AC31F8">
        <w:rPr>
          <w:lang w:val="en-GB" w:eastAsia="de-DE"/>
        </w:rPr>
        <w:t>For this reason, it seemed sensible to detach the actual functional specification from the GAMP5 document 'Functional Specification' and transfer it to the OQ process</w:t>
      </w:r>
      <w:r w:rsidR="00BE0A00" w:rsidRPr="00AC31F8">
        <w:rPr>
          <w:lang w:val="en-GB" w:eastAsia="de-DE"/>
        </w:rPr>
        <w:t>.</w:t>
      </w:r>
      <w:r w:rsidR="00DA532F" w:rsidRPr="00AC31F8">
        <w:rPr>
          <w:lang w:val="en-GB" w:eastAsia="de-DE"/>
        </w:rPr>
        <w:t xml:space="preserve"> </w:t>
      </w:r>
    </w:p>
    <w:p w14:paraId="5DA1238A" w14:textId="62286EF6" w:rsidR="009B3592" w:rsidRPr="00AC31F8" w:rsidRDefault="00B4025B" w:rsidP="00B311AC">
      <w:pPr>
        <w:rPr>
          <w:lang w:val="en-GB" w:eastAsia="de-DE"/>
        </w:rPr>
      </w:pPr>
      <w:r w:rsidRPr="00AC31F8">
        <w:rPr>
          <w:lang w:val="en-GB" w:eastAsia="de-DE"/>
        </w:rPr>
        <w:t>This can also be well combined in terms of approval of the functional specifications and test scripts:</w:t>
      </w:r>
      <w:r w:rsidR="00384556" w:rsidRPr="00AC31F8">
        <w:rPr>
          <w:lang w:val="en-GB" w:eastAsia="de-DE"/>
        </w:rPr>
        <w:t xml:space="preserve"> </w:t>
      </w:r>
      <w:r w:rsidR="00DA7D17" w:rsidRPr="00AC31F8">
        <w:rPr>
          <w:lang w:val="en-GB" w:eastAsia="de-DE"/>
        </w:rPr>
        <w:t xml:space="preserve">As discussed in chapter </w:t>
      </w:r>
      <w:r w:rsidR="00EA2C99" w:rsidRPr="00AC31F8">
        <w:rPr>
          <w:lang w:val="en-GB" w:eastAsia="de-DE"/>
        </w:rPr>
        <w:fldChar w:fldCharType="begin"/>
      </w:r>
      <w:r w:rsidR="00EA2C99" w:rsidRPr="00AC31F8">
        <w:rPr>
          <w:lang w:val="en-GB" w:eastAsia="de-DE"/>
        </w:rPr>
        <w:instrText xml:space="preserve"> REF _Ref45876440 \r \h </w:instrText>
      </w:r>
      <w:r w:rsidR="00EA2C99" w:rsidRPr="00AC31F8">
        <w:rPr>
          <w:lang w:val="en-GB" w:eastAsia="de-DE"/>
        </w:rPr>
      </w:r>
      <w:r w:rsidR="00EA2C99" w:rsidRPr="00AC31F8">
        <w:rPr>
          <w:lang w:val="en-GB" w:eastAsia="de-DE"/>
        </w:rPr>
        <w:fldChar w:fldCharType="separate"/>
      </w:r>
      <w:r w:rsidR="00EA2C99" w:rsidRPr="00AC31F8">
        <w:rPr>
          <w:lang w:val="en-GB" w:eastAsia="de-DE"/>
        </w:rPr>
        <w:t>3.3.3</w:t>
      </w:r>
      <w:r w:rsidR="00EA2C99" w:rsidRPr="00AC31F8">
        <w:rPr>
          <w:lang w:val="en-GB" w:eastAsia="de-DE"/>
        </w:rPr>
        <w:fldChar w:fldCharType="end"/>
      </w:r>
      <w:r w:rsidR="00DA7D17" w:rsidRPr="00AC31F8">
        <w:rPr>
          <w:lang w:val="en-GB" w:eastAsia="de-DE"/>
        </w:rPr>
        <w:t>, the roles of SME and Process Owner are suitable for reviewing and approving the test scripts. According to GAMP5, these roles are also predestined to approve the functional specifications (</w:t>
      </w:r>
      <w:r w:rsidR="00321971" w:rsidRPr="00AC31F8">
        <w:rPr>
          <w:lang w:val="en-GB" w:eastAsia="de-DE"/>
        </w:rPr>
        <w:t xml:space="preserve">ISPE, 2008, </w:t>
      </w:r>
      <w:r w:rsidR="00DA7D17" w:rsidRPr="00AC31F8">
        <w:rPr>
          <w:lang w:val="en-GB" w:eastAsia="de-DE"/>
        </w:rPr>
        <w:t>p. 175</w:t>
      </w:r>
      <w:r w:rsidR="00321971" w:rsidRPr="00AC31F8">
        <w:rPr>
          <w:lang w:val="en-GB" w:eastAsia="de-DE"/>
        </w:rPr>
        <w:t>,</w:t>
      </w:r>
      <w:r w:rsidR="00DA7D17" w:rsidRPr="00AC31F8">
        <w:rPr>
          <w:lang w:val="en-GB" w:eastAsia="de-DE"/>
        </w:rPr>
        <w:t xml:space="preserve"> p 58</w:t>
      </w:r>
      <w:r w:rsidR="00321971" w:rsidRPr="00AC31F8">
        <w:rPr>
          <w:lang w:val="en-GB" w:eastAsia="de-DE"/>
        </w:rPr>
        <w:t>,</w:t>
      </w:r>
      <w:r w:rsidR="00DA7D17" w:rsidRPr="00AC31F8">
        <w:rPr>
          <w:lang w:val="en-GB" w:eastAsia="de-DE"/>
        </w:rPr>
        <w:t xml:space="preserve"> p. 60). This permits the process of approving the testable functional specifications and the creation of test scripts to be brought together</w:t>
      </w:r>
      <w:r w:rsidR="000F48C6" w:rsidRPr="00AC31F8">
        <w:rPr>
          <w:lang w:val="en-GB" w:eastAsia="de-DE"/>
        </w:rPr>
        <w:t>.</w:t>
      </w:r>
    </w:p>
    <w:p w14:paraId="791BA0AA" w14:textId="00535AB1" w:rsidR="00D52CB8" w:rsidRPr="00AC31F8" w:rsidRDefault="006857D6" w:rsidP="00D52CB8">
      <w:pPr>
        <w:rPr>
          <w:lang w:val="en-GB" w:eastAsia="de-DE"/>
        </w:rPr>
      </w:pPr>
      <w:r w:rsidRPr="00AC31F8">
        <w:rPr>
          <w:lang w:val="en-GB" w:eastAsia="de-DE"/>
        </w:rPr>
        <w:t>As a consequence, the</w:t>
      </w:r>
      <w:r w:rsidR="006E0442" w:rsidRPr="00AC31F8">
        <w:rPr>
          <w:lang w:val="en-GB" w:eastAsia="de-DE"/>
        </w:rPr>
        <w:t xml:space="preserve"> adapted</w:t>
      </w:r>
      <w:r w:rsidRPr="00AC31F8">
        <w:rPr>
          <w:lang w:val="en-GB" w:eastAsia="de-DE"/>
        </w:rPr>
        <w:t xml:space="preserve"> GAMP5-</w:t>
      </w:r>
      <w:r w:rsidR="00DD5B49" w:rsidRPr="00AC31F8">
        <w:rPr>
          <w:lang w:val="en-GB" w:eastAsia="de-DE"/>
        </w:rPr>
        <w:t>f</w:t>
      </w:r>
      <w:r w:rsidRPr="00AC31F8">
        <w:rPr>
          <w:lang w:val="en-GB" w:eastAsia="de-DE"/>
        </w:rPr>
        <w:t xml:space="preserve">unctional </w:t>
      </w:r>
      <w:r w:rsidR="00DD5B49" w:rsidRPr="00AC31F8">
        <w:rPr>
          <w:lang w:val="en-GB" w:eastAsia="de-DE"/>
        </w:rPr>
        <w:t>s</w:t>
      </w:r>
      <w:r w:rsidRPr="00AC31F8">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AC31F8">
        <w:rPr>
          <w:lang w:val="en-GB" w:eastAsia="de-DE"/>
        </w:rPr>
        <w:t xml:space="preserve">. </w:t>
      </w:r>
      <w:r w:rsidR="00D52CB8" w:rsidRPr="00AC31F8">
        <w:rPr>
          <w:lang w:val="en-GB" w:eastAsia="de-DE"/>
        </w:rPr>
        <w:t>How the non-functional requirements would then be integrated with the feature files into the 'Design-Specification' process (see</w:t>
      </w:r>
      <w:r w:rsidR="003924FE" w:rsidRPr="00AC31F8">
        <w:rPr>
          <w:lang w:val="en-GB" w:eastAsia="de-DE"/>
        </w:rPr>
        <w:t xml:space="preserve"> </w:t>
      </w:r>
      <w:r w:rsidR="003924FE" w:rsidRPr="00AC31F8">
        <w:rPr>
          <w:lang w:val="en-GB" w:eastAsia="de-DE"/>
        </w:rPr>
        <w:fldChar w:fldCharType="begin"/>
      </w:r>
      <w:r w:rsidR="003924FE" w:rsidRPr="00AC31F8">
        <w:rPr>
          <w:lang w:val="en-GB" w:eastAsia="de-DE"/>
        </w:rPr>
        <w:instrText xml:space="preserve"> REF _Ref45876852 \h </w:instrText>
      </w:r>
      <w:r w:rsidR="003924FE" w:rsidRPr="00AC31F8">
        <w:rPr>
          <w:lang w:val="en-GB" w:eastAsia="de-DE"/>
        </w:rPr>
      </w:r>
      <w:r w:rsidR="003924FE" w:rsidRPr="00AC31F8">
        <w:rPr>
          <w:lang w:val="en-GB" w:eastAsia="de-DE"/>
        </w:rPr>
        <w:fldChar w:fldCharType="separate"/>
      </w:r>
      <w:r w:rsidR="00854BE3" w:rsidRPr="00AC31F8">
        <w:rPr>
          <w:lang w:val="en-GB"/>
        </w:rPr>
        <w:t xml:space="preserve">Figure </w:t>
      </w:r>
      <w:r w:rsidR="00854BE3" w:rsidRPr="00AC31F8">
        <w:rPr>
          <w:noProof/>
          <w:lang w:val="en-GB"/>
        </w:rPr>
        <w:t>3</w:t>
      </w:r>
      <w:r w:rsidR="00854BE3" w:rsidRPr="00AC31F8">
        <w:rPr>
          <w:lang w:val="en-GB"/>
        </w:rPr>
        <w:t>: Design- and verification process according to GAMP5</w:t>
      </w:r>
      <w:r w:rsidR="003924FE" w:rsidRPr="00AC31F8">
        <w:rPr>
          <w:lang w:val="en-GB" w:eastAsia="de-DE"/>
        </w:rPr>
        <w:fldChar w:fldCharType="end"/>
      </w:r>
      <w:r w:rsidR="00D52CB8" w:rsidRPr="00AC31F8">
        <w:rPr>
          <w:lang w:val="en-GB" w:eastAsia="de-DE"/>
        </w:rPr>
        <w:t xml:space="preserve">) and </w:t>
      </w:r>
      <w:r w:rsidR="003924FE" w:rsidRPr="00AC31F8">
        <w:rPr>
          <w:lang w:val="en-GB" w:eastAsia="de-DE"/>
        </w:rPr>
        <w:t>further</w:t>
      </w:r>
      <w:r w:rsidR="00D52CB8" w:rsidRPr="00AC31F8">
        <w:rPr>
          <w:lang w:val="en-GB" w:eastAsia="de-DE"/>
        </w:rPr>
        <w:t xml:space="preserve"> into the concrete implementation remains to be clarified, e.g. in a further project.</w:t>
      </w:r>
    </w:p>
    <w:p w14:paraId="2E0C2D73" w14:textId="4616F0AB" w:rsidR="00B311AC" w:rsidRPr="00AC31F8" w:rsidRDefault="00B311AC" w:rsidP="00B93A59">
      <w:pPr>
        <w:pStyle w:val="Heading3"/>
        <w:rPr>
          <w:lang w:val="en-GB"/>
        </w:rPr>
      </w:pPr>
      <w:bookmarkStart w:id="182" w:name="_Toc46067057"/>
      <w:bookmarkStart w:id="183" w:name="_Toc46238914"/>
      <w:r w:rsidRPr="00AC31F8">
        <w:rPr>
          <w:lang w:val="en-GB"/>
        </w:rPr>
        <w:t>New Elements are Required</w:t>
      </w:r>
      <w:bookmarkEnd w:id="182"/>
      <w:bookmarkEnd w:id="183"/>
    </w:p>
    <w:p w14:paraId="382048EB" w14:textId="5DD57674" w:rsidR="00F607D1" w:rsidRPr="00AC31F8" w:rsidRDefault="00176F0A" w:rsidP="00F607D1">
      <w:pPr>
        <w:rPr>
          <w:lang w:val="en-GB" w:eastAsia="de-DE"/>
        </w:rPr>
      </w:pPr>
      <w:r w:rsidRPr="00AC31F8">
        <w:rPr>
          <w:lang w:val="en-GB" w:eastAsia="de-DE"/>
        </w:rPr>
        <w:t>The tester role and the test specification must be redefined for the process shown above (</w:t>
      </w:r>
      <w:r w:rsidR="00ED7E85" w:rsidRPr="00AC31F8">
        <w:rPr>
          <w:lang w:val="en-GB" w:eastAsia="de-DE"/>
        </w:rPr>
        <w:fldChar w:fldCharType="begin"/>
      </w:r>
      <w:r w:rsidR="00ED7E85" w:rsidRPr="00AC31F8">
        <w:rPr>
          <w:lang w:val="en-GB" w:eastAsia="de-DE"/>
        </w:rPr>
        <w:instrText xml:space="preserve"> REF _Ref45869802 \h </w:instrText>
      </w:r>
      <w:r w:rsidR="00ED7E85" w:rsidRPr="00AC31F8">
        <w:rPr>
          <w:lang w:val="en-GB" w:eastAsia="de-DE"/>
        </w:rPr>
      </w:r>
      <w:r w:rsidR="00ED7E85" w:rsidRPr="00AC31F8">
        <w:rPr>
          <w:lang w:val="en-GB" w:eastAsia="de-DE"/>
        </w:rPr>
        <w:fldChar w:fldCharType="separate"/>
      </w:r>
      <w:r w:rsidR="00854BE3" w:rsidRPr="00AC31F8">
        <w:rPr>
          <w:lang w:val="en-GB"/>
        </w:rPr>
        <w:t xml:space="preserve">Figure </w:t>
      </w:r>
      <w:r w:rsidR="00854BE3">
        <w:rPr>
          <w:noProof/>
          <w:lang w:val="en-GB"/>
        </w:rPr>
        <w:t>19</w:t>
      </w:r>
      <w:r w:rsidR="00ED7E85" w:rsidRPr="00AC31F8">
        <w:rPr>
          <w:lang w:val="en-GB" w:eastAsia="de-DE"/>
        </w:rPr>
        <w:fldChar w:fldCharType="end"/>
      </w:r>
      <w:r w:rsidRPr="00AC31F8">
        <w:rPr>
          <w:lang w:val="en-GB" w:eastAsia="de-DE"/>
        </w:rPr>
        <w:t>). Both elements already existed in the original OQ process, but their characteristics are clearly different with the new process</w:t>
      </w:r>
      <w:r w:rsidR="00D6108B" w:rsidRPr="00AC31F8">
        <w:rPr>
          <w:lang w:val="en-GB" w:eastAsia="de-DE"/>
        </w:rPr>
        <w:t>:</w:t>
      </w:r>
    </w:p>
    <w:p w14:paraId="52F6EFCA" w14:textId="3C7D6413" w:rsidR="00B311AC" w:rsidRPr="00AC31F8" w:rsidRDefault="008705D4" w:rsidP="003C34DE">
      <w:pPr>
        <w:pStyle w:val="ListParagraph"/>
        <w:numPr>
          <w:ilvl w:val="0"/>
          <w:numId w:val="59"/>
        </w:numPr>
        <w:rPr>
          <w:lang w:val="en-GB" w:eastAsia="de-DE"/>
        </w:rPr>
      </w:pPr>
      <w:r w:rsidRPr="00AC31F8">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AC31F8">
        <w:rPr>
          <w:lang w:val="en-GB" w:eastAsia="de-DE"/>
        </w:rPr>
        <w:t xml:space="preserve"> (spot tests</w:t>
      </w:r>
      <w:r w:rsidR="00B23B2E" w:rsidRPr="00AC31F8">
        <w:rPr>
          <w:lang w:val="en-GB" w:eastAsia="de-DE"/>
        </w:rPr>
        <w:t>)</w:t>
      </w:r>
      <w:r w:rsidRPr="00AC31F8">
        <w:rPr>
          <w:lang w:val="en-GB" w:eastAsia="de-DE"/>
        </w:rPr>
        <w:t xml:space="preserve">. To </w:t>
      </w:r>
      <w:r w:rsidR="00B23B2E" w:rsidRPr="00AC31F8">
        <w:rPr>
          <w:lang w:val="en-GB" w:eastAsia="de-DE"/>
        </w:rPr>
        <w:t xml:space="preserve">be able to </w:t>
      </w:r>
      <w:r w:rsidR="00073901" w:rsidRPr="00AC31F8">
        <w:rPr>
          <w:lang w:val="en-GB" w:eastAsia="de-DE"/>
        </w:rPr>
        <w:t>fulfil these new tasks</w:t>
      </w:r>
      <w:r w:rsidRPr="00AC31F8">
        <w:rPr>
          <w:lang w:val="en-GB" w:eastAsia="de-DE"/>
        </w:rPr>
        <w:t>, a tester within the new process requires</w:t>
      </w:r>
      <w:r w:rsidR="000E3C98" w:rsidRPr="00AC31F8">
        <w:rPr>
          <w:lang w:val="en-GB" w:eastAsia="de-DE"/>
        </w:rPr>
        <w:t xml:space="preserve"> test management</w:t>
      </w:r>
      <w:r w:rsidRPr="00AC31F8">
        <w:rPr>
          <w:lang w:val="en-GB" w:eastAsia="de-DE"/>
        </w:rPr>
        <w:t xml:space="preserve"> experience</w:t>
      </w:r>
      <w:r w:rsidR="000E3C98" w:rsidRPr="00AC31F8">
        <w:rPr>
          <w:lang w:val="en-GB" w:eastAsia="de-DE"/>
        </w:rPr>
        <w:t xml:space="preserve"> and experience</w:t>
      </w:r>
      <w:r w:rsidRPr="00AC31F8">
        <w:rPr>
          <w:lang w:val="en-GB" w:eastAsia="de-DE"/>
        </w:rPr>
        <w:t xml:space="preserve"> with test automation and must</w:t>
      </w:r>
      <w:r w:rsidR="003D0311" w:rsidRPr="00AC31F8">
        <w:rPr>
          <w:lang w:val="en-GB" w:eastAsia="de-DE"/>
        </w:rPr>
        <w:t xml:space="preserve"> therefore</w:t>
      </w:r>
      <w:r w:rsidRPr="00AC31F8">
        <w:rPr>
          <w:lang w:val="en-GB" w:eastAsia="de-DE"/>
        </w:rPr>
        <w:t xml:space="preserve"> be able to read and understand code - i. e. he</w:t>
      </w:r>
      <w:r w:rsidR="003D0311" w:rsidRPr="00AC31F8">
        <w:rPr>
          <w:lang w:val="en-GB" w:eastAsia="de-DE"/>
        </w:rPr>
        <w:t xml:space="preserve"> additionally</w:t>
      </w:r>
      <w:r w:rsidRPr="00AC31F8">
        <w:rPr>
          <w:lang w:val="en-GB" w:eastAsia="de-DE"/>
        </w:rPr>
        <w:t xml:space="preserve"> needs technical knowledge</w:t>
      </w:r>
      <w:r w:rsidR="00C624F9" w:rsidRPr="00AC31F8">
        <w:rPr>
          <w:lang w:val="en-GB" w:eastAsia="de-DE"/>
        </w:rPr>
        <w:t>.</w:t>
      </w:r>
    </w:p>
    <w:p w14:paraId="550F9158" w14:textId="107CB784" w:rsidR="00932FCB" w:rsidRPr="00AC31F8" w:rsidRDefault="00E32919" w:rsidP="003C34DE">
      <w:pPr>
        <w:pStyle w:val="ListParagraph"/>
        <w:numPr>
          <w:ilvl w:val="0"/>
          <w:numId w:val="59"/>
        </w:numPr>
        <w:rPr>
          <w:lang w:val="en-GB" w:eastAsia="de-DE"/>
        </w:rPr>
      </w:pPr>
      <w:r w:rsidRPr="00AC31F8">
        <w:rPr>
          <w:lang w:val="en-GB" w:eastAsia="de-DE"/>
        </w:rPr>
        <w:t xml:space="preserve">The test specifications define the procedure of the OQs to be performed based on the test plan. Accordingly, the new OQ-BDD process must be mapped and approved in these two </w:t>
      </w:r>
      <w:r w:rsidRPr="00AC31F8">
        <w:rPr>
          <w:lang w:val="en-GB" w:eastAsia="de-DE"/>
        </w:rPr>
        <w:lastRenderedPageBreak/>
        <w:t>documents. The specific GAMP5 requirements for test automation must also be taken into account</w:t>
      </w:r>
      <w:r w:rsidR="00882695" w:rsidRPr="00AC31F8">
        <w:rPr>
          <w:lang w:val="en-GB" w:eastAsia="de-DE"/>
        </w:rPr>
        <w:t xml:space="preserve"> (compare </w:t>
      </w:r>
      <w:r w:rsidR="009F4EC0" w:rsidRPr="00AC31F8">
        <w:rPr>
          <w:lang w:val="en-GB" w:eastAsia="de-DE"/>
        </w:rPr>
        <w:fldChar w:fldCharType="begin"/>
      </w:r>
      <w:r w:rsidR="009F4EC0" w:rsidRPr="00AC31F8">
        <w:rPr>
          <w:lang w:val="en-GB" w:eastAsia="de-DE"/>
        </w:rPr>
        <w:instrText xml:space="preserve"> REF _Ref45877486 \r \h </w:instrText>
      </w:r>
      <w:r w:rsidR="009F4EC0" w:rsidRPr="00AC31F8">
        <w:rPr>
          <w:lang w:val="en-GB" w:eastAsia="de-DE"/>
        </w:rPr>
      </w:r>
      <w:r w:rsidR="009F4EC0" w:rsidRPr="00AC31F8">
        <w:rPr>
          <w:lang w:val="en-GB" w:eastAsia="de-DE"/>
        </w:rPr>
        <w:fldChar w:fldCharType="separate"/>
      </w:r>
      <w:r w:rsidR="009F4EC0" w:rsidRPr="00AC31F8">
        <w:rPr>
          <w:lang w:val="en-GB" w:eastAsia="de-DE"/>
        </w:rPr>
        <w:t>3.1.5</w:t>
      </w:r>
      <w:r w:rsidR="009F4EC0" w:rsidRPr="00AC31F8">
        <w:rPr>
          <w:lang w:val="en-GB" w:eastAsia="de-DE"/>
        </w:rPr>
        <w:fldChar w:fldCharType="end"/>
      </w:r>
      <w:r w:rsidR="009F4EC0" w:rsidRPr="00AC31F8">
        <w:rPr>
          <w:lang w:val="en-GB" w:eastAsia="de-DE"/>
        </w:rPr>
        <w:t>)</w:t>
      </w:r>
      <w:r w:rsidR="00AC6978" w:rsidRPr="00AC31F8">
        <w:rPr>
          <w:lang w:val="en-GB" w:eastAsia="de-DE"/>
        </w:rPr>
        <w:t>.</w:t>
      </w:r>
    </w:p>
    <w:p w14:paraId="65D61840" w14:textId="60DFAEC2" w:rsidR="00B311AC" w:rsidRPr="00AC31F8" w:rsidRDefault="00B311AC" w:rsidP="006A088F">
      <w:pPr>
        <w:pStyle w:val="Heading3"/>
        <w:rPr>
          <w:lang w:val="en-GB"/>
        </w:rPr>
      </w:pPr>
      <w:bookmarkStart w:id="184" w:name="_Toc46067058"/>
      <w:bookmarkStart w:id="185" w:name="_Toc46238915"/>
      <w:r w:rsidRPr="00AC31F8">
        <w:rPr>
          <w:lang w:val="en-GB"/>
        </w:rPr>
        <w:t>Changes in the Documentation Set-Up</w:t>
      </w:r>
      <w:bookmarkEnd w:id="184"/>
      <w:bookmarkEnd w:id="185"/>
    </w:p>
    <w:p w14:paraId="00403F3E" w14:textId="64295D60" w:rsidR="00276381" w:rsidRPr="00AC31F8" w:rsidRDefault="009C2975" w:rsidP="00276381">
      <w:pPr>
        <w:rPr>
          <w:lang w:val="en-GB" w:eastAsia="de-DE"/>
        </w:rPr>
      </w:pPr>
      <w:r w:rsidRPr="00AC31F8">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854BE3">
        <w:rPr>
          <w:lang w:val="en-GB" w:eastAsia="de-DE"/>
        </w:rPr>
        <w:fldChar w:fldCharType="begin"/>
      </w:r>
      <w:r w:rsidR="00854BE3">
        <w:rPr>
          <w:lang w:val="en-GB" w:eastAsia="de-DE"/>
        </w:rPr>
        <w:instrText xml:space="preserve"> REF _Ref46239430 \h </w:instrText>
      </w:r>
      <w:r w:rsidR="00854BE3">
        <w:rPr>
          <w:lang w:val="en-GB" w:eastAsia="de-DE"/>
        </w:rPr>
      </w:r>
      <w:r w:rsidR="00854BE3">
        <w:rPr>
          <w:lang w:val="en-GB" w:eastAsia="de-DE"/>
        </w:rPr>
        <w:fldChar w:fldCharType="separate"/>
      </w:r>
      <w:r w:rsidR="00854BE3" w:rsidRPr="00AC31F8">
        <w:rPr>
          <w:lang w:val="en-GB"/>
        </w:rPr>
        <w:t xml:space="preserve">Figure </w:t>
      </w:r>
      <w:r w:rsidR="00854BE3" w:rsidRPr="00AC31F8">
        <w:rPr>
          <w:noProof/>
          <w:lang w:val="en-GB"/>
        </w:rPr>
        <w:t>20</w:t>
      </w:r>
      <w:r w:rsidR="00854BE3">
        <w:rPr>
          <w:lang w:val="en-GB" w:eastAsia="de-DE"/>
        </w:rPr>
        <w:fldChar w:fldCharType="end"/>
      </w:r>
      <w:r w:rsidR="003978C1" w:rsidRPr="00AC31F8">
        <w:rPr>
          <w:lang w:val="en-GB" w:eastAsia="de-DE"/>
        </w:rPr>
        <w:t>.</w:t>
      </w:r>
    </w:p>
    <w:p w14:paraId="553A66DB" w14:textId="77777777" w:rsidR="0058728F" w:rsidRPr="00AC31F8" w:rsidRDefault="00F8490B" w:rsidP="0058728F">
      <w:pPr>
        <w:keepNext/>
        <w:rPr>
          <w:lang w:val="en-GB"/>
        </w:rPr>
      </w:pPr>
      <w:r w:rsidRPr="00AC31F8">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6BDBE6B7" w:rsidR="00B311AC" w:rsidRPr="00AC31F8" w:rsidRDefault="00486A44" w:rsidP="00486A44">
      <w:pPr>
        <w:pStyle w:val="Caption"/>
        <w:rPr>
          <w:lang w:val="en-GB"/>
        </w:rPr>
      </w:pPr>
      <w:bookmarkStart w:id="186" w:name="_Ref46239430"/>
      <w:bookmarkStart w:id="187" w:name="_Toc46067140"/>
      <w:bookmarkStart w:id="188" w:name="_Toc4623752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20</w:t>
      </w:r>
      <w:r w:rsidRPr="00AC31F8">
        <w:rPr>
          <w:lang w:val="en-GB"/>
        </w:rPr>
        <w:fldChar w:fldCharType="end"/>
      </w:r>
      <w:bookmarkEnd w:id="186"/>
      <w:r w:rsidRPr="00AC31F8">
        <w:rPr>
          <w:lang w:val="en-GB"/>
        </w:rPr>
        <w:t>: The documents are no longer structured according to the type 'User Requirement', 'Functional Specification', 'Test Scripts', but according to the functionality of the application, which is completely represented in each document</w:t>
      </w:r>
      <w:bookmarkEnd w:id="187"/>
      <w:bookmarkEnd w:id="188"/>
    </w:p>
    <w:p w14:paraId="1AF7681B" w14:textId="77777777" w:rsidR="00304B91" w:rsidRPr="00AC31F8" w:rsidRDefault="00304B91" w:rsidP="006726B6">
      <w:pPr>
        <w:rPr>
          <w:lang w:val="en-GB" w:eastAsia="de-DE"/>
        </w:rPr>
      </w:pPr>
    </w:p>
    <w:p w14:paraId="50595688" w14:textId="74DA3588" w:rsidR="006A088F" w:rsidRPr="00AC31F8" w:rsidRDefault="00FF1533" w:rsidP="006726B6">
      <w:pPr>
        <w:rPr>
          <w:lang w:val="en-GB" w:eastAsia="de-DE"/>
        </w:rPr>
      </w:pPr>
      <w:r w:rsidRPr="00AC31F8">
        <w:rPr>
          <w:lang w:val="en-GB" w:eastAsia="de-DE"/>
        </w:rPr>
        <w:t>For the GAMP5 requirement of traceability this means a substantial simplification, since the f</w:t>
      </w:r>
      <w:r w:rsidR="00BC16DF" w:rsidRPr="00AC31F8">
        <w:rPr>
          <w:lang w:val="en-GB" w:eastAsia="de-DE"/>
        </w:rPr>
        <w:t>ea</w:t>
      </w:r>
      <w:r w:rsidRPr="00AC31F8">
        <w:rPr>
          <w:lang w:val="en-GB" w:eastAsia="de-DE"/>
        </w:rPr>
        <w:t>ture files can be regarded as single source of truth from the user requirements, which are described or linked in the specification brief, via the functional specification to the test scripts</w:t>
      </w:r>
      <w:r w:rsidR="005012CD" w:rsidRPr="00AC31F8">
        <w:rPr>
          <w:lang w:val="en-GB" w:eastAsia="de-DE"/>
        </w:rPr>
        <w:t xml:space="preserve"> </w:t>
      </w:r>
      <w:r w:rsidR="00FC7B34" w:rsidRPr="00AC31F8">
        <w:rPr>
          <w:lang w:val="en-GB"/>
        </w:rPr>
        <w:t>(Hellesøy, 2015)</w:t>
      </w:r>
      <w:r w:rsidR="008F43F3" w:rsidRPr="00AC31F8">
        <w:rPr>
          <w:lang w:val="en-GB" w:eastAsia="de-DE"/>
        </w:rPr>
        <w:t xml:space="preserve">. </w:t>
      </w:r>
      <w:r w:rsidR="00910B3C" w:rsidRPr="00AC31F8">
        <w:rPr>
          <w:lang w:val="en-GB" w:eastAsia="de-DE"/>
        </w:rPr>
        <w:t>In contrast, in the classic process, traceability from the user requirements via the functional specifications to the individual test cases must be guaranteed with an additional effort</w:t>
      </w:r>
      <w:r w:rsidR="005E3B74" w:rsidRPr="00AC31F8">
        <w:rPr>
          <w:lang w:val="en-GB" w:eastAsia="de-DE"/>
        </w:rPr>
        <w:t>.</w:t>
      </w:r>
    </w:p>
    <w:p w14:paraId="5783AFE9" w14:textId="14B40519" w:rsidR="006A088F" w:rsidRPr="00AC31F8" w:rsidRDefault="008D64B7" w:rsidP="006A088F">
      <w:pPr>
        <w:pStyle w:val="Heading3"/>
        <w:rPr>
          <w:lang w:val="en-GB"/>
        </w:rPr>
      </w:pPr>
      <w:bookmarkStart w:id="189" w:name="_Toc46067059"/>
      <w:bookmarkStart w:id="190" w:name="_Toc46238916"/>
      <w:r w:rsidRPr="00AC31F8">
        <w:rPr>
          <w:lang w:val="en-GB"/>
        </w:rPr>
        <w:lastRenderedPageBreak/>
        <w:t xml:space="preserve">Conclusions after </w:t>
      </w:r>
      <w:r w:rsidR="00A62764" w:rsidRPr="00AC31F8">
        <w:rPr>
          <w:lang w:val="en-GB"/>
        </w:rPr>
        <w:t>Analysis of the GAMP5 Requirement and the Processes</w:t>
      </w:r>
      <w:bookmarkEnd w:id="189"/>
      <w:bookmarkEnd w:id="190"/>
    </w:p>
    <w:p w14:paraId="22DC7607" w14:textId="117087B3" w:rsidR="006A088F" w:rsidRPr="00AC31F8" w:rsidRDefault="003B3AF5" w:rsidP="006726B6">
      <w:pPr>
        <w:rPr>
          <w:lang w:val="en-GB"/>
        </w:rPr>
      </w:pPr>
      <w:r w:rsidRPr="00AC31F8">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AC31F8">
        <w:rPr>
          <w:lang w:val="en-GB"/>
        </w:rPr>
        <w:t>:</w:t>
      </w:r>
    </w:p>
    <w:p w14:paraId="201BC4F5" w14:textId="0E80456C" w:rsidR="00B266B7" w:rsidRPr="00AC31F8" w:rsidRDefault="00B266B7" w:rsidP="00B266B7">
      <w:pPr>
        <w:pStyle w:val="ListParagraph"/>
        <w:numPr>
          <w:ilvl w:val="0"/>
          <w:numId w:val="31"/>
        </w:numPr>
        <w:rPr>
          <w:lang w:val="en-GB"/>
        </w:rPr>
      </w:pPr>
      <w:r w:rsidRPr="00AC31F8">
        <w:rPr>
          <w:lang w:val="en-GB"/>
        </w:rPr>
        <w:t>Simplifications in traceability from the user requirements to the individual scenarios.</w:t>
      </w:r>
    </w:p>
    <w:p w14:paraId="645FB9E7" w14:textId="4E216711" w:rsidR="00B266B7" w:rsidRPr="00AC31F8" w:rsidRDefault="00B266B7" w:rsidP="00B266B7">
      <w:pPr>
        <w:pStyle w:val="ListParagraph"/>
        <w:numPr>
          <w:ilvl w:val="0"/>
          <w:numId w:val="31"/>
        </w:numPr>
        <w:rPr>
          <w:lang w:val="en-GB"/>
        </w:rPr>
      </w:pPr>
      <w:r w:rsidRPr="00AC31F8">
        <w:rPr>
          <w:lang w:val="en-GB"/>
        </w:rPr>
        <w:t>Less redundancy in the individual processes, since the creation of functional specifications at least partially coincides with the OQ process</w:t>
      </w:r>
    </w:p>
    <w:p w14:paraId="63B43A3B" w14:textId="3A8579A5" w:rsidR="00A97A9A" w:rsidRPr="00AC31F8" w:rsidRDefault="00B266B7" w:rsidP="00B266B7">
      <w:pPr>
        <w:pStyle w:val="ListParagraph"/>
        <w:numPr>
          <w:ilvl w:val="0"/>
          <w:numId w:val="31"/>
        </w:numPr>
        <w:rPr>
          <w:lang w:val="en-GB"/>
        </w:rPr>
      </w:pPr>
      <w:r w:rsidRPr="00AC31F8">
        <w:rPr>
          <w:lang w:val="en-GB"/>
        </w:rPr>
        <w:t>Introduction of an additional quality check</w:t>
      </w:r>
      <w:r w:rsidR="0066504D" w:rsidRPr="00AC31F8">
        <w:rPr>
          <w:lang w:val="en-GB"/>
        </w:rPr>
        <w:t xml:space="preserve"> in</w:t>
      </w:r>
      <w:r w:rsidRPr="00AC31F8">
        <w:rPr>
          <w:lang w:val="en-GB"/>
        </w:rPr>
        <w:t xml:space="preserve"> the testing step, which strengthens the function of the tester and gives it more responsibility. However, the tester is also expected to have more technical knowledge about test automation</w:t>
      </w:r>
      <w:r w:rsidR="00914AE2" w:rsidRPr="00AC31F8">
        <w:rPr>
          <w:lang w:val="en-GB"/>
        </w:rPr>
        <w:t>.</w:t>
      </w:r>
    </w:p>
    <w:p w14:paraId="383BF58C" w14:textId="5764814B" w:rsidR="00A97A9A" w:rsidRPr="00AC31F8" w:rsidRDefault="00652621" w:rsidP="00A97A9A">
      <w:pPr>
        <w:rPr>
          <w:lang w:val="en-GB"/>
        </w:rPr>
      </w:pPr>
      <w:r w:rsidRPr="00AC31F8">
        <w:rPr>
          <w:lang w:val="en-GB"/>
        </w:rPr>
        <w:t>Since so far nothing could be identified that could prevent the integration of BDD, a prototype is to be created in a next step to examine this new process in more detail with regard to the practical implementation</w:t>
      </w:r>
      <w:r w:rsidR="00C77C0C" w:rsidRPr="00AC31F8">
        <w:rPr>
          <w:lang w:val="en-GB"/>
        </w:rPr>
        <w:t>.</w:t>
      </w:r>
    </w:p>
    <w:p w14:paraId="57F1ED28" w14:textId="77777777" w:rsidR="00914AE2" w:rsidRPr="00AC31F8" w:rsidRDefault="00914AE2" w:rsidP="00914AE2">
      <w:pPr>
        <w:rPr>
          <w:lang w:val="en-GB"/>
        </w:rPr>
      </w:pPr>
    </w:p>
    <w:p w14:paraId="3BBCE4F7" w14:textId="58A89F96" w:rsidR="008C686D" w:rsidRPr="00AC31F8" w:rsidRDefault="008C686D" w:rsidP="008C686D">
      <w:pPr>
        <w:rPr>
          <w:lang w:val="en-GB"/>
        </w:rPr>
      </w:pPr>
    </w:p>
    <w:p w14:paraId="57FF1EBF" w14:textId="714B7CBF" w:rsidR="008C686D" w:rsidRPr="00AC31F8" w:rsidRDefault="008C686D" w:rsidP="008C686D">
      <w:pPr>
        <w:rPr>
          <w:lang w:val="en-GB"/>
        </w:rPr>
      </w:pPr>
    </w:p>
    <w:p w14:paraId="77FD92C9" w14:textId="55F51C55" w:rsidR="008C686D" w:rsidRPr="00AC31F8" w:rsidRDefault="008C686D" w:rsidP="008C686D">
      <w:pPr>
        <w:rPr>
          <w:lang w:val="en-GB"/>
        </w:rPr>
      </w:pPr>
    </w:p>
    <w:p w14:paraId="374CD7B3" w14:textId="19FBBA4F" w:rsidR="008C686D" w:rsidRPr="00AC31F8" w:rsidRDefault="008C686D" w:rsidP="008C686D">
      <w:pPr>
        <w:rPr>
          <w:lang w:val="en-GB"/>
        </w:rPr>
      </w:pPr>
    </w:p>
    <w:p w14:paraId="692718BA" w14:textId="1BEC81F9" w:rsidR="008C686D" w:rsidRPr="00AC31F8" w:rsidRDefault="008C686D" w:rsidP="008C686D">
      <w:pPr>
        <w:rPr>
          <w:lang w:val="en-GB"/>
        </w:rPr>
      </w:pPr>
    </w:p>
    <w:p w14:paraId="5B42DE3C" w14:textId="2F548727" w:rsidR="008C686D" w:rsidRPr="00AC31F8" w:rsidRDefault="008C686D" w:rsidP="008C686D">
      <w:pPr>
        <w:rPr>
          <w:lang w:val="en-GB"/>
        </w:rPr>
      </w:pPr>
    </w:p>
    <w:p w14:paraId="58D1B776" w14:textId="007810F9" w:rsidR="008C686D" w:rsidRPr="00AC31F8" w:rsidRDefault="008C686D" w:rsidP="008C686D">
      <w:pPr>
        <w:rPr>
          <w:lang w:val="en-GB"/>
        </w:rPr>
      </w:pPr>
    </w:p>
    <w:p w14:paraId="192FD18A" w14:textId="2BDB4CF8" w:rsidR="008C686D" w:rsidRPr="00AC31F8" w:rsidRDefault="008C686D" w:rsidP="008C686D">
      <w:pPr>
        <w:tabs>
          <w:tab w:val="clear" w:pos="851"/>
          <w:tab w:val="left" w:pos="3317"/>
        </w:tabs>
        <w:rPr>
          <w:lang w:val="en-GB"/>
        </w:rPr>
      </w:pPr>
      <w:r w:rsidRPr="00AC31F8">
        <w:rPr>
          <w:lang w:val="en-GB"/>
        </w:rPr>
        <w:tab/>
      </w:r>
    </w:p>
    <w:p w14:paraId="3E5D83A8" w14:textId="78A186D0" w:rsidR="006726B6" w:rsidRPr="00AC31F8" w:rsidRDefault="000074C5" w:rsidP="006726B6">
      <w:pPr>
        <w:pStyle w:val="Heading1"/>
        <w:rPr>
          <w:lang w:val="en-GB"/>
        </w:rPr>
      </w:pPr>
      <w:bookmarkStart w:id="191" w:name="_Ref45967818"/>
      <w:bookmarkStart w:id="192" w:name="_Toc46067060"/>
      <w:bookmarkStart w:id="193" w:name="_Toc46238917"/>
      <w:r w:rsidRPr="00AC31F8">
        <w:rPr>
          <w:lang w:val="en-GB"/>
        </w:rPr>
        <w:lastRenderedPageBreak/>
        <w:t>Prototyping</w:t>
      </w:r>
      <w:bookmarkEnd w:id="191"/>
      <w:bookmarkEnd w:id="192"/>
      <w:bookmarkEnd w:id="193"/>
    </w:p>
    <w:p w14:paraId="67BDDB30" w14:textId="71B8DFA9" w:rsidR="0070134F" w:rsidRPr="00AC31F8" w:rsidRDefault="000830BD" w:rsidP="0070134F">
      <w:pPr>
        <w:rPr>
          <w:lang w:val="en-GB" w:eastAsia="de-DE"/>
        </w:rPr>
      </w:pPr>
      <w:r w:rsidRPr="00AC31F8">
        <w:rPr>
          <w:lang w:val="en-GB" w:eastAsia="de-DE"/>
        </w:rPr>
        <w:t xml:space="preserve">Based on the findings as described in the previous chapters, a prototype was created to provide a proof of concept, or to highlight the GAMP5 requirements for which OQ automation </w:t>
      </w:r>
      <w:r w:rsidR="00B82D41" w:rsidRPr="00AC31F8">
        <w:rPr>
          <w:lang w:val="en-GB" w:eastAsia="de-DE"/>
        </w:rPr>
        <w:t>might</w:t>
      </w:r>
      <w:r w:rsidRPr="00AC31F8">
        <w:rPr>
          <w:lang w:val="en-GB" w:eastAsia="de-DE"/>
        </w:rPr>
        <w:t xml:space="preserve"> fail.</w:t>
      </w:r>
    </w:p>
    <w:p w14:paraId="32A574A7" w14:textId="33AA821B" w:rsidR="000830BD" w:rsidRPr="00AC31F8" w:rsidRDefault="000830BD" w:rsidP="0070134F">
      <w:pPr>
        <w:rPr>
          <w:lang w:val="en-GB" w:eastAsia="de-DE"/>
        </w:rPr>
      </w:pPr>
      <w:r w:rsidRPr="00AC31F8">
        <w:rPr>
          <w:lang w:val="en-GB" w:eastAsia="de-DE"/>
        </w:rPr>
        <w:t xml:space="preserve">Explicitly excluded from prototyping is the creation of SOPs and a test plan. Where necessary for the understanding, aspects normally found in SOPs </w:t>
      </w:r>
      <w:r w:rsidR="00B82D41" w:rsidRPr="00AC31F8">
        <w:rPr>
          <w:lang w:val="en-GB" w:eastAsia="de-DE"/>
        </w:rPr>
        <w:t>or</w:t>
      </w:r>
      <w:r w:rsidR="005A65B6" w:rsidRPr="00AC31F8">
        <w:rPr>
          <w:lang w:val="en-GB" w:eastAsia="de-DE"/>
        </w:rPr>
        <w:t xml:space="preserve"> in</w:t>
      </w:r>
      <w:r w:rsidRPr="00AC31F8">
        <w:rPr>
          <w:lang w:val="en-GB" w:eastAsia="de-DE"/>
        </w:rPr>
        <w:t xml:space="preserve"> the test plan w</w:t>
      </w:r>
      <w:r w:rsidR="00D73255" w:rsidRPr="00AC31F8">
        <w:rPr>
          <w:lang w:val="en-GB" w:eastAsia="de-DE"/>
        </w:rPr>
        <w:t>ere</w:t>
      </w:r>
      <w:r w:rsidRPr="00AC31F8">
        <w:rPr>
          <w:lang w:val="en-GB" w:eastAsia="de-DE"/>
        </w:rPr>
        <w:t xml:space="preserve"> introduced in the test specification</w:t>
      </w:r>
      <w:r w:rsidR="00B82D41" w:rsidRPr="00AC31F8">
        <w:rPr>
          <w:lang w:val="en-GB" w:eastAsia="de-DE"/>
        </w:rPr>
        <w:t xml:space="preserve"> or are found in this thesis</w:t>
      </w:r>
      <w:r w:rsidRPr="00AC31F8">
        <w:rPr>
          <w:lang w:val="en-GB" w:eastAsia="de-DE"/>
        </w:rPr>
        <w:t xml:space="preserve">. </w:t>
      </w:r>
    </w:p>
    <w:p w14:paraId="721CA956" w14:textId="1B37882F" w:rsidR="000830BD" w:rsidRPr="00AC31F8" w:rsidRDefault="000830BD" w:rsidP="0070134F">
      <w:pPr>
        <w:rPr>
          <w:lang w:val="en-GB" w:eastAsia="de-DE"/>
        </w:rPr>
      </w:pPr>
      <w:r w:rsidRPr="00AC31F8">
        <w:rPr>
          <w:lang w:val="en-GB" w:eastAsia="de-DE"/>
        </w:rPr>
        <w:t xml:space="preserve">Further excluded was the validation of the test automation tools. </w:t>
      </w:r>
      <w:r w:rsidR="00B82D41" w:rsidRPr="00AC31F8">
        <w:rPr>
          <w:lang w:val="en-GB" w:eastAsia="de-DE"/>
        </w:rPr>
        <w:t xml:space="preserve">Nevertheless, some thoughts about the validation of the tools </w:t>
      </w:r>
      <w:r w:rsidR="00AB17F2" w:rsidRPr="00AC31F8">
        <w:rPr>
          <w:lang w:val="en-GB" w:eastAsia="de-DE"/>
        </w:rPr>
        <w:t>are</w:t>
      </w:r>
      <w:r w:rsidR="00B82D41" w:rsidRPr="00AC31F8">
        <w:rPr>
          <w:lang w:val="en-GB" w:eastAsia="de-DE"/>
        </w:rPr>
        <w:t xml:space="preserve"> described</w:t>
      </w:r>
      <w:r w:rsidR="002629A0" w:rsidRPr="00AC31F8">
        <w:rPr>
          <w:lang w:val="en-GB" w:eastAsia="de-DE"/>
        </w:rPr>
        <w:t xml:space="preserve"> </w:t>
      </w:r>
      <w:r w:rsidR="00CB2292" w:rsidRPr="00AC31F8">
        <w:rPr>
          <w:lang w:val="en-GB" w:eastAsia="de-DE"/>
        </w:rPr>
        <w:t xml:space="preserve">in </w:t>
      </w:r>
      <w:r w:rsidR="004808DA" w:rsidRPr="00AC31F8">
        <w:rPr>
          <w:lang w:val="en-GB" w:eastAsia="de-DE"/>
        </w:rPr>
        <w:t xml:space="preserve">chapter </w:t>
      </w:r>
      <w:r w:rsidR="00B67C0B" w:rsidRPr="00AC31F8">
        <w:rPr>
          <w:lang w:val="en-GB" w:eastAsia="de-DE"/>
        </w:rPr>
        <w:fldChar w:fldCharType="begin"/>
      </w:r>
      <w:r w:rsidR="00B67C0B" w:rsidRPr="00AC31F8">
        <w:rPr>
          <w:lang w:val="en-GB" w:eastAsia="de-DE"/>
        </w:rPr>
        <w:instrText xml:space="preserve"> REF _Ref45879009 \r \h </w:instrText>
      </w:r>
      <w:r w:rsidR="00B67C0B" w:rsidRPr="00AC31F8">
        <w:rPr>
          <w:lang w:val="en-GB" w:eastAsia="de-DE"/>
        </w:rPr>
      </w:r>
      <w:r w:rsidR="00B67C0B" w:rsidRPr="00AC31F8">
        <w:rPr>
          <w:lang w:val="en-GB" w:eastAsia="de-DE"/>
        </w:rPr>
        <w:fldChar w:fldCharType="separate"/>
      </w:r>
      <w:r w:rsidR="00B67C0B" w:rsidRPr="00AC31F8">
        <w:rPr>
          <w:lang w:val="en-GB" w:eastAsia="de-DE"/>
        </w:rPr>
        <w:t>6.3</w:t>
      </w:r>
      <w:r w:rsidR="00B67C0B" w:rsidRPr="00AC31F8">
        <w:rPr>
          <w:lang w:val="en-GB" w:eastAsia="de-DE"/>
        </w:rPr>
        <w:fldChar w:fldCharType="end"/>
      </w:r>
      <w:r w:rsidR="00B82D41" w:rsidRPr="00AC31F8">
        <w:rPr>
          <w:lang w:val="en-GB" w:eastAsia="de-DE"/>
        </w:rPr>
        <w:t>.</w:t>
      </w:r>
    </w:p>
    <w:p w14:paraId="4C86C807" w14:textId="670342BA" w:rsidR="00B82D41" w:rsidRPr="00AC31F8" w:rsidRDefault="00B82D41" w:rsidP="0070134F">
      <w:pPr>
        <w:rPr>
          <w:lang w:val="en-GB" w:eastAsia="de-DE"/>
        </w:rPr>
      </w:pPr>
      <w:r w:rsidRPr="00AC31F8">
        <w:rPr>
          <w:lang w:val="en-GB" w:eastAsia="de-DE"/>
        </w:rPr>
        <w:t>The prototype is based on</w:t>
      </w:r>
      <w:r w:rsidR="001D2147" w:rsidRPr="00AC31F8">
        <w:rPr>
          <w:lang w:val="en-GB" w:eastAsia="de-DE"/>
        </w:rPr>
        <w:t xml:space="preserve"> example use cases and </w:t>
      </w:r>
      <w:r w:rsidR="00CF7193" w:rsidRPr="00AC31F8">
        <w:rPr>
          <w:lang w:val="en-GB" w:eastAsia="de-DE"/>
        </w:rPr>
        <w:t>exemplary</w:t>
      </w:r>
      <w:r w:rsidR="001D2147" w:rsidRPr="00AC31F8">
        <w:rPr>
          <w:lang w:val="en-GB" w:eastAsia="de-DE"/>
        </w:rPr>
        <w:t xml:space="preserve"> personas</w:t>
      </w:r>
      <w:r w:rsidRPr="00AC31F8">
        <w:rPr>
          <w:lang w:val="en-GB" w:eastAsia="de-DE"/>
        </w:rPr>
        <w:t xml:space="preserve"> </w:t>
      </w:r>
      <w:r w:rsidR="00F50F4B" w:rsidRPr="00AC31F8">
        <w:rPr>
          <w:lang w:val="en-GB" w:eastAsia="de-DE"/>
        </w:rPr>
        <w:t>e</w:t>
      </w:r>
      <w:r w:rsidRPr="00AC31F8">
        <w:rPr>
          <w:lang w:val="en-GB" w:eastAsia="de-DE"/>
        </w:rPr>
        <w:t xml:space="preserve">ven though a scenario was used, that could be part of a </w:t>
      </w:r>
      <w:r w:rsidR="005A65B6" w:rsidRPr="00AC31F8">
        <w:rPr>
          <w:lang w:val="en-GB" w:eastAsia="de-DE"/>
        </w:rPr>
        <w:t>clinical trial</w:t>
      </w:r>
      <w:r w:rsidRPr="00AC31F8">
        <w:rPr>
          <w:lang w:val="en-GB" w:eastAsia="de-DE"/>
        </w:rPr>
        <w:t xml:space="preserve"> scenario especially in respect to the business requirements. </w:t>
      </w:r>
    </w:p>
    <w:p w14:paraId="7960DB41" w14:textId="7933A559" w:rsidR="00B82D41" w:rsidRPr="00AC31F8" w:rsidRDefault="00AD7A73" w:rsidP="0070134F">
      <w:pPr>
        <w:rPr>
          <w:lang w:val="en-GB" w:eastAsia="de-DE"/>
        </w:rPr>
      </w:pPr>
      <w:r w:rsidRPr="00AC31F8">
        <w:rPr>
          <w:lang w:val="en-GB" w:eastAsia="de-DE"/>
        </w:rPr>
        <w:t>To better demonstrate the approach</w:t>
      </w:r>
      <w:r w:rsidR="00882EEF" w:rsidRPr="00AC31F8">
        <w:rPr>
          <w:lang w:val="en-GB" w:eastAsia="de-DE"/>
        </w:rPr>
        <w:t>,</w:t>
      </w:r>
      <w:r w:rsidRPr="00AC31F8">
        <w:rPr>
          <w:lang w:val="en-GB" w:eastAsia="de-DE"/>
        </w:rPr>
        <w:t xml:space="preserve"> a </w:t>
      </w:r>
      <w:r w:rsidR="00B82D41" w:rsidRPr="00AC31F8">
        <w:rPr>
          <w:lang w:val="en-GB" w:eastAsia="de-DE"/>
        </w:rPr>
        <w:t>business app (JBA) was implemented</w:t>
      </w:r>
      <w:r w:rsidRPr="00AC31F8">
        <w:rPr>
          <w:lang w:val="en-GB" w:eastAsia="de-DE"/>
        </w:rPr>
        <w:t xml:space="preserve">. </w:t>
      </w:r>
      <w:r w:rsidR="004E6205" w:rsidRPr="00AC31F8">
        <w:rPr>
          <w:lang w:val="en-GB" w:eastAsia="de-DE"/>
        </w:rPr>
        <w:t xml:space="preserve">The </w:t>
      </w:r>
      <w:r w:rsidRPr="00AC31F8">
        <w:rPr>
          <w:lang w:val="en-GB" w:eastAsia="de-DE"/>
        </w:rPr>
        <w:t>JBA implements a minimum set of features without claiming any commercial or productive usage.</w:t>
      </w:r>
    </w:p>
    <w:p w14:paraId="260B08F1" w14:textId="2457E333" w:rsidR="0070134F" w:rsidRPr="00AC31F8" w:rsidRDefault="00EE7577" w:rsidP="0070134F">
      <w:pPr>
        <w:pStyle w:val="Heading2"/>
        <w:rPr>
          <w:lang w:val="en-GB"/>
        </w:rPr>
      </w:pPr>
      <w:bookmarkStart w:id="194" w:name="_Toc46067061"/>
      <w:bookmarkStart w:id="195" w:name="_Ref46152463"/>
      <w:bookmarkStart w:id="196" w:name="_Toc46238918"/>
      <w:r w:rsidRPr="00AC31F8">
        <w:rPr>
          <w:lang w:val="en-GB"/>
        </w:rPr>
        <w:t xml:space="preserve">System Context and </w:t>
      </w:r>
      <w:r w:rsidR="0070134F" w:rsidRPr="00AC31F8">
        <w:rPr>
          <w:lang w:val="en-GB"/>
        </w:rPr>
        <w:t>Application Design</w:t>
      </w:r>
      <w:bookmarkEnd w:id="194"/>
      <w:bookmarkEnd w:id="195"/>
      <w:bookmarkEnd w:id="196"/>
    </w:p>
    <w:p w14:paraId="30F70AA5" w14:textId="4E5470E8" w:rsidR="00FA56AA" w:rsidRPr="00AC31F8" w:rsidRDefault="006C18FD" w:rsidP="0070134F">
      <w:pPr>
        <w:rPr>
          <w:lang w:val="en-GB" w:eastAsia="de-DE"/>
        </w:rPr>
      </w:pPr>
      <w:r w:rsidRPr="00AC31F8">
        <w:rPr>
          <w:lang w:val="en-GB" w:eastAsia="de-DE"/>
        </w:rPr>
        <w:t xml:space="preserve">The </w:t>
      </w:r>
      <w:r w:rsidR="00722A27" w:rsidRPr="00AC31F8">
        <w:rPr>
          <w:lang w:val="en-GB" w:eastAsia="de-DE"/>
        </w:rPr>
        <w:t xml:space="preserve">complete </w:t>
      </w:r>
      <w:r w:rsidRPr="00AC31F8">
        <w:rPr>
          <w:lang w:val="en-GB" w:eastAsia="de-DE"/>
        </w:rPr>
        <w:t>prototype</w:t>
      </w:r>
      <w:r w:rsidR="00722A27" w:rsidRPr="00AC31F8">
        <w:rPr>
          <w:lang w:val="en-GB" w:eastAsia="de-DE"/>
        </w:rPr>
        <w:t xml:space="preserve"> system</w:t>
      </w:r>
      <w:r w:rsidRPr="00AC31F8">
        <w:rPr>
          <w:lang w:val="en-GB" w:eastAsia="de-DE"/>
        </w:rPr>
        <w:t xml:space="preserve"> consists of three independent applications</w:t>
      </w:r>
      <w:r w:rsidR="00FA56AA" w:rsidRPr="00AC31F8">
        <w:rPr>
          <w:lang w:val="en-GB" w:eastAsia="de-DE"/>
        </w:rPr>
        <w:t xml:space="preserve"> as</w:t>
      </w:r>
      <w:r w:rsidR="00A4718D" w:rsidRPr="00AC31F8">
        <w:rPr>
          <w:lang w:val="en-GB" w:eastAsia="de-DE"/>
        </w:rPr>
        <w:t xml:space="preserve"> also</w:t>
      </w:r>
      <w:r w:rsidR="00FA56AA" w:rsidRPr="00AC31F8">
        <w:rPr>
          <w:lang w:val="en-GB" w:eastAsia="de-DE"/>
        </w:rPr>
        <w:t xml:space="preserve"> shown </w:t>
      </w:r>
      <w:r w:rsidR="00B20869" w:rsidRPr="00AC31F8">
        <w:rPr>
          <w:lang w:val="en-GB" w:eastAsia="de-DE"/>
        </w:rPr>
        <w:t xml:space="preserve">in </w:t>
      </w:r>
      <w:r w:rsidR="00B20869" w:rsidRPr="00AC31F8">
        <w:rPr>
          <w:highlight w:val="yellow"/>
          <w:lang w:val="en-GB" w:eastAsia="de-DE"/>
        </w:rPr>
        <w:fldChar w:fldCharType="begin"/>
      </w:r>
      <w:r w:rsidR="00B20869" w:rsidRPr="00AC31F8">
        <w:rPr>
          <w:lang w:val="en-GB" w:eastAsia="de-DE"/>
        </w:rPr>
        <w:instrText xml:space="preserve"> REF _Ref45879088 \h </w:instrText>
      </w:r>
      <w:r w:rsidR="00B20869" w:rsidRPr="00AC31F8">
        <w:rPr>
          <w:highlight w:val="yellow"/>
          <w:lang w:val="en-GB" w:eastAsia="de-DE"/>
        </w:rPr>
      </w:r>
      <w:r w:rsidR="00B20869" w:rsidRPr="00AC31F8">
        <w:rPr>
          <w:highlight w:val="yellow"/>
          <w:lang w:val="en-GB" w:eastAsia="de-DE"/>
        </w:rPr>
        <w:fldChar w:fldCharType="separate"/>
      </w:r>
      <w:r w:rsidR="00854BE3" w:rsidRPr="00AC31F8">
        <w:rPr>
          <w:lang w:val="en-GB"/>
        </w:rPr>
        <w:t xml:space="preserve">Figure </w:t>
      </w:r>
      <w:r w:rsidR="00854BE3" w:rsidRPr="00AC31F8">
        <w:rPr>
          <w:noProof/>
          <w:lang w:val="en-GB"/>
        </w:rPr>
        <w:t>21</w:t>
      </w:r>
      <w:r w:rsidR="00B20869" w:rsidRPr="00AC31F8">
        <w:rPr>
          <w:highlight w:val="yellow"/>
          <w:lang w:val="en-GB" w:eastAsia="de-DE"/>
        </w:rPr>
        <w:fldChar w:fldCharType="end"/>
      </w:r>
      <w:r w:rsidR="00A4718D" w:rsidRPr="00AC31F8">
        <w:rPr>
          <w:lang w:val="en-GB" w:eastAsia="de-DE"/>
        </w:rPr>
        <w:t>:</w:t>
      </w:r>
    </w:p>
    <w:p w14:paraId="6C0E2E78" w14:textId="0A3DA7B6" w:rsidR="006C18FD" w:rsidRPr="00AC31F8" w:rsidRDefault="006C18FD"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Java Business Application (JBA)</w:t>
      </w:r>
      <w:r w:rsidR="007F4304" w:rsidRPr="00AC31F8">
        <w:rPr>
          <w:lang w:val="en-GB" w:eastAsia="de-DE"/>
        </w:rPr>
        <w:t xml:space="preserve"> was </w:t>
      </w:r>
      <w:r w:rsidR="00EE68C7" w:rsidRPr="00AC31F8">
        <w:rPr>
          <w:lang w:val="en-GB" w:eastAsia="de-DE"/>
        </w:rPr>
        <w:t>implemented</w:t>
      </w:r>
      <w:r w:rsidR="007F4304" w:rsidRPr="00AC31F8">
        <w:rPr>
          <w:lang w:val="en-GB" w:eastAsia="de-DE"/>
        </w:rPr>
        <w:t xml:space="preserve"> as </w:t>
      </w:r>
      <w:r w:rsidR="00006EC9" w:rsidRPr="00AC31F8">
        <w:rPr>
          <w:lang w:val="en-GB" w:eastAsia="de-DE"/>
        </w:rPr>
        <w:t xml:space="preserve">a Web </w:t>
      </w:r>
      <w:r w:rsidR="007F4304" w:rsidRPr="00AC31F8">
        <w:rPr>
          <w:lang w:val="en-GB" w:eastAsia="de-DE"/>
        </w:rPr>
        <w:t>application to</w:t>
      </w:r>
      <w:r w:rsidR="001D2147" w:rsidRPr="00AC31F8">
        <w:rPr>
          <w:lang w:val="en-GB" w:eastAsia="de-DE"/>
        </w:rPr>
        <w:t xml:space="preserve"> </w:t>
      </w:r>
      <w:r w:rsidR="00AD7A73" w:rsidRPr="00AC31F8">
        <w:rPr>
          <w:lang w:val="en-GB" w:eastAsia="de-DE"/>
        </w:rPr>
        <w:t xml:space="preserve">simulate </w:t>
      </w:r>
      <w:r w:rsidR="001D2147" w:rsidRPr="00AC31F8">
        <w:rPr>
          <w:lang w:val="en-GB" w:eastAsia="de-DE"/>
        </w:rPr>
        <w:t>basic</w:t>
      </w:r>
      <w:r w:rsidR="007F4304" w:rsidRPr="00AC31F8">
        <w:rPr>
          <w:lang w:val="en-GB" w:eastAsia="de-DE"/>
        </w:rPr>
        <w:t xml:space="preserve"> </w:t>
      </w:r>
      <w:r w:rsidR="00AD7A73" w:rsidRPr="00AC31F8">
        <w:rPr>
          <w:lang w:val="en-GB" w:eastAsia="de-DE"/>
        </w:rPr>
        <w:t>functionalit</w:t>
      </w:r>
      <w:r w:rsidR="005A0501" w:rsidRPr="00AC31F8">
        <w:rPr>
          <w:lang w:val="en-GB" w:eastAsia="de-DE"/>
        </w:rPr>
        <w:t>ies</w:t>
      </w:r>
      <w:r w:rsidR="00AD7A73" w:rsidRPr="00AC31F8">
        <w:rPr>
          <w:lang w:val="en-GB" w:eastAsia="de-DE"/>
        </w:rPr>
        <w:t xml:space="preserve"> of a </w:t>
      </w:r>
      <w:r w:rsidR="007F4304" w:rsidRPr="00AC31F8">
        <w:rPr>
          <w:lang w:val="en-GB" w:eastAsia="de-DE"/>
        </w:rPr>
        <w:t>clinical trial</w:t>
      </w:r>
      <w:r w:rsidR="00AD7A73" w:rsidRPr="00AC31F8">
        <w:rPr>
          <w:lang w:val="en-GB" w:eastAsia="de-DE"/>
        </w:rPr>
        <w:t xml:space="preserve"> management tool</w:t>
      </w:r>
      <w:r w:rsidR="007F4304" w:rsidRPr="00AC31F8">
        <w:rPr>
          <w:lang w:val="en-GB" w:eastAsia="de-DE"/>
        </w:rPr>
        <w:t xml:space="preserve">. </w:t>
      </w:r>
      <w:r w:rsidR="00484E38" w:rsidRPr="00AC31F8">
        <w:rPr>
          <w:lang w:val="en-GB" w:eastAsia="de-DE"/>
        </w:rPr>
        <w:t xml:space="preserve">The </w:t>
      </w:r>
      <w:r w:rsidR="00AD7A73" w:rsidRPr="00AC31F8">
        <w:rPr>
          <w:lang w:val="en-GB" w:eastAsia="de-DE"/>
        </w:rPr>
        <w:t>JBA represents</w:t>
      </w:r>
      <w:r w:rsidR="001D2147" w:rsidRPr="00AC31F8">
        <w:rPr>
          <w:lang w:val="en-GB" w:eastAsia="de-DE"/>
        </w:rPr>
        <w:t xml:space="preserve"> </w:t>
      </w:r>
      <w:r w:rsidR="007F4304" w:rsidRPr="00AC31F8">
        <w:rPr>
          <w:lang w:val="en-GB" w:eastAsia="de-DE"/>
        </w:rPr>
        <w:t>the</w:t>
      </w:r>
      <w:r w:rsidR="001D2147" w:rsidRPr="00AC31F8">
        <w:rPr>
          <w:lang w:val="en-GB" w:eastAsia="de-DE"/>
        </w:rPr>
        <w:t xml:space="preserve"> business application </w:t>
      </w:r>
      <w:r w:rsidR="007F4304" w:rsidRPr="00AC31F8">
        <w:rPr>
          <w:lang w:val="en-GB" w:eastAsia="de-DE"/>
        </w:rPr>
        <w:t>that needs to be validated.</w:t>
      </w:r>
    </w:p>
    <w:p w14:paraId="1B0A4C30" w14:textId="0ED233AD" w:rsidR="007F4304" w:rsidRPr="00AC31F8" w:rsidRDefault="007F4304"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OQ Test App</w:t>
      </w:r>
      <w:r w:rsidRPr="00AC31F8">
        <w:rPr>
          <w:lang w:val="en-GB" w:eastAsia="de-DE"/>
        </w:rPr>
        <w:t xml:space="preserve"> was </w:t>
      </w:r>
      <w:r w:rsidR="00EE68C7" w:rsidRPr="00AC31F8">
        <w:rPr>
          <w:lang w:val="en-GB" w:eastAsia="de-DE"/>
        </w:rPr>
        <w:t>implemented</w:t>
      </w:r>
      <w:r w:rsidRPr="00AC31F8">
        <w:rPr>
          <w:lang w:val="en-GB" w:eastAsia="de-DE"/>
        </w:rPr>
        <w:t xml:space="preserve"> to perform automated OQs on the JBA based on the feature files and the glue code. It generates the test</w:t>
      </w:r>
      <w:r w:rsidR="00FA7A36" w:rsidRPr="00AC31F8">
        <w:rPr>
          <w:lang w:val="en-GB" w:eastAsia="de-DE"/>
        </w:rPr>
        <w:t xml:space="preserve"> </w:t>
      </w:r>
      <w:r w:rsidRPr="00AC31F8">
        <w:rPr>
          <w:lang w:val="en-GB" w:eastAsia="de-DE"/>
        </w:rPr>
        <w:t xml:space="preserve">results </w:t>
      </w:r>
      <w:r w:rsidR="000D1B54" w:rsidRPr="00AC31F8">
        <w:rPr>
          <w:lang w:val="en-GB" w:eastAsia="de-DE"/>
        </w:rPr>
        <w:t xml:space="preserve">in </w:t>
      </w:r>
      <w:r w:rsidR="00DF4ADE" w:rsidRPr="00AC31F8">
        <w:rPr>
          <w:lang w:val="en-GB" w:eastAsia="de-DE"/>
        </w:rPr>
        <w:t>xml</w:t>
      </w:r>
      <w:r w:rsidR="0032686D" w:rsidRPr="00AC31F8">
        <w:rPr>
          <w:lang w:val="en-GB" w:eastAsia="de-DE"/>
        </w:rPr>
        <w:t xml:space="preserve"> and</w:t>
      </w:r>
      <w:r w:rsidR="00FA7A36" w:rsidRPr="00AC31F8">
        <w:rPr>
          <w:lang w:val="en-GB" w:eastAsia="de-DE"/>
        </w:rPr>
        <w:t xml:space="preserve"> the screenshots in png</w:t>
      </w:r>
      <w:r w:rsidR="000D1B54" w:rsidRPr="00AC31F8">
        <w:rPr>
          <w:lang w:val="en-GB" w:eastAsia="de-DE"/>
        </w:rPr>
        <w:t xml:space="preserve">, </w:t>
      </w:r>
      <w:r w:rsidR="00FA7A36" w:rsidRPr="00AC31F8">
        <w:rPr>
          <w:lang w:val="en-GB" w:eastAsia="de-DE"/>
        </w:rPr>
        <w:t>so that they can be</w:t>
      </w:r>
      <w:r w:rsidR="000D1B54" w:rsidRPr="00AC31F8">
        <w:rPr>
          <w:lang w:val="en-GB" w:eastAsia="de-DE"/>
        </w:rPr>
        <w:t xml:space="preserve"> displayed in </w:t>
      </w:r>
      <w:r w:rsidR="000D1B54" w:rsidRPr="00AC31F8">
        <w:rPr>
          <w:bCs/>
          <w:lang w:val="en-GB" w:eastAsia="de-DE"/>
        </w:rPr>
        <w:t>Scenarioo</w:t>
      </w:r>
      <w:r w:rsidR="000D1B54" w:rsidRPr="00AC31F8">
        <w:rPr>
          <w:lang w:val="en-GB" w:eastAsia="de-DE"/>
        </w:rPr>
        <w:t>.</w:t>
      </w:r>
    </w:p>
    <w:p w14:paraId="09593F4E" w14:textId="2E63ACAC" w:rsidR="0070134F" w:rsidRPr="00AC31F8" w:rsidRDefault="000D1B54" w:rsidP="009C718D">
      <w:pPr>
        <w:pStyle w:val="ListParagraph"/>
        <w:numPr>
          <w:ilvl w:val="0"/>
          <w:numId w:val="20"/>
        </w:numPr>
        <w:rPr>
          <w:lang w:val="en-GB" w:eastAsia="de-DE"/>
        </w:rPr>
      </w:pPr>
      <w:r w:rsidRPr="00AC31F8">
        <w:rPr>
          <w:b/>
          <w:lang w:val="en-GB" w:eastAsia="de-DE"/>
        </w:rPr>
        <w:t>Scenarioo</w:t>
      </w:r>
      <w:r w:rsidRPr="00AC31F8">
        <w:rPr>
          <w:lang w:val="en-GB" w:eastAsia="de-DE"/>
        </w:rPr>
        <w:t xml:space="preserve"> is an open source software available</w:t>
      </w:r>
      <w:r w:rsidR="00FA56AA" w:rsidRPr="00AC31F8">
        <w:rPr>
          <w:lang w:val="en-GB" w:eastAsia="de-DE"/>
        </w:rPr>
        <w:t xml:space="preserve"> and documented</w:t>
      </w:r>
      <w:r w:rsidRPr="00AC31F8">
        <w:rPr>
          <w:lang w:val="en-GB" w:eastAsia="de-DE"/>
        </w:rPr>
        <w:t xml:space="preserve"> on</w:t>
      </w:r>
      <w:r w:rsidR="00321971" w:rsidRPr="00AC31F8">
        <w:rPr>
          <w:lang w:val="en-GB" w:eastAsia="de-DE"/>
        </w:rPr>
        <w:t xml:space="preserve"> its home page</w:t>
      </w:r>
      <w:r w:rsidRPr="00AC31F8">
        <w:rPr>
          <w:lang w:val="en-GB" w:eastAsia="de-DE"/>
        </w:rPr>
        <w:t xml:space="preserve"> </w:t>
      </w:r>
      <w:r w:rsidR="00321971" w:rsidRPr="00AC31F8">
        <w:rPr>
          <w:lang w:val="en-GB"/>
        </w:rPr>
        <w:t>(Scenarioo, n.d.-a)</w:t>
      </w:r>
      <w:r w:rsidR="00FA56AA" w:rsidRPr="00AC31F8">
        <w:rPr>
          <w:lang w:val="en-GB"/>
        </w:rPr>
        <w:t xml:space="preserve">. </w:t>
      </w:r>
      <w:r w:rsidR="00014EE9" w:rsidRPr="00AC31F8">
        <w:rPr>
          <w:bCs/>
          <w:lang w:val="en-GB" w:eastAsia="de-DE"/>
        </w:rPr>
        <w:t>Scenarioo</w:t>
      </w:r>
      <w:r w:rsidR="00014EE9" w:rsidRPr="00AC31F8">
        <w:rPr>
          <w:lang w:val="en-GB" w:eastAsia="de-DE"/>
        </w:rPr>
        <w:t xml:space="preserve"> </w:t>
      </w:r>
      <w:r w:rsidR="00014EE9" w:rsidRPr="00AC31F8">
        <w:rPr>
          <w:lang w:val="en-GB"/>
        </w:rPr>
        <w:t xml:space="preserve">is </w:t>
      </w:r>
      <w:r w:rsidR="00FA56AA" w:rsidRPr="00AC31F8">
        <w:rPr>
          <w:lang w:val="en-GB"/>
        </w:rPr>
        <w:t xml:space="preserve">designed </w:t>
      </w:r>
      <w:r w:rsidR="00014EE9" w:rsidRPr="00AC31F8">
        <w:rPr>
          <w:lang w:val="en-GB"/>
        </w:rPr>
        <w:t xml:space="preserve">to support </w:t>
      </w:r>
      <w:r w:rsidR="00FA56AA" w:rsidRPr="00AC31F8">
        <w:rPr>
          <w:lang w:val="en-GB"/>
        </w:rPr>
        <w:t xml:space="preserve">automated documentation of user interface tests. As it is not specifically </w:t>
      </w:r>
      <w:r w:rsidR="00014EE9" w:rsidRPr="00AC31F8">
        <w:rPr>
          <w:lang w:val="en-GB"/>
        </w:rPr>
        <w:t xml:space="preserve">designed </w:t>
      </w:r>
      <w:r w:rsidR="00FA56AA" w:rsidRPr="00AC31F8">
        <w:rPr>
          <w:lang w:val="en-GB"/>
        </w:rPr>
        <w:t>for the</w:t>
      </w:r>
      <w:r w:rsidR="00014EE9" w:rsidRPr="00AC31F8">
        <w:rPr>
          <w:lang w:val="en-GB"/>
        </w:rPr>
        <w:t xml:space="preserve"> usage in a</w:t>
      </w:r>
      <w:r w:rsidR="00FA56AA" w:rsidRPr="00AC31F8">
        <w:rPr>
          <w:lang w:val="en-GB"/>
        </w:rPr>
        <w:t xml:space="preserve"> regulated environment </w:t>
      </w:r>
      <w:r w:rsidR="00014EE9" w:rsidRPr="00AC31F8">
        <w:rPr>
          <w:lang w:val="en-GB"/>
        </w:rPr>
        <w:t xml:space="preserve">– e.g. in </w:t>
      </w:r>
      <w:r w:rsidR="00FA56AA" w:rsidRPr="00AC31F8">
        <w:rPr>
          <w:lang w:val="en-GB"/>
        </w:rPr>
        <w:t>the pharmaceutical industry</w:t>
      </w:r>
      <w:r w:rsidR="00014EE9" w:rsidRPr="00AC31F8">
        <w:rPr>
          <w:lang w:val="en-GB"/>
        </w:rPr>
        <w:t xml:space="preserve"> -</w:t>
      </w:r>
      <w:r w:rsidR="00FA56AA" w:rsidRPr="00AC31F8">
        <w:rPr>
          <w:lang w:val="en-GB"/>
        </w:rPr>
        <w:t>, it is not</w:t>
      </w:r>
      <w:r w:rsidR="00014EE9" w:rsidRPr="00AC31F8">
        <w:rPr>
          <w:lang w:val="en-GB"/>
        </w:rPr>
        <w:t xml:space="preserve"> yet</w:t>
      </w:r>
      <w:r w:rsidR="00FA56AA" w:rsidRPr="00AC31F8">
        <w:rPr>
          <w:lang w:val="en-GB"/>
        </w:rPr>
        <w:t xml:space="preserve"> validated.</w:t>
      </w:r>
    </w:p>
    <w:p w14:paraId="431B2A43" w14:textId="77777777" w:rsidR="00281D7D" w:rsidRPr="00AC31F8" w:rsidRDefault="004A143B" w:rsidP="00281D7D">
      <w:pPr>
        <w:keepNext/>
        <w:rPr>
          <w:lang w:val="en-GB"/>
        </w:rPr>
      </w:pPr>
      <w:r w:rsidRPr="00AC31F8">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0847F857" w:rsidR="007105AA" w:rsidRPr="00AC31F8" w:rsidRDefault="00281D7D" w:rsidP="0051200B">
      <w:pPr>
        <w:pStyle w:val="Caption"/>
        <w:rPr>
          <w:lang w:val="en-GB"/>
        </w:rPr>
      </w:pPr>
      <w:bookmarkStart w:id="197" w:name="_Ref45879088"/>
      <w:bookmarkStart w:id="198" w:name="_Toc46067141"/>
      <w:bookmarkStart w:id="199" w:name="_Toc4623752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21</w:t>
      </w:r>
      <w:r w:rsidRPr="00AC31F8">
        <w:rPr>
          <w:lang w:val="en-GB"/>
        </w:rPr>
        <w:fldChar w:fldCharType="end"/>
      </w:r>
      <w:bookmarkEnd w:id="197"/>
      <w:r w:rsidRPr="00AC31F8">
        <w:rPr>
          <w:lang w:val="en-GB"/>
        </w:rPr>
        <w:t>: System context of the Prototype Design according to the C4 model</w:t>
      </w:r>
      <w:bookmarkEnd w:id="198"/>
      <w:bookmarkEnd w:id="199"/>
    </w:p>
    <w:p w14:paraId="07653A60" w14:textId="09C98EBF" w:rsidR="002E5082" w:rsidRPr="00AC31F8" w:rsidRDefault="00EE7577" w:rsidP="002E5082">
      <w:pPr>
        <w:pStyle w:val="Heading2"/>
        <w:rPr>
          <w:lang w:val="en-GB"/>
        </w:rPr>
      </w:pPr>
      <w:bookmarkStart w:id="200" w:name="_Toc46067062"/>
      <w:bookmarkStart w:id="201" w:name="_Toc46238919"/>
      <w:r w:rsidRPr="00AC31F8">
        <w:rPr>
          <w:lang w:val="en-GB"/>
        </w:rPr>
        <w:t>Architecture of</w:t>
      </w:r>
      <w:r w:rsidR="00EE68C7" w:rsidRPr="00AC31F8">
        <w:rPr>
          <w:lang w:val="en-GB"/>
        </w:rPr>
        <w:t xml:space="preserve"> the</w:t>
      </w:r>
      <w:r w:rsidR="0099089A" w:rsidRPr="00AC31F8">
        <w:rPr>
          <w:lang w:val="en-GB"/>
        </w:rPr>
        <w:t xml:space="preserve"> </w:t>
      </w:r>
      <w:r w:rsidR="00EE68C7" w:rsidRPr="00AC31F8">
        <w:rPr>
          <w:lang w:val="en-GB"/>
        </w:rPr>
        <w:t>Apps</w:t>
      </w:r>
      <w:r w:rsidR="009463F8" w:rsidRPr="00AC31F8">
        <w:rPr>
          <w:lang w:val="en-GB"/>
        </w:rPr>
        <w:t xml:space="preserve"> used for Prototyping</w:t>
      </w:r>
      <w:bookmarkEnd w:id="200"/>
      <w:bookmarkEnd w:id="201"/>
    </w:p>
    <w:p w14:paraId="6DD4D441" w14:textId="77777777" w:rsidR="005653ED" w:rsidRPr="00AC31F8" w:rsidRDefault="005653ED" w:rsidP="005653ED">
      <w:pPr>
        <w:pStyle w:val="Heading3"/>
        <w:rPr>
          <w:lang w:val="en-GB"/>
        </w:rPr>
      </w:pPr>
      <w:bookmarkStart w:id="202" w:name="_Toc46067063"/>
      <w:bookmarkStart w:id="203" w:name="_Toc46238920"/>
      <w:r w:rsidRPr="00AC31F8">
        <w:rPr>
          <w:lang w:val="en-GB"/>
        </w:rPr>
        <w:t>The Java Business Application</w:t>
      </w:r>
      <w:bookmarkEnd w:id="202"/>
      <w:bookmarkEnd w:id="203"/>
    </w:p>
    <w:p w14:paraId="7FBF261B" w14:textId="12AAB139" w:rsidR="008336E7" w:rsidRPr="00AC31F8" w:rsidRDefault="005653ED" w:rsidP="005653ED">
      <w:pPr>
        <w:rPr>
          <w:lang w:val="en-GB" w:eastAsia="de-DE"/>
        </w:rPr>
      </w:pPr>
      <w:r w:rsidRPr="00AC31F8">
        <w:rPr>
          <w:lang w:val="en-GB" w:eastAsia="de-DE"/>
        </w:rPr>
        <w:t xml:space="preserve">The Java Business App (JBA) was designed as </w:t>
      </w:r>
      <w:r w:rsidR="00006EC9" w:rsidRPr="00AC31F8">
        <w:rPr>
          <w:lang w:val="en-GB" w:eastAsia="de-DE"/>
        </w:rPr>
        <w:t xml:space="preserve">Web </w:t>
      </w:r>
      <w:r w:rsidRPr="00AC31F8">
        <w:rPr>
          <w:lang w:val="en-GB" w:eastAsia="de-DE"/>
        </w:rPr>
        <w:t>application on which the automated OQ should be performed. It represents a custom</w:t>
      </w:r>
      <w:r w:rsidR="004C5532" w:rsidRPr="00AC31F8">
        <w:rPr>
          <w:lang w:val="en-GB" w:eastAsia="de-DE"/>
        </w:rPr>
        <w:t xml:space="preserve"> on-premise</w:t>
      </w:r>
      <w:r w:rsidRPr="00AC31F8">
        <w:rPr>
          <w:lang w:val="en-GB" w:eastAsia="de-DE"/>
        </w:rPr>
        <w:t xml:space="preserve"> application for a clinical trial management system in which the weight of the registered participant needs to be </w:t>
      </w:r>
      <w:r w:rsidR="00471909" w:rsidRPr="00AC31F8">
        <w:rPr>
          <w:lang w:val="en-GB" w:eastAsia="de-DE"/>
        </w:rPr>
        <w:t>recorded</w:t>
      </w:r>
      <w:r w:rsidR="003F671E" w:rsidRPr="00AC31F8">
        <w:rPr>
          <w:lang w:val="en-GB" w:eastAsia="de-DE"/>
        </w:rPr>
        <w:t xml:space="preserve"> (baseline weight measurement)</w:t>
      </w:r>
      <w:r w:rsidRPr="00AC31F8">
        <w:rPr>
          <w:lang w:val="en-GB" w:eastAsia="de-DE"/>
        </w:rPr>
        <w:t xml:space="preserve"> before starting the test treatment. </w:t>
      </w:r>
    </w:p>
    <w:p w14:paraId="7819AFA5" w14:textId="77777777" w:rsidR="00364973" w:rsidRPr="00AC31F8" w:rsidRDefault="00731564" w:rsidP="00364973">
      <w:pPr>
        <w:keepNext/>
        <w:rPr>
          <w:lang w:val="en-GB"/>
        </w:rPr>
      </w:pPr>
      <w:r w:rsidRPr="00AC31F8">
        <w:rPr>
          <w:noProof/>
          <w:lang w:val="en-GB"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3093DEF8" w:rsidR="003B3C9D" w:rsidRPr="00AC31F8" w:rsidRDefault="00364973" w:rsidP="00364973">
      <w:pPr>
        <w:pStyle w:val="Caption"/>
        <w:rPr>
          <w:lang w:val="en-GB"/>
        </w:rPr>
      </w:pPr>
      <w:bookmarkStart w:id="204" w:name="_Toc46067142"/>
      <w:bookmarkStart w:id="205" w:name="_Toc4623752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22</w:t>
      </w:r>
      <w:r w:rsidRPr="00AC31F8">
        <w:rPr>
          <w:lang w:val="en-GB"/>
        </w:rPr>
        <w:fldChar w:fldCharType="end"/>
      </w:r>
      <w:r w:rsidRPr="00AC31F8">
        <w:rPr>
          <w:lang w:val="en-GB"/>
        </w:rPr>
        <w:t>: Overview of exemplary functionalities of the JBA</w:t>
      </w:r>
      <w:bookmarkEnd w:id="204"/>
      <w:bookmarkEnd w:id="205"/>
    </w:p>
    <w:p w14:paraId="3584B882" w14:textId="1FD23B5C" w:rsidR="003E540D" w:rsidRPr="00AC31F8" w:rsidRDefault="005653ED" w:rsidP="005653ED">
      <w:pPr>
        <w:rPr>
          <w:lang w:val="en-GB" w:eastAsia="de-DE"/>
        </w:rPr>
      </w:pPr>
      <w:r w:rsidRPr="00AC31F8">
        <w:rPr>
          <w:lang w:val="en-GB" w:eastAsia="de-DE"/>
        </w:rPr>
        <w:lastRenderedPageBreak/>
        <w:t>Generally</w:t>
      </w:r>
      <w:r w:rsidR="00424CC1" w:rsidRPr="00AC31F8">
        <w:rPr>
          <w:lang w:val="en-GB" w:eastAsia="de-DE"/>
        </w:rPr>
        <w:t>,</w:t>
      </w:r>
      <w:r w:rsidRPr="00AC31F8">
        <w:rPr>
          <w:lang w:val="en-GB" w:eastAsia="de-DE"/>
        </w:rPr>
        <w:t xml:space="preserve"> the business requirements of the JBA are not relevant to investigate BDD suitability for OQ Automation in GxP. </w:t>
      </w:r>
      <w:r w:rsidR="005028A5" w:rsidRPr="00AC31F8">
        <w:rPr>
          <w:lang w:val="en-GB" w:eastAsia="de-DE"/>
        </w:rPr>
        <w:t>Nevertheless,</w:t>
      </w:r>
      <w:r w:rsidRPr="00AC31F8">
        <w:rPr>
          <w:lang w:val="en-GB" w:eastAsia="de-DE"/>
        </w:rPr>
        <w:t xml:space="preserve"> includes a feature to demonstrate how to deal with risks (registration of the baseline weight measurement) and another </w:t>
      </w:r>
      <w:r w:rsidR="005028A5" w:rsidRPr="00AC31F8">
        <w:rPr>
          <w:lang w:val="en-GB" w:eastAsia="de-DE"/>
        </w:rPr>
        <w:t>one</w:t>
      </w:r>
      <w:r w:rsidRPr="00AC31F8">
        <w:rPr>
          <w:lang w:val="en-GB" w:eastAsia="de-DE"/>
        </w:rPr>
        <w:t xml:space="preserve"> to demonstrate how to deal with functionalities needed in order to be compliant (</w:t>
      </w:r>
      <w:r w:rsidR="006702CE" w:rsidRPr="00AC31F8">
        <w:rPr>
          <w:lang w:val="en-GB" w:eastAsia="de-DE"/>
        </w:rPr>
        <w:t xml:space="preserve">informed </w:t>
      </w:r>
      <w:r w:rsidRPr="00AC31F8">
        <w:rPr>
          <w:lang w:val="en-GB" w:eastAsia="de-DE"/>
        </w:rPr>
        <w:t>consent). Additionally, all implemented functionalities serve to test the overall GAMP5 OQ requirements for automated testing.</w:t>
      </w:r>
      <w:r w:rsidR="001B19FA" w:rsidRPr="00AC31F8">
        <w:rPr>
          <w:lang w:val="en-GB" w:eastAsia="de-DE"/>
        </w:rPr>
        <w:t xml:space="preserve"> </w:t>
      </w:r>
    </w:p>
    <w:p w14:paraId="1A1CDDB1" w14:textId="118B6C07" w:rsidR="00067693" w:rsidRPr="00AC31F8" w:rsidRDefault="00705516" w:rsidP="005653ED">
      <w:pPr>
        <w:rPr>
          <w:lang w:val="en-GB" w:eastAsia="de-DE"/>
        </w:rPr>
      </w:pPr>
      <w:r w:rsidRPr="00AC31F8">
        <w:rPr>
          <w:lang w:val="en-GB" w:eastAsia="de-DE"/>
        </w:rPr>
        <w:t xml:space="preserve">As shown </w:t>
      </w:r>
      <w:r w:rsidR="00BD21BB" w:rsidRPr="00AC31F8">
        <w:rPr>
          <w:lang w:val="en-GB" w:eastAsia="de-DE"/>
        </w:rPr>
        <w:t xml:space="preserve">in </w:t>
      </w:r>
      <w:r w:rsidR="00BD21BB" w:rsidRPr="00AC31F8">
        <w:rPr>
          <w:lang w:val="en-GB" w:eastAsia="de-DE"/>
        </w:rPr>
        <w:fldChar w:fldCharType="begin"/>
      </w:r>
      <w:r w:rsidR="00BD21BB" w:rsidRPr="00AC31F8">
        <w:rPr>
          <w:lang w:val="en-GB" w:eastAsia="de-DE"/>
        </w:rPr>
        <w:instrText xml:space="preserve"> REF _Ref45879088 \h </w:instrText>
      </w:r>
      <w:r w:rsidR="00BD21BB" w:rsidRPr="00AC31F8">
        <w:rPr>
          <w:lang w:val="en-GB" w:eastAsia="de-DE"/>
        </w:rPr>
      </w:r>
      <w:r w:rsidR="00BD21BB" w:rsidRPr="00AC31F8">
        <w:rPr>
          <w:lang w:val="en-GB" w:eastAsia="de-DE"/>
        </w:rPr>
        <w:fldChar w:fldCharType="separate"/>
      </w:r>
      <w:r w:rsidR="00854BE3" w:rsidRPr="00AC31F8">
        <w:rPr>
          <w:lang w:val="en-GB"/>
        </w:rPr>
        <w:t xml:space="preserve">Figure </w:t>
      </w:r>
      <w:r w:rsidR="00854BE3" w:rsidRPr="00AC31F8">
        <w:rPr>
          <w:noProof/>
          <w:lang w:val="en-GB"/>
        </w:rPr>
        <w:t>21</w:t>
      </w:r>
      <w:r w:rsidR="00BD21BB" w:rsidRPr="00AC31F8">
        <w:rPr>
          <w:lang w:val="en-GB" w:eastAsia="de-DE"/>
        </w:rPr>
        <w:fldChar w:fldCharType="end"/>
      </w:r>
      <w:r w:rsidR="00BD21BB" w:rsidRPr="00AC31F8">
        <w:rPr>
          <w:lang w:val="en-GB" w:eastAsia="de-DE"/>
        </w:rPr>
        <w:t xml:space="preserve"> </w:t>
      </w:r>
      <w:r w:rsidRPr="00AC31F8">
        <w:rPr>
          <w:lang w:val="en-GB" w:eastAsia="de-DE"/>
        </w:rPr>
        <w:t>it is conceived as 3</w:t>
      </w:r>
      <w:r w:rsidR="005B2F93" w:rsidRPr="00AC31F8">
        <w:rPr>
          <w:lang w:val="en-GB" w:eastAsia="de-DE"/>
        </w:rPr>
        <w:t>-</w:t>
      </w:r>
      <w:r w:rsidRPr="00AC31F8">
        <w:rPr>
          <w:lang w:val="en-GB" w:eastAsia="de-DE"/>
        </w:rPr>
        <w:t xml:space="preserve">tier </w:t>
      </w:r>
      <w:r w:rsidR="005B2F93" w:rsidRPr="00AC31F8">
        <w:rPr>
          <w:lang w:val="en-GB" w:eastAsia="de-DE"/>
        </w:rPr>
        <w:t>W</w:t>
      </w:r>
      <w:r w:rsidRPr="00AC31F8">
        <w:rPr>
          <w:lang w:val="en-GB" w:eastAsia="de-DE"/>
        </w:rPr>
        <w:t>eb application</w:t>
      </w:r>
      <w:r w:rsidR="00BD21BB" w:rsidRPr="00AC31F8">
        <w:rPr>
          <w:lang w:val="en-GB" w:eastAsia="de-DE"/>
        </w:rPr>
        <w:t xml:space="preserve"> with</w:t>
      </w:r>
      <w:r w:rsidR="00BB1656" w:rsidRPr="00AC31F8">
        <w:rPr>
          <w:lang w:val="en-GB" w:eastAsia="de-DE"/>
        </w:rPr>
        <w:t xml:space="preserve"> a vue.js single page front end, a spring boot back end an a h2 in-memory database.</w:t>
      </w:r>
    </w:p>
    <w:p w14:paraId="2E48E19F" w14:textId="77777777" w:rsidR="00032833" w:rsidRPr="00AC31F8" w:rsidRDefault="005653ED" w:rsidP="00032833">
      <w:pPr>
        <w:keepNext/>
        <w:rPr>
          <w:lang w:val="en-GB"/>
        </w:rPr>
      </w:pPr>
      <w:r w:rsidRPr="00AC31F8">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A1A2595" w:rsidR="00032833" w:rsidRPr="00AC31F8" w:rsidRDefault="00032833" w:rsidP="00032833">
      <w:pPr>
        <w:pStyle w:val="Caption"/>
        <w:rPr>
          <w:lang w:val="en-GB"/>
        </w:rPr>
      </w:pPr>
      <w:bookmarkStart w:id="206" w:name="_Toc4623753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23</w:t>
      </w:r>
      <w:r w:rsidRPr="00AC31F8">
        <w:rPr>
          <w:lang w:val="en-GB"/>
        </w:rPr>
        <w:fldChar w:fldCharType="end"/>
      </w:r>
      <w:r w:rsidRPr="00AC31F8">
        <w:rPr>
          <w:lang w:val="en-GB"/>
        </w:rPr>
        <w:t>: Container Diagram of JBA</w:t>
      </w:r>
      <w:bookmarkEnd w:id="206"/>
    </w:p>
    <w:p w14:paraId="2715408C" w14:textId="3B578BD5" w:rsidR="00032833" w:rsidRPr="00AC31F8" w:rsidRDefault="00032833" w:rsidP="00032833">
      <w:pPr>
        <w:rPr>
          <w:lang w:val="en-GB" w:eastAsia="de-DE"/>
        </w:rPr>
      </w:pPr>
      <w:r w:rsidRPr="00AC31F8">
        <w:rPr>
          <w:lang w:val="en-GB" w:eastAsia="de-DE"/>
        </w:rPr>
        <w:t>The version control of the different JBA components is guaranteed by the POM files and additionally the package.json file for the front end. The POM files are a key part of maven projects and an important reason why the prototype was set up as maven projects. All the</w:t>
      </w:r>
      <w:r w:rsidR="007B5C8A" w:rsidRPr="00AC31F8">
        <w:rPr>
          <w:lang w:val="en-GB" w:eastAsia="de-DE"/>
        </w:rPr>
        <w:t xml:space="preserve"> JBA</w:t>
      </w:r>
      <w:r w:rsidRPr="00AC31F8">
        <w:rPr>
          <w:lang w:val="en-GB" w:eastAsia="de-DE"/>
        </w:rPr>
        <w:t xml:space="preserve"> components with their respective versions can be found in the</w:t>
      </w:r>
      <w:r w:rsidR="007B5C8A" w:rsidRPr="00AC31F8">
        <w:rPr>
          <w:lang w:val="en-GB" w:eastAsia="de-DE"/>
        </w:rPr>
        <w:t xml:space="preserve"> Appendix II</w:t>
      </w:r>
      <w:r w:rsidRPr="00AC31F8">
        <w:rPr>
          <w:lang w:val="en-GB" w:eastAsia="de-DE"/>
        </w:rPr>
        <w:t xml:space="preserve">. </w:t>
      </w:r>
    </w:p>
    <w:p w14:paraId="2993ABBC" w14:textId="14B9377D" w:rsidR="00281D7D" w:rsidRPr="00AC31F8" w:rsidRDefault="00281D7D" w:rsidP="001B53D8">
      <w:pPr>
        <w:pStyle w:val="Caption"/>
        <w:rPr>
          <w:lang w:val="en-GB"/>
        </w:rPr>
      </w:pPr>
    </w:p>
    <w:p w14:paraId="44848C35" w14:textId="77777777" w:rsidR="005653ED" w:rsidRPr="00AC31F8" w:rsidRDefault="005653ED" w:rsidP="005653ED">
      <w:pPr>
        <w:pStyle w:val="Heading4"/>
        <w:rPr>
          <w:lang w:val="en-GB"/>
        </w:rPr>
      </w:pPr>
      <w:bookmarkStart w:id="207" w:name="_Toc46067064"/>
      <w:bookmarkStart w:id="208" w:name="_Toc46238921"/>
      <w:r w:rsidRPr="00AC31F8">
        <w:rPr>
          <w:lang w:val="en-GB"/>
        </w:rPr>
        <w:lastRenderedPageBreak/>
        <w:t>JBA Frontend</w:t>
      </w:r>
      <w:bookmarkEnd w:id="207"/>
      <w:bookmarkEnd w:id="208"/>
    </w:p>
    <w:p w14:paraId="2C0396FC" w14:textId="64BA1FE7" w:rsidR="005653ED" w:rsidRPr="00AC31F8" w:rsidRDefault="005653ED" w:rsidP="005653ED">
      <w:pPr>
        <w:rPr>
          <w:lang w:val="en-GB" w:eastAsia="de-DE"/>
        </w:rPr>
      </w:pPr>
      <w:r w:rsidRPr="00AC31F8">
        <w:rPr>
          <w:lang w:val="en-GB" w:eastAsia="de-DE"/>
        </w:rPr>
        <w:t xml:space="preserve">The JBA Frontend was designed as a vue.js single page application </w:t>
      </w:r>
      <w:r w:rsidR="00945389" w:rsidRPr="00AC31F8">
        <w:rPr>
          <w:lang w:val="en-GB"/>
        </w:rPr>
        <w:t>(Vue.js, n.d.)</w:t>
      </w:r>
      <w:r w:rsidRPr="00AC31F8">
        <w:rPr>
          <w:lang w:val="en-GB" w:eastAsia="de-DE"/>
        </w:rPr>
        <w:t xml:space="preserve">. In </w:t>
      </w:r>
      <w:r w:rsidR="00FA25A4" w:rsidRPr="00AC31F8">
        <w:rPr>
          <w:lang w:val="en-GB" w:eastAsia="de-DE"/>
        </w:rPr>
        <w:t>addition,</w:t>
      </w:r>
      <w:r w:rsidRPr="00AC31F8">
        <w:rPr>
          <w:lang w:val="en-GB" w:eastAsia="de-DE"/>
        </w:rPr>
        <w:t xml:space="preserve"> the user interface is based on the BootstrapVue components </w:t>
      </w:r>
      <w:r w:rsidR="00945389" w:rsidRPr="00AC31F8">
        <w:rPr>
          <w:lang w:val="en-GB"/>
        </w:rPr>
        <w:t>(BootstrapVue, n.d.)</w:t>
      </w:r>
      <w:r w:rsidRPr="00AC31F8">
        <w:rPr>
          <w:lang w:val="en-GB" w:eastAsia="de-DE"/>
        </w:rPr>
        <w:t>.</w:t>
      </w:r>
    </w:p>
    <w:p w14:paraId="20C41133" w14:textId="2957BA15" w:rsidR="005653ED" w:rsidRPr="00AC31F8" w:rsidRDefault="005653ED" w:rsidP="005653ED">
      <w:pPr>
        <w:rPr>
          <w:lang w:val="en-GB" w:eastAsia="de-DE"/>
        </w:rPr>
      </w:pPr>
      <w:r w:rsidRPr="00AC31F8">
        <w:rPr>
          <w:lang w:val="en-GB" w:eastAsia="de-DE"/>
        </w:rPr>
        <w:t xml:space="preserve">The frontend module implements the user interface and is basically a data entry screen for the following data: </w:t>
      </w:r>
    </w:p>
    <w:p w14:paraId="258A70F3" w14:textId="401B218B" w:rsidR="00F67FDB" w:rsidRPr="00AC31F8" w:rsidRDefault="006E4406" w:rsidP="00F67FDB">
      <w:pPr>
        <w:pStyle w:val="ListParagraph"/>
        <w:numPr>
          <w:ilvl w:val="0"/>
          <w:numId w:val="51"/>
        </w:numPr>
        <w:rPr>
          <w:lang w:val="en-GB" w:eastAsia="de-DE"/>
        </w:rPr>
      </w:pPr>
      <w:r w:rsidRPr="00AC31F8">
        <w:rPr>
          <w:lang w:val="en-GB" w:eastAsia="de-DE"/>
        </w:rPr>
        <w:t>Participant’s data</w:t>
      </w:r>
    </w:p>
    <w:p w14:paraId="6BE29621" w14:textId="3D63D059" w:rsidR="006E4406" w:rsidRPr="00AC31F8" w:rsidRDefault="006E4406" w:rsidP="00F67FDB">
      <w:pPr>
        <w:pStyle w:val="ListParagraph"/>
        <w:numPr>
          <w:ilvl w:val="0"/>
          <w:numId w:val="51"/>
        </w:numPr>
        <w:rPr>
          <w:lang w:val="en-GB" w:eastAsia="de-DE"/>
        </w:rPr>
      </w:pPr>
      <w:r w:rsidRPr="00AC31F8">
        <w:rPr>
          <w:lang w:val="en-GB" w:eastAsia="de-DE"/>
        </w:rPr>
        <w:t>Baseline weight entry</w:t>
      </w:r>
    </w:p>
    <w:p w14:paraId="393CC857" w14:textId="1DB44853" w:rsidR="00B33000" w:rsidRPr="00AC31F8" w:rsidRDefault="00B33000" w:rsidP="00F67FDB">
      <w:pPr>
        <w:pStyle w:val="ListParagraph"/>
        <w:numPr>
          <w:ilvl w:val="0"/>
          <w:numId w:val="51"/>
        </w:numPr>
        <w:rPr>
          <w:lang w:val="en-GB" w:eastAsia="de-DE"/>
        </w:rPr>
      </w:pPr>
      <w:r w:rsidRPr="00AC31F8">
        <w:rPr>
          <w:lang w:val="en-GB" w:eastAsia="de-DE"/>
        </w:rPr>
        <w:t>Informed consent</w:t>
      </w:r>
    </w:p>
    <w:p w14:paraId="170DFC44" w14:textId="011F2E8F" w:rsidR="00F67FDB" w:rsidRPr="00AC31F8" w:rsidRDefault="002018FE" w:rsidP="00F67FDB">
      <w:pPr>
        <w:rPr>
          <w:lang w:val="en-GB" w:eastAsia="de-DE"/>
        </w:rPr>
      </w:pPr>
      <w:r w:rsidRPr="00AC31F8">
        <w:rPr>
          <w:lang w:val="en-GB" w:eastAsia="de-DE"/>
        </w:rPr>
        <w:t>The</w:t>
      </w:r>
      <w:r w:rsidR="001F0A04" w:rsidRPr="00AC31F8">
        <w:rPr>
          <w:lang w:val="en-GB" w:eastAsia="de-DE"/>
        </w:rPr>
        <w:t xml:space="preserve"> JBA </w:t>
      </w:r>
      <w:r w:rsidR="00ED780D" w:rsidRPr="00AC31F8">
        <w:rPr>
          <w:lang w:val="en-GB" w:eastAsia="de-DE"/>
        </w:rPr>
        <w:t>f</w:t>
      </w:r>
      <w:r w:rsidR="001F0A04" w:rsidRPr="00AC31F8">
        <w:rPr>
          <w:lang w:val="en-GB" w:eastAsia="de-DE"/>
        </w:rPr>
        <w:t xml:space="preserve">rontend </w:t>
      </w:r>
      <w:r w:rsidR="00F13BE6" w:rsidRPr="00AC31F8">
        <w:rPr>
          <w:lang w:val="en-GB" w:eastAsia="de-DE"/>
        </w:rPr>
        <w:t>includes four page</w:t>
      </w:r>
      <w:r w:rsidR="006A64D7" w:rsidRPr="00AC31F8">
        <w:rPr>
          <w:lang w:val="en-GB" w:eastAsia="de-DE"/>
        </w:rPr>
        <w:t>-</w:t>
      </w:r>
      <w:r w:rsidR="00193477" w:rsidRPr="00AC31F8">
        <w:rPr>
          <w:lang w:val="en-GB" w:eastAsia="de-DE"/>
        </w:rPr>
        <w:t>types</w:t>
      </w:r>
      <w:r w:rsidR="00F13BE6" w:rsidRPr="00AC31F8">
        <w:rPr>
          <w:lang w:val="en-GB" w:eastAsia="de-DE"/>
        </w:rPr>
        <w:t>:</w:t>
      </w:r>
    </w:p>
    <w:p w14:paraId="69AD9B54" w14:textId="1731AE63" w:rsidR="00F13BE6" w:rsidRPr="00AC31F8" w:rsidRDefault="001A6EEC" w:rsidP="00013CA9">
      <w:pPr>
        <w:pStyle w:val="ListParagraph"/>
        <w:numPr>
          <w:ilvl w:val="0"/>
          <w:numId w:val="52"/>
        </w:numPr>
        <w:rPr>
          <w:lang w:val="en-GB" w:eastAsia="de-DE"/>
        </w:rPr>
      </w:pPr>
      <w:r w:rsidRPr="00AC31F8">
        <w:rPr>
          <w:lang w:val="en-GB" w:eastAsia="de-DE"/>
        </w:rPr>
        <w:t>The home page</w:t>
      </w:r>
      <w:r w:rsidR="006A64D7" w:rsidRPr="00AC31F8">
        <w:rPr>
          <w:lang w:val="en-GB" w:eastAsia="de-DE"/>
        </w:rPr>
        <w:t xml:space="preserve"> (</w:t>
      </w:r>
      <w:r w:rsidR="00280C0B" w:rsidRPr="00AC31F8">
        <w:rPr>
          <w:lang w:val="en-GB" w:eastAsia="de-DE"/>
        </w:rPr>
        <w:fldChar w:fldCharType="begin"/>
      </w:r>
      <w:r w:rsidR="00280C0B" w:rsidRPr="00AC31F8">
        <w:rPr>
          <w:lang w:val="en-GB" w:eastAsia="de-DE"/>
        </w:rPr>
        <w:instrText xml:space="preserve"> REF _Ref45891603 \h </w:instrText>
      </w:r>
      <w:r w:rsidR="00280C0B" w:rsidRPr="00AC31F8">
        <w:rPr>
          <w:lang w:val="en-GB" w:eastAsia="de-DE"/>
        </w:rPr>
      </w:r>
      <w:r w:rsidR="00280C0B" w:rsidRPr="00AC31F8">
        <w:rPr>
          <w:lang w:val="en-GB" w:eastAsia="de-DE"/>
        </w:rPr>
        <w:fldChar w:fldCharType="separate"/>
      </w:r>
      <w:r w:rsidR="00FA25A4" w:rsidRPr="00AC31F8">
        <w:rPr>
          <w:lang w:val="en-GB"/>
        </w:rPr>
        <w:t xml:space="preserve">Figure </w:t>
      </w:r>
      <w:r w:rsidR="00FA25A4" w:rsidRPr="00AC31F8">
        <w:rPr>
          <w:noProof/>
          <w:lang w:val="en-GB"/>
        </w:rPr>
        <w:t>24</w:t>
      </w:r>
      <w:r w:rsidR="00280C0B" w:rsidRPr="00AC31F8">
        <w:rPr>
          <w:lang w:val="en-GB" w:eastAsia="de-DE"/>
        </w:rPr>
        <w:fldChar w:fldCharType="end"/>
      </w:r>
      <w:r w:rsidR="006A64D7" w:rsidRPr="00AC31F8">
        <w:rPr>
          <w:lang w:val="en-GB" w:eastAsia="de-DE"/>
        </w:rPr>
        <w:t>)</w:t>
      </w:r>
    </w:p>
    <w:p w14:paraId="48CD48FE" w14:textId="75CFFDAE"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registration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_Ref45891614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25</w:t>
      </w:r>
      <w:r w:rsidR="002637F7" w:rsidRPr="00AC31F8">
        <w:rPr>
          <w:lang w:val="en-GB" w:eastAsia="de-DE"/>
        </w:rPr>
        <w:fldChar w:fldCharType="end"/>
      </w:r>
      <w:r w:rsidR="006A64D7" w:rsidRPr="00AC31F8">
        <w:rPr>
          <w:lang w:val="en-GB" w:eastAsia="de-DE"/>
        </w:rPr>
        <w:t>)</w:t>
      </w:r>
    </w:p>
    <w:p w14:paraId="418EE651" w14:textId="5CB464C3"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overview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_Ref45891640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26</w:t>
      </w:r>
      <w:r w:rsidR="002637F7" w:rsidRPr="00AC31F8">
        <w:rPr>
          <w:lang w:val="en-GB" w:eastAsia="de-DE"/>
        </w:rPr>
        <w:fldChar w:fldCharType="end"/>
      </w:r>
      <w:r w:rsidR="006A64D7" w:rsidRPr="00AC31F8">
        <w:rPr>
          <w:lang w:val="en-GB" w:eastAsia="de-DE"/>
        </w:rPr>
        <w:t>)</w:t>
      </w:r>
    </w:p>
    <w:p w14:paraId="03CAB1C7" w14:textId="6FC977DC" w:rsidR="006153AE" w:rsidRPr="00AC31F8" w:rsidRDefault="001A6EEC" w:rsidP="006153AE">
      <w:pPr>
        <w:pStyle w:val="ListParagraph"/>
        <w:numPr>
          <w:ilvl w:val="0"/>
          <w:numId w:val="52"/>
        </w:numPr>
        <w:rPr>
          <w:lang w:val="en-GB" w:eastAsia="de-DE"/>
        </w:rPr>
      </w:pPr>
      <w:r w:rsidRPr="00AC31F8">
        <w:rPr>
          <w:lang w:val="en-GB" w:eastAsia="de-DE"/>
        </w:rPr>
        <w:t>Participant’s detail page</w:t>
      </w:r>
      <w:r w:rsidR="00193477" w:rsidRPr="00AC31F8">
        <w:rPr>
          <w:lang w:val="en-GB" w:eastAsia="de-DE"/>
        </w:rPr>
        <w:t>s</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_Ref45891649 \h </w:instrText>
      </w:r>
      <w:r w:rsidR="002637F7" w:rsidRPr="00AC31F8">
        <w:rPr>
          <w:lang w:val="en-GB" w:eastAsia="de-DE"/>
        </w:rPr>
      </w:r>
      <w:r w:rsidR="002637F7" w:rsidRPr="00AC31F8">
        <w:rPr>
          <w:lang w:val="en-GB" w:eastAsia="de-DE"/>
        </w:rPr>
        <w:fldChar w:fldCharType="separate"/>
      </w:r>
      <w:r w:rsidR="00FA25A4" w:rsidRPr="00AC31F8">
        <w:rPr>
          <w:lang w:val="en-GB"/>
        </w:rPr>
        <w:t xml:space="preserve">Figure </w:t>
      </w:r>
      <w:r w:rsidR="00FA25A4" w:rsidRPr="00AC31F8">
        <w:rPr>
          <w:noProof/>
          <w:lang w:val="en-GB"/>
        </w:rPr>
        <w:t>27</w:t>
      </w:r>
      <w:r w:rsidR="002637F7" w:rsidRPr="00AC31F8">
        <w:rPr>
          <w:lang w:val="en-GB" w:eastAsia="de-DE"/>
        </w:rPr>
        <w:fldChar w:fldCharType="end"/>
      </w:r>
      <w:r w:rsidR="006A64D7" w:rsidRPr="00AC31F8">
        <w:rPr>
          <w:lang w:val="en-GB" w:eastAsia="de-DE"/>
        </w:rPr>
        <w:t>)</w:t>
      </w:r>
    </w:p>
    <w:p w14:paraId="2BA89A35" w14:textId="77777777" w:rsidR="002637F7" w:rsidRPr="00AC31F8" w:rsidRDefault="002637F7" w:rsidP="002637F7">
      <w:pPr>
        <w:pStyle w:val="ListParagraph"/>
        <w:rPr>
          <w:lang w:val="en-GB" w:eastAsia="de-DE"/>
        </w:rPr>
      </w:pPr>
    </w:p>
    <w:p w14:paraId="13CB606C" w14:textId="77777777" w:rsidR="00206BBD" w:rsidRPr="00AC31F8" w:rsidRDefault="00123DB3" w:rsidP="00206BBD">
      <w:pPr>
        <w:keepNext/>
        <w:rPr>
          <w:lang w:val="en-GB"/>
        </w:rPr>
      </w:pPr>
      <w:r w:rsidRPr="00AC31F8">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05FF683C" w:rsidR="00651F0E" w:rsidRPr="00AC31F8" w:rsidRDefault="00206BBD" w:rsidP="00206BBD">
      <w:pPr>
        <w:pStyle w:val="Caption"/>
        <w:rPr>
          <w:lang w:val="en-GB"/>
        </w:rPr>
      </w:pPr>
      <w:bookmarkStart w:id="209" w:name="_Ref45891603"/>
      <w:bookmarkStart w:id="210" w:name="_Toc46067144"/>
      <w:bookmarkStart w:id="211" w:name="_Toc46237531"/>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24</w:t>
      </w:r>
      <w:r w:rsidR="001729B8" w:rsidRPr="00AC31F8">
        <w:rPr>
          <w:noProof/>
          <w:lang w:val="en-GB"/>
        </w:rPr>
        <w:fldChar w:fldCharType="end"/>
      </w:r>
      <w:bookmarkEnd w:id="209"/>
      <w:r w:rsidRPr="00AC31F8">
        <w:rPr>
          <w:lang w:val="en-GB"/>
        </w:rPr>
        <w:t>: JBA Home Page</w:t>
      </w:r>
      <w:bookmarkEnd w:id="210"/>
      <w:bookmarkEnd w:id="211"/>
    </w:p>
    <w:p w14:paraId="5AF1DD9B" w14:textId="1C71FFB0" w:rsidR="00AC0BA7" w:rsidRPr="00AC31F8" w:rsidRDefault="00AC0BA7" w:rsidP="00F67FDB">
      <w:pPr>
        <w:rPr>
          <w:noProof/>
          <w:lang w:val="en-GB"/>
        </w:rPr>
      </w:pPr>
    </w:p>
    <w:p w14:paraId="5E29E141" w14:textId="77777777" w:rsidR="000F15D9" w:rsidRPr="00AC31F8" w:rsidRDefault="003956C6" w:rsidP="000F15D9">
      <w:pPr>
        <w:keepNext/>
        <w:rPr>
          <w:lang w:val="en-GB"/>
        </w:rPr>
      </w:pPr>
      <w:r w:rsidRPr="00AC31F8">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698C1A34" w:rsidR="006153AE" w:rsidRPr="00AC31F8" w:rsidRDefault="000F15D9" w:rsidP="00A86C2B">
      <w:pPr>
        <w:pStyle w:val="Caption"/>
        <w:rPr>
          <w:noProof/>
          <w:lang w:val="en-GB"/>
        </w:rPr>
      </w:pPr>
      <w:bookmarkStart w:id="212" w:name="_Ref45891614"/>
      <w:bookmarkStart w:id="213" w:name="_Toc46067145"/>
      <w:bookmarkStart w:id="214" w:name="_Toc46237532"/>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25</w:t>
      </w:r>
      <w:r w:rsidR="001729B8" w:rsidRPr="00AC31F8">
        <w:rPr>
          <w:noProof/>
          <w:lang w:val="en-GB"/>
        </w:rPr>
        <w:fldChar w:fldCharType="end"/>
      </w:r>
      <w:bookmarkEnd w:id="212"/>
      <w:r w:rsidRPr="00AC31F8">
        <w:rPr>
          <w:lang w:val="en-GB"/>
        </w:rPr>
        <w:t>: JBA participant registration</w:t>
      </w:r>
      <w:bookmarkEnd w:id="213"/>
      <w:bookmarkEnd w:id="214"/>
    </w:p>
    <w:p w14:paraId="385A073F" w14:textId="77777777" w:rsidR="00280C0B" w:rsidRPr="00AC31F8" w:rsidRDefault="006153AE" w:rsidP="00280C0B">
      <w:pPr>
        <w:keepNext/>
        <w:rPr>
          <w:lang w:val="en-GB"/>
        </w:rPr>
      </w:pPr>
      <w:r w:rsidRPr="00AC31F8">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98920EC" w:rsidR="006153AE" w:rsidRPr="00AC31F8" w:rsidRDefault="00280C0B" w:rsidP="00280C0B">
      <w:pPr>
        <w:pStyle w:val="Caption"/>
        <w:rPr>
          <w:noProof/>
          <w:lang w:val="en-GB"/>
        </w:rPr>
      </w:pPr>
      <w:bookmarkStart w:id="215" w:name="_Ref45891640"/>
      <w:bookmarkStart w:id="216" w:name="_Toc46067146"/>
      <w:bookmarkStart w:id="217" w:name="_Toc46237533"/>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26</w:t>
      </w:r>
      <w:r w:rsidR="001729B8" w:rsidRPr="00AC31F8">
        <w:rPr>
          <w:noProof/>
          <w:lang w:val="en-GB"/>
        </w:rPr>
        <w:fldChar w:fldCharType="end"/>
      </w:r>
      <w:bookmarkEnd w:id="215"/>
      <w:r w:rsidRPr="00AC31F8">
        <w:rPr>
          <w:lang w:val="en-GB"/>
        </w:rPr>
        <w:t>: JBA participant overview</w:t>
      </w:r>
      <w:bookmarkEnd w:id="216"/>
      <w:bookmarkEnd w:id="217"/>
    </w:p>
    <w:p w14:paraId="3CC4AC35" w14:textId="77777777" w:rsidR="006153AE" w:rsidRPr="00AC31F8" w:rsidRDefault="006153AE" w:rsidP="00F67FDB">
      <w:pPr>
        <w:rPr>
          <w:noProof/>
          <w:lang w:val="en-GB"/>
        </w:rPr>
      </w:pPr>
    </w:p>
    <w:p w14:paraId="5A1EC24A" w14:textId="509498C5" w:rsidR="00280C0B" w:rsidRPr="00AC31F8" w:rsidRDefault="00693FF8" w:rsidP="00280C0B">
      <w:pPr>
        <w:keepNext/>
        <w:rPr>
          <w:lang w:val="en-GB"/>
        </w:rPr>
      </w:pPr>
      <w:r w:rsidRPr="00AC31F8">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97" cy="2253237"/>
                    </a:xfrm>
                    <a:prstGeom prst="rect">
                      <a:avLst/>
                    </a:prstGeom>
                  </pic:spPr>
                </pic:pic>
              </a:graphicData>
            </a:graphic>
          </wp:inline>
        </w:drawing>
      </w:r>
    </w:p>
    <w:p w14:paraId="0BE7A6BF" w14:textId="14876DEB" w:rsidR="00AC0BA7" w:rsidRPr="00AC31F8" w:rsidRDefault="00280C0B" w:rsidP="00014180">
      <w:pPr>
        <w:pStyle w:val="Caption"/>
        <w:rPr>
          <w:noProof/>
          <w:lang w:val="en-GB"/>
        </w:rPr>
      </w:pPr>
      <w:bookmarkStart w:id="218" w:name="_Ref45891649"/>
      <w:bookmarkStart w:id="219" w:name="_Toc46067147"/>
      <w:bookmarkStart w:id="220" w:name="_Toc46237534"/>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27</w:t>
      </w:r>
      <w:r w:rsidR="001729B8" w:rsidRPr="00AC31F8">
        <w:rPr>
          <w:noProof/>
          <w:lang w:val="en-GB"/>
        </w:rPr>
        <w:fldChar w:fldCharType="end"/>
      </w:r>
      <w:bookmarkEnd w:id="218"/>
      <w:r w:rsidRPr="00AC31F8">
        <w:rPr>
          <w:lang w:val="en-GB"/>
        </w:rPr>
        <w:t>: JBA participant's detail page</w:t>
      </w:r>
      <w:bookmarkEnd w:id="219"/>
      <w:bookmarkEnd w:id="220"/>
    </w:p>
    <w:p w14:paraId="1CD4883A" w14:textId="77777777" w:rsidR="005653ED" w:rsidRPr="00AC31F8" w:rsidRDefault="005653ED" w:rsidP="005653ED">
      <w:pPr>
        <w:pStyle w:val="Heading4"/>
        <w:rPr>
          <w:lang w:val="en-GB"/>
        </w:rPr>
      </w:pPr>
      <w:bookmarkStart w:id="221" w:name="_Toc46067065"/>
      <w:bookmarkStart w:id="222" w:name="_Toc46238922"/>
      <w:r w:rsidRPr="00AC31F8">
        <w:rPr>
          <w:lang w:val="en-GB"/>
        </w:rPr>
        <w:lastRenderedPageBreak/>
        <w:t>JBA Backend</w:t>
      </w:r>
      <w:bookmarkEnd w:id="221"/>
      <w:bookmarkEnd w:id="222"/>
    </w:p>
    <w:p w14:paraId="0A431934" w14:textId="718013D4" w:rsidR="007641AF" w:rsidRPr="00AC31F8" w:rsidRDefault="007641AF" w:rsidP="007641AF">
      <w:pPr>
        <w:rPr>
          <w:lang w:val="en-GB"/>
        </w:rPr>
      </w:pPr>
      <w:r w:rsidRPr="00AC31F8">
        <w:rPr>
          <w:lang w:val="en-GB" w:eastAsia="de-DE"/>
        </w:rPr>
        <w:t>The backend includes</w:t>
      </w:r>
      <w:r w:rsidR="00DC214F" w:rsidRPr="00AC31F8">
        <w:rPr>
          <w:lang w:val="en-GB" w:eastAsia="de-DE"/>
        </w:rPr>
        <w:t xml:space="preserve"> the</w:t>
      </w:r>
      <w:r w:rsidRPr="00AC31F8">
        <w:rPr>
          <w:lang w:val="en-GB" w:eastAsia="de-DE"/>
        </w:rPr>
        <w:t xml:space="preserve"> business logic layer and the persistence layer </w:t>
      </w:r>
      <w:r w:rsidR="00DC214F" w:rsidRPr="00AC31F8">
        <w:rPr>
          <w:lang w:val="en-GB" w:eastAsia="de-DE"/>
        </w:rPr>
        <w:t>of</w:t>
      </w:r>
      <w:r w:rsidRPr="00AC31F8">
        <w:rPr>
          <w:lang w:val="en-GB" w:eastAsia="de-DE"/>
        </w:rPr>
        <w:t xml:space="preserve"> the JBA 3-tier architecture.</w:t>
      </w:r>
    </w:p>
    <w:p w14:paraId="54E443CF" w14:textId="4F1200BD" w:rsidR="007641AF" w:rsidRPr="00AC31F8" w:rsidRDefault="007641AF" w:rsidP="007641AF">
      <w:pPr>
        <w:rPr>
          <w:lang w:val="en-GB" w:eastAsia="de-DE"/>
        </w:rPr>
      </w:pPr>
      <w:r w:rsidRPr="00AC31F8">
        <w:rPr>
          <w:lang w:val="en-GB" w:eastAsia="de-DE"/>
        </w:rPr>
        <w:t xml:space="preserve">For the backend, spring boot </w:t>
      </w:r>
      <w:r w:rsidR="004207EC" w:rsidRPr="00AC31F8">
        <w:rPr>
          <w:lang w:val="en-GB" w:eastAsia="de-DE"/>
        </w:rPr>
        <w:t>was</w:t>
      </w:r>
      <w:r w:rsidRPr="00AC31F8">
        <w:rPr>
          <w:lang w:val="en-GB" w:eastAsia="de-DE"/>
        </w:rPr>
        <w:t xml:space="preserve"> used as it is designed to create stand-alone Spring based applications </w:t>
      </w:r>
      <w:r w:rsidR="0020412B" w:rsidRPr="00AC31F8">
        <w:rPr>
          <w:lang w:val="en-GB" w:eastAsia="de-DE"/>
        </w:rPr>
        <w:t>and</w:t>
      </w:r>
      <w:r w:rsidRPr="00AC31F8">
        <w:rPr>
          <w:lang w:val="en-GB" w:eastAsia="de-DE"/>
        </w:rPr>
        <w:t xml:space="preserve"> provide</w:t>
      </w:r>
      <w:r w:rsidR="0020412B" w:rsidRPr="00AC31F8">
        <w:rPr>
          <w:lang w:val="en-GB" w:eastAsia="de-DE"/>
        </w:rPr>
        <w:t>s</w:t>
      </w:r>
      <w:r w:rsidRPr="00AC31F8">
        <w:rPr>
          <w:lang w:val="en-GB" w:eastAsia="de-DE"/>
        </w:rPr>
        <w:t xml:space="preserve"> an embedded Apache Tomcat HTTP </w:t>
      </w:r>
      <w:r w:rsidR="004207EC" w:rsidRPr="00AC31F8">
        <w:rPr>
          <w:lang w:val="en-GB" w:eastAsia="de-DE"/>
        </w:rPr>
        <w:t>W</w:t>
      </w:r>
      <w:r w:rsidRPr="00AC31F8">
        <w:rPr>
          <w:lang w:val="en-GB" w:eastAsia="de-DE"/>
        </w:rPr>
        <w:t xml:space="preserve">eb server environment </w:t>
      </w:r>
      <w:r w:rsidR="0064612D" w:rsidRPr="00AC31F8">
        <w:rPr>
          <w:lang w:val="en-GB"/>
        </w:rPr>
        <w:t>(Spring, n.d.)</w:t>
      </w:r>
      <w:r w:rsidRPr="00AC31F8">
        <w:rPr>
          <w:lang w:val="en-GB" w:eastAsia="de-DE"/>
        </w:rPr>
        <w:t xml:space="preserve">. The interface between the database and the business logic layer of JBA </w:t>
      </w:r>
      <w:r w:rsidR="000D33D3" w:rsidRPr="00AC31F8">
        <w:rPr>
          <w:lang w:val="en-GB" w:eastAsia="de-DE"/>
        </w:rPr>
        <w:t>was</w:t>
      </w:r>
      <w:r w:rsidRPr="00AC31F8">
        <w:rPr>
          <w:lang w:val="en-GB" w:eastAsia="de-DE"/>
        </w:rPr>
        <w:t xml:space="preserve"> managed by the Java </w:t>
      </w:r>
      <w:r w:rsidR="004A5353" w:rsidRPr="00AC31F8">
        <w:rPr>
          <w:lang w:val="en-GB" w:eastAsia="de-DE"/>
        </w:rPr>
        <w:t>P</w:t>
      </w:r>
      <w:r w:rsidRPr="00AC31F8">
        <w:rPr>
          <w:lang w:val="en-GB" w:eastAsia="de-DE"/>
        </w:rPr>
        <w:t>ersistance API (JPA) integrated in the Spring boot framework (</w:t>
      </w:r>
      <w:r w:rsidR="00945389" w:rsidRPr="00AC31F8">
        <w:rPr>
          <w:lang w:val="en-GB"/>
        </w:rPr>
        <w:t>Tyson, 2019</w:t>
      </w:r>
      <w:r w:rsidRPr="00AC31F8">
        <w:rPr>
          <w:lang w:val="en-GB"/>
        </w:rPr>
        <w:t xml:space="preserve">; </w:t>
      </w:r>
      <w:r w:rsidR="00945389" w:rsidRPr="00AC31F8">
        <w:rPr>
          <w:lang w:val="en-GB"/>
        </w:rPr>
        <w:t>javaTpoint, n.d.</w:t>
      </w:r>
      <w:r w:rsidRPr="00AC31F8">
        <w:rPr>
          <w:lang w:val="en-GB" w:eastAsia="de-DE"/>
        </w:rPr>
        <w:t>).</w:t>
      </w:r>
      <w:r w:rsidR="006E5701" w:rsidRPr="00AC31F8">
        <w:rPr>
          <w:lang w:val="en-GB" w:eastAsia="de-DE"/>
        </w:rPr>
        <w:t xml:space="preserve"> This allow</w:t>
      </w:r>
      <w:r w:rsidR="000D33D3" w:rsidRPr="00AC31F8">
        <w:rPr>
          <w:lang w:val="en-GB" w:eastAsia="de-DE"/>
        </w:rPr>
        <w:t>ed</w:t>
      </w:r>
      <w:r w:rsidR="006E5701" w:rsidRPr="00AC31F8">
        <w:rPr>
          <w:lang w:val="en-GB" w:eastAsia="de-DE"/>
        </w:rPr>
        <w:t xml:space="preserve"> to fully</w:t>
      </w:r>
      <w:r w:rsidR="006C0B39" w:rsidRPr="00AC31F8">
        <w:rPr>
          <w:lang w:val="en-GB" w:eastAsia="de-DE"/>
        </w:rPr>
        <w:t xml:space="preserve"> implement the JBA Backend based on Spring boot without need of caring about the database</w:t>
      </w:r>
      <w:r w:rsidR="00354512" w:rsidRPr="00AC31F8">
        <w:rPr>
          <w:lang w:val="en-GB" w:eastAsia="de-DE"/>
        </w:rPr>
        <w:t xml:space="preserve"> set-up.</w:t>
      </w:r>
    </w:p>
    <w:p w14:paraId="53F76719" w14:textId="7BC48DF0" w:rsidR="00A75237" w:rsidRPr="00AC31F8" w:rsidRDefault="005653ED" w:rsidP="00A75237">
      <w:pPr>
        <w:rPr>
          <w:lang w:val="en-GB" w:eastAsia="de-DE"/>
        </w:rPr>
      </w:pPr>
      <w:r w:rsidRPr="00AC31F8">
        <w:rPr>
          <w:lang w:val="en-GB" w:eastAsia="de-DE"/>
        </w:rPr>
        <w:t>As a</w:t>
      </w:r>
      <w:r w:rsidR="00354512" w:rsidRPr="00AC31F8">
        <w:rPr>
          <w:lang w:val="en-GB" w:eastAsia="de-DE"/>
        </w:rPr>
        <w:t xml:space="preserve"> </w:t>
      </w:r>
      <w:r w:rsidRPr="00AC31F8">
        <w:rPr>
          <w:lang w:val="en-GB" w:eastAsia="de-DE"/>
        </w:rPr>
        <w:t>database, the</w:t>
      </w:r>
      <w:r w:rsidR="007D5862" w:rsidRPr="00AC31F8">
        <w:rPr>
          <w:lang w:val="en-GB" w:eastAsia="de-DE"/>
        </w:rPr>
        <w:t xml:space="preserve"> relational</w:t>
      </w:r>
      <w:r w:rsidRPr="00AC31F8">
        <w:rPr>
          <w:lang w:val="en-GB" w:eastAsia="de-DE"/>
        </w:rPr>
        <w:t xml:space="preserve"> H2 Java SQL in-memory database was used </w:t>
      </w:r>
      <w:r w:rsidR="0064612D" w:rsidRPr="00AC31F8">
        <w:rPr>
          <w:lang w:val="en-GB"/>
        </w:rPr>
        <w:t>(H2, n.d.)</w:t>
      </w:r>
      <w:r w:rsidR="00CA0873" w:rsidRPr="00AC31F8">
        <w:rPr>
          <w:lang w:val="en-GB" w:eastAsia="de-DE"/>
        </w:rPr>
        <w:t>.</w:t>
      </w:r>
    </w:p>
    <w:p w14:paraId="12B3EED7" w14:textId="6DDCBA95" w:rsidR="003627DC" w:rsidRPr="00AC31F8" w:rsidRDefault="003627DC" w:rsidP="003627DC">
      <w:pPr>
        <w:pStyle w:val="Heading3"/>
        <w:rPr>
          <w:lang w:val="en-GB"/>
        </w:rPr>
      </w:pPr>
      <w:bookmarkStart w:id="223" w:name="_Toc46067066"/>
      <w:bookmarkStart w:id="224" w:name="_Toc46238923"/>
      <w:r w:rsidRPr="00AC31F8">
        <w:rPr>
          <w:lang w:val="en-GB"/>
        </w:rPr>
        <w:t>OQ Test App</w:t>
      </w:r>
      <w:bookmarkEnd w:id="223"/>
      <w:bookmarkEnd w:id="224"/>
    </w:p>
    <w:p w14:paraId="2303D7F3" w14:textId="00581C23" w:rsidR="00822945" w:rsidRPr="00AC31F8" w:rsidRDefault="00EE7577" w:rsidP="006726B6">
      <w:pPr>
        <w:rPr>
          <w:lang w:val="en-GB" w:eastAsia="de-DE"/>
        </w:rPr>
      </w:pPr>
      <w:r w:rsidRPr="00AC31F8">
        <w:rPr>
          <w:lang w:val="en-GB" w:eastAsia="de-DE"/>
        </w:rPr>
        <w:t>The OQ Test App perform</w:t>
      </w:r>
      <w:r w:rsidR="00E05B61" w:rsidRPr="00AC31F8">
        <w:rPr>
          <w:lang w:val="en-GB" w:eastAsia="de-DE"/>
        </w:rPr>
        <w:t>s</w:t>
      </w:r>
      <w:r w:rsidRPr="00AC31F8">
        <w:rPr>
          <w:lang w:val="en-GB" w:eastAsia="de-DE"/>
        </w:rPr>
        <w:t xml:space="preserve"> the OQ of the JBA. </w:t>
      </w:r>
      <w:r w:rsidR="00822945" w:rsidRPr="00AC31F8">
        <w:rPr>
          <w:lang w:val="en-GB" w:eastAsia="de-DE"/>
        </w:rPr>
        <w:t xml:space="preserve">It </w:t>
      </w:r>
      <w:r w:rsidR="00AF2AB4" w:rsidRPr="00AC31F8">
        <w:rPr>
          <w:lang w:val="en-GB" w:eastAsia="de-DE"/>
        </w:rPr>
        <w:t>is</w:t>
      </w:r>
      <w:r w:rsidR="00822945" w:rsidRPr="00AC31F8">
        <w:rPr>
          <w:lang w:val="en-GB" w:eastAsia="de-DE"/>
        </w:rPr>
        <w:t xml:space="preserve"> designed as</w:t>
      </w:r>
      <w:r w:rsidR="00895F8C" w:rsidRPr="00AC31F8">
        <w:rPr>
          <w:lang w:val="en-GB" w:eastAsia="de-DE"/>
        </w:rPr>
        <w:t xml:space="preserve"> an</w:t>
      </w:r>
      <w:r w:rsidR="00822945" w:rsidRPr="00AC31F8">
        <w:rPr>
          <w:lang w:val="en-GB" w:eastAsia="de-DE"/>
        </w:rPr>
        <w:t xml:space="preserve"> on-premise application</w:t>
      </w:r>
      <w:r w:rsidR="008C3CF8" w:rsidRPr="00AC31F8">
        <w:rPr>
          <w:lang w:val="en-GB" w:eastAsia="de-DE"/>
        </w:rPr>
        <w:t xml:space="preserve"> under full control of the regulated company and</w:t>
      </w:r>
      <w:r w:rsidR="00822945" w:rsidRPr="00AC31F8">
        <w:rPr>
          <w:lang w:val="en-GB" w:eastAsia="de-DE"/>
        </w:rPr>
        <w:t xml:space="preserve"> to be run on the JBA test environment</w:t>
      </w:r>
      <w:r w:rsidR="008C3CF8" w:rsidRPr="00AC31F8">
        <w:rPr>
          <w:lang w:val="en-GB" w:eastAsia="de-DE"/>
        </w:rPr>
        <w:t>.</w:t>
      </w:r>
    </w:p>
    <w:p w14:paraId="7EF6C945" w14:textId="1991CF65" w:rsidR="00A84561" w:rsidRPr="00AC31F8" w:rsidRDefault="00EE7577" w:rsidP="006726B6">
      <w:pPr>
        <w:rPr>
          <w:lang w:val="en-GB" w:eastAsia="de-DE"/>
        </w:rPr>
      </w:pPr>
      <w:r w:rsidRPr="00AC31F8">
        <w:rPr>
          <w:lang w:val="en-GB" w:eastAsia="de-DE"/>
        </w:rPr>
        <w:t xml:space="preserve">It is based on the JUnit Jupiter </w:t>
      </w:r>
      <w:r w:rsidR="002629A0" w:rsidRPr="00AC31F8">
        <w:rPr>
          <w:lang w:val="en-GB" w:eastAsia="de-DE"/>
        </w:rPr>
        <w:t>t</w:t>
      </w:r>
      <w:r w:rsidRPr="00AC31F8">
        <w:rPr>
          <w:lang w:val="en-GB" w:eastAsia="de-DE"/>
        </w:rPr>
        <w:t xml:space="preserve">est </w:t>
      </w:r>
      <w:r w:rsidR="002629A0" w:rsidRPr="00AC31F8">
        <w:rPr>
          <w:lang w:val="en-GB" w:eastAsia="de-DE"/>
        </w:rPr>
        <w:t>f</w:t>
      </w:r>
      <w:r w:rsidRPr="00AC31F8">
        <w:rPr>
          <w:lang w:val="en-GB" w:eastAsia="de-DE"/>
        </w:rPr>
        <w:t>ramework</w:t>
      </w:r>
      <w:r w:rsidR="002629A0" w:rsidRPr="00AC31F8">
        <w:rPr>
          <w:lang w:val="en-GB" w:eastAsia="de-DE"/>
        </w:rPr>
        <w:t xml:space="preserve"> with</w:t>
      </w:r>
      <w:r w:rsidRPr="00AC31F8">
        <w:rPr>
          <w:lang w:val="en-GB" w:eastAsia="de-DE"/>
        </w:rPr>
        <w:t xml:space="preserve"> the cucumber test runner to </w:t>
      </w:r>
      <w:r w:rsidR="002629A0" w:rsidRPr="00AC31F8">
        <w:rPr>
          <w:lang w:val="en-GB" w:eastAsia="de-DE"/>
        </w:rPr>
        <w:t>perform the automated test</w:t>
      </w:r>
      <w:r w:rsidR="0099506B" w:rsidRPr="00AC31F8">
        <w:rPr>
          <w:lang w:val="en-GB" w:eastAsia="de-DE"/>
        </w:rPr>
        <w:t>s</w:t>
      </w:r>
      <w:r w:rsidR="002629A0" w:rsidRPr="00AC31F8">
        <w:rPr>
          <w:lang w:val="en-GB" w:eastAsia="de-DE"/>
        </w:rPr>
        <w:t xml:space="preserve">. The architectural design </w:t>
      </w:r>
      <w:r w:rsidR="007277BD" w:rsidRPr="00AC31F8">
        <w:rPr>
          <w:lang w:val="en-GB" w:eastAsia="de-DE"/>
        </w:rPr>
        <w:t>visualised</w:t>
      </w:r>
      <w:r w:rsidR="005978DE" w:rsidRPr="00AC31F8">
        <w:rPr>
          <w:lang w:val="en-GB" w:eastAsia="de-DE"/>
        </w:rPr>
        <w:t xml:space="preserve"> </w:t>
      </w:r>
      <w:r w:rsidR="007277BD" w:rsidRPr="00AC31F8">
        <w:rPr>
          <w:lang w:val="en-GB" w:eastAsia="de-DE"/>
        </w:rPr>
        <w:t>using the</w:t>
      </w:r>
      <w:r w:rsidR="005978DE" w:rsidRPr="00AC31F8">
        <w:rPr>
          <w:lang w:val="en-GB" w:eastAsia="de-DE"/>
        </w:rPr>
        <w:t xml:space="preserve"> C4 model </w:t>
      </w:r>
      <w:r w:rsidR="00321971" w:rsidRPr="00AC31F8">
        <w:rPr>
          <w:lang w:val="en-GB"/>
        </w:rPr>
        <w:t>(Brown, n.d.)</w:t>
      </w:r>
      <w:r w:rsidR="00883D51" w:rsidRPr="00AC31F8">
        <w:rPr>
          <w:lang w:val="en-GB" w:eastAsia="de-DE"/>
        </w:rPr>
        <w:t xml:space="preserve"> is </w:t>
      </w:r>
      <w:r w:rsidR="00014EE9" w:rsidRPr="00AC31F8">
        <w:rPr>
          <w:lang w:val="en-GB" w:eastAsia="de-DE"/>
        </w:rPr>
        <w:t>de</w:t>
      </w:r>
      <w:r w:rsidR="007357F2" w:rsidRPr="00AC31F8">
        <w:rPr>
          <w:lang w:val="en-GB" w:eastAsia="de-DE"/>
        </w:rPr>
        <w:t>s</w:t>
      </w:r>
      <w:r w:rsidR="00014EE9" w:rsidRPr="00AC31F8">
        <w:rPr>
          <w:lang w:val="en-GB" w:eastAsia="de-DE"/>
        </w:rPr>
        <w:t xml:space="preserve">cribed in more detail </w:t>
      </w:r>
      <w:r w:rsidR="00883D51" w:rsidRPr="00AC31F8">
        <w:rPr>
          <w:lang w:val="en-GB" w:eastAsia="de-DE"/>
        </w:rPr>
        <w:t>in the two following chapters.</w:t>
      </w:r>
    </w:p>
    <w:p w14:paraId="09CE0F8A" w14:textId="428996B3" w:rsidR="0020695C" w:rsidRPr="00AC31F8" w:rsidRDefault="0020695C" w:rsidP="006726B6">
      <w:pPr>
        <w:rPr>
          <w:lang w:val="en-GB" w:eastAsia="de-DE"/>
        </w:rPr>
      </w:pPr>
      <w:r w:rsidRPr="00AC31F8">
        <w:rPr>
          <w:lang w:val="en-GB" w:eastAsia="de-DE"/>
        </w:rPr>
        <w:t xml:space="preserve">The version control of the different OQ Test App components is guaranteed by a POM file (see </w:t>
      </w:r>
      <w:r w:rsidRPr="00AC31F8">
        <w:rPr>
          <w:highlight w:val="yellow"/>
          <w:lang w:val="en-GB" w:eastAsia="de-DE"/>
        </w:rPr>
        <w:t xml:space="preserve"> </w:t>
      </w:r>
      <w:r w:rsidR="007B5C8A" w:rsidRPr="00AC31F8">
        <w:rPr>
          <w:lang w:val="en-GB" w:eastAsia="de-DE"/>
        </w:rPr>
        <w:t>Appendix III</w:t>
      </w:r>
      <w:r w:rsidRPr="00AC31F8">
        <w:rPr>
          <w:lang w:val="en-GB" w:eastAsia="de-DE"/>
        </w:rPr>
        <w:t>)</w:t>
      </w:r>
      <w:r w:rsidR="007B5C8A" w:rsidRPr="00AC31F8">
        <w:rPr>
          <w:lang w:val="en-GB" w:eastAsia="de-DE"/>
        </w:rPr>
        <w:t>.</w:t>
      </w:r>
    </w:p>
    <w:p w14:paraId="1CE6E066" w14:textId="603B5B2E" w:rsidR="0020695C" w:rsidRPr="00AC31F8" w:rsidRDefault="0020695C" w:rsidP="006726B6">
      <w:pPr>
        <w:rPr>
          <w:lang w:val="en-GB" w:eastAsia="de-DE"/>
        </w:rPr>
      </w:pPr>
    </w:p>
    <w:p w14:paraId="6025E168" w14:textId="30B66D17" w:rsidR="0020695C" w:rsidRPr="00AC31F8" w:rsidRDefault="0020695C" w:rsidP="006726B6">
      <w:pPr>
        <w:rPr>
          <w:lang w:val="en-GB" w:eastAsia="de-DE"/>
        </w:rPr>
      </w:pPr>
    </w:p>
    <w:p w14:paraId="6183CA98" w14:textId="2B01F89B" w:rsidR="0020695C" w:rsidRPr="00AC31F8" w:rsidRDefault="0020695C" w:rsidP="006726B6">
      <w:pPr>
        <w:rPr>
          <w:lang w:val="en-GB" w:eastAsia="de-DE"/>
        </w:rPr>
      </w:pPr>
    </w:p>
    <w:p w14:paraId="05AB0976" w14:textId="614FBA76" w:rsidR="0020695C" w:rsidRPr="00AC31F8" w:rsidRDefault="0020695C" w:rsidP="006726B6">
      <w:pPr>
        <w:rPr>
          <w:lang w:val="en-GB" w:eastAsia="de-DE"/>
        </w:rPr>
      </w:pPr>
    </w:p>
    <w:p w14:paraId="4AB11FE0" w14:textId="0B40C721" w:rsidR="0020695C" w:rsidRPr="00AC31F8" w:rsidRDefault="0020695C" w:rsidP="006726B6">
      <w:pPr>
        <w:rPr>
          <w:lang w:val="en-GB" w:eastAsia="de-DE"/>
        </w:rPr>
      </w:pPr>
    </w:p>
    <w:p w14:paraId="4F23FBED" w14:textId="346ED4F3" w:rsidR="0020695C" w:rsidRPr="00AC31F8" w:rsidRDefault="0020695C" w:rsidP="006726B6">
      <w:pPr>
        <w:rPr>
          <w:lang w:val="en-GB" w:eastAsia="de-DE"/>
        </w:rPr>
      </w:pPr>
    </w:p>
    <w:p w14:paraId="1AEC384F" w14:textId="15F5F98E" w:rsidR="0020695C" w:rsidRPr="00AC31F8" w:rsidRDefault="0020695C" w:rsidP="006726B6">
      <w:pPr>
        <w:rPr>
          <w:lang w:val="en-GB" w:eastAsia="de-DE"/>
        </w:rPr>
      </w:pPr>
    </w:p>
    <w:p w14:paraId="18737E27" w14:textId="0935D209" w:rsidR="0020695C" w:rsidRPr="00AC31F8" w:rsidRDefault="0020695C" w:rsidP="006726B6">
      <w:pPr>
        <w:rPr>
          <w:lang w:val="en-GB" w:eastAsia="de-DE"/>
        </w:rPr>
      </w:pPr>
    </w:p>
    <w:p w14:paraId="5B875442" w14:textId="77777777" w:rsidR="0020695C" w:rsidRPr="00AC31F8" w:rsidRDefault="0020695C" w:rsidP="006726B6">
      <w:pPr>
        <w:rPr>
          <w:lang w:val="en-GB" w:eastAsia="de-DE"/>
        </w:rPr>
      </w:pPr>
    </w:p>
    <w:p w14:paraId="558A1CC5" w14:textId="757BC19B" w:rsidR="00A7351C" w:rsidRPr="00AC31F8" w:rsidRDefault="001F284D" w:rsidP="004D0440">
      <w:pPr>
        <w:pStyle w:val="Heading4"/>
        <w:rPr>
          <w:lang w:val="en-GB"/>
        </w:rPr>
      </w:pPr>
      <w:bookmarkStart w:id="225" w:name="_Toc46067067"/>
      <w:bookmarkStart w:id="226" w:name="_Toc46238924"/>
      <w:r w:rsidRPr="00AC31F8">
        <w:rPr>
          <w:lang w:val="en-GB"/>
        </w:rPr>
        <w:lastRenderedPageBreak/>
        <w:t>OQ Test App Container</w:t>
      </w:r>
      <w:bookmarkEnd w:id="225"/>
      <w:bookmarkEnd w:id="226"/>
    </w:p>
    <w:p w14:paraId="502B4C00" w14:textId="45D5F2C4" w:rsidR="002E5082" w:rsidRPr="00AC31F8" w:rsidRDefault="00A84561" w:rsidP="006726B6">
      <w:pPr>
        <w:rPr>
          <w:lang w:val="en-GB" w:eastAsia="de-DE"/>
        </w:rPr>
      </w:pPr>
      <w:r w:rsidRPr="00AC31F8">
        <w:rPr>
          <w:lang w:val="en-GB" w:eastAsia="de-DE"/>
        </w:rPr>
        <w:t xml:space="preserve">When the tester runs the OQ Test App, the JBA will be tested in an automated way by making use of the </w:t>
      </w:r>
      <w:r w:rsidR="00161F2A" w:rsidRPr="00AC31F8">
        <w:rPr>
          <w:lang w:val="en-GB" w:eastAsia="de-DE"/>
        </w:rPr>
        <w:t>Chrome</w:t>
      </w:r>
      <w:r w:rsidR="00125209" w:rsidRPr="00AC31F8">
        <w:rPr>
          <w:lang w:val="en-GB" w:eastAsia="de-DE"/>
        </w:rPr>
        <w:t xml:space="preserve"> </w:t>
      </w:r>
      <w:r w:rsidR="00161F2A" w:rsidRPr="00AC31F8">
        <w:rPr>
          <w:lang w:val="en-GB" w:eastAsia="de-DE"/>
        </w:rPr>
        <w:t>Driver</w:t>
      </w:r>
      <w:r w:rsidR="00906998" w:rsidRPr="00AC31F8">
        <w:rPr>
          <w:lang w:val="en-GB" w:eastAsia="de-DE"/>
        </w:rPr>
        <w:t>, which</w:t>
      </w:r>
      <w:r w:rsidR="00161F2A" w:rsidRPr="00AC31F8">
        <w:rPr>
          <w:lang w:val="en-GB" w:eastAsia="de-DE"/>
        </w:rPr>
        <w:t xml:space="preserve"> therefore</w:t>
      </w:r>
      <w:r w:rsidR="00906998" w:rsidRPr="00AC31F8">
        <w:rPr>
          <w:lang w:val="en-GB" w:eastAsia="de-DE"/>
        </w:rPr>
        <w:t xml:space="preserve"> needs to be installe</w:t>
      </w:r>
      <w:r w:rsidR="00161F2A" w:rsidRPr="00AC31F8">
        <w:rPr>
          <w:lang w:val="en-GB" w:eastAsia="de-DE"/>
        </w:rPr>
        <w:t>d.</w:t>
      </w:r>
    </w:p>
    <w:p w14:paraId="1CE95B5B" w14:textId="5CF0BC60" w:rsidR="00591305" w:rsidRPr="00AC31F8" w:rsidRDefault="00F94E68" w:rsidP="00591305">
      <w:pPr>
        <w:keepNext/>
        <w:rPr>
          <w:lang w:val="en-GB"/>
        </w:rPr>
      </w:pPr>
      <w:r w:rsidRPr="00AC31F8">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64AB8DA" w:rsidR="00591305" w:rsidRPr="00AC31F8" w:rsidRDefault="00591305" w:rsidP="00591305">
      <w:pPr>
        <w:pStyle w:val="Caption"/>
        <w:rPr>
          <w:lang w:val="en-GB"/>
        </w:rPr>
      </w:pPr>
      <w:bookmarkStart w:id="227" w:name="_Toc46067148"/>
      <w:bookmarkStart w:id="228" w:name="_Toc4623753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28</w:t>
      </w:r>
      <w:r w:rsidRPr="00AC31F8">
        <w:rPr>
          <w:lang w:val="en-GB"/>
        </w:rPr>
        <w:fldChar w:fldCharType="end"/>
      </w:r>
      <w:r w:rsidRPr="00AC31F8">
        <w:rPr>
          <w:lang w:val="en-GB"/>
        </w:rPr>
        <w:t>: Container Diagram of the OQ Test App</w:t>
      </w:r>
      <w:bookmarkEnd w:id="227"/>
      <w:bookmarkEnd w:id="228"/>
    </w:p>
    <w:p w14:paraId="0F687A77" w14:textId="7628C2A7" w:rsidR="002E5082" w:rsidRDefault="00906998" w:rsidP="006726B6">
      <w:pPr>
        <w:rPr>
          <w:lang w:val="en-GB" w:eastAsia="de-DE"/>
        </w:rPr>
      </w:pPr>
      <w:r w:rsidRPr="00AC31F8">
        <w:rPr>
          <w:lang w:val="en-GB" w:eastAsia="de-DE"/>
        </w:rPr>
        <w:t xml:space="preserve">In order to make it work, the web driver corresponding to the respective </w:t>
      </w:r>
      <w:r w:rsidR="00B038A8" w:rsidRPr="00AC31F8">
        <w:rPr>
          <w:lang w:val="en-GB" w:eastAsia="de-DE"/>
        </w:rPr>
        <w:t>C</w:t>
      </w:r>
      <w:r w:rsidRPr="00AC31F8">
        <w:rPr>
          <w:lang w:val="en-GB" w:eastAsia="de-DE"/>
        </w:rPr>
        <w:t>hrome version need</w:t>
      </w:r>
      <w:r w:rsidR="003C407F" w:rsidRPr="00AC31F8">
        <w:rPr>
          <w:lang w:val="en-GB" w:eastAsia="de-DE"/>
        </w:rPr>
        <w:t>ed</w:t>
      </w:r>
      <w:r w:rsidRPr="00AC31F8">
        <w:rPr>
          <w:lang w:val="en-GB" w:eastAsia="de-DE"/>
        </w:rPr>
        <w:t xml:space="preserve"> to be installed</w:t>
      </w:r>
      <w:r w:rsidR="00F94E68" w:rsidRPr="00AC31F8">
        <w:rPr>
          <w:lang w:val="en-GB" w:eastAsia="de-DE"/>
        </w:rPr>
        <w:t xml:space="preserve"> on</w:t>
      </w:r>
      <w:r w:rsidR="003C407F" w:rsidRPr="00AC31F8">
        <w:rPr>
          <w:lang w:val="en-GB" w:eastAsia="de-DE"/>
        </w:rPr>
        <w:t>-</w:t>
      </w:r>
      <w:r w:rsidR="00F94E68" w:rsidRPr="00AC31F8">
        <w:rPr>
          <w:lang w:val="en-GB" w:eastAsia="de-DE"/>
        </w:rPr>
        <w:t xml:space="preserve">premise </w:t>
      </w:r>
      <w:r w:rsidRPr="00AC31F8">
        <w:rPr>
          <w:lang w:val="en-GB" w:eastAsia="de-DE"/>
        </w:rPr>
        <w:t xml:space="preserve">and referenced to in the OQ Test App. For the prototype </w:t>
      </w:r>
      <w:r w:rsidR="00812A4F" w:rsidRPr="00AC31F8">
        <w:rPr>
          <w:lang w:val="en-GB" w:eastAsia="de-DE"/>
        </w:rPr>
        <w:t>C</w:t>
      </w:r>
      <w:r w:rsidRPr="00AC31F8">
        <w:rPr>
          <w:lang w:val="en-GB" w:eastAsia="de-DE"/>
        </w:rPr>
        <w:t xml:space="preserve">hrome version 83 and </w:t>
      </w:r>
      <w:r w:rsidR="00812A4F" w:rsidRPr="00AC31F8">
        <w:rPr>
          <w:lang w:val="en-GB" w:eastAsia="de-DE"/>
        </w:rPr>
        <w:t>C</w:t>
      </w:r>
      <w:r w:rsidRPr="00AC31F8">
        <w:rPr>
          <w:lang w:val="en-GB" w:eastAsia="de-DE"/>
        </w:rPr>
        <w:t>hrome</w:t>
      </w:r>
      <w:r w:rsidR="00A7504E" w:rsidRPr="00AC31F8">
        <w:rPr>
          <w:lang w:val="en-GB" w:eastAsia="de-DE"/>
        </w:rPr>
        <w:t xml:space="preserve"> </w:t>
      </w:r>
      <w:r w:rsidR="00812A4F" w:rsidRPr="00AC31F8">
        <w:rPr>
          <w:lang w:val="en-GB" w:eastAsia="de-DE"/>
        </w:rPr>
        <w:t>D</w:t>
      </w:r>
      <w:r w:rsidRPr="00AC31F8">
        <w:rPr>
          <w:lang w:val="en-GB" w:eastAsia="de-DE"/>
        </w:rPr>
        <w:t xml:space="preserve">river version 83.0 were used </w:t>
      </w:r>
      <w:r w:rsidR="008D6561" w:rsidRPr="00AC31F8">
        <w:rPr>
          <w:lang w:val="en-GB"/>
        </w:rPr>
        <w:t>(Chromium, n.d.; ChromeDriver Users, 2015)</w:t>
      </w:r>
      <w:r w:rsidR="008D6561" w:rsidRPr="00AC31F8">
        <w:rPr>
          <w:lang w:val="en-GB" w:eastAsia="de-DE"/>
        </w:rPr>
        <w:t>.</w:t>
      </w:r>
    </w:p>
    <w:p w14:paraId="14C06D6E" w14:textId="3532DCAB" w:rsidR="000E003B" w:rsidRDefault="000E003B" w:rsidP="006726B6">
      <w:pPr>
        <w:rPr>
          <w:lang w:val="en-GB" w:eastAsia="de-DE"/>
        </w:rPr>
      </w:pPr>
    </w:p>
    <w:p w14:paraId="7B485F70" w14:textId="411507A3" w:rsidR="000E003B" w:rsidRDefault="000E003B" w:rsidP="006726B6">
      <w:pPr>
        <w:rPr>
          <w:lang w:val="en-GB" w:eastAsia="de-DE"/>
        </w:rPr>
      </w:pPr>
    </w:p>
    <w:p w14:paraId="5ED2BF78" w14:textId="7C029396" w:rsidR="000E003B" w:rsidRDefault="000E003B" w:rsidP="006726B6">
      <w:pPr>
        <w:rPr>
          <w:lang w:val="en-GB" w:eastAsia="de-DE"/>
        </w:rPr>
      </w:pPr>
    </w:p>
    <w:p w14:paraId="09E4CA9F" w14:textId="2C249F84" w:rsidR="000E003B" w:rsidRDefault="000E003B" w:rsidP="006726B6">
      <w:pPr>
        <w:rPr>
          <w:lang w:val="en-GB" w:eastAsia="de-DE"/>
        </w:rPr>
      </w:pPr>
    </w:p>
    <w:p w14:paraId="14086193" w14:textId="529552D8" w:rsidR="000E003B" w:rsidRDefault="000E003B" w:rsidP="006726B6">
      <w:pPr>
        <w:rPr>
          <w:lang w:val="en-GB" w:eastAsia="de-DE"/>
        </w:rPr>
      </w:pPr>
    </w:p>
    <w:p w14:paraId="45981890" w14:textId="77777777" w:rsidR="000E003B" w:rsidRPr="00AC31F8" w:rsidRDefault="000E003B" w:rsidP="006726B6">
      <w:pPr>
        <w:rPr>
          <w:lang w:val="en-GB" w:eastAsia="de-DE"/>
        </w:rPr>
      </w:pPr>
    </w:p>
    <w:p w14:paraId="3D10945E" w14:textId="5D031073" w:rsidR="002E5082" w:rsidRPr="00AC31F8" w:rsidRDefault="001F284D" w:rsidP="004D0440">
      <w:pPr>
        <w:pStyle w:val="Heading4"/>
        <w:rPr>
          <w:lang w:val="en-GB"/>
        </w:rPr>
      </w:pPr>
      <w:bookmarkStart w:id="229" w:name="_Ref46054618"/>
      <w:bookmarkStart w:id="230" w:name="_Toc46067068"/>
      <w:bookmarkStart w:id="231" w:name="_Toc46238925"/>
      <w:r w:rsidRPr="00AC31F8">
        <w:rPr>
          <w:lang w:val="en-GB"/>
        </w:rPr>
        <w:lastRenderedPageBreak/>
        <w:t xml:space="preserve">OQ Test App </w:t>
      </w:r>
      <w:r w:rsidR="002E5082" w:rsidRPr="00AC31F8">
        <w:rPr>
          <w:lang w:val="en-GB"/>
        </w:rPr>
        <w:t>Component</w:t>
      </w:r>
      <w:r w:rsidRPr="00AC31F8">
        <w:rPr>
          <w:lang w:val="en-GB"/>
        </w:rPr>
        <w:t>s</w:t>
      </w:r>
      <w:bookmarkEnd w:id="229"/>
      <w:bookmarkEnd w:id="230"/>
      <w:bookmarkEnd w:id="231"/>
    </w:p>
    <w:p w14:paraId="4AB663EC" w14:textId="62990B83" w:rsidR="00A7351C" w:rsidRDefault="00A04D2C" w:rsidP="006726B6">
      <w:pPr>
        <w:rPr>
          <w:lang w:val="en-GB" w:eastAsia="de-DE"/>
        </w:rPr>
      </w:pPr>
      <w:r w:rsidRPr="00AC31F8">
        <w:rPr>
          <w:lang w:val="en-GB" w:eastAsia="de-DE"/>
        </w:rPr>
        <w:t>On a more detailed level, t</w:t>
      </w:r>
      <w:r w:rsidR="002E5F2B" w:rsidRPr="00AC31F8">
        <w:rPr>
          <w:lang w:val="en-GB" w:eastAsia="de-DE"/>
        </w:rPr>
        <w:t>he components</w:t>
      </w:r>
      <w:r w:rsidR="00C025D5" w:rsidRPr="00AC31F8">
        <w:rPr>
          <w:lang w:val="en-GB" w:eastAsia="de-DE"/>
        </w:rPr>
        <w:t xml:space="preserve"> of the OQ Test App Container</w:t>
      </w:r>
      <w:r w:rsidR="002E5F2B" w:rsidRPr="00AC31F8">
        <w:rPr>
          <w:lang w:val="en-GB" w:eastAsia="de-DE"/>
        </w:rPr>
        <w:t xml:space="preserve"> are shown and described in following figure</w:t>
      </w:r>
      <w:r w:rsidR="00046D8E" w:rsidRPr="00AC31F8">
        <w:rPr>
          <w:lang w:val="en-GB" w:eastAsia="de-DE"/>
        </w:rPr>
        <w:t xml:space="preserve"> </w:t>
      </w:r>
      <w:r w:rsidR="00046D8E" w:rsidRPr="00AC31F8">
        <w:rPr>
          <w:lang w:val="en-GB"/>
        </w:rPr>
        <w:t>(Anish, 2018</w:t>
      </w:r>
      <w:r w:rsidR="008D6561" w:rsidRPr="00AC31F8">
        <w:rPr>
          <w:lang w:val="en-GB"/>
        </w:rPr>
        <w:t>; Tutorialspoint, n.d.-a, -b, -c; Coveros, 2014; Hosbach, 2020)</w:t>
      </w:r>
      <w:r w:rsidR="002E5F2B" w:rsidRPr="00AC31F8">
        <w:rPr>
          <w:lang w:val="en-GB" w:eastAsia="de-DE"/>
        </w:rPr>
        <w:t>:</w:t>
      </w:r>
    </w:p>
    <w:p w14:paraId="245B9687" w14:textId="77777777" w:rsidR="000E003B" w:rsidRPr="00AC31F8" w:rsidRDefault="000E003B" w:rsidP="006726B6">
      <w:pPr>
        <w:rPr>
          <w:lang w:val="en-GB" w:eastAsia="de-DE"/>
        </w:rPr>
      </w:pPr>
    </w:p>
    <w:p w14:paraId="4FB56BE0" w14:textId="77777777" w:rsidR="00577A54" w:rsidRPr="00AC31F8" w:rsidRDefault="00902214" w:rsidP="00577A54">
      <w:pPr>
        <w:keepNext/>
        <w:rPr>
          <w:lang w:val="en-GB"/>
        </w:rPr>
      </w:pPr>
      <w:r w:rsidRPr="00AC31F8">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9100BC9" w:rsidR="00E3582D" w:rsidRDefault="00577A54" w:rsidP="008D6561">
      <w:pPr>
        <w:pStyle w:val="Caption"/>
        <w:rPr>
          <w:lang w:val="en-GB"/>
        </w:rPr>
      </w:pPr>
      <w:bookmarkStart w:id="232" w:name="_Toc46067149"/>
      <w:bookmarkStart w:id="233" w:name="_Toc4623753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29</w:t>
      </w:r>
      <w:r w:rsidRPr="00AC31F8">
        <w:rPr>
          <w:lang w:val="en-GB"/>
        </w:rPr>
        <w:fldChar w:fldCharType="end"/>
      </w:r>
      <w:r w:rsidRPr="00AC31F8">
        <w:rPr>
          <w:lang w:val="en-GB"/>
        </w:rPr>
        <w:t>: Component Diagram of the OQ Test App</w:t>
      </w:r>
      <w:bookmarkEnd w:id="232"/>
      <w:bookmarkEnd w:id="233"/>
    </w:p>
    <w:p w14:paraId="27A0FFF4" w14:textId="6687F6A0" w:rsidR="000E003B" w:rsidRDefault="000E003B" w:rsidP="000E003B">
      <w:pPr>
        <w:rPr>
          <w:lang w:val="en-GB" w:eastAsia="de-DE"/>
        </w:rPr>
      </w:pPr>
    </w:p>
    <w:p w14:paraId="090D40CE" w14:textId="77777777" w:rsidR="000E003B" w:rsidRPr="000E003B" w:rsidRDefault="000E003B" w:rsidP="000E003B">
      <w:pPr>
        <w:rPr>
          <w:lang w:val="en-GB" w:eastAsia="de-DE"/>
        </w:rPr>
      </w:pPr>
    </w:p>
    <w:p w14:paraId="462DC1DD" w14:textId="34B78C31" w:rsidR="00E3582D" w:rsidRPr="00AC31F8" w:rsidRDefault="009660E6" w:rsidP="00C12BE4">
      <w:pPr>
        <w:pStyle w:val="Heading3"/>
        <w:rPr>
          <w:rStyle w:val="Emphasis"/>
          <w:lang w:val="en-GB"/>
        </w:rPr>
      </w:pPr>
      <w:bookmarkStart w:id="234" w:name="_Toc46067069"/>
      <w:bookmarkStart w:id="235" w:name="_Toc46238926"/>
      <w:r w:rsidRPr="00AC31F8">
        <w:rPr>
          <w:rStyle w:val="Emphasis"/>
          <w:lang w:val="en-GB"/>
        </w:rPr>
        <w:lastRenderedPageBreak/>
        <w:t>Scenarioo</w:t>
      </w:r>
      <w:bookmarkEnd w:id="234"/>
      <w:bookmarkEnd w:id="235"/>
    </w:p>
    <w:p w14:paraId="42381E17" w14:textId="3A7EE382" w:rsidR="004C2500" w:rsidRPr="00AC31F8" w:rsidRDefault="00E7230C" w:rsidP="006726B6">
      <w:pPr>
        <w:rPr>
          <w:lang w:val="en-GB"/>
        </w:rPr>
      </w:pPr>
      <w:r w:rsidRPr="00AC31F8">
        <w:rPr>
          <w:lang w:val="en-GB" w:eastAsia="de-DE"/>
        </w:rPr>
        <w:t>Scenarioo</w:t>
      </w:r>
      <w:r w:rsidR="00D00D89" w:rsidRPr="00AC31F8">
        <w:rPr>
          <w:lang w:val="en-GB" w:eastAsia="de-DE"/>
        </w:rPr>
        <w:t xml:space="preserve"> </w:t>
      </w:r>
      <w:r w:rsidR="00956AC5" w:rsidRPr="00AC31F8">
        <w:rPr>
          <w:lang w:val="en-GB" w:eastAsia="de-DE"/>
        </w:rPr>
        <w:t>is used</w:t>
      </w:r>
      <w:r w:rsidR="00D00D89" w:rsidRPr="00AC31F8">
        <w:rPr>
          <w:lang w:val="en-GB" w:eastAsia="de-DE"/>
        </w:rPr>
        <w:t xml:space="preserve"> as an on-premise application</w:t>
      </w:r>
      <w:r w:rsidR="00257C6E" w:rsidRPr="00AC31F8">
        <w:rPr>
          <w:lang w:val="en-GB" w:eastAsia="de-DE"/>
        </w:rPr>
        <w:t xml:space="preserve">. It is to be </w:t>
      </w:r>
      <w:r w:rsidR="002F68D4" w:rsidRPr="00AC31F8">
        <w:rPr>
          <w:lang w:val="en-GB" w:eastAsia="de-DE"/>
        </w:rPr>
        <w:t>deployed</w:t>
      </w:r>
      <w:r w:rsidR="00257C6E" w:rsidRPr="00AC31F8">
        <w:rPr>
          <w:lang w:val="en-GB" w:eastAsia="de-DE"/>
        </w:rPr>
        <w:t xml:space="preserve"> together with the OQ Test App on the JBA test environment</w:t>
      </w:r>
      <w:r w:rsidR="00D00D89" w:rsidRPr="00AC31F8">
        <w:rPr>
          <w:lang w:val="en-GB" w:eastAsia="de-DE"/>
        </w:rPr>
        <w:t>. The</w:t>
      </w:r>
      <w:r w:rsidR="00C46079" w:rsidRPr="00AC31F8">
        <w:rPr>
          <w:lang w:val="en-GB" w:eastAsia="de-DE"/>
        </w:rPr>
        <w:t xml:space="preserve"> version 5.0.2</w:t>
      </w:r>
      <w:r w:rsidR="00E655BA" w:rsidRPr="00AC31F8">
        <w:rPr>
          <w:lang w:val="en-GB" w:eastAsia="de-DE"/>
        </w:rPr>
        <w:t>.war</w:t>
      </w:r>
      <w:r w:rsidR="005B3701" w:rsidRPr="00AC31F8">
        <w:rPr>
          <w:lang w:val="en-GB" w:eastAsia="de-DE"/>
        </w:rPr>
        <w:t xml:space="preserve"> was</w:t>
      </w:r>
      <w:r w:rsidR="00907423" w:rsidRPr="00AC31F8">
        <w:rPr>
          <w:lang w:val="en-GB" w:eastAsia="de-DE"/>
        </w:rPr>
        <w:t xml:space="preserve"> basically</w:t>
      </w:r>
      <w:r w:rsidR="005B3701" w:rsidRPr="00AC31F8">
        <w:rPr>
          <w:lang w:val="en-GB" w:eastAsia="de-DE"/>
        </w:rPr>
        <w:t xml:space="preserve"> used out</w:t>
      </w:r>
      <w:r w:rsidR="00C46079" w:rsidRPr="00AC31F8">
        <w:rPr>
          <w:lang w:val="en-GB" w:eastAsia="de-DE"/>
        </w:rPr>
        <w:t xml:space="preserve"> of the box</w:t>
      </w:r>
      <w:r w:rsidR="006A71B8" w:rsidRPr="00AC31F8">
        <w:rPr>
          <w:lang w:val="en-GB" w:eastAsia="de-DE"/>
        </w:rPr>
        <w:t>.</w:t>
      </w:r>
      <w:r w:rsidR="00C46079" w:rsidRPr="00AC31F8">
        <w:rPr>
          <w:lang w:val="en-GB" w:eastAsia="de-DE"/>
        </w:rPr>
        <w:t xml:space="preserve"> </w:t>
      </w:r>
      <w:r w:rsidR="001C4CBE" w:rsidRPr="00AC31F8">
        <w:rPr>
          <w:lang w:val="en-GB"/>
        </w:rPr>
        <w:t xml:space="preserve">The only configuration </w:t>
      </w:r>
      <w:r w:rsidR="00B81844" w:rsidRPr="00AC31F8">
        <w:rPr>
          <w:lang w:val="en-GB"/>
        </w:rPr>
        <w:t>performed</w:t>
      </w:r>
      <w:r w:rsidR="00EE1E5E" w:rsidRPr="00AC31F8">
        <w:rPr>
          <w:lang w:val="en-GB"/>
        </w:rPr>
        <w:t>, was the indication of the path to the test</w:t>
      </w:r>
      <w:r w:rsidR="00B81844" w:rsidRPr="00AC31F8">
        <w:rPr>
          <w:lang w:val="en-GB"/>
        </w:rPr>
        <w:t xml:space="preserve"> </w:t>
      </w:r>
      <w:r w:rsidR="00EE1E5E" w:rsidRPr="00AC31F8">
        <w:rPr>
          <w:lang w:val="en-GB"/>
        </w:rPr>
        <w:t>results</w:t>
      </w:r>
      <w:r w:rsidR="00815A6C" w:rsidRPr="00AC31F8">
        <w:rPr>
          <w:lang w:val="en-GB"/>
        </w:rPr>
        <w:t xml:space="preserve"> in the application.properties file</w:t>
      </w:r>
      <w:r w:rsidR="008A69FF" w:rsidRPr="00AC31F8">
        <w:rPr>
          <w:lang w:val="en-GB"/>
        </w:rPr>
        <w:t xml:space="preserve"> of Scenarioo:</w:t>
      </w:r>
    </w:p>
    <w:p w14:paraId="50FDE014" w14:textId="77777777" w:rsidR="00AF184A" w:rsidRPr="00AC31F8" w:rsidRDefault="0074080B" w:rsidP="00AF184A">
      <w:pPr>
        <w:keepNext/>
        <w:rPr>
          <w:lang w:val="en-GB"/>
        </w:rPr>
      </w:pPr>
      <w:r w:rsidRPr="00AC31F8">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555"/>
                    </a:xfrm>
                    <a:prstGeom prst="rect">
                      <a:avLst/>
                    </a:prstGeom>
                  </pic:spPr>
                </pic:pic>
              </a:graphicData>
            </a:graphic>
          </wp:inline>
        </w:drawing>
      </w:r>
    </w:p>
    <w:p w14:paraId="7BF80683" w14:textId="01DCB3F0" w:rsidR="00FF3ADD" w:rsidRPr="00AC31F8" w:rsidRDefault="00AF184A" w:rsidP="00B81844">
      <w:pPr>
        <w:pStyle w:val="Caption"/>
        <w:rPr>
          <w:lang w:val="en-GB"/>
        </w:rPr>
      </w:pPr>
      <w:bookmarkStart w:id="236" w:name="_Toc46067150"/>
      <w:bookmarkStart w:id="237" w:name="_Toc4623753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A25A4">
        <w:rPr>
          <w:noProof/>
          <w:lang w:val="en-GB"/>
        </w:rPr>
        <w:t>30</w:t>
      </w:r>
      <w:r w:rsidRPr="00AC31F8">
        <w:rPr>
          <w:lang w:val="en-GB"/>
        </w:rPr>
        <w:fldChar w:fldCharType="end"/>
      </w:r>
      <w:r w:rsidRPr="00AC31F8">
        <w:rPr>
          <w:lang w:val="en-GB"/>
        </w:rPr>
        <w:t>: The only Scenarioo configuration</w:t>
      </w:r>
      <w:bookmarkEnd w:id="236"/>
      <w:bookmarkEnd w:id="237"/>
    </w:p>
    <w:p w14:paraId="7A30D14B" w14:textId="144748DE" w:rsidR="00FF3ADD" w:rsidRPr="00AC31F8" w:rsidRDefault="00B81844" w:rsidP="006726B6">
      <w:pPr>
        <w:rPr>
          <w:lang w:val="en-GB"/>
        </w:rPr>
      </w:pPr>
      <w:r w:rsidRPr="00AC31F8">
        <w:rPr>
          <w:lang w:val="en-GB" w:eastAsia="de-DE"/>
        </w:rPr>
        <w:t>M</w:t>
      </w:r>
      <w:r w:rsidR="005726C2" w:rsidRPr="00AC31F8">
        <w:rPr>
          <w:lang w:val="en-GB" w:eastAsia="de-DE"/>
        </w:rPr>
        <w:t xml:space="preserve">ore information about this software can be found </w:t>
      </w:r>
      <w:r w:rsidR="00C2289B" w:rsidRPr="00AC31F8">
        <w:rPr>
          <w:lang w:val="en-GB" w:eastAsia="de-DE"/>
        </w:rPr>
        <w:t xml:space="preserve">on the Scenarioo home page </w:t>
      </w:r>
      <w:r w:rsidR="00321971" w:rsidRPr="00AC31F8">
        <w:rPr>
          <w:lang w:val="en-GB"/>
        </w:rPr>
        <w:t>(Scenarioo, n.d.-a)</w:t>
      </w:r>
      <w:r w:rsidR="005726C2" w:rsidRPr="00AC31F8">
        <w:rPr>
          <w:lang w:val="en-GB"/>
        </w:rPr>
        <w:t>.</w:t>
      </w:r>
    </w:p>
    <w:p w14:paraId="0D628404" w14:textId="6E107083" w:rsidR="000D1B54" w:rsidRPr="00AC31F8" w:rsidRDefault="00392F9B" w:rsidP="000D1B54">
      <w:pPr>
        <w:pStyle w:val="Heading2"/>
        <w:rPr>
          <w:lang w:val="en-GB"/>
        </w:rPr>
      </w:pPr>
      <w:bookmarkStart w:id="238" w:name="_Ref45879009"/>
      <w:bookmarkStart w:id="239" w:name="_Ref45968542"/>
      <w:bookmarkStart w:id="240" w:name="_Toc46067070"/>
      <w:bookmarkStart w:id="241" w:name="_Toc46238927"/>
      <w:r w:rsidRPr="00AC31F8">
        <w:rPr>
          <w:lang w:val="en-GB"/>
        </w:rPr>
        <w:t xml:space="preserve">Suitability of the </w:t>
      </w:r>
      <w:r w:rsidR="008945A4" w:rsidRPr="00AC31F8">
        <w:rPr>
          <w:lang w:val="en-GB"/>
        </w:rPr>
        <w:t>S</w:t>
      </w:r>
      <w:r w:rsidRPr="00AC31F8">
        <w:rPr>
          <w:lang w:val="en-GB"/>
        </w:rPr>
        <w:t xml:space="preserve">elected </w:t>
      </w:r>
      <w:r w:rsidR="008945A4" w:rsidRPr="00AC31F8">
        <w:rPr>
          <w:lang w:val="en-GB"/>
        </w:rPr>
        <w:t>A</w:t>
      </w:r>
      <w:r w:rsidRPr="00AC31F8">
        <w:rPr>
          <w:lang w:val="en-GB"/>
        </w:rPr>
        <w:t xml:space="preserve">utomation </w:t>
      </w:r>
      <w:r w:rsidR="008945A4" w:rsidRPr="00AC31F8">
        <w:rPr>
          <w:lang w:val="en-GB"/>
        </w:rPr>
        <w:t>T</w:t>
      </w:r>
      <w:r w:rsidRPr="00AC31F8">
        <w:rPr>
          <w:lang w:val="en-GB"/>
        </w:rPr>
        <w:t>ool</w:t>
      </w:r>
      <w:r w:rsidR="008945A4" w:rsidRPr="00AC31F8">
        <w:rPr>
          <w:lang w:val="en-GB"/>
        </w:rPr>
        <w:t xml:space="preserve"> S</w:t>
      </w:r>
      <w:r w:rsidRPr="00AC31F8">
        <w:rPr>
          <w:lang w:val="en-GB"/>
        </w:rPr>
        <w:t>et</w:t>
      </w:r>
      <w:bookmarkEnd w:id="238"/>
      <w:bookmarkEnd w:id="239"/>
      <w:r w:rsidR="009251AA" w:rsidRPr="00AC31F8">
        <w:rPr>
          <w:lang w:val="en-GB"/>
        </w:rPr>
        <w:t xml:space="preserve"> for GxP Environments</w:t>
      </w:r>
      <w:bookmarkEnd w:id="240"/>
      <w:bookmarkEnd w:id="241"/>
    </w:p>
    <w:p w14:paraId="3D8F65EC" w14:textId="2AF2A972" w:rsidR="004648A1" w:rsidRPr="00AC31F8" w:rsidRDefault="005B0FD1" w:rsidP="005B0FD1">
      <w:pPr>
        <w:rPr>
          <w:lang w:val="en-GB" w:eastAsia="de-DE"/>
        </w:rPr>
      </w:pPr>
      <w:r w:rsidRPr="00AC31F8">
        <w:rPr>
          <w:lang w:val="en-GB" w:eastAsia="de-DE"/>
        </w:rPr>
        <w:t xml:space="preserve">As for any system in the regulated environment of the pharmaceutical industry, the test automation </w:t>
      </w:r>
      <w:r w:rsidR="00D00E0B" w:rsidRPr="00AC31F8">
        <w:rPr>
          <w:lang w:val="en-GB" w:eastAsia="de-DE"/>
        </w:rPr>
        <w:t>system</w:t>
      </w:r>
      <w:r w:rsidRPr="00AC31F8">
        <w:rPr>
          <w:lang w:val="en-GB" w:eastAsia="de-DE"/>
        </w:rPr>
        <w:t xml:space="preserve"> consisting of </w:t>
      </w:r>
      <w:r w:rsidR="00D00E0B" w:rsidRPr="00AC31F8">
        <w:rPr>
          <w:lang w:val="en-GB" w:eastAsia="de-DE"/>
        </w:rPr>
        <w:t>the</w:t>
      </w:r>
      <w:r w:rsidRPr="00AC31F8">
        <w:rPr>
          <w:lang w:val="en-GB" w:eastAsia="de-DE"/>
        </w:rPr>
        <w:t xml:space="preserve"> OQ Test App and Scenarioo </w:t>
      </w:r>
      <w:r w:rsidR="00971620" w:rsidRPr="00AC31F8">
        <w:rPr>
          <w:lang w:val="en-GB" w:eastAsia="de-DE"/>
        </w:rPr>
        <w:t>would need</w:t>
      </w:r>
      <w:r w:rsidRPr="00AC31F8">
        <w:rPr>
          <w:lang w:val="en-GB" w:eastAsia="de-DE"/>
        </w:rPr>
        <w:t xml:space="preserve"> to be validated (compare chapter </w:t>
      </w:r>
      <w:r w:rsidR="00AB35E3" w:rsidRPr="00AC31F8">
        <w:rPr>
          <w:lang w:val="en-GB" w:eastAsia="de-DE"/>
        </w:rPr>
        <w:fldChar w:fldCharType="begin"/>
      </w:r>
      <w:r w:rsidR="00AB35E3" w:rsidRPr="00AC31F8">
        <w:rPr>
          <w:lang w:val="en-GB" w:eastAsia="de-DE"/>
        </w:rPr>
        <w:instrText xml:space="preserve"> REF _Ref45902555 \r \h  \* MERGEFORMAT </w:instrText>
      </w:r>
      <w:r w:rsidR="00AB35E3" w:rsidRPr="00AC31F8">
        <w:rPr>
          <w:lang w:val="en-GB" w:eastAsia="de-DE"/>
        </w:rPr>
      </w:r>
      <w:r w:rsidR="00AB35E3" w:rsidRPr="00AC31F8">
        <w:rPr>
          <w:lang w:val="en-GB" w:eastAsia="de-DE"/>
        </w:rPr>
        <w:fldChar w:fldCharType="separate"/>
      </w:r>
      <w:r w:rsidR="00AB35E3" w:rsidRPr="00AC31F8">
        <w:rPr>
          <w:lang w:val="en-GB" w:eastAsia="de-DE"/>
        </w:rPr>
        <w:t>1.1</w:t>
      </w:r>
      <w:r w:rsidR="00AB35E3" w:rsidRPr="00AC31F8">
        <w:rPr>
          <w:lang w:val="en-GB" w:eastAsia="de-DE"/>
        </w:rPr>
        <w:fldChar w:fldCharType="end"/>
      </w:r>
      <w:r w:rsidRPr="00AC31F8">
        <w:rPr>
          <w:lang w:val="en-GB" w:eastAsia="de-DE"/>
        </w:rPr>
        <w:t xml:space="preserve">). </w:t>
      </w:r>
      <w:r w:rsidR="001F4A90" w:rsidRPr="00AC31F8">
        <w:rPr>
          <w:lang w:val="en-GB" w:eastAsia="de-DE"/>
        </w:rPr>
        <w:t>Therefore</w:t>
      </w:r>
      <w:r w:rsidR="00DA3507" w:rsidRPr="00AC31F8">
        <w:rPr>
          <w:lang w:val="en-GB" w:eastAsia="de-DE"/>
        </w:rPr>
        <w:t>,</w:t>
      </w:r>
      <w:r w:rsidR="007E745E" w:rsidRPr="00AC31F8">
        <w:rPr>
          <w:lang w:val="en-GB" w:eastAsia="de-DE"/>
        </w:rPr>
        <w:t xml:space="preserve"> the prerequisites for validation of this test automation systems </w:t>
      </w:r>
      <w:r w:rsidR="006B13B7" w:rsidRPr="00AC31F8">
        <w:rPr>
          <w:lang w:val="en-GB" w:eastAsia="de-DE"/>
        </w:rPr>
        <w:t>w</w:t>
      </w:r>
      <w:r w:rsidR="00BC235B" w:rsidRPr="00AC31F8">
        <w:rPr>
          <w:lang w:val="en-GB" w:eastAsia="de-DE"/>
        </w:rPr>
        <w:t>ere</w:t>
      </w:r>
      <w:r w:rsidR="006B13B7" w:rsidRPr="00AC31F8">
        <w:rPr>
          <w:lang w:val="en-GB" w:eastAsia="de-DE"/>
        </w:rPr>
        <w:t xml:space="preserve"> investigated to</w:t>
      </w:r>
      <w:r w:rsidR="00E63664" w:rsidRPr="00AC31F8">
        <w:rPr>
          <w:lang w:val="en-GB" w:eastAsia="de-DE"/>
        </w:rPr>
        <w:t xml:space="preserve"> evaluate if such </w:t>
      </w:r>
      <w:r w:rsidR="00A2409A" w:rsidRPr="00AC31F8">
        <w:rPr>
          <w:lang w:val="en-GB" w:eastAsia="de-DE"/>
        </w:rPr>
        <w:t>validation</w:t>
      </w:r>
      <w:r w:rsidR="00E63664" w:rsidRPr="00AC31F8">
        <w:rPr>
          <w:lang w:val="en-GB" w:eastAsia="de-DE"/>
        </w:rPr>
        <w:t xml:space="preserve"> would principally be possible.</w:t>
      </w:r>
      <w:r w:rsidR="004C2E53" w:rsidRPr="00AC31F8">
        <w:rPr>
          <w:lang w:val="en-GB" w:eastAsia="de-DE"/>
        </w:rPr>
        <w:t xml:space="preserve"> </w:t>
      </w:r>
    </w:p>
    <w:p w14:paraId="4207DCE0" w14:textId="4EF63597" w:rsidR="00C905B9" w:rsidRPr="00AC31F8" w:rsidRDefault="006E72FF" w:rsidP="005B0FD1">
      <w:pPr>
        <w:rPr>
          <w:lang w:val="en-GB" w:eastAsia="de-DE"/>
        </w:rPr>
      </w:pPr>
      <w:r w:rsidRPr="00AC31F8">
        <w:rPr>
          <w:lang w:val="en-GB" w:eastAsia="de-DE"/>
        </w:rPr>
        <w:t xml:space="preserve">As already </w:t>
      </w:r>
      <w:r w:rsidR="00CB0F33" w:rsidRPr="00AC31F8">
        <w:rPr>
          <w:lang w:val="en-GB" w:eastAsia="de-DE"/>
        </w:rPr>
        <w:t>mentioned,</w:t>
      </w:r>
      <w:r w:rsidR="005B0FD1" w:rsidRPr="00AC31F8">
        <w:rPr>
          <w:lang w:val="en-GB" w:eastAsia="de-DE"/>
        </w:rPr>
        <w:t xml:space="preserve"> </w:t>
      </w:r>
      <w:r w:rsidR="00FB55ED" w:rsidRPr="00AC31F8">
        <w:rPr>
          <w:lang w:val="en-GB" w:eastAsia="de-DE"/>
        </w:rPr>
        <w:t xml:space="preserve">the </w:t>
      </w:r>
      <w:r w:rsidR="0084439A" w:rsidRPr="00AC31F8">
        <w:rPr>
          <w:lang w:val="en-GB" w:eastAsia="de-DE"/>
        </w:rPr>
        <w:t>test automation system</w:t>
      </w:r>
      <w:r w:rsidR="005B0FD1" w:rsidRPr="00AC31F8">
        <w:rPr>
          <w:lang w:val="en-GB" w:eastAsia="de-DE"/>
        </w:rPr>
        <w:t xml:space="preserve"> </w:t>
      </w:r>
      <w:r w:rsidR="00FB55ED" w:rsidRPr="00AC31F8">
        <w:rPr>
          <w:lang w:val="en-GB" w:eastAsia="de-DE"/>
        </w:rPr>
        <w:t>was designed to be</w:t>
      </w:r>
      <w:r w:rsidR="005B0FD1" w:rsidRPr="00AC31F8">
        <w:rPr>
          <w:lang w:val="en-GB" w:eastAsia="de-DE"/>
        </w:rPr>
        <w:t xml:space="preserve"> part of the infrastructure of the test environment for the business applications submitted to an OQ. In consequence this means that the productive environment of </w:t>
      </w:r>
      <w:r w:rsidR="00DA3507" w:rsidRPr="00AC31F8">
        <w:rPr>
          <w:lang w:val="en-GB" w:eastAsia="de-DE"/>
        </w:rPr>
        <w:t>that system</w:t>
      </w:r>
      <w:r w:rsidR="005B0FD1" w:rsidRPr="00AC31F8">
        <w:rPr>
          <w:lang w:val="en-GB" w:eastAsia="de-DE"/>
        </w:rPr>
        <w:t xml:space="preserve"> is the test environment of the JBA. </w:t>
      </w:r>
    </w:p>
    <w:p w14:paraId="2AC768A0" w14:textId="585671A5" w:rsidR="00AE564C" w:rsidRPr="00AC31F8" w:rsidRDefault="005B0FD1" w:rsidP="000D1B54">
      <w:pPr>
        <w:rPr>
          <w:lang w:val="en-GB" w:eastAsia="de-DE"/>
        </w:rPr>
      </w:pPr>
      <w:r w:rsidRPr="00AC31F8">
        <w:rPr>
          <w:lang w:val="en-GB" w:eastAsia="de-DE"/>
        </w:rPr>
        <w:t xml:space="preserve">Prior to productive usage of </w:t>
      </w:r>
      <w:r w:rsidR="00371525" w:rsidRPr="00AC31F8">
        <w:rPr>
          <w:lang w:val="en-GB" w:eastAsia="de-DE"/>
        </w:rPr>
        <w:t>test automation system</w:t>
      </w:r>
      <w:r w:rsidRPr="00AC31F8">
        <w:rPr>
          <w:lang w:val="en-GB" w:eastAsia="de-DE"/>
        </w:rPr>
        <w:t xml:space="preserve">, verification activities need to be performed dependent on the </w:t>
      </w:r>
      <w:r w:rsidR="000B126A" w:rsidRPr="00AC31F8">
        <w:rPr>
          <w:lang w:val="en-GB" w:eastAsia="de-DE"/>
        </w:rPr>
        <w:t xml:space="preserve">software </w:t>
      </w:r>
      <w:r w:rsidRPr="00AC31F8">
        <w:rPr>
          <w:lang w:val="en-GB" w:eastAsia="de-DE"/>
        </w:rPr>
        <w:t>category, the risk, the complexity and the novelty of the software (GAMP5 p.33-p.37; p.32).</w:t>
      </w:r>
      <w:r w:rsidR="00184ACA" w:rsidRPr="00AC31F8">
        <w:rPr>
          <w:lang w:val="en-GB" w:eastAsia="de-DE"/>
        </w:rPr>
        <w:t xml:space="preserve"> </w:t>
      </w:r>
      <w:r w:rsidR="00FD2FB4" w:rsidRPr="00AC31F8">
        <w:rPr>
          <w:lang w:val="en-GB" w:eastAsia="de-DE"/>
        </w:rPr>
        <w:t xml:space="preserve">Additionally, </w:t>
      </w:r>
      <w:r w:rsidR="00FD2FB4" w:rsidRPr="00AC31F8">
        <w:rPr>
          <w:lang w:val="en-GB"/>
        </w:rPr>
        <w:t>t</w:t>
      </w:r>
      <w:r w:rsidR="00045F94" w:rsidRPr="00AC31F8">
        <w:rPr>
          <w:lang w:val="en-GB"/>
        </w:rPr>
        <w:t xml:space="preserve">o validate a </w:t>
      </w:r>
      <w:r w:rsidR="00415DD3" w:rsidRPr="00AC31F8">
        <w:rPr>
          <w:lang w:val="en-GB"/>
        </w:rPr>
        <w:t>c</w:t>
      </w:r>
      <w:r w:rsidR="007620D3" w:rsidRPr="00AC31F8">
        <w:rPr>
          <w:lang w:val="en-GB"/>
        </w:rPr>
        <w:t>omputer</w:t>
      </w:r>
      <w:r w:rsidR="00045F94" w:rsidRPr="00AC31F8">
        <w:rPr>
          <w:lang w:val="en-GB"/>
        </w:rPr>
        <w:t xml:space="preserve"> </w:t>
      </w:r>
      <w:r w:rsidR="00415DD3" w:rsidRPr="00AC31F8">
        <w:rPr>
          <w:lang w:val="en-GB"/>
        </w:rPr>
        <w:t>s</w:t>
      </w:r>
      <w:r w:rsidR="00045F94" w:rsidRPr="00AC31F8">
        <w:rPr>
          <w:lang w:val="en-GB"/>
        </w:rPr>
        <w:t>ystem that consists of multiple components each of the components must be validated, therefore the tw</w:t>
      </w:r>
      <w:r w:rsidR="002C5A57" w:rsidRPr="00AC31F8">
        <w:rPr>
          <w:lang w:val="en-GB"/>
        </w:rPr>
        <w:t>o software of the system will be discussed in two separate chapters further below.</w:t>
      </w:r>
      <w:r w:rsidR="00045F94" w:rsidRPr="00AC31F8">
        <w:rPr>
          <w:lang w:val="en-GB"/>
        </w:rPr>
        <w:t xml:space="preserve"> </w:t>
      </w:r>
      <w:r w:rsidR="00CF47A5" w:rsidRPr="00AC31F8">
        <w:rPr>
          <w:lang w:val="en-GB"/>
        </w:rPr>
        <w:t xml:space="preserve">But </w:t>
      </w:r>
      <w:r w:rsidR="00321971" w:rsidRPr="00AC31F8">
        <w:rPr>
          <w:lang w:val="en-GB"/>
        </w:rPr>
        <w:t>beforehand</w:t>
      </w:r>
      <w:r w:rsidR="00752359" w:rsidRPr="00AC31F8">
        <w:rPr>
          <w:lang w:val="en-GB"/>
        </w:rPr>
        <w:t>,</w:t>
      </w:r>
      <w:r w:rsidR="00CF47A5" w:rsidRPr="00AC31F8">
        <w:rPr>
          <w:lang w:val="en-GB"/>
        </w:rPr>
        <w:t xml:space="preserve"> the </w:t>
      </w:r>
      <w:r w:rsidR="00321971" w:rsidRPr="00AC31F8">
        <w:rPr>
          <w:lang w:val="en-GB"/>
        </w:rPr>
        <w:t>overall</w:t>
      </w:r>
      <w:r w:rsidR="00CF47A5" w:rsidRPr="00AC31F8">
        <w:rPr>
          <w:lang w:val="en-GB"/>
        </w:rPr>
        <w:t xml:space="preserve"> risk of the test automation system</w:t>
      </w:r>
      <w:r w:rsidR="001E7DA0" w:rsidRPr="00AC31F8">
        <w:rPr>
          <w:lang w:val="en-GB"/>
        </w:rPr>
        <w:t xml:space="preserve"> will be discussed</w:t>
      </w:r>
      <w:r w:rsidR="00752359" w:rsidRPr="00AC31F8">
        <w:rPr>
          <w:lang w:val="en-GB"/>
        </w:rPr>
        <w:t xml:space="preserve"> in the next chapter</w:t>
      </w:r>
      <w:r w:rsidR="001E7DA0" w:rsidRPr="00AC31F8">
        <w:rPr>
          <w:lang w:val="en-GB"/>
        </w:rPr>
        <w:t>, as this is the basis for every validation</w:t>
      </w:r>
      <w:r w:rsidR="00CB0F33" w:rsidRPr="00AC31F8">
        <w:rPr>
          <w:lang w:val="en-GB"/>
        </w:rPr>
        <w:t>.</w:t>
      </w:r>
    </w:p>
    <w:p w14:paraId="0217DDED" w14:textId="3DDF39BE" w:rsidR="000D1B54" w:rsidRPr="00AC31F8" w:rsidRDefault="000D1B54" w:rsidP="000D1B54">
      <w:pPr>
        <w:pStyle w:val="Heading3"/>
        <w:rPr>
          <w:lang w:val="en-GB"/>
        </w:rPr>
      </w:pPr>
      <w:bookmarkStart w:id="242" w:name="_Ref46055357"/>
      <w:bookmarkStart w:id="243" w:name="_Toc46067071"/>
      <w:bookmarkStart w:id="244" w:name="_Toc46238928"/>
      <w:r w:rsidRPr="00AC31F8">
        <w:rPr>
          <w:lang w:val="en-GB"/>
        </w:rPr>
        <w:t>Risk-Assessment</w:t>
      </w:r>
      <w:r w:rsidR="00D536E1" w:rsidRPr="00AC31F8">
        <w:rPr>
          <w:lang w:val="en-GB"/>
        </w:rPr>
        <w:t xml:space="preserve"> for the </w:t>
      </w:r>
      <w:r w:rsidR="009D0D35" w:rsidRPr="00AC31F8">
        <w:rPr>
          <w:lang w:val="en-GB"/>
        </w:rPr>
        <w:t>test automation system</w:t>
      </w:r>
      <w:bookmarkEnd w:id="242"/>
      <w:bookmarkEnd w:id="243"/>
      <w:bookmarkEnd w:id="244"/>
    </w:p>
    <w:p w14:paraId="23962B10" w14:textId="313499EC" w:rsidR="000D1B54" w:rsidRPr="00AC31F8" w:rsidRDefault="007C543A" w:rsidP="000D1B54">
      <w:pPr>
        <w:rPr>
          <w:lang w:val="en-GB"/>
        </w:rPr>
      </w:pPr>
      <w:r w:rsidRPr="00AC31F8">
        <w:rPr>
          <w:lang w:val="en-GB"/>
        </w:rPr>
        <w:t>GAMP</w:t>
      </w:r>
      <w:r w:rsidR="00E3551C" w:rsidRPr="00AC31F8">
        <w:rPr>
          <w:lang w:val="en-GB"/>
        </w:rPr>
        <w:t>5</w:t>
      </w:r>
      <w:r w:rsidRPr="00AC31F8">
        <w:rPr>
          <w:lang w:val="en-GB"/>
        </w:rPr>
        <w:t xml:space="preserve"> defines </w:t>
      </w:r>
      <w:r w:rsidR="00F46DE8" w:rsidRPr="00AC31F8">
        <w:rPr>
          <w:lang w:val="en-GB"/>
        </w:rPr>
        <w:t>v</w:t>
      </w:r>
      <w:r w:rsidR="000D1B54" w:rsidRPr="00AC31F8">
        <w:rPr>
          <w:lang w:val="en-GB"/>
        </w:rPr>
        <w:t>alidation</w:t>
      </w:r>
      <w:r w:rsidRPr="00AC31F8">
        <w:rPr>
          <w:lang w:val="en-GB"/>
        </w:rPr>
        <w:t xml:space="preserve"> as a “Ris</w:t>
      </w:r>
      <w:r w:rsidR="00F46DE8" w:rsidRPr="00AC31F8">
        <w:rPr>
          <w:lang w:val="en-GB"/>
        </w:rPr>
        <w:t>k</w:t>
      </w:r>
      <w:r w:rsidRPr="00AC31F8">
        <w:rPr>
          <w:lang w:val="en-GB"/>
        </w:rPr>
        <w:t xml:space="preserve"> based approach to Compliant GxP </w:t>
      </w:r>
      <w:r w:rsidR="004007EA" w:rsidRPr="00AC31F8">
        <w:rPr>
          <w:lang w:val="en-GB"/>
        </w:rPr>
        <w:t>Computerized System</w:t>
      </w:r>
      <w:r w:rsidRPr="00AC31F8">
        <w:rPr>
          <w:lang w:val="en-GB"/>
        </w:rPr>
        <w:t>”</w:t>
      </w:r>
      <w:r w:rsidR="004007EA" w:rsidRPr="00AC31F8">
        <w:rPr>
          <w:lang w:val="en-GB"/>
        </w:rPr>
        <w:t xml:space="preserve"> on its front page (</w:t>
      </w:r>
      <w:r w:rsidR="00321971" w:rsidRPr="00AC31F8">
        <w:rPr>
          <w:lang w:val="en-GB"/>
        </w:rPr>
        <w:t>ISPE, 2008, front page</w:t>
      </w:r>
      <w:r w:rsidR="00E2233C" w:rsidRPr="00AC31F8">
        <w:rPr>
          <w:lang w:val="en-GB"/>
        </w:rPr>
        <w:t>)</w:t>
      </w:r>
      <w:r w:rsidRPr="00AC31F8">
        <w:rPr>
          <w:lang w:val="en-GB"/>
        </w:rPr>
        <w:t xml:space="preserve">. </w:t>
      </w:r>
      <w:r w:rsidR="007531C8" w:rsidRPr="00AC31F8">
        <w:rPr>
          <w:lang w:val="en-GB"/>
        </w:rPr>
        <w:t>This already implies that</w:t>
      </w:r>
      <w:r w:rsidRPr="00AC31F8">
        <w:rPr>
          <w:lang w:val="en-GB"/>
        </w:rPr>
        <w:t xml:space="preserve"> all validation </w:t>
      </w:r>
      <w:r w:rsidR="000D1B54" w:rsidRPr="00AC31F8">
        <w:rPr>
          <w:lang w:val="en-GB"/>
        </w:rPr>
        <w:t>activities are based on risk</w:t>
      </w:r>
      <w:r w:rsidRPr="00AC31F8">
        <w:rPr>
          <w:lang w:val="en-GB"/>
        </w:rPr>
        <w:t xml:space="preserve"> assessment</w:t>
      </w:r>
      <w:r w:rsidR="00C9177A" w:rsidRPr="00AC31F8">
        <w:rPr>
          <w:lang w:val="en-GB"/>
        </w:rPr>
        <w:t>s</w:t>
      </w:r>
      <w:r w:rsidR="007620D3" w:rsidRPr="00AC31F8">
        <w:rPr>
          <w:lang w:val="en-GB"/>
        </w:rPr>
        <w:t xml:space="preserve"> </w:t>
      </w:r>
      <w:r w:rsidR="00C9177A" w:rsidRPr="00AC31F8">
        <w:rPr>
          <w:lang w:val="en-GB"/>
        </w:rPr>
        <w:t>at different levels</w:t>
      </w:r>
      <w:r w:rsidR="00AC4CC0" w:rsidRPr="00AC31F8">
        <w:rPr>
          <w:lang w:val="en-GB"/>
        </w:rPr>
        <w:t xml:space="preserve"> as described earlier in chapter </w:t>
      </w:r>
      <w:r w:rsidR="005F5657" w:rsidRPr="00AC31F8">
        <w:rPr>
          <w:lang w:val="en-GB"/>
        </w:rPr>
        <w:fldChar w:fldCharType="begin"/>
      </w:r>
      <w:r w:rsidR="005F5657" w:rsidRPr="00AC31F8">
        <w:rPr>
          <w:lang w:val="en-GB"/>
        </w:rPr>
        <w:instrText xml:space="preserve"> REF _Ref45996975 \r \h </w:instrText>
      </w:r>
      <w:r w:rsidR="005F5657" w:rsidRPr="00AC31F8">
        <w:rPr>
          <w:lang w:val="en-GB"/>
        </w:rPr>
      </w:r>
      <w:r w:rsidR="005F5657" w:rsidRPr="00AC31F8">
        <w:rPr>
          <w:lang w:val="en-GB"/>
        </w:rPr>
        <w:fldChar w:fldCharType="separate"/>
      </w:r>
      <w:r w:rsidR="005F5657" w:rsidRPr="00AC31F8">
        <w:rPr>
          <w:lang w:val="en-GB"/>
        </w:rPr>
        <w:t>3.3.2</w:t>
      </w:r>
      <w:r w:rsidR="005F5657" w:rsidRPr="00AC31F8">
        <w:rPr>
          <w:lang w:val="en-GB"/>
        </w:rPr>
        <w:fldChar w:fldCharType="end"/>
      </w:r>
      <w:r w:rsidRPr="00AC31F8">
        <w:rPr>
          <w:lang w:val="en-GB"/>
        </w:rPr>
        <w:t xml:space="preserve">. </w:t>
      </w:r>
      <w:r w:rsidR="000D1B54" w:rsidRPr="00AC31F8">
        <w:rPr>
          <w:lang w:val="en-GB"/>
        </w:rPr>
        <w:t xml:space="preserve">The intended use of </w:t>
      </w:r>
      <w:r w:rsidR="003470BF" w:rsidRPr="00AC31F8">
        <w:rPr>
          <w:lang w:val="en-GB"/>
        </w:rPr>
        <w:t>this test automation system</w:t>
      </w:r>
      <w:r w:rsidR="000D1B54" w:rsidRPr="00AC31F8">
        <w:rPr>
          <w:lang w:val="en-GB"/>
        </w:rPr>
        <w:t xml:space="preserve"> is the automated</w:t>
      </w:r>
      <w:r w:rsidR="004C3E7A" w:rsidRPr="00AC31F8">
        <w:rPr>
          <w:lang w:val="en-GB"/>
        </w:rPr>
        <w:t xml:space="preserve"> OQ</w:t>
      </w:r>
      <w:r w:rsidR="000D1B54" w:rsidRPr="00AC31F8">
        <w:rPr>
          <w:lang w:val="en-GB"/>
        </w:rPr>
        <w:t xml:space="preserve"> testing of the business application. </w:t>
      </w:r>
      <w:r w:rsidRPr="00AC31F8">
        <w:rPr>
          <w:lang w:val="en-GB"/>
        </w:rPr>
        <w:t xml:space="preserve">The OQ Test App plays an important role within </w:t>
      </w:r>
      <w:r w:rsidR="00393467" w:rsidRPr="00AC31F8">
        <w:rPr>
          <w:lang w:val="en-GB"/>
        </w:rPr>
        <w:t>this system</w:t>
      </w:r>
      <w:r w:rsidR="00C870CB" w:rsidRPr="00AC31F8">
        <w:rPr>
          <w:lang w:val="en-GB"/>
        </w:rPr>
        <w:t xml:space="preserve"> as it provides the </w:t>
      </w:r>
      <w:r w:rsidRPr="00AC31F8">
        <w:rPr>
          <w:lang w:val="en-GB"/>
        </w:rPr>
        <w:t xml:space="preserve">test automation functionality </w:t>
      </w:r>
      <w:r w:rsidR="00C870CB" w:rsidRPr="00AC31F8">
        <w:rPr>
          <w:lang w:val="en-GB"/>
        </w:rPr>
        <w:t xml:space="preserve">that </w:t>
      </w:r>
      <w:r w:rsidR="005F081E" w:rsidRPr="00AC31F8">
        <w:rPr>
          <w:lang w:val="en-GB"/>
        </w:rPr>
        <w:t>replaces</w:t>
      </w:r>
      <w:r w:rsidRPr="00AC31F8">
        <w:rPr>
          <w:lang w:val="en-GB"/>
        </w:rPr>
        <w:t xml:space="preserve"> </w:t>
      </w:r>
      <w:r w:rsidR="007620D3" w:rsidRPr="00AC31F8">
        <w:rPr>
          <w:lang w:val="en-GB"/>
        </w:rPr>
        <w:t>the manual OQ test execution</w:t>
      </w:r>
      <w:r w:rsidRPr="00AC31F8">
        <w:rPr>
          <w:lang w:val="en-GB"/>
        </w:rPr>
        <w:t>.</w:t>
      </w:r>
      <w:r w:rsidR="005F081E" w:rsidRPr="00AC31F8">
        <w:rPr>
          <w:lang w:val="en-GB"/>
        </w:rPr>
        <w:t xml:space="preserve"> </w:t>
      </w:r>
    </w:p>
    <w:p w14:paraId="0E772682" w14:textId="67FB2B0A" w:rsidR="004C3E7A" w:rsidRPr="00AC31F8" w:rsidRDefault="006F04AB" w:rsidP="000D1B54">
      <w:pPr>
        <w:rPr>
          <w:lang w:val="en-GB"/>
        </w:rPr>
      </w:pPr>
      <w:r w:rsidRPr="00AC31F8">
        <w:rPr>
          <w:lang w:val="en-GB"/>
        </w:rPr>
        <w:lastRenderedPageBreak/>
        <w:t>Two</w:t>
      </w:r>
      <w:r w:rsidR="004C3E7A" w:rsidRPr="00AC31F8">
        <w:rPr>
          <w:lang w:val="en-GB"/>
        </w:rPr>
        <w:t xml:space="preserve"> adverse effects of a mal-functioning </w:t>
      </w:r>
      <w:r w:rsidR="00B60876" w:rsidRPr="00AC31F8">
        <w:rPr>
          <w:lang w:val="en-GB"/>
        </w:rPr>
        <w:t>test automation system</w:t>
      </w:r>
      <w:r w:rsidR="004C3E7A" w:rsidRPr="00AC31F8">
        <w:rPr>
          <w:lang w:val="en-GB"/>
        </w:rPr>
        <w:t xml:space="preserve"> could be identified</w:t>
      </w:r>
      <w:r w:rsidR="005F081E" w:rsidRPr="00AC31F8">
        <w:rPr>
          <w:lang w:val="en-GB"/>
        </w:rPr>
        <w:t xml:space="preserve"> that showed high ris</w:t>
      </w:r>
      <w:r w:rsidR="00E06B7C" w:rsidRPr="00AC31F8">
        <w:rPr>
          <w:lang w:val="en-GB"/>
        </w:rPr>
        <w:t>k</w:t>
      </w:r>
      <w:r w:rsidR="005F081E" w:rsidRPr="00AC31F8">
        <w:rPr>
          <w:lang w:val="en-GB"/>
        </w:rPr>
        <w:t>s for the system</w:t>
      </w:r>
      <w:r w:rsidR="004C3E7A" w:rsidRPr="00AC31F8">
        <w:rPr>
          <w:lang w:val="en-GB"/>
        </w:rPr>
        <w:t xml:space="preserve">: </w:t>
      </w:r>
    </w:p>
    <w:p w14:paraId="3CAD4EFC" w14:textId="2328B685" w:rsidR="004C3E7A" w:rsidRPr="00AC31F8" w:rsidRDefault="005F081E" w:rsidP="009C718D">
      <w:pPr>
        <w:pStyle w:val="ListParagraph"/>
        <w:numPr>
          <w:ilvl w:val="0"/>
          <w:numId w:val="21"/>
        </w:numPr>
        <w:rPr>
          <w:lang w:val="en-GB"/>
        </w:rPr>
      </w:pPr>
      <w:r w:rsidRPr="00AC31F8">
        <w:rPr>
          <w:lang w:val="en-GB"/>
        </w:rPr>
        <w:t>The</w:t>
      </w:r>
      <w:r w:rsidR="004C3E7A" w:rsidRPr="00AC31F8">
        <w:rPr>
          <w:lang w:val="en-GB"/>
        </w:rPr>
        <w:t xml:space="preserve"> </w:t>
      </w:r>
      <w:r w:rsidR="004C3E7A" w:rsidRPr="00AC31F8">
        <w:rPr>
          <w:bCs/>
          <w:lang w:val="en-GB"/>
        </w:rPr>
        <w:t xml:space="preserve">OQ Test App </w:t>
      </w:r>
      <w:r w:rsidRPr="00AC31F8">
        <w:rPr>
          <w:bCs/>
          <w:lang w:val="en-GB"/>
        </w:rPr>
        <w:t xml:space="preserve">does </w:t>
      </w:r>
      <w:r w:rsidR="004C3E7A" w:rsidRPr="00AC31F8">
        <w:rPr>
          <w:bCs/>
          <w:lang w:val="en-GB"/>
        </w:rPr>
        <w:t>not perform all required functional tests as defined in the test script</w:t>
      </w:r>
      <w:r w:rsidR="00475FFF" w:rsidRPr="00AC31F8">
        <w:rPr>
          <w:bCs/>
          <w:lang w:val="en-GB"/>
        </w:rPr>
        <w:t xml:space="preserve"> or Scenarioo does not display all test resul</w:t>
      </w:r>
      <w:r w:rsidR="00E37C4A" w:rsidRPr="00AC31F8">
        <w:rPr>
          <w:bCs/>
          <w:lang w:val="en-GB"/>
        </w:rPr>
        <w:t>ts</w:t>
      </w:r>
      <w:r w:rsidR="00475FFF" w:rsidRPr="00AC31F8">
        <w:rPr>
          <w:bCs/>
          <w:lang w:val="en-GB"/>
        </w:rPr>
        <w:t>.</w:t>
      </w:r>
      <w:r w:rsidRPr="00AC31F8">
        <w:rPr>
          <w:lang w:val="en-GB"/>
        </w:rPr>
        <w:t xml:space="preserve"> If this malfunction is not</w:t>
      </w:r>
      <w:r w:rsidR="004C3E7A" w:rsidRPr="00AC31F8">
        <w:rPr>
          <w:lang w:val="en-GB"/>
        </w:rPr>
        <w:t xml:space="preserve"> </w:t>
      </w:r>
      <w:r w:rsidR="00800CF1" w:rsidRPr="00AC31F8">
        <w:rPr>
          <w:lang w:val="en-GB"/>
        </w:rPr>
        <w:t>detected, the</w:t>
      </w:r>
      <w:r w:rsidR="004C3E7A" w:rsidRPr="00AC31F8">
        <w:rPr>
          <w:lang w:val="en-GB"/>
        </w:rPr>
        <w:t xml:space="preserve"> </w:t>
      </w:r>
      <w:r w:rsidR="0093683A" w:rsidRPr="00AC31F8">
        <w:rPr>
          <w:lang w:val="en-GB"/>
        </w:rPr>
        <w:t>consequence</w:t>
      </w:r>
      <w:r w:rsidR="004C3E7A" w:rsidRPr="00AC31F8">
        <w:rPr>
          <w:lang w:val="en-GB"/>
        </w:rPr>
        <w:t xml:space="preserve"> would be, that the JBA </w:t>
      </w:r>
      <w:r w:rsidRPr="00AC31F8">
        <w:rPr>
          <w:lang w:val="en-GB"/>
        </w:rPr>
        <w:t xml:space="preserve">will </w:t>
      </w:r>
      <w:r w:rsidR="004C3E7A" w:rsidRPr="00AC31F8">
        <w:rPr>
          <w:lang w:val="en-GB"/>
        </w:rPr>
        <w:t>be deployed to production with an uncomplete OQ.</w:t>
      </w:r>
      <w:r w:rsidR="006F04AB" w:rsidRPr="00AC31F8">
        <w:rPr>
          <w:lang w:val="en-GB"/>
        </w:rPr>
        <w:t xml:space="preserve"> As there is a real probability that this could happen</w:t>
      </w:r>
      <w:r w:rsidR="00330DA8" w:rsidRPr="00AC31F8">
        <w:rPr>
          <w:lang w:val="en-GB"/>
        </w:rPr>
        <w:t xml:space="preserve"> if the </w:t>
      </w:r>
      <w:r w:rsidR="001465DC" w:rsidRPr="00AC31F8">
        <w:rPr>
          <w:lang w:val="en-GB"/>
        </w:rPr>
        <w:t>test automation system</w:t>
      </w:r>
      <w:r w:rsidR="00330DA8" w:rsidRPr="00AC31F8">
        <w:rPr>
          <w:lang w:val="en-GB"/>
        </w:rPr>
        <w:t xml:space="preserve"> is not working properly</w:t>
      </w:r>
      <w:r w:rsidR="006F04AB" w:rsidRPr="00AC31F8">
        <w:rPr>
          <w:lang w:val="en-GB"/>
        </w:rPr>
        <w:t xml:space="preserve"> there is indeed a risk that needs to be mitigated.</w:t>
      </w:r>
    </w:p>
    <w:p w14:paraId="050E5D6D" w14:textId="056E22C7" w:rsidR="004C3E7A" w:rsidRPr="00AC31F8" w:rsidRDefault="004C3E7A" w:rsidP="009C718D">
      <w:pPr>
        <w:pStyle w:val="ListParagraph"/>
        <w:numPr>
          <w:ilvl w:val="0"/>
          <w:numId w:val="21"/>
        </w:numPr>
        <w:rPr>
          <w:lang w:val="en-GB"/>
        </w:rPr>
      </w:pPr>
      <w:r w:rsidRPr="00AC31F8">
        <w:rPr>
          <w:lang w:val="en-GB"/>
        </w:rPr>
        <w:t xml:space="preserve">The second </w:t>
      </w:r>
      <w:r w:rsidR="00C67F12" w:rsidRPr="00AC31F8">
        <w:rPr>
          <w:lang w:val="en-GB"/>
        </w:rPr>
        <w:t>risk</w:t>
      </w:r>
      <w:r w:rsidR="005F081E" w:rsidRPr="00AC31F8">
        <w:rPr>
          <w:lang w:val="en-GB"/>
        </w:rPr>
        <w:t xml:space="preserve"> </w:t>
      </w:r>
      <w:r w:rsidRPr="00AC31F8">
        <w:rPr>
          <w:lang w:val="en-GB"/>
        </w:rPr>
        <w:t xml:space="preserve">that </w:t>
      </w:r>
      <w:r w:rsidR="005F081E" w:rsidRPr="00AC31F8">
        <w:rPr>
          <w:lang w:val="en-GB"/>
        </w:rPr>
        <w:t>has to be mitigated</w:t>
      </w:r>
      <w:r w:rsidRPr="00AC31F8">
        <w:rPr>
          <w:lang w:val="en-GB"/>
        </w:rPr>
        <w:t xml:space="preserve"> is, that tests that should fail would not be detected</w:t>
      </w:r>
      <w:r w:rsidR="006F04AB" w:rsidRPr="00AC31F8">
        <w:rPr>
          <w:lang w:val="en-GB"/>
        </w:rPr>
        <w:t xml:space="preserve"> as </w:t>
      </w:r>
      <w:r w:rsidR="005F081E" w:rsidRPr="00AC31F8">
        <w:rPr>
          <w:lang w:val="en-GB"/>
        </w:rPr>
        <w:t xml:space="preserve">failures. </w:t>
      </w:r>
      <w:r w:rsidR="000A4B7C" w:rsidRPr="00AC31F8">
        <w:rPr>
          <w:lang w:val="en-GB"/>
        </w:rPr>
        <w:t>I</w:t>
      </w:r>
      <w:r w:rsidR="006F04AB" w:rsidRPr="00AC31F8">
        <w:rPr>
          <w:lang w:val="en-GB"/>
        </w:rPr>
        <w:t xml:space="preserve">n consequence they would be considered to </w:t>
      </w:r>
      <w:r w:rsidR="00D45A02" w:rsidRPr="00AC31F8">
        <w:rPr>
          <w:lang w:val="en-GB"/>
        </w:rPr>
        <w:t>have</w:t>
      </w:r>
      <w:r w:rsidR="006F04AB" w:rsidRPr="00AC31F8">
        <w:rPr>
          <w:lang w:val="en-GB"/>
        </w:rPr>
        <w:t xml:space="preserve"> passed. </w:t>
      </w:r>
      <w:r w:rsidR="005F081E" w:rsidRPr="00AC31F8">
        <w:rPr>
          <w:lang w:val="en-GB"/>
        </w:rPr>
        <w:t xml:space="preserve">In this case </w:t>
      </w:r>
      <w:r w:rsidR="006F04AB" w:rsidRPr="00AC31F8">
        <w:rPr>
          <w:lang w:val="en-GB"/>
        </w:rPr>
        <w:t xml:space="preserve">the JBA could be deployed to production with functionalities that </w:t>
      </w:r>
      <w:r w:rsidR="005F081E" w:rsidRPr="00AC31F8">
        <w:rPr>
          <w:lang w:val="en-GB"/>
        </w:rPr>
        <w:t xml:space="preserve">do </w:t>
      </w:r>
      <w:r w:rsidR="006F04AB" w:rsidRPr="00AC31F8">
        <w:rPr>
          <w:lang w:val="en-GB"/>
        </w:rPr>
        <w:t xml:space="preserve">not fulfil the functional specification. </w:t>
      </w:r>
      <w:r w:rsidR="00D45A02" w:rsidRPr="00AC31F8">
        <w:rPr>
          <w:lang w:val="en-GB"/>
        </w:rPr>
        <w:t>I</w:t>
      </w:r>
      <w:r w:rsidR="00354A95" w:rsidRPr="00AC31F8">
        <w:rPr>
          <w:lang w:val="en-GB"/>
        </w:rPr>
        <w:t xml:space="preserve">n this situation there is a real probability that this could happen if there is a respective bug in the </w:t>
      </w:r>
      <w:r w:rsidR="004E28A9" w:rsidRPr="00AC31F8">
        <w:rPr>
          <w:lang w:val="en-GB"/>
        </w:rPr>
        <w:t>test automation</w:t>
      </w:r>
      <w:r w:rsidR="00004F23" w:rsidRPr="00AC31F8">
        <w:rPr>
          <w:lang w:val="en-GB"/>
        </w:rPr>
        <w:t xml:space="preserve"> system</w:t>
      </w:r>
      <w:r w:rsidR="00354A95" w:rsidRPr="00AC31F8">
        <w:rPr>
          <w:lang w:val="en-GB"/>
        </w:rPr>
        <w:t xml:space="preserve">. Therefore, </w:t>
      </w:r>
      <w:r w:rsidR="00976608" w:rsidRPr="00AC31F8">
        <w:rPr>
          <w:lang w:val="en-GB"/>
        </w:rPr>
        <w:t xml:space="preserve">also </w:t>
      </w:r>
      <w:r w:rsidR="00354A95" w:rsidRPr="00AC31F8">
        <w:rPr>
          <w:lang w:val="en-GB"/>
        </w:rPr>
        <w:t>this risk needs to be mitigated to an acceptable level</w:t>
      </w:r>
      <w:r w:rsidR="00D45A02" w:rsidRPr="00AC31F8">
        <w:rPr>
          <w:lang w:val="en-GB"/>
        </w:rPr>
        <w:t xml:space="preserve"> also in respect of this adverse effect</w:t>
      </w:r>
      <w:r w:rsidR="00354A95" w:rsidRPr="00AC31F8">
        <w:rPr>
          <w:lang w:val="en-GB"/>
        </w:rPr>
        <w:t>.</w:t>
      </w:r>
    </w:p>
    <w:p w14:paraId="11700AE0" w14:textId="6B304394" w:rsidR="00EC4F7B" w:rsidRPr="00AC31F8" w:rsidRDefault="006F04AB" w:rsidP="000D1B54">
      <w:pPr>
        <w:rPr>
          <w:lang w:val="en-GB"/>
        </w:rPr>
      </w:pPr>
      <w:r w:rsidRPr="00AC31F8">
        <w:rPr>
          <w:lang w:val="en-GB"/>
        </w:rPr>
        <w:t xml:space="preserve">There were more adverse effects detected, but these adverse effects would not result in a risk. Such an adverse effect </w:t>
      </w:r>
      <w:r w:rsidR="00354A95" w:rsidRPr="00AC31F8">
        <w:rPr>
          <w:lang w:val="en-GB"/>
        </w:rPr>
        <w:t>was</w:t>
      </w:r>
      <w:r w:rsidRPr="00AC31F8">
        <w:rPr>
          <w:lang w:val="en-GB"/>
        </w:rPr>
        <w:t xml:space="preserve"> for example, that a test would fail instead of pass. No risk due to this effect in respect of fitness for intended use could be deduced as the consequence would be a recheck of </w:t>
      </w:r>
      <w:r w:rsidR="00467B4C" w:rsidRPr="00AC31F8">
        <w:rPr>
          <w:lang w:val="en-GB"/>
        </w:rPr>
        <w:t>the concerned</w:t>
      </w:r>
      <w:r w:rsidRPr="00AC31F8">
        <w:rPr>
          <w:lang w:val="en-GB"/>
        </w:rPr>
        <w:t xml:space="preserve"> functionality</w:t>
      </w:r>
      <w:r w:rsidR="00354A95" w:rsidRPr="00AC31F8">
        <w:rPr>
          <w:lang w:val="en-GB"/>
        </w:rPr>
        <w:t xml:space="preserve"> of the JBA</w:t>
      </w:r>
      <w:r w:rsidRPr="00AC31F8">
        <w:rPr>
          <w:lang w:val="en-GB"/>
        </w:rPr>
        <w:t xml:space="preserve"> where the outcome would be, that the functionality </w:t>
      </w:r>
      <w:r w:rsidR="00467B4C" w:rsidRPr="00AC31F8">
        <w:rPr>
          <w:lang w:val="en-GB"/>
        </w:rPr>
        <w:t>was</w:t>
      </w:r>
      <w:r w:rsidRPr="00AC31F8">
        <w:rPr>
          <w:lang w:val="en-GB"/>
        </w:rPr>
        <w:t xml:space="preserve"> fine, but the OQ Test App ha</w:t>
      </w:r>
      <w:r w:rsidR="00354A95" w:rsidRPr="00AC31F8">
        <w:rPr>
          <w:lang w:val="en-GB"/>
        </w:rPr>
        <w:t>d</w:t>
      </w:r>
      <w:r w:rsidRPr="00AC31F8">
        <w:rPr>
          <w:lang w:val="en-GB"/>
        </w:rPr>
        <w:t xml:space="preserve"> a bug.</w:t>
      </w:r>
      <w:r w:rsidR="00354A95" w:rsidRPr="00AC31F8">
        <w:rPr>
          <w:lang w:val="en-GB"/>
        </w:rPr>
        <w:t xml:space="preserve"> </w:t>
      </w:r>
    </w:p>
    <w:p w14:paraId="39CF6F73" w14:textId="5BC8F6B2" w:rsidR="00EC4F7B" w:rsidRPr="00AC31F8" w:rsidRDefault="00EC4F7B" w:rsidP="00EC4F7B">
      <w:pPr>
        <w:pStyle w:val="Heading3"/>
        <w:rPr>
          <w:lang w:val="en-GB"/>
        </w:rPr>
      </w:pPr>
      <w:bookmarkStart w:id="245" w:name="_Ref46054114"/>
      <w:bookmarkStart w:id="246" w:name="_Toc46067072"/>
      <w:bookmarkStart w:id="247" w:name="_Toc46238929"/>
      <w:r w:rsidRPr="00AC31F8">
        <w:rPr>
          <w:lang w:val="en-GB"/>
        </w:rPr>
        <w:t>Single Tool Analysis</w:t>
      </w:r>
      <w:r w:rsidR="00B8345C" w:rsidRPr="00AC31F8">
        <w:rPr>
          <w:lang w:val="en-GB"/>
        </w:rPr>
        <w:t xml:space="preserve"> for GxP Suitability</w:t>
      </w:r>
      <w:bookmarkEnd w:id="245"/>
      <w:r w:rsidR="009526D9" w:rsidRPr="00AC31F8">
        <w:rPr>
          <w:lang w:val="en-GB"/>
        </w:rPr>
        <w:t xml:space="preserve"> of the Test Automation System</w:t>
      </w:r>
      <w:bookmarkEnd w:id="246"/>
      <w:bookmarkEnd w:id="247"/>
    </w:p>
    <w:p w14:paraId="3FE139D6" w14:textId="1EB1F7B7" w:rsidR="003510D2" w:rsidRPr="00AC31F8" w:rsidRDefault="005C2476" w:rsidP="003510D2">
      <w:pPr>
        <w:pStyle w:val="Heading4"/>
        <w:rPr>
          <w:lang w:val="en-GB"/>
        </w:rPr>
      </w:pPr>
      <w:bookmarkStart w:id="248" w:name="_Ref46060753"/>
      <w:bookmarkStart w:id="249" w:name="_Toc46067073"/>
      <w:bookmarkStart w:id="250" w:name="_Toc46238930"/>
      <w:r w:rsidRPr="00AC31F8">
        <w:rPr>
          <w:lang w:val="en-GB"/>
        </w:rPr>
        <w:t>OQ Test App</w:t>
      </w:r>
      <w:bookmarkEnd w:id="248"/>
      <w:bookmarkEnd w:id="249"/>
      <w:bookmarkEnd w:id="250"/>
    </w:p>
    <w:p w14:paraId="2F161BF7" w14:textId="12139D61" w:rsidR="001A70AC" w:rsidRPr="00AC31F8" w:rsidRDefault="00841803" w:rsidP="000D1B54">
      <w:pPr>
        <w:rPr>
          <w:lang w:val="en-GB"/>
        </w:rPr>
      </w:pPr>
      <w:r w:rsidRPr="00AC31F8">
        <w:rPr>
          <w:lang w:val="en-GB"/>
        </w:rPr>
        <w:t>The OQ Test App is a</w:t>
      </w:r>
      <w:r w:rsidR="008637B4" w:rsidRPr="00AC31F8">
        <w:rPr>
          <w:lang w:val="en-GB"/>
        </w:rPr>
        <w:t xml:space="preserve"> novel</w:t>
      </w:r>
      <w:r w:rsidRPr="00AC31F8">
        <w:rPr>
          <w:lang w:val="en-GB"/>
        </w:rPr>
        <w:t xml:space="preserve"> custom application and therefore a category 5 software according to GAMP5</w:t>
      </w:r>
      <w:r w:rsidR="00DC11A2" w:rsidRPr="00AC31F8">
        <w:rPr>
          <w:lang w:val="en-GB"/>
        </w:rPr>
        <w:t xml:space="preserve">. This requires </w:t>
      </w:r>
      <w:r w:rsidRPr="00AC31F8">
        <w:rPr>
          <w:lang w:val="en-GB"/>
        </w:rPr>
        <w:t>the highest level of validation efforts (</w:t>
      </w:r>
      <w:r w:rsidR="00321971" w:rsidRPr="00AC31F8">
        <w:rPr>
          <w:lang w:val="en-GB"/>
        </w:rPr>
        <w:t xml:space="preserve">ISPE, 2008, </w:t>
      </w:r>
      <w:r w:rsidRPr="00AC31F8">
        <w:rPr>
          <w:lang w:val="en-GB"/>
        </w:rPr>
        <w:t>p.129</w:t>
      </w:r>
      <w:r w:rsidR="00321971" w:rsidRPr="00AC31F8">
        <w:rPr>
          <w:lang w:val="en-GB"/>
        </w:rPr>
        <w:t>,</w:t>
      </w:r>
      <w:r w:rsidRPr="00AC31F8">
        <w:rPr>
          <w:lang w:val="en-GB"/>
        </w:rPr>
        <w:t xml:space="preserve"> </w:t>
      </w:r>
      <w:r w:rsidR="00321971" w:rsidRPr="00AC31F8">
        <w:rPr>
          <w:lang w:val="en-GB"/>
        </w:rPr>
        <w:t>p.</w:t>
      </w:r>
      <w:r w:rsidRPr="00AC31F8">
        <w:rPr>
          <w:lang w:val="en-GB"/>
        </w:rPr>
        <w:t xml:space="preserve"> 130)</w:t>
      </w:r>
      <w:r w:rsidR="008637B4" w:rsidRPr="00AC31F8">
        <w:rPr>
          <w:lang w:val="en-GB"/>
        </w:rPr>
        <w:t>.</w:t>
      </w:r>
      <w:r w:rsidRPr="00AC31F8">
        <w:rPr>
          <w:lang w:val="en-GB"/>
        </w:rPr>
        <w:t xml:space="preserve"> </w:t>
      </w:r>
    </w:p>
    <w:p w14:paraId="107B32A6" w14:textId="3B439A20" w:rsidR="00473D5D" w:rsidRPr="00AC31F8" w:rsidRDefault="00473D5D" w:rsidP="000D1B54">
      <w:pPr>
        <w:rPr>
          <w:lang w:val="en-GB"/>
        </w:rPr>
      </w:pPr>
      <w:r w:rsidRPr="00AC31F8">
        <w:rPr>
          <w:lang w:val="en-GB"/>
        </w:rPr>
        <w:t xml:space="preserve">But having a closer look, the risk is </w:t>
      </w:r>
      <w:r w:rsidR="00FF6AF7" w:rsidRPr="00AC31F8">
        <w:rPr>
          <w:lang w:val="en-GB"/>
        </w:rPr>
        <w:t>assessable</w:t>
      </w:r>
      <w:r w:rsidR="00E82B8E" w:rsidRPr="00AC31F8">
        <w:rPr>
          <w:lang w:val="en-GB"/>
        </w:rPr>
        <w:t xml:space="preserve"> and </w:t>
      </w:r>
      <w:r w:rsidR="0034303C" w:rsidRPr="00AC31F8">
        <w:rPr>
          <w:lang w:val="en-GB"/>
        </w:rPr>
        <w:t>straightforward</w:t>
      </w:r>
      <w:r w:rsidR="00545056" w:rsidRPr="00AC31F8">
        <w:rPr>
          <w:lang w:val="en-GB"/>
        </w:rPr>
        <w:t xml:space="preserve"> (compare chapter </w:t>
      </w:r>
      <w:r w:rsidR="00233F65" w:rsidRPr="00AC31F8">
        <w:rPr>
          <w:lang w:val="en-GB"/>
        </w:rPr>
        <w:fldChar w:fldCharType="begin"/>
      </w:r>
      <w:r w:rsidR="00233F65" w:rsidRPr="00AC31F8">
        <w:rPr>
          <w:lang w:val="en-GB"/>
        </w:rPr>
        <w:instrText xml:space="preserve"> REF _Ref46055357 \r \h </w:instrText>
      </w:r>
      <w:r w:rsidR="00233F65" w:rsidRPr="00AC31F8">
        <w:rPr>
          <w:lang w:val="en-GB"/>
        </w:rPr>
      </w:r>
      <w:r w:rsidR="00233F65" w:rsidRPr="00AC31F8">
        <w:rPr>
          <w:lang w:val="en-GB"/>
        </w:rPr>
        <w:fldChar w:fldCharType="separate"/>
      </w:r>
      <w:r w:rsidR="00233F65" w:rsidRPr="00AC31F8">
        <w:rPr>
          <w:lang w:val="en-GB"/>
        </w:rPr>
        <w:t>6.3.1</w:t>
      </w:r>
      <w:r w:rsidR="00233F65" w:rsidRPr="00AC31F8">
        <w:rPr>
          <w:lang w:val="en-GB"/>
        </w:rPr>
        <w:fldChar w:fldCharType="end"/>
      </w:r>
      <w:r w:rsidR="00545056" w:rsidRPr="00AC31F8">
        <w:rPr>
          <w:lang w:val="en-GB"/>
        </w:rPr>
        <w:t>)</w:t>
      </w:r>
      <w:r w:rsidR="00C20E0B" w:rsidRPr="00AC31F8">
        <w:rPr>
          <w:lang w:val="en-GB"/>
        </w:rPr>
        <w:t>, even</w:t>
      </w:r>
      <w:r w:rsidR="00290005" w:rsidRPr="00AC31F8">
        <w:rPr>
          <w:lang w:val="en-GB"/>
        </w:rPr>
        <w:t xml:space="preserve"> </w:t>
      </w:r>
      <w:r w:rsidR="00C20E0B" w:rsidRPr="00AC31F8">
        <w:rPr>
          <w:lang w:val="en-GB"/>
        </w:rPr>
        <w:t xml:space="preserve">though a full risk assessment has to be performed </w:t>
      </w:r>
      <w:r w:rsidR="00321971" w:rsidRPr="00AC31F8">
        <w:rPr>
          <w:lang w:val="en-GB"/>
        </w:rPr>
        <w:t>(ISPE, 2008, p.</w:t>
      </w:r>
      <w:r w:rsidR="00C20E0B" w:rsidRPr="00AC31F8">
        <w:rPr>
          <w:lang w:val="en-GB"/>
        </w:rPr>
        <w:t xml:space="preserve"> </w:t>
      </w:r>
      <w:r w:rsidR="00B1361C" w:rsidRPr="00AC31F8">
        <w:rPr>
          <w:lang w:val="en-GB"/>
        </w:rPr>
        <w:t>107</w:t>
      </w:r>
      <w:r w:rsidR="00321971" w:rsidRPr="00AC31F8">
        <w:rPr>
          <w:lang w:val="en-GB"/>
        </w:rPr>
        <w:t>)</w:t>
      </w:r>
      <w:r w:rsidR="003224DD" w:rsidRPr="00AC31F8">
        <w:rPr>
          <w:lang w:val="en-GB"/>
        </w:rPr>
        <w:t>. This allows to address</w:t>
      </w:r>
      <w:r w:rsidR="00233F65" w:rsidRPr="00AC31F8">
        <w:rPr>
          <w:lang w:val="en-GB"/>
        </w:rPr>
        <w:t xml:space="preserve"> and mitigate</w:t>
      </w:r>
      <w:r w:rsidR="003224DD" w:rsidRPr="00AC31F8">
        <w:rPr>
          <w:lang w:val="en-GB"/>
        </w:rPr>
        <w:t xml:space="preserve"> </w:t>
      </w:r>
      <w:r w:rsidR="00D65270" w:rsidRPr="00AC31F8">
        <w:rPr>
          <w:lang w:val="en-GB"/>
        </w:rPr>
        <w:t xml:space="preserve">it by defining a targeted verification strategy </w:t>
      </w:r>
      <w:r w:rsidR="007D7FD0" w:rsidRPr="00AC31F8">
        <w:rPr>
          <w:lang w:val="en-GB"/>
        </w:rPr>
        <w:t>and specific</w:t>
      </w:r>
      <w:r w:rsidR="00101853" w:rsidRPr="00AC31F8">
        <w:rPr>
          <w:lang w:val="en-GB"/>
        </w:rPr>
        <w:t xml:space="preserve"> test cases</w:t>
      </w:r>
      <w:r w:rsidR="007D7FD0" w:rsidRPr="00AC31F8">
        <w:rPr>
          <w:lang w:val="en-GB"/>
        </w:rPr>
        <w:t xml:space="preserve"> that should be easily </w:t>
      </w:r>
      <w:r w:rsidR="00383A77" w:rsidRPr="00AC31F8">
        <w:rPr>
          <w:lang w:val="en-GB"/>
        </w:rPr>
        <w:t>manageable</w:t>
      </w:r>
      <w:r w:rsidR="00101853" w:rsidRPr="00AC31F8">
        <w:rPr>
          <w:lang w:val="en-GB"/>
        </w:rPr>
        <w:t>.</w:t>
      </w:r>
      <w:r w:rsidR="00B008F6" w:rsidRPr="00AC31F8">
        <w:rPr>
          <w:lang w:val="en-GB"/>
        </w:rPr>
        <w:t xml:space="preserve"> Also in </w:t>
      </w:r>
      <w:r w:rsidR="00227AB1" w:rsidRPr="00AC31F8">
        <w:rPr>
          <w:lang w:val="en-GB"/>
        </w:rPr>
        <w:t>terms</w:t>
      </w:r>
      <w:r w:rsidR="00B008F6" w:rsidRPr="00AC31F8">
        <w:rPr>
          <w:lang w:val="en-GB"/>
        </w:rPr>
        <w:t xml:space="preserve"> of </w:t>
      </w:r>
      <w:r w:rsidR="005E5945" w:rsidRPr="00AC31F8">
        <w:rPr>
          <w:lang w:val="en-GB"/>
        </w:rPr>
        <w:t>complexity</w:t>
      </w:r>
      <w:r w:rsidR="004D12F7" w:rsidRPr="00AC31F8">
        <w:rPr>
          <w:lang w:val="en-GB"/>
        </w:rPr>
        <w:t xml:space="preserve"> </w:t>
      </w:r>
      <w:r w:rsidR="00E85045" w:rsidRPr="00AC31F8">
        <w:rPr>
          <w:lang w:val="en-GB"/>
        </w:rPr>
        <w:t>the OQ Test App should not be too difficult to validate, because it is a small and manageable application</w:t>
      </w:r>
      <w:r w:rsidR="009570C3" w:rsidRPr="00AC31F8">
        <w:rPr>
          <w:lang w:val="en-GB"/>
        </w:rPr>
        <w:t xml:space="preserve"> with a clearly defined goal and functionalities</w:t>
      </w:r>
      <w:r w:rsidR="00E85045" w:rsidRPr="00AC31F8">
        <w:rPr>
          <w:lang w:val="en-GB"/>
        </w:rPr>
        <w:t>.</w:t>
      </w:r>
    </w:p>
    <w:p w14:paraId="73D47962" w14:textId="16E4016A" w:rsidR="00EC4F7B" w:rsidRPr="00AC31F8" w:rsidRDefault="00841803" w:rsidP="000D1B54">
      <w:pPr>
        <w:rPr>
          <w:lang w:val="en-GB"/>
        </w:rPr>
      </w:pPr>
      <w:r w:rsidRPr="00AC31F8">
        <w:rPr>
          <w:lang w:val="en-GB"/>
        </w:rPr>
        <w:t>What might leverage the</w:t>
      </w:r>
      <w:r w:rsidR="00A907BF" w:rsidRPr="00AC31F8">
        <w:rPr>
          <w:lang w:val="en-GB"/>
        </w:rPr>
        <w:t xml:space="preserve">se </w:t>
      </w:r>
      <w:r w:rsidRPr="00AC31F8">
        <w:rPr>
          <w:lang w:val="en-GB"/>
        </w:rPr>
        <w:t>efforts</w:t>
      </w:r>
      <w:r w:rsidR="00664CD6" w:rsidRPr="00AC31F8">
        <w:rPr>
          <w:lang w:val="en-GB"/>
        </w:rPr>
        <w:t xml:space="preserve"> even more</w:t>
      </w:r>
      <w:r w:rsidRPr="00AC31F8">
        <w:rPr>
          <w:lang w:val="en-GB"/>
        </w:rPr>
        <w:t xml:space="preserve"> is the fact, that</w:t>
      </w:r>
      <w:r w:rsidR="00182295" w:rsidRPr="00AC31F8">
        <w:rPr>
          <w:lang w:val="en-GB"/>
        </w:rPr>
        <w:t xml:space="preserve"> at the component level,</w:t>
      </w:r>
      <w:r w:rsidRPr="00AC31F8">
        <w:rPr>
          <w:lang w:val="en-GB"/>
        </w:rPr>
        <w:t xml:space="preserve"> </w:t>
      </w:r>
      <w:r w:rsidR="00182295" w:rsidRPr="00AC31F8">
        <w:rPr>
          <w:lang w:val="en-GB"/>
        </w:rPr>
        <w:t>the software</w:t>
      </w:r>
      <w:r w:rsidRPr="00AC31F8">
        <w:rPr>
          <w:lang w:val="en-GB"/>
        </w:rPr>
        <w:t xml:space="preserve"> is mainly based on </w:t>
      </w:r>
      <w:r w:rsidR="00182295" w:rsidRPr="00AC31F8">
        <w:rPr>
          <w:lang w:val="en-GB"/>
        </w:rPr>
        <w:t xml:space="preserve">publicly </w:t>
      </w:r>
      <w:r w:rsidR="00996833" w:rsidRPr="00AC31F8">
        <w:rPr>
          <w:lang w:val="en-GB"/>
        </w:rPr>
        <w:t>available</w:t>
      </w:r>
      <w:r w:rsidRPr="00AC31F8">
        <w:rPr>
          <w:lang w:val="en-GB"/>
        </w:rPr>
        <w:t xml:space="preserve"> libraries</w:t>
      </w:r>
      <w:r w:rsidR="006D5C1E" w:rsidRPr="00AC31F8">
        <w:rPr>
          <w:lang w:val="en-GB"/>
        </w:rPr>
        <w:t xml:space="preserve"> as</w:t>
      </w:r>
      <w:r w:rsidR="00782C5C" w:rsidRPr="00AC31F8">
        <w:rPr>
          <w:lang w:val="en-GB"/>
        </w:rPr>
        <w:t xml:space="preserve"> the:</w:t>
      </w:r>
    </w:p>
    <w:p w14:paraId="40E35A53" w14:textId="418A35FF" w:rsidR="00996833" w:rsidRPr="00AC31F8" w:rsidRDefault="00996833" w:rsidP="009C718D">
      <w:pPr>
        <w:pStyle w:val="ListParagraph"/>
        <w:numPr>
          <w:ilvl w:val="0"/>
          <w:numId w:val="22"/>
        </w:numPr>
        <w:rPr>
          <w:lang w:val="en-GB"/>
        </w:rPr>
      </w:pPr>
      <w:r w:rsidRPr="00AC31F8">
        <w:rPr>
          <w:lang w:val="en-GB"/>
        </w:rPr>
        <w:t xml:space="preserve">The JUnit </w:t>
      </w:r>
      <w:r w:rsidR="00F31FDD" w:rsidRPr="00AC31F8">
        <w:rPr>
          <w:lang w:val="en-GB"/>
        </w:rPr>
        <w:t>f</w:t>
      </w:r>
      <w:r w:rsidRPr="00AC31F8">
        <w:rPr>
          <w:lang w:val="en-GB"/>
        </w:rPr>
        <w:t>ramework</w:t>
      </w:r>
    </w:p>
    <w:p w14:paraId="259E3175" w14:textId="3E816AC3" w:rsidR="00996833" w:rsidRPr="00AC31F8" w:rsidRDefault="00996833" w:rsidP="009C718D">
      <w:pPr>
        <w:pStyle w:val="ListParagraph"/>
        <w:numPr>
          <w:ilvl w:val="0"/>
          <w:numId w:val="22"/>
        </w:numPr>
        <w:rPr>
          <w:lang w:val="en-GB"/>
        </w:rPr>
      </w:pPr>
      <w:r w:rsidRPr="00AC31F8">
        <w:rPr>
          <w:lang w:val="en-GB"/>
        </w:rPr>
        <w:t xml:space="preserve">The Cucumber </w:t>
      </w:r>
      <w:r w:rsidR="00F31FDD" w:rsidRPr="00AC31F8">
        <w:rPr>
          <w:lang w:val="en-GB"/>
        </w:rPr>
        <w:t>t</w:t>
      </w:r>
      <w:r w:rsidRPr="00AC31F8">
        <w:rPr>
          <w:lang w:val="en-GB"/>
        </w:rPr>
        <w:t xml:space="preserve">est </w:t>
      </w:r>
      <w:r w:rsidR="00F31FDD" w:rsidRPr="00AC31F8">
        <w:rPr>
          <w:lang w:val="en-GB"/>
        </w:rPr>
        <w:t>r</w:t>
      </w:r>
      <w:r w:rsidRPr="00AC31F8">
        <w:rPr>
          <w:lang w:val="en-GB"/>
        </w:rPr>
        <w:t>unner</w:t>
      </w:r>
    </w:p>
    <w:p w14:paraId="710159AF" w14:textId="66C00263" w:rsidR="00996833" w:rsidRPr="00AC31F8" w:rsidRDefault="00C34996" w:rsidP="009C718D">
      <w:pPr>
        <w:pStyle w:val="ListParagraph"/>
        <w:numPr>
          <w:ilvl w:val="0"/>
          <w:numId w:val="22"/>
        </w:numPr>
        <w:rPr>
          <w:lang w:val="en-GB"/>
        </w:rPr>
      </w:pPr>
      <w:r w:rsidRPr="00AC31F8">
        <w:rPr>
          <w:lang w:val="en-GB"/>
        </w:rPr>
        <w:t xml:space="preserve">Gherkin </w:t>
      </w:r>
    </w:p>
    <w:p w14:paraId="37AF23B8" w14:textId="0180A9B0" w:rsidR="00996833" w:rsidRPr="00AC31F8" w:rsidRDefault="00782C5C" w:rsidP="009C718D">
      <w:pPr>
        <w:pStyle w:val="ListParagraph"/>
        <w:numPr>
          <w:ilvl w:val="0"/>
          <w:numId w:val="22"/>
        </w:numPr>
        <w:rPr>
          <w:lang w:val="en-GB"/>
        </w:rPr>
      </w:pPr>
      <w:r w:rsidRPr="00AC31F8">
        <w:rPr>
          <w:lang w:val="en-GB"/>
        </w:rPr>
        <w:lastRenderedPageBreak/>
        <w:t xml:space="preserve">And </w:t>
      </w:r>
      <w:r w:rsidR="00996833" w:rsidRPr="00AC31F8">
        <w:rPr>
          <w:lang w:val="en-GB"/>
        </w:rPr>
        <w:t>Selenium</w:t>
      </w:r>
    </w:p>
    <w:p w14:paraId="0EC7E11E" w14:textId="75B4078F" w:rsidR="00996833" w:rsidRPr="00AC31F8" w:rsidRDefault="00DF1356" w:rsidP="00996833">
      <w:pPr>
        <w:rPr>
          <w:lang w:val="en-GB"/>
        </w:rPr>
      </w:pPr>
      <w:r w:rsidRPr="00AC31F8">
        <w:rPr>
          <w:lang w:val="en-GB"/>
        </w:rPr>
        <w:t xml:space="preserve">These are all widely used and </w:t>
      </w:r>
      <w:r w:rsidR="00996833" w:rsidRPr="00AC31F8">
        <w:rPr>
          <w:lang w:val="en-GB"/>
        </w:rPr>
        <w:t>established testing tools</w:t>
      </w:r>
      <w:r w:rsidR="002C614B" w:rsidRPr="00AC31F8">
        <w:rPr>
          <w:lang w:val="en-GB"/>
        </w:rPr>
        <w:t xml:space="preserve"> (Ahmed, 2019</w:t>
      </w:r>
      <w:r w:rsidR="003071BD" w:rsidRPr="00AC31F8">
        <w:rPr>
          <w:lang w:val="en-GB"/>
        </w:rPr>
        <w:t>; Cucumber, n.d.</w:t>
      </w:r>
      <w:r w:rsidR="00860DC2" w:rsidRPr="00AC31F8">
        <w:rPr>
          <w:lang w:val="en-GB"/>
        </w:rPr>
        <w:t>-a</w:t>
      </w:r>
      <w:r w:rsidR="003071BD" w:rsidRPr="00AC31F8">
        <w:rPr>
          <w:lang w:val="en-GB"/>
        </w:rPr>
        <w:t>; Wikipedia, 2020; Unadkat &amp; Krishnakumar, 2019)</w:t>
      </w:r>
      <w:r w:rsidR="009834E3" w:rsidRPr="00AC31F8">
        <w:rPr>
          <w:lang w:val="en-GB"/>
        </w:rPr>
        <w:t xml:space="preserve"> </w:t>
      </w:r>
      <w:r w:rsidR="001E7A3B" w:rsidRPr="00AC31F8">
        <w:rPr>
          <w:lang w:val="en-GB"/>
        </w:rPr>
        <w:t>that can therefore be considered</w:t>
      </w:r>
      <w:r w:rsidR="00996833" w:rsidRPr="00AC31F8">
        <w:rPr>
          <w:lang w:val="en-GB"/>
        </w:rPr>
        <w:t xml:space="preserve"> as </w:t>
      </w:r>
      <w:r w:rsidR="00076E30" w:rsidRPr="00AC31F8">
        <w:rPr>
          <w:lang w:val="en-GB"/>
        </w:rPr>
        <w:t>category 1 software</w:t>
      </w:r>
      <w:r w:rsidR="00933EA2" w:rsidRPr="00AC31F8">
        <w:rPr>
          <w:rStyle w:val="FootnoteReference"/>
          <w:lang w:val="en-GB"/>
        </w:rPr>
        <w:footnoteReference w:id="6"/>
      </w:r>
      <w:r w:rsidR="001E7A3B" w:rsidRPr="00AC31F8">
        <w:rPr>
          <w:lang w:val="en-GB"/>
        </w:rPr>
        <w:t xml:space="preserve"> according</w:t>
      </w:r>
      <w:r w:rsidR="003852EB" w:rsidRPr="00AC31F8">
        <w:rPr>
          <w:lang w:val="en-GB"/>
        </w:rPr>
        <w:t xml:space="preserve"> to GAMP5 (</w:t>
      </w:r>
      <w:r w:rsidR="00321971" w:rsidRPr="00AC31F8">
        <w:rPr>
          <w:lang w:val="en-GB"/>
        </w:rPr>
        <w:t>ISPE, 2008, p</w:t>
      </w:r>
      <w:r w:rsidR="003852EB" w:rsidRPr="00AC31F8">
        <w:rPr>
          <w:lang w:val="en-GB"/>
        </w:rPr>
        <w:t>.207)</w:t>
      </w:r>
      <w:r w:rsidR="00AB3A3E" w:rsidRPr="00AC31F8">
        <w:rPr>
          <w:lang w:val="en-GB"/>
        </w:rPr>
        <w:t xml:space="preserve">. </w:t>
      </w:r>
    </w:p>
    <w:p w14:paraId="5F08D43F" w14:textId="77777777" w:rsidR="003D707A" w:rsidRPr="00AC31F8" w:rsidRDefault="00836DF0" w:rsidP="00996833">
      <w:pPr>
        <w:rPr>
          <w:lang w:val="en-GB"/>
        </w:rPr>
      </w:pPr>
      <w:r w:rsidRPr="00AC31F8">
        <w:rPr>
          <w:lang w:val="en-GB"/>
        </w:rPr>
        <w:t xml:space="preserve">The validation focus should therefore be more pronounced in </w:t>
      </w:r>
      <w:r w:rsidR="00CA697B" w:rsidRPr="00AC31F8">
        <w:rPr>
          <w:lang w:val="en-GB"/>
        </w:rPr>
        <w:t>regard of the feature files, the glue code and the Cucumber-Scenarioo-plugin</w:t>
      </w:r>
      <w:r w:rsidR="003C12D6" w:rsidRPr="00AC31F8">
        <w:rPr>
          <w:lang w:val="en-GB"/>
        </w:rPr>
        <w:t xml:space="preserve">. </w:t>
      </w:r>
    </w:p>
    <w:p w14:paraId="39ACEC85" w14:textId="5CC0E69E" w:rsidR="00D66579" w:rsidRPr="00AC31F8" w:rsidRDefault="00F15380" w:rsidP="00996833">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_Ref45990493 \r \h </w:instrText>
      </w:r>
      <w:r w:rsidRPr="00AC31F8">
        <w:rPr>
          <w:lang w:val="en-GB"/>
        </w:rPr>
      </w:r>
      <w:r w:rsidRPr="00AC31F8">
        <w:rPr>
          <w:lang w:val="en-GB"/>
        </w:rPr>
        <w:fldChar w:fldCharType="separate"/>
      </w:r>
      <w:r w:rsidRPr="00AC31F8">
        <w:rPr>
          <w:lang w:val="en-GB"/>
        </w:rPr>
        <w:t>6.4</w:t>
      </w:r>
      <w:r w:rsidRPr="00AC31F8">
        <w:rPr>
          <w:lang w:val="en-GB"/>
        </w:rPr>
        <w:fldChar w:fldCharType="end"/>
      </w:r>
      <w:r w:rsidRPr="00AC31F8">
        <w:rPr>
          <w:lang w:val="en-GB"/>
        </w:rPr>
        <w:t>, a specific strategy will be followed</w:t>
      </w:r>
      <w:r w:rsidR="006A4348" w:rsidRPr="00AC31F8">
        <w:rPr>
          <w:lang w:val="en-GB"/>
        </w:rPr>
        <w:t xml:space="preserve"> in respect of the feature files and the glue code to avoid revalidation</w:t>
      </w:r>
      <w:r w:rsidR="006B28F1" w:rsidRPr="00AC31F8">
        <w:rPr>
          <w:lang w:val="en-GB"/>
        </w:rPr>
        <w:t xml:space="preserve"> of the</w:t>
      </w:r>
      <w:r w:rsidR="00F47C87" w:rsidRPr="00AC31F8">
        <w:rPr>
          <w:lang w:val="en-GB"/>
        </w:rPr>
        <w:t xml:space="preserve"> OQ Test App</w:t>
      </w:r>
      <w:r w:rsidR="006A4348" w:rsidRPr="00AC31F8">
        <w:rPr>
          <w:lang w:val="en-GB"/>
        </w:rPr>
        <w:t xml:space="preserve"> for every JBA OQ</w:t>
      </w:r>
      <w:r w:rsidR="00CE6BAA" w:rsidRPr="00AC31F8">
        <w:rPr>
          <w:lang w:val="en-GB"/>
        </w:rPr>
        <w:t xml:space="preserve"> execution.</w:t>
      </w:r>
      <w:r w:rsidR="001E7AF7" w:rsidRPr="00AC31F8">
        <w:rPr>
          <w:lang w:val="en-GB"/>
        </w:rPr>
        <w:t xml:space="preserve"> </w:t>
      </w:r>
      <w:r w:rsidRPr="00AC31F8">
        <w:rPr>
          <w:lang w:val="en-GB"/>
        </w:rPr>
        <w:t xml:space="preserve">   </w:t>
      </w:r>
    </w:p>
    <w:p w14:paraId="2892A391" w14:textId="42CD6663" w:rsidR="00C210DB" w:rsidRPr="00AC31F8" w:rsidRDefault="008500E2" w:rsidP="00996833">
      <w:pPr>
        <w:rPr>
          <w:lang w:val="en-GB"/>
        </w:rPr>
      </w:pPr>
      <w:r w:rsidRPr="00AC31F8">
        <w:rPr>
          <w:lang w:val="en-GB"/>
        </w:rPr>
        <w:t>Therefore,</w:t>
      </w:r>
      <w:r w:rsidR="009043CD" w:rsidRPr="00AC31F8">
        <w:rPr>
          <w:lang w:val="en-GB"/>
        </w:rPr>
        <w:t xml:space="preserve"> the </w:t>
      </w:r>
      <w:r w:rsidRPr="00AC31F8">
        <w:rPr>
          <w:lang w:val="en-GB"/>
        </w:rPr>
        <w:t>last</w:t>
      </w:r>
      <w:r w:rsidR="009043CD" w:rsidRPr="00AC31F8">
        <w:rPr>
          <w:lang w:val="en-GB"/>
        </w:rPr>
        <w:t xml:space="preserve"> remaining </w:t>
      </w:r>
      <w:r w:rsidR="00E42A27" w:rsidRPr="00AC31F8">
        <w:rPr>
          <w:lang w:val="en-GB"/>
        </w:rPr>
        <w:t>component</w:t>
      </w:r>
      <w:r w:rsidR="009043CD" w:rsidRPr="00AC31F8">
        <w:rPr>
          <w:lang w:val="en-GB"/>
        </w:rPr>
        <w:t xml:space="preserve"> is the</w:t>
      </w:r>
      <w:r w:rsidR="00BA1A88" w:rsidRPr="00AC31F8">
        <w:rPr>
          <w:lang w:val="en-GB"/>
        </w:rPr>
        <w:t xml:space="preserve"> Cucumber-Scenarioo-plugin which needs to be considered as a category 5 software (</w:t>
      </w:r>
      <w:r w:rsidR="00321971" w:rsidRPr="00AC31F8">
        <w:rPr>
          <w:lang w:val="en-GB"/>
        </w:rPr>
        <w:t>ISPE, 2008, p</w:t>
      </w:r>
      <w:r w:rsidR="00BA1A88" w:rsidRPr="00AC31F8">
        <w:rPr>
          <w:lang w:val="en-GB"/>
        </w:rPr>
        <w:t>.129</w:t>
      </w:r>
      <w:r w:rsidR="00321971" w:rsidRPr="00AC31F8">
        <w:rPr>
          <w:lang w:val="en-GB"/>
        </w:rPr>
        <w:t>, p.</w:t>
      </w:r>
      <w:r w:rsidR="00BA1A88" w:rsidRPr="00AC31F8">
        <w:rPr>
          <w:lang w:val="en-GB"/>
        </w:rPr>
        <w:t xml:space="preserve"> 130).</w:t>
      </w:r>
      <w:r w:rsidR="0044079D" w:rsidRPr="00AC31F8">
        <w:rPr>
          <w:lang w:val="en-GB"/>
        </w:rPr>
        <w:t xml:space="preserve"> </w:t>
      </w:r>
      <w:r w:rsidR="00BB10CE" w:rsidRPr="00AC31F8">
        <w:rPr>
          <w:lang w:val="en-GB"/>
        </w:rPr>
        <w:t>The Cucumber-Scenarioo-plugin is responsible to make the Cucumber test report</w:t>
      </w:r>
      <w:r w:rsidR="00EC2B3D" w:rsidRPr="00AC31F8">
        <w:rPr>
          <w:lang w:val="en-GB"/>
        </w:rPr>
        <w:t xml:space="preserve"> and the screenshots displayable in Scenarioo. This should also be</w:t>
      </w:r>
      <w:r w:rsidR="00530B78" w:rsidRPr="00AC31F8">
        <w:rPr>
          <w:lang w:val="en-GB"/>
        </w:rPr>
        <w:t xml:space="preserve"> quite</w:t>
      </w:r>
      <w:r w:rsidR="00EC2B3D" w:rsidRPr="00AC31F8">
        <w:rPr>
          <w:lang w:val="en-GB"/>
        </w:rPr>
        <w:t xml:space="preserve"> easy to verify</w:t>
      </w:r>
      <w:r w:rsidR="004C1E8F" w:rsidRPr="00AC31F8">
        <w:rPr>
          <w:lang w:val="en-GB"/>
        </w:rPr>
        <w:t>, i.e. that th</w:t>
      </w:r>
      <w:r w:rsidR="00530B78" w:rsidRPr="00AC31F8">
        <w:rPr>
          <w:lang w:val="en-GB"/>
        </w:rPr>
        <w:t>e required test metadata, the</w:t>
      </w:r>
      <w:r w:rsidR="004C1E8F" w:rsidRPr="00AC31F8">
        <w:rPr>
          <w:lang w:val="en-GB"/>
        </w:rPr>
        <w:t xml:space="preserve"> test results are correctly displayed in Scenarioo and that the screenshots</w:t>
      </w:r>
      <w:r w:rsidR="00530B78" w:rsidRPr="00AC31F8">
        <w:rPr>
          <w:lang w:val="en-GB"/>
        </w:rPr>
        <w:t xml:space="preserve"> are </w:t>
      </w:r>
      <w:r w:rsidR="0020512F" w:rsidRPr="00AC31F8">
        <w:rPr>
          <w:lang w:val="en-GB"/>
        </w:rPr>
        <w:t>linked with the correct test step. If</w:t>
      </w:r>
      <w:r w:rsidR="00E03671" w:rsidRPr="00AC31F8">
        <w:rPr>
          <w:lang w:val="en-GB"/>
        </w:rPr>
        <w:t xml:space="preserve"> there is a malfunction in this plugin, it should be detectable wit</w:t>
      </w:r>
      <w:r w:rsidR="001D3A35" w:rsidRPr="00AC31F8">
        <w:rPr>
          <w:lang w:val="en-GB"/>
        </w:rPr>
        <w:t>h good test data and a good test script.</w:t>
      </w:r>
    </w:p>
    <w:p w14:paraId="7D07124F" w14:textId="09C681DC" w:rsidR="00821CBF" w:rsidRPr="00AC31F8" w:rsidRDefault="00821CBF" w:rsidP="00996833">
      <w:pPr>
        <w:rPr>
          <w:lang w:val="en-GB"/>
        </w:rPr>
      </w:pPr>
      <w:r w:rsidRPr="00AC31F8">
        <w:rPr>
          <w:lang w:val="en-GB"/>
        </w:rPr>
        <w:t>Next to these components, there is only very few</w:t>
      </w:r>
      <w:r w:rsidR="00875D18" w:rsidRPr="00AC31F8">
        <w:rPr>
          <w:lang w:val="en-GB"/>
        </w:rPr>
        <w:t xml:space="preserve"> own logic in the OQ Test App, as for example the</w:t>
      </w:r>
      <w:r w:rsidR="00F70DE4" w:rsidRPr="00AC31F8">
        <w:rPr>
          <w:lang w:val="en-GB"/>
        </w:rPr>
        <w:t xml:space="preserve"> authentication of the tester</w:t>
      </w:r>
      <w:r w:rsidR="003652DE" w:rsidRPr="00AC31F8">
        <w:rPr>
          <w:rStyle w:val="FootnoteReference"/>
          <w:lang w:val="en-GB"/>
        </w:rPr>
        <w:footnoteReference w:id="7"/>
      </w:r>
      <w:r w:rsidR="0066632A" w:rsidRPr="00AC31F8">
        <w:rPr>
          <w:lang w:val="en-GB"/>
        </w:rPr>
        <w:t>. Therefore</w:t>
      </w:r>
      <w:r w:rsidR="00B15894" w:rsidRPr="00AC31F8">
        <w:rPr>
          <w:lang w:val="en-GB"/>
        </w:rPr>
        <w:t>,</w:t>
      </w:r>
      <w:r w:rsidR="0066632A" w:rsidRPr="00AC31F8">
        <w:rPr>
          <w:lang w:val="en-GB"/>
        </w:rPr>
        <w:t xml:space="preserve"> also these functionalities should not pose </w:t>
      </w:r>
      <w:r w:rsidR="0087152C" w:rsidRPr="00AC31F8">
        <w:rPr>
          <w:lang w:val="en-GB"/>
        </w:rPr>
        <w:t xml:space="preserve">any </w:t>
      </w:r>
      <w:r w:rsidR="003652DE" w:rsidRPr="00AC31F8">
        <w:rPr>
          <w:lang w:val="en-GB"/>
        </w:rPr>
        <w:t>unmanageable barrier.</w:t>
      </w:r>
    </w:p>
    <w:p w14:paraId="274C0236" w14:textId="702BA337" w:rsidR="00C34996" w:rsidRPr="00AC31F8" w:rsidRDefault="00C34996" w:rsidP="00996833">
      <w:pPr>
        <w:rPr>
          <w:lang w:val="en-GB"/>
        </w:rPr>
      </w:pPr>
      <w:r w:rsidRPr="00AC31F8">
        <w:rPr>
          <w:lang w:val="en-GB"/>
        </w:rPr>
        <w:t>With this in mind</w:t>
      </w:r>
      <w:r w:rsidR="00A907BF" w:rsidRPr="00AC31F8">
        <w:rPr>
          <w:lang w:val="en-GB"/>
        </w:rPr>
        <w:t xml:space="preserve"> and taking</w:t>
      </w:r>
      <w:r w:rsidR="0061268F" w:rsidRPr="00AC31F8">
        <w:rPr>
          <w:lang w:val="en-GB"/>
        </w:rPr>
        <w:t xml:space="preserve"> again</w:t>
      </w:r>
      <w:r w:rsidR="00A907BF" w:rsidRPr="00AC31F8">
        <w:rPr>
          <w:lang w:val="en-GB"/>
        </w:rPr>
        <w:t xml:space="preserve"> into account the risks as described in the chapter </w:t>
      </w:r>
      <w:r w:rsidR="00321971" w:rsidRPr="00AC31F8">
        <w:rPr>
          <w:highlight w:val="yellow"/>
          <w:lang w:val="en-GB"/>
        </w:rPr>
        <w:fldChar w:fldCharType="begin"/>
      </w:r>
      <w:r w:rsidR="00321971" w:rsidRPr="00AC31F8">
        <w:rPr>
          <w:lang w:val="en-GB"/>
        </w:rPr>
        <w:instrText xml:space="preserve"> REF _Ref46055357 \r \h </w:instrText>
      </w:r>
      <w:r w:rsidR="00321971" w:rsidRPr="00AC31F8">
        <w:rPr>
          <w:highlight w:val="yellow"/>
          <w:lang w:val="en-GB"/>
        </w:rPr>
      </w:r>
      <w:r w:rsidR="00321971" w:rsidRPr="00AC31F8">
        <w:rPr>
          <w:highlight w:val="yellow"/>
          <w:lang w:val="en-GB"/>
        </w:rPr>
        <w:fldChar w:fldCharType="separate"/>
      </w:r>
      <w:r w:rsidR="00321971" w:rsidRPr="00AC31F8">
        <w:rPr>
          <w:lang w:val="en-GB"/>
        </w:rPr>
        <w:t>6.3.1</w:t>
      </w:r>
      <w:r w:rsidR="00321971" w:rsidRPr="00AC31F8">
        <w:rPr>
          <w:highlight w:val="yellow"/>
          <w:lang w:val="en-GB"/>
        </w:rPr>
        <w:fldChar w:fldCharType="end"/>
      </w:r>
      <w:r w:rsidRPr="00AC31F8">
        <w:rPr>
          <w:lang w:val="en-GB"/>
        </w:rPr>
        <w:t xml:space="preserve">, nothing could be determined, that would </w:t>
      </w:r>
      <w:r w:rsidR="00A907BF" w:rsidRPr="00AC31F8">
        <w:rPr>
          <w:lang w:val="en-GB"/>
        </w:rPr>
        <w:t>make it impossible to</w:t>
      </w:r>
      <w:r w:rsidRPr="00AC31F8">
        <w:rPr>
          <w:lang w:val="en-GB"/>
        </w:rPr>
        <w:t xml:space="preserve"> </w:t>
      </w:r>
      <w:r w:rsidR="00A907BF" w:rsidRPr="00AC31F8">
        <w:rPr>
          <w:lang w:val="en-GB"/>
        </w:rPr>
        <w:t>validate</w:t>
      </w:r>
      <w:r w:rsidRPr="00AC31F8">
        <w:rPr>
          <w:lang w:val="en-GB"/>
        </w:rPr>
        <w:t xml:space="preserve"> the OQ Test App and therefore its usage in a GxP environment.</w:t>
      </w:r>
      <w:r w:rsidR="006976E6" w:rsidRPr="00AC31F8">
        <w:rPr>
          <w:lang w:val="en-GB"/>
        </w:rPr>
        <w:t xml:space="preserve"> </w:t>
      </w:r>
    </w:p>
    <w:p w14:paraId="4C4A0B3F" w14:textId="77777777" w:rsidR="00DF6B10" w:rsidRPr="00AC31F8" w:rsidRDefault="00DF6B10" w:rsidP="00D37992">
      <w:pPr>
        <w:pStyle w:val="Heading4"/>
        <w:rPr>
          <w:lang w:val="en-GB"/>
        </w:rPr>
      </w:pPr>
      <w:bookmarkStart w:id="251" w:name="_Toc46067074"/>
      <w:bookmarkStart w:id="252" w:name="_Toc46238931"/>
      <w:r w:rsidRPr="00AC31F8">
        <w:rPr>
          <w:lang w:val="en-GB"/>
        </w:rPr>
        <w:t>Scenarioo</w:t>
      </w:r>
      <w:bookmarkEnd w:id="251"/>
      <w:bookmarkEnd w:id="252"/>
    </w:p>
    <w:p w14:paraId="4F9E453B" w14:textId="77777777" w:rsidR="00DF6B10" w:rsidRPr="00AC31F8" w:rsidRDefault="00DF6B10" w:rsidP="00DF6B10">
      <w:pPr>
        <w:rPr>
          <w:lang w:val="en-GB"/>
        </w:rPr>
      </w:pPr>
      <w:r w:rsidRPr="00AC31F8">
        <w:rPr>
          <w:lang w:val="en-GB"/>
        </w:rPr>
        <w:t>In order to validate Scenarioo, following aspects have to be taken into account:</w:t>
      </w:r>
    </w:p>
    <w:p w14:paraId="05D2BE01" w14:textId="73D136B2" w:rsidR="00DF6B10" w:rsidRPr="00AC31F8" w:rsidRDefault="00DF6B10" w:rsidP="00DF6B10">
      <w:pPr>
        <w:rPr>
          <w:lang w:val="en-GB"/>
        </w:rPr>
      </w:pPr>
      <w:r w:rsidRPr="00AC31F8">
        <w:rPr>
          <w:lang w:val="en-GB"/>
        </w:rPr>
        <w:t>Scenarioo 5.0.2 is deployed as standard (out of the box) war (web archive) file and could be considered as non</w:t>
      </w:r>
      <w:r w:rsidR="005235C7" w:rsidRPr="00AC31F8">
        <w:rPr>
          <w:lang w:val="en-GB"/>
        </w:rPr>
        <w:t>-</w:t>
      </w:r>
      <w:r w:rsidRPr="00AC31F8">
        <w:rPr>
          <w:lang w:val="en-GB"/>
        </w:rPr>
        <w:t xml:space="preserve">configured product even though minimal installation configuration was required to indicate the path to the folder with the test results from the OQ Test App </w:t>
      </w:r>
      <w:r w:rsidR="002C614B" w:rsidRPr="00AC31F8">
        <w:rPr>
          <w:lang w:val="en-GB"/>
        </w:rPr>
        <w:t>(Scenarioo, n.d.-b)</w:t>
      </w:r>
      <w:r w:rsidRPr="00AC31F8">
        <w:rPr>
          <w:lang w:val="en-GB"/>
        </w:rPr>
        <w:t xml:space="preserve">. Most importantly, no configuration </w:t>
      </w:r>
      <w:r w:rsidR="00BE14BD" w:rsidRPr="00AC31F8">
        <w:rPr>
          <w:lang w:val="en-GB"/>
        </w:rPr>
        <w:t>was</w:t>
      </w:r>
      <w:r w:rsidRPr="00AC31F8">
        <w:rPr>
          <w:lang w:val="en-GB"/>
        </w:rPr>
        <w:t xml:space="preserve"> needed to ensure functionalities or interfaces next to the test result folder. Therefore, it is regarded as a category 3 software according to GAMP5 (</w:t>
      </w:r>
      <w:r w:rsidR="00321971" w:rsidRPr="00AC31F8">
        <w:rPr>
          <w:lang w:val="en-GB"/>
        </w:rPr>
        <w:t>ISPE, 2008, pp</w:t>
      </w:r>
      <w:r w:rsidRPr="00AC31F8">
        <w:rPr>
          <w:lang w:val="en-GB"/>
        </w:rPr>
        <w:t>. 128-129)</w:t>
      </w:r>
      <w:r w:rsidR="00321971" w:rsidRPr="00AC31F8">
        <w:rPr>
          <w:lang w:val="en-GB"/>
        </w:rPr>
        <w:t>.</w:t>
      </w:r>
    </w:p>
    <w:p w14:paraId="00CFF07A" w14:textId="18AFB7B8" w:rsidR="00DF6B10" w:rsidRPr="00AC31F8" w:rsidRDefault="00DF6B10" w:rsidP="00DF6B10">
      <w:pPr>
        <w:rPr>
          <w:lang w:val="en-GB"/>
        </w:rPr>
      </w:pPr>
      <w:r w:rsidRPr="00AC31F8">
        <w:rPr>
          <w:lang w:val="en-GB"/>
        </w:rPr>
        <w:lastRenderedPageBreak/>
        <w:t xml:space="preserve">As foreseen for a category 3 software, </w:t>
      </w:r>
      <w:r w:rsidR="004D77BB" w:rsidRPr="00AC31F8">
        <w:rPr>
          <w:lang w:val="en-GB"/>
        </w:rPr>
        <w:t>the risk assessment procedure can be simplified</w:t>
      </w:r>
      <w:r w:rsidR="0082784D" w:rsidRPr="00AC31F8">
        <w:rPr>
          <w:lang w:val="en-GB"/>
        </w:rPr>
        <w:t xml:space="preserve"> (GAMP5 page 108)</w:t>
      </w:r>
      <w:r w:rsidRPr="00AC31F8">
        <w:rPr>
          <w:lang w:val="en-GB"/>
        </w:rPr>
        <w:t>.</w:t>
      </w:r>
      <w:r w:rsidR="00F65566" w:rsidRPr="00AC31F8">
        <w:rPr>
          <w:lang w:val="en-GB"/>
        </w:rPr>
        <w:t xml:space="preserve"> The main risk would be, that Scenarioo displays not all</w:t>
      </w:r>
      <w:r w:rsidR="003A274A" w:rsidRPr="00AC31F8">
        <w:rPr>
          <w:lang w:val="en-GB"/>
        </w:rPr>
        <w:t xml:space="preserve"> results or</w:t>
      </w:r>
      <w:r w:rsidR="00EA2726" w:rsidRPr="00AC31F8">
        <w:rPr>
          <w:lang w:val="en-GB"/>
        </w:rPr>
        <w:t xml:space="preserve"> that</w:t>
      </w:r>
      <w:r w:rsidR="003A274A" w:rsidRPr="00AC31F8">
        <w:rPr>
          <w:lang w:val="en-GB"/>
        </w:rPr>
        <w:t xml:space="preserve"> the results are wrongly displayed, these are risks that can be checked and excluded to a level</w:t>
      </w:r>
      <w:r w:rsidR="00EA2726" w:rsidRPr="00AC31F8">
        <w:rPr>
          <w:lang w:val="en-GB"/>
        </w:rPr>
        <w:t xml:space="preserve"> to make them acceptable.</w:t>
      </w:r>
      <w:r w:rsidR="00EA5147" w:rsidRPr="00AC31F8">
        <w:rPr>
          <w:lang w:val="en-GB"/>
        </w:rPr>
        <w:t xml:space="preserve"> </w:t>
      </w:r>
      <w:r w:rsidR="006E7232" w:rsidRPr="00AC31F8">
        <w:rPr>
          <w:lang w:val="en-GB"/>
        </w:rPr>
        <w:t>Additionally</w:t>
      </w:r>
      <w:r w:rsidR="006B467E" w:rsidRPr="00AC31F8">
        <w:rPr>
          <w:lang w:val="en-GB"/>
        </w:rPr>
        <w:t>, t</w:t>
      </w:r>
      <w:r w:rsidR="0040460A" w:rsidRPr="00AC31F8">
        <w:rPr>
          <w:lang w:val="en-GB"/>
        </w:rPr>
        <w:t>he software must not be considered as novel and also the complexity of the</w:t>
      </w:r>
      <w:r w:rsidR="00B31C5B" w:rsidRPr="00AC31F8">
        <w:rPr>
          <w:lang w:val="en-GB"/>
        </w:rPr>
        <w:t xml:space="preserve"> software is </w:t>
      </w:r>
      <w:r w:rsidR="006E7232" w:rsidRPr="00AC31F8">
        <w:rPr>
          <w:lang w:val="en-GB"/>
        </w:rPr>
        <w:t>manageable</w:t>
      </w:r>
      <w:r w:rsidR="00B31C5B" w:rsidRPr="00AC31F8">
        <w:rPr>
          <w:lang w:val="en-GB"/>
        </w:rPr>
        <w:t xml:space="preserve">, as </w:t>
      </w:r>
      <w:r w:rsidR="00183D46" w:rsidRPr="00AC31F8">
        <w:rPr>
          <w:lang w:val="en-GB"/>
        </w:rPr>
        <w:t>it is a small application with</w:t>
      </w:r>
      <w:r w:rsidR="00B31C5B" w:rsidRPr="00AC31F8">
        <w:rPr>
          <w:lang w:val="en-GB"/>
        </w:rPr>
        <w:t xml:space="preserve"> no </w:t>
      </w:r>
      <w:r w:rsidR="00183D46" w:rsidRPr="00AC31F8">
        <w:rPr>
          <w:lang w:val="en-GB"/>
        </w:rPr>
        <w:t>dependencies that could not be handled and managed</w:t>
      </w:r>
      <w:r w:rsidR="00090C78" w:rsidRPr="00AC31F8">
        <w:rPr>
          <w:lang w:val="en-GB"/>
        </w:rPr>
        <w:t>.</w:t>
      </w:r>
    </w:p>
    <w:p w14:paraId="44493011" w14:textId="2FCBDFAC" w:rsidR="00DF6B10" w:rsidRPr="00AC31F8" w:rsidRDefault="008D512B" w:rsidP="00DF6B10">
      <w:pPr>
        <w:rPr>
          <w:lang w:val="en-GB"/>
        </w:rPr>
      </w:pPr>
      <w:r w:rsidRPr="00AC31F8">
        <w:rPr>
          <w:lang w:val="en-GB"/>
        </w:rPr>
        <w:t xml:space="preserve">For category 3 software, the </w:t>
      </w:r>
      <w:r w:rsidR="00DF6B10" w:rsidRPr="00AC31F8">
        <w:rPr>
          <w:lang w:val="en-GB"/>
        </w:rPr>
        <w:t>leverage</w:t>
      </w:r>
      <w:r w:rsidRPr="00AC31F8">
        <w:rPr>
          <w:lang w:val="en-GB"/>
        </w:rPr>
        <w:t xml:space="preserve"> of</w:t>
      </w:r>
      <w:r w:rsidR="00DF6B10" w:rsidRPr="00AC31F8">
        <w:rPr>
          <w:lang w:val="en-GB"/>
        </w:rPr>
        <w:t xml:space="preserve"> supplier involvement (</w:t>
      </w:r>
      <w:r w:rsidR="00321971" w:rsidRPr="00AC31F8">
        <w:rPr>
          <w:lang w:val="en-GB"/>
        </w:rPr>
        <w:t>ISPE, 2008, p</w:t>
      </w:r>
      <w:r w:rsidR="00DF6B10" w:rsidRPr="00AC31F8">
        <w:rPr>
          <w:lang w:val="en-GB"/>
        </w:rPr>
        <w:t>.19)</w:t>
      </w:r>
      <w:r w:rsidRPr="00AC31F8">
        <w:rPr>
          <w:lang w:val="en-GB"/>
        </w:rPr>
        <w:t xml:space="preserve"> might be an aspect that</w:t>
      </w:r>
      <w:r w:rsidR="00551C7D" w:rsidRPr="00AC31F8">
        <w:rPr>
          <w:lang w:val="en-GB"/>
        </w:rPr>
        <w:t xml:space="preserve"> could significantly simplify the validation. Unfortunately</w:t>
      </w:r>
      <w:r w:rsidR="00321971" w:rsidRPr="00AC31F8">
        <w:rPr>
          <w:lang w:val="en-GB"/>
        </w:rPr>
        <w:t>,</w:t>
      </w:r>
      <w:r w:rsidR="00DF6B10" w:rsidRPr="00AC31F8">
        <w:rPr>
          <w:lang w:val="en-GB"/>
        </w:rPr>
        <w:t xml:space="preserve"> no indication was found on the </w:t>
      </w:r>
      <w:r w:rsidR="002F5F14" w:rsidRPr="00AC31F8">
        <w:rPr>
          <w:lang w:val="en-GB"/>
        </w:rPr>
        <w:t>S</w:t>
      </w:r>
      <w:r w:rsidR="00DF6B10" w:rsidRPr="00AC31F8">
        <w:rPr>
          <w:lang w:val="en-GB"/>
        </w:rPr>
        <w:t xml:space="preserve">cenarioo </w:t>
      </w:r>
      <w:r w:rsidR="002F5F14" w:rsidRPr="00AC31F8">
        <w:rPr>
          <w:lang w:val="en-GB"/>
        </w:rPr>
        <w:t>W</w:t>
      </w:r>
      <w:r w:rsidR="00DF6B10" w:rsidRPr="00AC31F8">
        <w:rPr>
          <w:lang w:val="en-GB"/>
        </w:rPr>
        <w:t xml:space="preserve">eb page, that </w:t>
      </w:r>
      <w:r w:rsidR="002F5F14" w:rsidRPr="00AC31F8">
        <w:rPr>
          <w:lang w:val="en-GB"/>
        </w:rPr>
        <w:t>S</w:t>
      </w:r>
      <w:r w:rsidR="00DF6B10" w:rsidRPr="00AC31F8">
        <w:rPr>
          <w:lang w:val="en-GB"/>
        </w:rPr>
        <w:t xml:space="preserve">cenrioo would have been used </w:t>
      </w:r>
      <w:r w:rsidR="004C103B" w:rsidRPr="00AC31F8">
        <w:rPr>
          <w:lang w:val="en-GB"/>
        </w:rPr>
        <w:t>already</w:t>
      </w:r>
      <w:r w:rsidR="00DF6B10" w:rsidRPr="00AC31F8">
        <w:rPr>
          <w:lang w:val="en-GB"/>
        </w:rPr>
        <w:t xml:space="preserve"> in a controlled environment of the pharmaceutical industry </w:t>
      </w:r>
      <w:r w:rsidR="00321971" w:rsidRPr="00AC31F8">
        <w:rPr>
          <w:lang w:val="en-GB"/>
        </w:rPr>
        <w:t>(Scenarioo, n.d.-a)</w:t>
      </w:r>
      <w:r w:rsidR="00DF6B10" w:rsidRPr="00AC31F8">
        <w:rPr>
          <w:lang w:val="en-GB"/>
        </w:rPr>
        <w:t xml:space="preserve">. </w:t>
      </w:r>
      <w:r w:rsidR="008726B9" w:rsidRPr="00AC31F8">
        <w:rPr>
          <w:lang w:val="en-GB"/>
        </w:rPr>
        <w:t>Nevertheless, validation, especially with the supplier’s support, should be feasable</w:t>
      </w:r>
      <w:r w:rsidR="005C0938" w:rsidRPr="00AC31F8">
        <w:rPr>
          <w:lang w:val="en-GB"/>
        </w:rPr>
        <w:t xml:space="preserve"> as it is a standard on-premise software with clearly defined </w:t>
      </w:r>
      <w:r w:rsidR="00462E23" w:rsidRPr="00AC31F8">
        <w:rPr>
          <w:lang w:val="en-GB"/>
        </w:rPr>
        <w:t>functionalities to</w:t>
      </w:r>
      <w:r w:rsidR="003F4192" w:rsidRPr="00AC31F8">
        <w:rPr>
          <w:lang w:val="en-GB"/>
        </w:rPr>
        <w:t xml:space="preserve"> be</w:t>
      </w:r>
      <w:r w:rsidR="00462E23" w:rsidRPr="00AC31F8">
        <w:rPr>
          <w:lang w:val="en-GB"/>
        </w:rPr>
        <w:t xml:space="preserve"> verif</w:t>
      </w:r>
      <w:r w:rsidR="003F4192" w:rsidRPr="00AC31F8">
        <w:rPr>
          <w:lang w:val="en-GB"/>
        </w:rPr>
        <w:t>ied</w:t>
      </w:r>
      <w:r w:rsidR="00462E23" w:rsidRPr="00AC31F8">
        <w:rPr>
          <w:lang w:val="en-GB"/>
        </w:rPr>
        <w:t xml:space="preserve"> and with only limited risk.</w:t>
      </w:r>
      <w:r w:rsidR="005C0938" w:rsidRPr="00AC31F8">
        <w:rPr>
          <w:lang w:val="en-GB"/>
        </w:rPr>
        <w:t xml:space="preserve">   </w:t>
      </w:r>
    </w:p>
    <w:p w14:paraId="1E5F0C05" w14:textId="1986F617" w:rsidR="000178F8" w:rsidRPr="00AC31F8" w:rsidRDefault="00462E23" w:rsidP="00996833">
      <w:pPr>
        <w:rPr>
          <w:lang w:val="en-GB"/>
        </w:rPr>
      </w:pPr>
      <w:r w:rsidRPr="00AC31F8">
        <w:rPr>
          <w:lang w:val="en-GB"/>
        </w:rPr>
        <w:t>In c</w:t>
      </w:r>
      <w:r w:rsidR="00DF6B10" w:rsidRPr="00AC31F8">
        <w:rPr>
          <w:lang w:val="en-GB"/>
        </w:rPr>
        <w:t>onclusion</w:t>
      </w:r>
      <w:r w:rsidRPr="00AC31F8">
        <w:rPr>
          <w:lang w:val="en-GB"/>
        </w:rPr>
        <w:t>, n</w:t>
      </w:r>
      <w:r w:rsidR="00DF6B10" w:rsidRPr="00AC31F8">
        <w:rPr>
          <w:lang w:val="en-GB"/>
        </w:rPr>
        <w:t>o reasons could be found, that</w:t>
      </w:r>
      <w:r w:rsidR="00F16AE8" w:rsidRPr="00AC31F8">
        <w:rPr>
          <w:lang w:val="en-GB"/>
        </w:rPr>
        <w:t xml:space="preserve"> would</w:t>
      </w:r>
      <w:r w:rsidR="00DF6B10" w:rsidRPr="00AC31F8">
        <w:rPr>
          <w:lang w:val="en-GB"/>
        </w:rPr>
        <w:t xml:space="preserve"> impede the potential validation of Scenarioo and therefore its usage in a GxP environment.</w:t>
      </w:r>
    </w:p>
    <w:p w14:paraId="70C07AD2" w14:textId="4523ED1F" w:rsidR="00EC4F7B" w:rsidRPr="00AC31F8" w:rsidRDefault="00EC4F7B" w:rsidP="00EC4F7B">
      <w:pPr>
        <w:pStyle w:val="Heading3"/>
        <w:rPr>
          <w:lang w:val="en-GB"/>
        </w:rPr>
      </w:pPr>
      <w:bookmarkStart w:id="253" w:name="_Toc46067075"/>
      <w:bookmarkStart w:id="254" w:name="_Toc46238932"/>
      <w:r w:rsidRPr="00AC31F8">
        <w:rPr>
          <w:lang w:val="en-GB"/>
        </w:rPr>
        <w:t>Analysis of the OQ Test App</w:t>
      </w:r>
      <w:r w:rsidR="006C731E" w:rsidRPr="00AC31F8">
        <w:rPr>
          <w:lang w:val="en-GB"/>
        </w:rPr>
        <w:t>/Scenarioo System</w:t>
      </w:r>
      <w:bookmarkEnd w:id="253"/>
      <w:bookmarkEnd w:id="254"/>
    </w:p>
    <w:p w14:paraId="0CA074A8" w14:textId="19862353" w:rsidR="00B93ACF" w:rsidRPr="00AC31F8" w:rsidRDefault="007659C2" w:rsidP="000D1B54">
      <w:pPr>
        <w:rPr>
          <w:lang w:val="en-GB"/>
        </w:rPr>
      </w:pPr>
      <w:r w:rsidRPr="00AC31F8">
        <w:rPr>
          <w:lang w:val="en-GB"/>
        </w:rPr>
        <w:t>As already described earlier (</w:t>
      </w:r>
      <w:r w:rsidR="002C614B" w:rsidRPr="00AC31F8">
        <w:rPr>
          <w:lang w:val="en-GB"/>
        </w:rPr>
        <w:t xml:space="preserve">see </w:t>
      </w:r>
      <w:r w:rsidRPr="00AC31F8">
        <w:rPr>
          <w:lang w:val="en-GB"/>
        </w:rPr>
        <w:t>chapter</w:t>
      </w:r>
      <w:r w:rsidR="002C614B" w:rsidRPr="00AC31F8">
        <w:rPr>
          <w:lang w:val="en-GB"/>
        </w:rPr>
        <w:t xml:space="preserve"> </w:t>
      </w:r>
      <w:r w:rsidR="002C614B" w:rsidRPr="00AC31F8">
        <w:rPr>
          <w:lang w:val="en-GB"/>
        </w:rPr>
        <w:fldChar w:fldCharType="begin"/>
      </w:r>
      <w:r w:rsidR="002C614B" w:rsidRPr="00AC31F8">
        <w:rPr>
          <w:lang w:val="en-GB"/>
        </w:rPr>
        <w:instrText xml:space="preserve"> REF _Ref46152463 \r \h  \* MERGEFORMAT </w:instrText>
      </w:r>
      <w:r w:rsidR="002C614B" w:rsidRPr="00AC31F8">
        <w:rPr>
          <w:lang w:val="en-GB"/>
        </w:rPr>
      </w:r>
      <w:r w:rsidR="002C614B" w:rsidRPr="00AC31F8">
        <w:rPr>
          <w:lang w:val="en-GB"/>
        </w:rPr>
        <w:fldChar w:fldCharType="separate"/>
      </w:r>
      <w:r w:rsidR="002C614B" w:rsidRPr="00AC31F8">
        <w:rPr>
          <w:lang w:val="en-GB"/>
        </w:rPr>
        <w:t>6.1</w:t>
      </w:r>
      <w:r w:rsidR="002C614B" w:rsidRPr="00AC31F8">
        <w:rPr>
          <w:lang w:val="en-GB"/>
        </w:rPr>
        <w:fldChar w:fldCharType="end"/>
      </w:r>
      <w:r w:rsidRPr="00AC31F8">
        <w:rPr>
          <w:lang w:val="en-GB"/>
        </w:rPr>
        <w:t>), the OQ Test App generates test results and formats them using the Cucumber</w:t>
      </w:r>
      <w:r w:rsidR="009F7F98" w:rsidRPr="00AC31F8">
        <w:rPr>
          <w:lang w:val="en-GB"/>
        </w:rPr>
        <w:t>-</w:t>
      </w:r>
      <w:r w:rsidRPr="00AC31F8">
        <w:rPr>
          <w:lang w:val="en-GB"/>
        </w:rPr>
        <w:t>Scenarioo</w:t>
      </w:r>
      <w:r w:rsidR="009F7F98" w:rsidRPr="00AC31F8">
        <w:rPr>
          <w:lang w:val="en-GB"/>
        </w:rPr>
        <w:t>-p</w:t>
      </w:r>
      <w:r w:rsidRPr="00AC31F8">
        <w:rPr>
          <w:lang w:val="en-GB"/>
        </w:rPr>
        <w:t xml:space="preserve">lugin in order that the test results can be visualised in Scenarioo. The most critical point </w:t>
      </w:r>
      <w:r w:rsidR="007726BE" w:rsidRPr="00AC31F8">
        <w:rPr>
          <w:lang w:val="en-GB"/>
        </w:rPr>
        <w:t>during</w:t>
      </w:r>
      <w:r w:rsidRPr="00AC31F8">
        <w:rPr>
          <w:lang w:val="en-GB"/>
        </w:rPr>
        <w:t xml:space="preserve"> the OQ Test App/Scenarioo integration is the correct functioning of the Cucumber</w:t>
      </w:r>
      <w:r w:rsidR="00B93ACF" w:rsidRPr="00AC31F8">
        <w:rPr>
          <w:lang w:val="en-GB"/>
        </w:rPr>
        <w:t>-</w:t>
      </w:r>
      <w:r w:rsidRPr="00AC31F8">
        <w:rPr>
          <w:lang w:val="en-GB"/>
        </w:rPr>
        <w:t>Scenarioo</w:t>
      </w:r>
      <w:r w:rsidR="00B93ACF" w:rsidRPr="00AC31F8">
        <w:rPr>
          <w:lang w:val="en-GB"/>
        </w:rPr>
        <w:t>-p</w:t>
      </w:r>
      <w:r w:rsidRPr="00AC31F8">
        <w:rPr>
          <w:lang w:val="en-GB"/>
        </w:rPr>
        <w:t xml:space="preserve">lugin of the OQ Test App. </w:t>
      </w:r>
      <w:r w:rsidR="00DC5899" w:rsidRPr="00AC31F8">
        <w:rPr>
          <w:lang w:val="en-GB"/>
        </w:rPr>
        <w:t>With this in mind,</w:t>
      </w:r>
      <w:r w:rsidRPr="00AC31F8">
        <w:rPr>
          <w:lang w:val="en-GB"/>
        </w:rPr>
        <w:t xml:space="preserve"> the integration of the OQ Test App/Scenarioo System should be part of the validation of the OQ Test App as described in chapter </w:t>
      </w:r>
      <w:r w:rsidR="00C92514" w:rsidRPr="00AC31F8">
        <w:rPr>
          <w:lang w:val="en-GB"/>
        </w:rPr>
        <w:fldChar w:fldCharType="begin"/>
      </w:r>
      <w:r w:rsidR="00C92514" w:rsidRPr="00AC31F8">
        <w:rPr>
          <w:lang w:val="en-GB"/>
        </w:rPr>
        <w:instrText xml:space="preserve"> REF _Ref46060753 \r \h </w:instrText>
      </w:r>
      <w:r w:rsidR="00C92514" w:rsidRPr="00AC31F8">
        <w:rPr>
          <w:lang w:val="en-GB"/>
        </w:rPr>
      </w:r>
      <w:r w:rsidR="00C92514" w:rsidRPr="00AC31F8">
        <w:rPr>
          <w:lang w:val="en-GB"/>
        </w:rPr>
        <w:fldChar w:fldCharType="separate"/>
      </w:r>
      <w:r w:rsidR="00C92514" w:rsidRPr="00AC31F8">
        <w:rPr>
          <w:lang w:val="en-GB"/>
        </w:rPr>
        <w:t>6.3.2.1</w:t>
      </w:r>
      <w:r w:rsidR="00C92514" w:rsidRPr="00AC31F8">
        <w:rPr>
          <w:lang w:val="en-GB"/>
        </w:rPr>
        <w:fldChar w:fldCharType="end"/>
      </w:r>
      <w:r w:rsidRPr="00AC31F8">
        <w:rPr>
          <w:lang w:val="en-GB"/>
        </w:rPr>
        <w:t>.</w:t>
      </w:r>
    </w:p>
    <w:p w14:paraId="0C12AD60" w14:textId="76EEB120" w:rsidR="000D1B54" w:rsidRPr="00AC31F8" w:rsidRDefault="007664D8" w:rsidP="00197C4B">
      <w:pPr>
        <w:pStyle w:val="Heading2"/>
        <w:rPr>
          <w:lang w:val="en-GB"/>
        </w:rPr>
      </w:pPr>
      <w:bookmarkStart w:id="255" w:name="_Ref45990493"/>
      <w:bookmarkStart w:id="256" w:name="_Toc46067076"/>
      <w:bookmarkStart w:id="257" w:name="_Ref46088855"/>
      <w:bookmarkStart w:id="258" w:name="_Toc46238933"/>
      <w:r w:rsidRPr="00AC31F8">
        <w:rPr>
          <w:lang w:val="en-GB"/>
        </w:rPr>
        <w:t>Updates of the</w:t>
      </w:r>
      <w:r w:rsidR="007A51F4" w:rsidRPr="00AC31F8">
        <w:rPr>
          <w:lang w:val="en-GB"/>
        </w:rPr>
        <w:t xml:space="preserve"> OQ</w:t>
      </w:r>
      <w:r w:rsidR="00B97642" w:rsidRPr="00AC31F8">
        <w:rPr>
          <w:lang w:val="en-GB"/>
        </w:rPr>
        <w:t xml:space="preserve"> Test</w:t>
      </w:r>
      <w:r w:rsidR="007A51F4" w:rsidRPr="00AC31F8">
        <w:rPr>
          <w:lang w:val="en-GB"/>
        </w:rPr>
        <w:t xml:space="preserve"> Automation </w:t>
      </w:r>
      <w:bookmarkEnd w:id="255"/>
      <w:bookmarkEnd w:id="256"/>
      <w:r w:rsidR="00B97642" w:rsidRPr="00AC31F8">
        <w:rPr>
          <w:lang w:val="en-GB"/>
        </w:rPr>
        <w:t>System</w:t>
      </w:r>
      <w:bookmarkEnd w:id="257"/>
      <w:bookmarkEnd w:id="258"/>
    </w:p>
    <w:p w14:paraId="07B5A87B" w14:textId="147EBC54" w:rsidR="00C34A08" w:rsidRPr="00AC31F8" w:rsidRDefault="007C3A45" w:rsidP="00AB6448">
      <w:pPr>
        <w:rPr>
          <w:lang w:val="en-GB"/>
        </w:rPr>
      </w:pPr>
      <w:r w:rsidRPr="00AC31F8">
        <w:rPr>
          <w:lang w:val="en-GB"/>
        </w:rPr>
        <w:t>In principle, any change in the software needs a re-validation of the new software version (</w:t>
      </w:r>
      <w:r w:rsidR="00321971" w:rsidRPr="00AC31F8">
        <w:rPr>
          <w:lang w:val="en-GB"/>
        </w:rPr>
        <w:t>ISPE, 2008, p. 30, Figure 4.1).</w:t>
      </w:r>
      <w:r w:rsidRPr="00AC31F8">
        <w:rPr>
          <w:lang w:val="en-GB"/>
        </w:rPr>
        <w:t xml:space="preserve"> For </w:t>
      </w:r>
      <w:r w:rsidR="000B6DDB" w:rsidRPr="00AC31F8">
        <w:rPr>
          <w:lang w:val="en-GB"/>
        </w:rPr>
        <w:t xml:space="preserve">the </w:t>
      </w:r>
      <w:r w:rsidR="007726BE" w:rsidRPr="00AC31F8">
        <w:rPr>
          <w:lang w:val="en-GB"/>
        </w:rPr>
        <w:t>components</w:t>
      </w:r>
      <w:r w:rsidR="00243943" w:rsidRPr="00AC31F8">
        <w:rPr>
          <w:lang w:val="en-GB"/>
        </w:rPr>
        <w:t xml:space="preserve"> of the test automation</w:t>
      </w:r>
      <w:r w:rsidR="00FB5906" w:rsidRPr="00AC31F8">
        <w:rPr>
          <w:lang w:val="en-GB"/>
        </w:rPr>
        <w:t xml:space="preserve"> system</w:t>
      </w:r>
      <w:r w:rsidR="00187D70" w:rsidRPr="00AC31F8">
        <w:rPr>
          <w:lang w:val="en-GB"/>
        </w:rPr>
        <w:t xml:space="preserve"> </w:t>
      </w:r>
      <w:r w:rsidR="00243943" w:rsidRPr="00AC31F8">
        <w:rPr>
          <w:lang w:val="en-GB"/>
        </w:rPr>
        <w:t>(</w:t>
      </w:r>
      <w:r w:rsidRPr="00AC31F8">
        <w:rPr>
          <w:lang w:val="en-GB"/>
        </w:rPr>
        <w:t>the OQ Test App and Scenarioo</w:t>
      </w:r>
      <w:r w:rsidR="00243943" w:rsidRPr="00AC31F8">
        <w:rPr>
          <w:lang w:val="en-GB"/>
        </w:rPr>
        <w:t>)</w:t>
      </w:r>
      <w:r w:rsidR="0036491B" w:rsidRPr="00AC31F8">
        <w:rPr>
          <w:lang w:val="en-GB"/>
        </w:rPr>
        <w:t>,</w:t>
      </w:r>
      <w:r w:rsidRPr="00AC31F8">
        <w:rPr>
          <w:lang w:val="en-GB"/>
        </w:rPr>
        <w:t xml:space="preserve"> </w:t>
      </w:r>
      <w:r w:rsidR="005456F1" w:rsidRPr="00AC31F8">
        <w:rPr>
          <w:lang w:val="en-GB"/>
        </w:rPr>
        <w:t>it can be decided</w:t>
      </w:r>
      <w:r w:rsidR="00426EA2" w:rsidRPr="00AC31F8">
        <w:rPr>
          <w:lang w:val="en-GB"/>
        </w:rPr>
        <w:t xml:space="preserve"> by the regulated company, when to </w:t>
      </w:r>
      <w:r w:rsidR="004F0169" w:rsidRPr="00AC31F8">
        <w:rPr>
          <w:lang w:val="en-GB"/>
        </w:rPr>
        <w:t>update</w:t>
      </w:r>
      <w:r w:rsidR="00702326" w:rsidRPr="00AC31F8">
        <w:rPr>
          <w:lang w:val="en-GB"/>
        </w:rPr>
        <w:t xml:space="preserve"> and re-validate</w:t>
      </w:r>
      <w:r w:rsidR="004F0169" w:rsidRPr="00AC31F8">
        <w:rPr>
          <w:lang w:val="en-GB"/>
        </w:rPr>
        <w:t xml:space="preserve"> the applications as they are on-</w:t>
      </w:r>
      <w:r w:rsidR="006B7102" w:rsidRPr="00AC31F8">
        <w:rPr>
          <w:lang w:val="en-GB"/>
        </w:rPr>
        <w:t xml:space="preserve">premise </w:t>
      </w:r>
      <w:r w:rsidR="00635BB9" w:rsidRPr="00AC31F8">
        <w:rPr>
          <w:lang w:val="en-GB"/>
        </w:rPr>
        <w:t>and</w:t>
      </w:r>
      <w:r w:rsidR="006B7102" w:rsidRPr="00AC31F8">
        <w:rPr>
          <w:lang w:val="en-GB"/>
        </w:rPr>
        <w:t xml:space="preserve"> in full control of the regulated company. </w:t>
      </w:r>
    </w:p>
    <w:p w14:paraId="4E1100F7" w14:textId="1ECC18EB" w:rsidR="00AB6448" w:rsidRPr="00AC31F8" w:rsidRDefault="009F2298" w:rsidP="00AB6448">
      <w:pPr>
        <w:rPr>
          <w:lang w:val="en-GB"/>
        </w:rPr>
      </w:pPr>
      <w:r w:rsidRPr="00AC31F8">
        <w:rPr>
          <w:lang w:val="en-GB"/>
        </w:rPr>
        <w:t>In respect to</w:t>
      </w:r>
      <w:r w:rsidR="006B7102" w:rsidRPr="00AC31F8">
        <w:rPr>
          <w:lang w:val="en-GB"/>
        </w:rPr>
        <w:t xml:space="preserve"> </w:t>
      </w:r>
      <w:r w:rsidR="004E3E8F" w:rsidRPr="00AC31F8">
        <w:rPr>
          <w:lang w:val="en-GB"/>
        </w:rPr>
        <w:t>S</w:t>
      </w:r>
      <w:r w:rsidR="006B7102" w:rsidRPr="00AC31F8">
        <w:rPr>
          <w:lang w:val="en-GB"/>
        </w:rPr>
        <w:t xml:space="preserve">cenarioo this means that the new version can be validated and installed </w:t>
      </w:r>
      <w:r w:rsidR="00CF6419" w:rsidRPr="00AC31F8">
        <w:rPr>
          <w:lang w:val="en-GB"/>
        </w:rPr>
        <w:t>w</w:t>
      </w:r>
      <w:r w:rsidR="00661035" w:rsidRPr="00AC31F8">
        <w:rPr>
          <w:lang w:val="en-GB"/>
        </w:rPr>
        <w:t xml:space="preserve">henever </w:t>
      </w:r>
      <w:r w:rsidR="00822EAD" w:rsidRPr="00AC31F8">
        <w:rPr>
          <w:lang w:val="en-GB"/>
        </w:rPr>
        <w:t xml:space="preserve">the </w:t>
      </w:r>
      <w:r w:rsidR="000B37F8" w:rsidRPr="00AC31F8">
        <w:rPr>
          <w:lang w:val="en-GB"/>
        </w:rPr>
        <w:t>improved Scenrioo version</w:t>
      </w:r>
      <w:r w:rsidR="006B7102" w:rsidRPr="00AC31F8">
        <w:rPr>
          <w:lang w:val="en-GB"/>
        </w:rPr>
        <w:t xml:space="preserve"> add</w:t>
      </w:r>
      <w:r w:rsidR="000B37F8" w:rsidRPr="00AC31F8">
        <w:rPr>
          <w:lang w:val="en-GB"/>
        </w:rPr>
        <w:t>s</w:t>
      </w:r>
      <w:r w:rsidR="006B7102" w:rsidRPr="00AC31F8">
        <w:rPr>
          <w:lang w:val="en-GB"/>
        </w:rPr>
        <w:t xml:space="preserve"> </w:t>
      </w:r>
      <w:r w:rsidR="00661035" w:rsidRPr="00AC31F8">
        <w:rPr>
          <w:lang w:val="en-GB"/>
        </w:rPr>
        <w:t xml:space="preserve">significant </w:t>
      </w:r>
      <w:r w:rsidR="006B7102" w:rsidRPr="00AC31F8">
        <w:rPr>
          <w:lang w:val="en-GB"/>
        </w:rPr>
        <w:t xml:space="preserve">new value to the users </w:t>
      </w:r>
      <w:r w:rsidR="00822EAD" w:rsidRPr="00AC31F8">
        <w:rPr>
          <w:lang w:val="en-GB"/>
        </w:rPr>
        <w:t>which</w:t>
      </w:r>
      <w:r w:rsidR="006B7102" w:rsidRPr="00AC31F8">
        <w:rPr>
          <w:lang w:val="en-GB"/>
        </w:rPr>
        <w:t xml:space="preserve"> </w:t>
      </w:r>
      <w:r w:rsidR="00661035" w:rsidRPr="00AC31F8">
        <w:rPr>
          <w:lang w:val="en-GB"/>
        </w:rPr>
        <w:t>justifies</w:t>
      </w:r>
      <w:r w:rsidR="006B7102" w:rsidRPr="00AC31F8">
        <w:rPr>
          <w:lang w:val="en-GB"/>
        </w:rPr>
        <w:t xml:space="preserve"> the required validation efforts.</w:t>
      </w:r>
      <w:r w:rsidR="00243943" w:rsidRPr="00AC31F8">
        <w:rPr>
          <w:lang w:val="en-GB"/>
        </w:rPr>
        <w:t xml:space="preserve"> </w:t>
      </w:r>
    </w:p>
    <w:p w14:paraId="196FFD8A" w14:textId="72D7F05B" w:rsidR="00C34A08" w:rsidRPr="00AC31F8" w:rsidRDefault="00C34A08" w:rsidP="00AB6448">
      <w:pPr>
        <w:rPr>
          <w:lang w:val="en-GB"/>
        </w:rPr>
      </w:pPr>
      <w:r w:rsidRPr="00AC31F8">
        <w:rPr>
          <w:lang w:val="en-GB"/>
        </w:rPr>
        <w:t>The situation of the OQ Test App is a bit different compare</w:t>
      </w:r>
      <w:r w:rsidR="00661035" w:rsidRPr="00AC31F8">
        <w:rPr>
          <w:lang w:val="en-GB"/>
        </w:rPr>
        <w:t>d</w:t>
      </w:r>
      <w:r w:rsidRPr="00AC31F8">
        <w:rPr>
          <w:lang w:val="en-GB"/>
        </w:rPr>
        <w:t xml:space="preserve"> to the situation for Scenarioo: For each new OQ of the JBA</w:t>
      </w:r>
      <w:r w:rsidR="00B55E3B" w:rsidRPr="00AC31F8">
        <w:rPr>
          <w:lang w:val="en-GB"/>
        </w:rPr>
        <w:t>,</w:t>
      </w:r>
      <w:r w:rsidRPr="00AC31F8">
        <w:rPr>
          <w:lang w:val="en-GB"/>
        </w:rPr>
        <w:t xml:space="preserve"> changes in the feature files and in the glue code, </w:t>
      </w:r>
      <w:r w:rsidR="00B55E3B" w:rsidRPr="00AC31F8">
        <w:rPr>
          <w:lang w:val="en-GB"/>
        </w:rPr>
        <w:t>become</w:t>
      </w:r>
      <w:r w:rsidRPr="00AC31F8">
        <w:rPr>
          <w:lang w:val="en-GB"/>
        </w:rPr>
        <w:t xml:space="preserve"> necessary</w:t>
      </w:r>
      <w:r w:rsidR="00B55E3B" w:rsidRPr="00AC31F8">
        <w:rPr>
          <w:lang w:val="en-GB"/>
        </w:rPr>
        <w:t>. This means that</w:t>
      </w:r>
      <w:r w:rsidRPr="00AC31F8">
        <w:rPr>
          <w:lang w:val="en-GB"/>
        </w:rPr>
        <w:t xml:space="preserve"> for each </w:t>
      </w:r>
      <w:r w:rsidR="00B55E3B" w:rsidRPr="00AC31F8">
        <w:rPr>
          <w:lang w:val="en-GB"/>
        </w:rPr>
        <w:t xml:space="preserve">OQ the OQ Test App would need </w:t>
      </w:r>
      <w:r w:rsidR="004F3E2A" w:rsidRPr="00AC31F8">
        <w:rPr>
          <w:lang w:val="en-GB"/>
        </w:rPr>
        <w:t>some</w:t>
      </w:r>
      <w:r w:rsidR="00B55E3B" w:rsidRPr="00AC31F8">
        <w:rPr>
          <w:lang w:val="en-GB"/>
        </w:rPr>
        <w:t xml:space="preserve"> re-validat</w:t>
      </w:r>
      <w:r w:rsidR="004F3E2A" w:rsidRPr="00AC31F8">
        <w:rPr>
          <w:lang w:val="en-GB"/>
        </w:rPr>
        <w:t>ion</w:t>
      </w:r>
      <w:r w:rsidR="00B55E3B" w:rsidRPr="00AC31F8">
        <w:rPr>
          <w:lang w:val="en-GB"/>
        </w:rPr>
        <w:t xml:space="preserve">. </w:t>
      </w:r>
    </w:p>
    <w:p w14:paraId="394184E4" w14:textId="3A68FE97" w:rsidR="00AE6D92" w:rsidRPr="00AC31F8" w:rsidRDefault="00E56934" w:rsidP="00AB6448">
      <w:pPr>
        <w:rPr>
          <w:lang w:val="en-GB"/>
        </w:rPr>
      </w:pPr>
      <w:r w:rsidRPr="00AC31F8">
        <w:rPr>
          <w:lang w:val="en-GB"/>
        </w:rPr>
        <w:lastRenderedPageBreak/>
        <w:t>A possible solution</w:t>
      </w:r>
      <w:r w:rsidR="009347EC" w:rsidRPr="00AC31F8">
        <w:rPr>
          <w:lang w:val="en-GB"/>
        </w:rPr>
        <w:t xml:space="preserve"> to avoid </w:t>
      </w:r>
      <w:r w:rsidR="00092FA3" w:rsidRPr="00AC31F8">
        <w:rPr>
          <w:lang w:val="en-GB"/>
        </w:rPr>
        <w:t>constant</w:t>
      </w:r>
      <w:r w:rsidR="009347EC" w:rsidRPr="00AC31F8">
        <w:rPr>
          <w:lang w:val="en-GB"/>
        </w:rPr>
        <w:t xml:space="preserve"> re-validation of the OQ Test App</w:t>
      </w:r>
      <w:r w:rsidR="008F64E4" w:rsidRPr="00AC31F8">
        <w:rPr>
          <w:lang w:val="en-GB"/>
        </w:rPr>
        <w:t xml:space="preserve"> is</w:t>
      </w:r>
      <w:r w:rsidR="00CA75BD" w:rsidRPr="00AC31F8">
        <w:rPr>
          <w:lang w:val="en-GB"/>
        </w:rPr>
        <w:t xml:space="preserve"> therefore</w:t>
      </w:r>
      <w:r w:rsidRPr="00AC31F8">
        <w:rPr>
          <w:lang w:val="en-GB"/>
        </w:rPr>
        <w:t xml:space="preserve"> to </w:t>
      </w:r>
      <w:r w:rsidR="00632322" w:rsidRPr="00AC31F8">
        <w:rPr>
          <w:lang w:val="en-GB"/>
        </w:rPr>
        <w:t>‘</w:t>
      </w:r>
      <w:r w:rsidRPr="00AC31F8">
        <w:rPr>
          <w:lang w:val="en-GB"/>
        </w:rPr>
        <w:t>outsource</w:t>
      </w:r>
      <w:r w:rsidR="00632322" w:rsidRPr="00AC31F8">
        <w:rPr>
          <w:lang w:val="en-GB"/>
        </w:rPr>
        <w:t>’</w:t>
      </w:r>
      <w:r w:rsidRPr="00AC31F8">
        <w:rPr>
          <w:lang w:val="en-GB"/>
        </w:rPr>
        <w:t xml:space="preserve"> the glue code</w:t>
      </w:r>
      <w:r w:rsidR="006A1D42" w:rsidRPr="00AC31F8">
        <w:rPr>
          <w:lang w:val="en-GB"/>
        </w:rPr>
        <w:t xml:space="preserve"> and the feature files</w:t>
      </w:r>
      <w:r w:rsidRPr="00AC31F8">
        <w:rPr>
          <w:lang w:val="en-GB"/>
        </w:rPr>
        <w:t xml:space="preserve"> from the rest of the OQ Test App and to concentrate the validation of the OQ Test App on the remaining component, as they are the stable core of the application. This has </w:t>
      </w:r>
      <w:r w:rsidR="00DA3192" w:rsidRPr="00AC31F8">
        <w:rPr>
          <w:lang w:val="en-GB"/>
        </w:rPr>
        <w:t>three</w:t>
      </w:r>
      <w:r w:rsidRPr="00AC31F8">
        <w:rPr>
          <w:lang w:val="en-GB"/>
        </w:rPr>
        <w:t xml:space="preserve"> consequences: </w:t>
      </w:r>
    </w:p>
    <w:p w14:paraId="62130646" w14:textId="575B86CB" w:rsidR="003C4EB9" w:rsidRPr="00AC31F8" w:rsidRDefault="003C4EB9" w:rsidP="003C4EB9">
      <w:pPr>
        <w:pStyle w:val="ListParagraph"/>
        <w:numPr>
          <w:ilvl w:val="0"/>
          <w:numId w:val="55"/>
        </w:numPr>
        <w:rPr>
          <w:lang w:val="en-GB"/>
        </w:rPr>
      </w:pPr>
      <w:r w:rsidRPr="00AC31F8">
        <w:rPr>
          <w:lang w:val="en-GB"/>
        </w:rPr>
        <w:t>The remaining OQ Test App core consists on category 1 components, which are considered to be reliable and the Cucumber-Scenarioo-</w:t>
      </w:r>
      <w:r w:rsidR="00D44AB7" w:rsidRPr="00AC31F8">
        <w:rPr>
          <w:lang w:val="en-GB"/>
        </w:rPr>
        <w:t>p</w:t>
      </w:r>
      <w:r w:rsidRPr="00AC31F8">
        <w:rPr>
          <w:lang w:val="en-GB"/>
        </w:rPr>
        <w:t>lugin on which the validation efforts would need to be concentrated on</w:t>
      </w:r>
      <w:r w:rsidR="00B15D4D" w:rsidRPr="00AC31F8">
        <w:rPr>
          <w:lang w:val="en-GB"/>
        </w:rPr>
        <w:t xml:space="preserve"> as already described in chapter </w:t>
      </w:r>
      <w:r w:rsidR="00B15D4D" w:rsidRPr="00AC31F8">
        <w:rPr>
          <w:lang w:val="en-GB"/>
        </w:rPr>
        <w:fldChar w:fldCharType="begin"/>
      </w:r>
      <w:r w:rsidR="00B15D4D" w:rsidRPr="00AC31F8">
        <w:rPr>
          <w:lang w:val="en-GB"/>
        </w:rPr>
        <w:instrText xml:space="preserve"> REF _Ref46054114 \r \h </w:instrText>
      </w:r>
      <w:r w:rsidR="00B15D4D" w:rsidRPr="00AC31F8">
        <w:rPr>
          <w:lang w:val="en-GB"/>
        </w:rPr>
      </w:r>
      <w:r w:rsidR="00B15D4D" w:rsidRPr="00AC31F8">
        <w:rPr>
          <w:lang w:val="en-GB"/>
        </w:rPr>
        <w:fldChar w:fldCharType="separate"/>
      </w:r>
      <w:r w:rsidR="00B15D4D" w:rsidRPr="00AC31F8">
        <w:rPr>
          <w:lang w:val="en-GB"/>
        </w:rPr>
        <w:t>6.3.2</w:t>
      </w:r>
      <w:r w:rsidR="00B15D4D" w:rsidRPr="00AC31F8">
        <w:rPr>
          <w:lang w:val="en-GB"/>
        </w:rPr>
        <w:fldChar w:fldCharType="end"/>
      </w:r>
      <w:r w:rsidRPr="00AC31F8">
        <w:rPr>
          <w:lang w:val="en-GB"/>
        </w:rPr>
        <w:t xml:space="preserve">. </w:t>
      </w:r>
    </w:p>
    <w:p w14:paraId="0EE4930F" w14:textId="3BE9D848" w:rsidR="003C4EB9" w:rsidRPr="00AC31F8" w:rsidRDefault="003C4EB9" w:rsidP="003C4EB9">
      <w:pPr>
        <w:pStyle w:val="ListParagraph"/>
        <w:numPr>
          <w:ilvl w:val="0"/>
          <w:numId w:val="55"/>
        </w:numPr>
        <w:rPr>
          <w:lang w:val="en-GB"/>
        </w:rPr>
      </w:pPr>
      <w:r w:rsidRPr="00AC31F8">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AC31F8" w:rsidRDefault="003C4EB9" w:rsidP="003C4EB9">
      <w:pPr>
        <w:pStyle w:val="ListParagraph"/>
        <w:numPr>
          <w:ilvl w:val="0"/>
          <w:numId w:val="55"/>
        </w:numPr>
        <w:rPr>
          <w:lang w:val="en-GB"/>
        </w:rPr>
      </w:pPr>
      <w:r w:rsidRPr="00AC31F8">
        <w:rPr>
          <w:lang w:val="en-GB"/>
        </w:rPr>
        <w:t>The correctness of the glue code</w:t>
      </w:r>
      <w:r w:rsidR="00355A33" w:rsidRPr="00AC31F8">
        <w:rPr>
          <w:lang w:val="en-GB"/>
        </w:rPr>
        <w:t xml:space="preserve"> and the feature files</w:t>
      </w:r>
      <w:r w:rsidRPr="00AC31F8">
        <w:rPr>
          <w:lang w:val="en-GB"/>
        </w:rPr>
        <w:t xml:space="preserve"> need to be verified in a different way than it would be done for software validation as it is not a software but just </w:t>
      </w:r>
      <w:r w:rsidR="006B1AE0" w:rsidRPr="00AC31F8">
        <w:rPr>
          <w:lang w:val="en-GB"/>
        </w:rPr>
        <w:t>files</w:t>
      </w:r>
      <w:r w:rsidRPr="00AC31F8">
        <w:rPr>
          <w:lang w:val="en-GB"/>
        </w:rPr>
        <w:t>.</w:t>
      </w:r>
    </w:p>
    <w:p w14:paraId="3B09D652" w14:textId="036FDABD" w:rsidR="00B34F32" w:rsidRPr="00AC31F8" w:rsidRDefault="00591F3C" w:rsidP="00AB6448">
      <w:pPr>
        <w:rPr>
          <w:lang w:val="en-GB"/>
        </w:rPr>
      </w:pPr>
      <w:r w:rsidRPr="00AC31F8">
        <w:rPr>
          <w:lang w:val="en-GB"/>
        </w:rPr>
        <w:t>For the further course of this project, it will be assumed in respect of the prototype, that the above described validation concept of the OQ Test App core</w:t>
      </w:r>
      <w:r w:rsidR="002E43D7" w:rsidRPr="00AC31F8">
        <w:rPr>
          <w:lang w:val="en-GB"/>
        </w:rPr>
        <w:t xml:space="preserve"> and a separate process to verify the feature files and the glue code</w:t>
      </w:r>
      <w:r w:rsidRPr="00AC31F8">
        <w:rPr>
          <w:lang w:val="en-GB"/>
        </w:rPr>
        <w:t xml:space="preserve"> </w:t>
      </w:r>
      <w:r w:rsidR="00661035" w:rsidRPr="00AC31F8">
        <w:rPr>
          <w:lang w:val="en-GB"/>
        </w:rPr>
        <w:t xml:space="preserve">will </w:t>
      </w:r>
      <w:r w:rsidRPr="00AC31F8">
        <w:rPr>
          <w:lang w:val="en-GB"/>
        </w:rPr>
        <w:t>be followed, even though for the prototype the</w:t>
      </w:r>
      <w:r w:rsidR="00284C2A" w:rsidRPr="00AC31F8">
        <w:rPr>
          <w:lang w:val="en-GB"/>
        </w:rPr>
        <w:t xml:space="preserve"> feature files and the</w:t>
      </w:r>
      <w:r w:rsidRPr="00AC31F8">
        <w:rPr>
          <w:lang w:val="en-GB"/>
        </w:rPr>
        <w:t xml:space="preserve"> glue code w</w:t>
      </w:r>
      <w:r w:rsidR="00284C2A" w:rsidRPr="00AC31F8">
        <w:rPr>
          <w:lang w:val="en-GB"/>
        </w:rPr>
        <w:t>ere</w:t>
      </w:r>
      <w:r w:rsidRPr="00AC31F8">
        <w:rPr>
          <w:lang w:val="en-GB"/>
        </w:rPr>
        <w:t xml:space="preserve"> directly buil</w:t>
      </w:r>
      <w:r w:rsidR="003D2FDC" w:rsidRPr="00AC31F8">
        <w:rPr>
          <w:lang w:val="en-GB"/>
        </w:rPr>
        <w:t>t</w:t>
      </w:r>
      <w:r w:rsidRPr="00AC31F8">
        <w:rPr>
          <w:lang w:val="en-GB"/>
        </w:rPr>
        <w:t xml:space="preserve"> into the OQ Test App. </w:t>
      </w:r>
      <w:r w:rsidR="00817CB0" w:rsidRPr="00AC31F8">
        <w:rPr>
          <w:lang w:val="en-GB"/>
        </w:rPr>
        <w:t>This</w:t>
      </w:r>
      <w:r w:rsidRPr="00AC31F8">
        <w:rPr>
          <w:lang w:val="en-GB"/>
        </w:rPr>
        <w:t xml:space="preserve"> verification process was developed, as if the</w:t>
      </w:r>
      <w:r w:rsidR="00817CB0" w:rsidRPr="00AC31F8">
        <w:rPr>
          <w:lang w:val="en-GB"/>
        </w:rPr>
        <w:t xml:space="preserve"> feature files and the</w:t>
      </w:r>
      <w:r w:rsidRPr="00AC31F8">
        <w:rPr>
          <w:lang w:val="en-GB"/>
        </w:rPr>
        <w:t xml:space="preserve"> glue code </w:t>
      </w:r>
      <w:r w:rsidR="00817CB0" w:rsidRPr="00AC31F8">
        <w:rPr>
          <w:lang w:val="en-GB"/>
        </w:rPr>
        <w:t>were</w:t>
      </w:r>
      <w:r w:rsidRPr="00AC31F8">
        <w:rPr>
          <w:lang w:val="en-GB"/>
        </w:rPr>
        <w:t xml:space="preserve"> imported into the validated and deployed OQ Test App core.</w:t>
      </w:r>
    </w:p>
    <w:p w14:paraId="34AAD4FD" w14:textId="752A55F2" w:rsidR="00591F3C" w:rsidRDefault="00D90892" w:rsidP="00AB6448">
      <w:pPr>
        <w:rPr>
          <w:lang w:val="en-GB"/>
        </w:rPr>
      </w:pPr>
      <w:r w:rsidRPr="00AC31F8">
        <w:rPr>
          <w:lang w:val="en-GB"/>
        </w:rPr>
        <w:t>The rationale</w:t>
      </w:r>
      <w:r w:rsidR="00591F3C" w:rsidRPr="00AC31F8">
        <w:rPr>
          <w:lang w:val="en-GB"/>
        </w:rPr>
        <w:t xml:space="preserve"> </w:t>
      </w:r>
      <w:r w:rsidRPr="00AC31F8">
        <w:rPr>
          <w:lang w:val="en-GB"/>
        </w:rPr>
        <w:t xml:space="preserve">that was </w:t>
      </w:r>
      <w:r w:rsidR="00591F3C" w:rsidRPr="00AC31F8">
        <w:rPr>
          <w:lang w:val="en-GB"/>
        </w:rPr>
        <w:t>developed in order to allow the</w:t>
      </w:r>
      <w:r w:rsidR="009927DB" w:rsidRPr="00AC31F8">
        <w:rPr>
          <w:lang w:val="en-GB"/>
        </w:rPr>
        <w:t xml:space="preserve"> feature file and</w:t>
      </w:r>
      <w:r w:rsidR="00591F3C" w:rsidRPr="00AC31F8">
        <w:rPr>
          <w:lang w:val="en-GB"/>
        </w:rPr>
        <w:t xml:space="preserve"> glue code verification</w:t>
      </w:r>
      <w:r w:rsidRPr="00AC31F8">
        <w:rPr>
          <w:lang w:val="en-GB"/>
        </w:rPr>
        <w:t xml:space="preserve"> is summarised in </w:t>
      </w:r>
      <w:r w:rsidR="004D58C1" w:rsidRPr="00AC31F8">
        <w:rPr>
          <w:highlight w:val="yellow"/>
          <w:lang w:val="en-GB"/>
        </w:rPr>
        <w:fldChar w:fldCharType="begin"/>
      </w:r>
      <w:r w:rsidR="004D58C1" w:rsidRPr="00AC31F8">
        <w:rPr>
          <w:lang w:val="en-GB"/>
        </w:rPr>
        <w:instrText xml:space="preserve"> REF _Ref45987742 \h </w:instrText>
      </w:r>
      <w:r w:rsidR="004D58C1" w:rsidRPr="00AC31F8">
        <w:rPr>
          <w:highlight w:val="yellow"/>
          <w:lang w:val="en-GB"/>
        </w:rPr>
      </w:r>
      <w:r w:rsidR="004D58C1" w:rsidRPr="00AC31F8">
        <w:rPr>
          <w:highlight w:val="yellow"/>
          <w:lang w:val="en-GB"/>
        </w:rPr>
        <w:fldChar w:fldCharType="separate"/>
      </w:r>
      <w:r w:rsidR="00FA25A4" w:rsidRPr="00AC31F8">
        <w:rPr>
          <w:lang w:val="en-GB"/>
        </w:rPr>
        <w:t xml:space="preserve">Figure </w:t>
      </w:r>
      <w:r w:rsidR="00FA25A4" w:rsidRPr="00AC31F8">
        <w:rPr>
          <w:noProof/>
          <w:lang w:val="en-GB"/>
        </w:rPr>
        <w:t>31</w:t>
      </w:r>
      <w:r w:rsidR="004D58C1" w:rsidRPr="00AC31F8">
        <w:rPr>
          <w:highlight w:val="yellow"/>
          <w:lang w:val="en-GB"/>
        </w:rPr>
        <w:fldChar w:fldCharType="end"/>
      </w:r>
      <w:r w:rsidRPr="00AC31F8">
        <w:rPr>
          <w:lang w:val="en-GB"/>
        </w:rPr>
        <w:t>:</w:t>
      </w:r>
    </w:p>
    <w:p w14:paraId="7C3B6225" w14:textId="77777777" w:rsidR="00FC136F" w:rsidRPr="00AC31F8" w:rsidRDefault="00FC136F" w:rsidP="00AB6448">
      <w:pPr>
        <w:rPr>
          <w:lang w:val="en-GB"/>
        </w:rPr>
      </w:pPr>
    </w:p>
    <w:p w14:paraId="1E4BEB08" w14:textId="77777777" w:rsidR="001D5105" w:rsidRPr="00AC31F8" w:rsidRDefault="00F3391E" w:rsidP="001D5105">
      <w:pPr>
        <w:keepNext/>
        <w:rPr>
          <w:lang w:val="en-GB"/>
        </w:rPr>
      </w:pPr>
      <w:r w:rsidRPr="00AC31F8">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4FEEBBA9" w:rsidR="00247620" w:rsidRPr="00AC31F8" w:rsidRDefault="001D5105" w:rsidP="001D5105">
      <w:pPr>
        <w:pStyle w:val="Caption"/>
        <w:rPr>
          <w:lang w:val="en-GB"/>
        </w:rPr>
      </w:pPr>
      <w:bookmarkStart w:id="259" w:name="_Ref45987742"/>
      <w:bookmarkStart w:id="260" w:name="_Toc46067151"/>
      <w:bookmarkStart w:id="261" w:name="_Toc4623753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31</w:t>
      </w:r>
      <w:r w:rsidRPr="00AC31F8">
        <w:rPr>
          <w:lang w:val="en-GB"/>
        </w:rPr>
        <w:fldChar w:fldCharType="end"/>
      </w:r>
      <w:bookmarkEnd w:id="259"/>
      <w:r w:rsidRPr="00AC31F8">
        <w:rPr>
          <w:lang w:val="en-GB"/>
        </w:rPr>
        <w:t xml:space="preserve">: Glue </w:t>
      </w:r>
      <w:r w:rsidR="00B25EE0" w:rsidRPr="00AC31F8">
        <w:rPr>
          <w:lang w:val="en-GB"/>
        </w:rPr>
        <w:t>c</w:t>
      </w:r>
      <w:r w:rsidRPr="00AC31F8">
        <w:rPr>
          <w:lang w:val="en-GB"/>
        </w:rPr>
        <w:t>ode in analogy to</w:t>
      </w:r>
      <w:r w:rsidR="00FE1E96" w:rsidRPr="00AC31F8">
        <w:rPr>
          <w:lang w:val="en-GB"/>
        </w:rPr>
        <w:t xml:space="preserve"> a</w:t>
      </w:r>
      <w:r w:rsidRPr="00AC31F8">
        <w:rPr>
          <w:lang w:val="en-GB"/>
        </w:rPr>
        <w:t xml:space="preserve"> human tester</w:t>
      </w:r>
      <w:r w:rsidR="00B25EE0" w:rsidRPr="00AC31F8">
        <w:rPr>
          <w:lang w:val="en-GB"/>
        </w:rPr>
        <w:t xml:space="preserve">, feature files </w:t>
      </w:r>
      <w:r w:rsidR="00FE1E96" w:rsidRPr="00AC31F8">
        <w:rPr>
          <w:lang w:val="en-GB"/>
        </w:rPr>
        <w:t>are the</w:t>
      </w:r>
      <w:r w:rsidR="000E1A86" w:rsidRPr="00AC31F8">
        <w:rPr>
          <w:lang w:val="en-GB"/>
        </w:rPr>
        <w:t xml:space="preserve"> test scripts</w:t>
      </w:r>
      <w:bookmarkEnd w:id="260"/>
      <w:bookmarkEnd w:id="261"/>
    </w:p>
    <w:p w14:paraId="07E81646" w14:textId="2B55A6DD" w:rsidR="00361D28" w:rsidRPr="00AC31F8" w:rsidRDefault="00CC461D" w:rsidP="006F20AF">
      <w:pPr>
        <w:rPr>
          <w:lang w:val="en-GB"/>
        </w:rPr>
      </w:pPr>
      <w:r w:rsidRPr="00AC31F8">
        <w:rPr>
          <w:lang w:val="en-GB"/>
        </w:rPr>
        <w:lastRenderedPageBreak/>
        <w:t xml:space="preserve">The function and the intended use of the glue code is to control the </w:t>
      </w:r>
      <w:r w:rsidR="008B1210" w:rsidRPr="00AC31F8">
        <w:rPr>
          <w:lang w:val="en-GB"/>
        </w:rPr>
        <w:t xml:space="preserve">Web </w:t>
      </w:r>
      <w:r w:rsidR="00C951D4" w:rsidRPr="00AC31F8">
        <w:rPr>
          <w:lang w:val="en-GB"/>
        </w:rPr>
        <w:t>C</w:t>
      </w:r>
      <w:r w:rsidRPr="00AC31F8">
        <w:rPr>
          <w:lang w:val="en-GB"/>
        </w:rPr>
        <w:t>lient (i.e. the</w:t>
      </w:r>
      <w:r w:rsidR="008B1210" w:rsidRPr="00AC31F8">
        <w:rPr>
          <w:lang w:val="en-GB"/>
        </w:rPr>
        <w:t xml:space="preserve"> Web </w:t>
      </w:r>
      <w:r w:rsidR="00C951D4" w:rsidRPr="00AC31F8">
        <w:rPr>
          <w:lang w:val="en-GB"/>
        </w:rPr>
        <w:t>B</w:t>
      </w:r>
      <w:r w:rsidRPr="00AC31F8">
        <w:rPr>
          <w:lang w:val="en-GB"/>
        </w:rPr>
        <w:t>rowser) of the JBA based on the feature files. Figuratively speaking, the glue code assumes the function of the tester in a manually performed OQ testing.</w:t>
      </w:r>
    </w:p>
    <w:p w14:paraId="42BD96B3" w14:textId="517C1F50" w:rsidR="006F20AF" w:rsidRPr="00AC31F8" w:rsidRDefault="006242F3" w:rsidP="006F20AF">
      <w:pPr>
        <w:rPr>
          <w:lang w:val="en-GB"/>
        </w:rPr>
      </w:pPr>
      <w:r w:rsidRPr="00AC31F8">
        <w:rPr>
          <w:lang w:val="en-GB"/>
        </w:rPr>
        <w:t>To achieve this, t</w:t>
      </w:r>
      <w:r w:rsidR="006F20AF" w:rsidRPr="00AC31F8">
        <w:rPr>
          <w:lang w:val="en-GB"/>
        </w:rPr>
        <w:t xml:space="preserve">he glue code uses methods provided by Selenium which in turn use the </w:t>
      </w:r>
      <w:r w:rsidR="00C951D4" w:rsidRPr="00AC31F8">
        <w:rPr>
          <w:lang w:val="en-GB"/>
        </w:rPr>
        <w:t>W</w:t>
      </w:r>
      <w:r w:rsidR="006F20AF" w:rsidRPr="00AC31F8">
        <w:rPr>
          <w:lang w:val="en-GB"/>
        </w:rPr>
        <w:t>eb</w:t>
      </w:r>
      <w:r w:rsidR="00C951D4" w:rsidRPr="00AC31F8">
        <w:rPr>
          <w:lang w:val="en-GB"/>
        </w:rPr>
        <w:t xml:space="preserve"> D</w:t>
      </w:r>
      <w:r w:rsidR="006F20AF" w:rsidRPr="00AC31F8">
        <w:rPr>
          <w:lang w:val="en-GB"/>
        </w:rPr>
        <w:t xml:space="preserve">river corresponding to the foreseen </w:t>
      </w:r>
      <w:r w:rsidR="004A71CC" w:rsidRPr="00AC31F8">
        <w:rPr>
          <w:lang w:val="en-GB"/>
        </w:rPr>
        <w:t>W</w:t>
      </w:r>
      <w:r w:rsidR="006F20AF" w:rsidRPr="00AC31F8">
        <w:rPr>
          <w:lang w:val="en-GB"/>
        </w:rPr>
        <w:t xml:space="preserve">eb </w:t>
      </w:r>
      <w:r w:rsidR="004A71CC" w:rsidRPr="00AC31F8">
        <w:rPr>
          <w:lang w:val="en-GB"/>
        </w:rPr>
        <w:t>B</w:t>
      </w:r>
      <w:r w:rsidR="006F20AF" w:rsidRPr="00AC31F8">
        <w:rPr>
          <w:lang w:val="en-GB"/>
        </w:rPr>
        <w:t xml:space="preserve">rowser. This makes it possible to control the JBA web-client like a tester would do but in an automated way, as for example: </w:t>
      </w:r>
    </w:p>
    <w:p w14:paraId="7E4B35BA" w14:textId="04069F3A" w:rsidR="006F20AF" w:rsidRPr="00AC31F8" w:rsidRDefault="006F20AF" w:rsidP="009C718D">
      <w:pPr>
        <w:pStyle w:val="ListParagraph"/>
        <w:numPr>
          <w:ilvl w:val="0"/>
          <w:numId w:val="23"/>
        </w:numPr>
        <w:rPr>
          <w:lang w:val="en-GB"/>
        </w:rPr>
      </w:pPr>
      <w:r w:rsidRPr="00AC31F8">
        <w:rPr>
          <w:lang w:val="en-GB"/>
        </w:rPr>
        <w:t>Fields can be filled in with test data provided by the feature file.</w:t>
      </w:r>
    </w:p>
    <w:p w14:paraId="26592592" w14:textId="5974CC4C" w:rsidR="006F20AF" w:rsidRPr="00AC31F8" w:rsidRDefault="006F20AF" w:rsidP="009C718D">
      <w:pPr>
        <w:pStyle w:val="ListParagraph"/>
        <w:numPr>
          <w:ilvl w:val="0"/>
          <w:numId w:val="23"/>
        </w:numPr>
        <w:rPr>
          <w:lang w:val="en-GB"/>
        </w:rPr>
      </w:pPr>
      <w:r w:rsidRPr="00AC31F8">
        <w:rPr>
          <w:lang w:val="en-GB"/>
        </w:rPr>
        <w:t>Buttons can be clicked</w:t>
      </w:r>
    </w:p>
    <w:p w14:paraId="45031566" w14:textId="07F09638" w:rsidR="006F20AF" w:rsidRPr="00AC31F8" w:rsidRDefault="006F20AF" w:rsidP="009C718D">
      <w:pPr>
        <w:pStyle w:val="ListParagraph"/>
        <w:numPr>
          <w:ilvl w:val="0"/>
          <w:numId w:val="23"/>
        </w:numPr>
        <w:rPr>
          <w:lang w:val="en-GB"/>
        </w:rPr>
      </w:pPr>
      <w:r w:rsidRPr="00AC31F8">
        <w:rPr>
          <w:lang w:val="en-GB"/>
        </w:rPr>
        <w:t>Contents of a web page can be analysed</w:t>
      </w:r>
    </w:p>
    <w:p w14:paraId="2258CF36" w14:textId="5C3209B1" w:rsidR="006F20AF" w:rsidRPr="00AC31F8" w:rsidRDefault="006F20AF" w:rsidP="009C718D">
      <w:pPr>
        <w:pStyle w:val="ListParagraph"/>
        <w:numPr>
          <w:ilvl w:val="0"/>
          <w:numId w:val="23"/>
        </w:numPr>
        <w:rPr>
          <w:lang w:val="en-GB"/>
        </w:rPr>
      </w:pPr>
      <w:r w:rsidRPr="00AC31F8">
        <w:rPr>
          <w:lang w:val="en-GB"/>
        </w:rPr>
        <w:t>Screenshots can be taken</w:t>
      </w:r>
    </w:p>
    <w:p w14:paraId="2B1FDB78" w14:textId="0033512E" w:rsidR="00DE28D1" w:rsidRPr="00AC31F8" w:rsidRDefault="006F20AF" w:rsidP="006F20AF">
      <w:pPr>
        <w:rPr>
          <w:lang w:val="en-GB"/>
        </w:rPr>
      </w:pPr>
      <w:r w:rsidRPr="00AC31F8">
        <w:rPr>
          <w:lang w:val="en-GB"/>
        </w:rPr>
        <w:t xml:space="preserve">The tester is error prone </w:t>
      </w:r>
      <w:r w:rsidR="00847DC0" w:rsidRPr="00AC31F8">
        <w:rPr>
          <w:lang w:val="en-GB"/>
        </w:rPr>
        <w:t>as it has also to be assumed for the not verified glue code</w:t>
      </w:r>
      <w:r w:rsidRPr="00AC31F8">
        <w:rPr>
          <w:lang w:val="en-GB"/>
        </w:rPr>
        <w:t>. Therefore, the tester needs to take screenshots and write some descriptions as testing evidence</w:t>
      </w:r>
      <w:r w:rsidR="00FA1C96" w:rsidRPr="00AC31F8">
        <w:rPr>
          <w:lang w:val="en-GB"/>
        </w:rPr>
        <w:t>.</w:t>
      </w:r>
      <w:r w:rsidRPr="00AC31F8">
        <w:rPr>
          <w:lang w:val="en-GB"/>
        </w:rPr>
        <w:t xml:space="preserve"> </w:t>
      </w:r>
      <w:r w:rsidR="00FA1C96" w:rsidRPr="00AC31F8">
        <w:rPr>
          <w:lang w:val="en-GB"/>
        </w:rPr>
        <w:t>D</w:t>
      </w:r>
      <w:r w:rsidRPr="00AC31F8">
        <w:rPr>
          <w:lang w:val="en-GB"/>
        </w:rPr>
        <w:t xml:space="preserve">uring the subsequent test review, the performed tests can be verified. This same method could also be used to verify the correct functioning of the glue code. </w:t>
      </w:r>
    </w:p>
    <w:p w14:paraId="4BBE093B" w14:textId="365B9178" w:rsidR="00DE28D1" w:rsidRPr="00AC31F8" w:rsidRDefault="00DE28D1" w:rsidP="006F20AF">
      <w:pPr>
        <w:rPr>
          <w:lang w:val="en-GB"/>
        </w:rPr>
      </w:pPr>
      <w:r w:rsidRPr="00AC31F8">
        <w:rPr>
          <w:lang w:val="en-GB"/>
        </w:rPr>
        <w:t>The same is true for the feature files. They might contain errors</w:t>
      </w:r>
      <w:r w:rsidR="001D6B03" w:rsidRPr="00AC31F8">
        <w:rPr>
          <w:lang w:val="en-GB"/>
        </w:rPr>
        <w:t xml:space="preserve"> in the same way as </w:t>
      </w:r>
      <w:r w:rsidR="00C41AA2" w:rsidRPr="00AC31F8">
        <w:rPr>
          <w:lang w:val="en-GB"/>
        </w:rPr>
        <w:t>classical</w:t>
      </w:r>
      <w:r w:rsidR="001D6B03" w:rsidRPr="00AC31F8">
        <w:rPr>
          <w:lang w:val="en-GB"/>
        </w:rPr>
        <w:t xml:space="preserve"> test </w:t>
      </w:r>
      <w:r w:rsidR="00C41AA2" w:rsidRPr="00AC31F8">
        <w:rPr>
          <w:lang w:val="en-GB"/>
        </w:rPr>
        <w:t xml:space="preserve">scripts might </w:t>
      </w:r>
      <w:r w:rsidR="001D6B03" w:rsidRPr="00AC31F8">
        <w:rPr>
          <w:lang w:val="en-GB"/>
        </w:rPr>
        <w:t>contain errors, which have</w:t>
      </w:r>
      <w:r w:rsidR="005F4245" w:rsidRPr="00AC31F8">
        <w:rPr>
          <w:lang w:val="en-GB"/>
        </w:rPr>
        <w:t xml:space="preserve"> then</w:t>
      </w:r>
      <w:r w:rsidR="001D6B03" w:rsidRPr="00AC31F8">
        <w:rPr>
          <w:lang w:val="en-GB"/>
        </w:rPr>
        <w:t xml:space="preserve"> to be identified as test s</w:t>
      </w:r>
      <w:r w:rsidR="005F4245" w:rsidRPr="00AC31F8">
        <w:rPr>
          <w:lang w:val="en-GB"/>
        </w:rPr>
        <w:t>c</w:t>
      </w:r>
      <w:r w:rsidR="001D6B03" w:rsidRPr="00AC31F8">
        <w:rPr>
          <w:lang w:val="en-GB"/>
        </w:rPr>
        <w:t>rip errors during the test review process.</w:t>
      </w:r>
    </w:p>
    <w:p w14:paraId="427AC747" w14:textId="0268A746" w:rsidR="00AC5628" w:rsidRPr="00AC31F8" w:rsidRDefault="006F20AF" w:rsidP="006F20AF">
      <w:pPr>
        <w:rPr>
          <w:lang w:val="en-GB"/>
        </w:rPr>
      </w:pPr>
      <w:r w:rsidRPr="00AC31F8">
        <w:rPr>
          <w:lang w:val="en-GB"/>
        </w:rPr>
        <w:t xml:space="preserve">Therefore, Scenarioo </w:t>
      </w:r>
      <w:r w:rsidR="00847DC0" w:rsidRPr="00AC31F8">
        <w:rPr>
          <w:lang w:val="en-GB"/>
        </w:rPr>
        <w:t>has an important role</w:t>
      </w:r>
      <w:r w:rsidRPr="00AC31F8">
        <w:rPr>
          <w:lang w:val="en-GB"/>
        </w:rPr>
        <w:t xml:space="preserve"> to display a test description, data for evidence on the test performance </w:t>
      </w:r>
      <w:r w:rsidR="003F17B1" w:rsidRPr="00AC31F8">
        <w:rPr>
          <w:lang w:val="en-GB"/>
        </w:rPr>
        <w:t>with</w:t>
      </w:r>
      <w:r w:rsidRPr="00AC31F8">
        <w:rPr>
          <w:lang w:val="en-GB"/>
        </w:rPr>
        <w:t xml:space="preserve"> screenshots. If one could fully rely on the glue code the standard built-in cucumber test report </w:t>
      </w:r>
      <w:r w:rsidR="00847DC0" w:rsidRPr="00AC31F8">
        <w:rPr>
          <w:lang w:val="en-GB"/>
        </w:rPr>
        <w:t>c</w:t>
      </w:r>
      <w:r w:rsidRPr="00AC31F8">
        <w:rPr>
          <w:lang w:val="en-GB"/>
        </w:rPr>
        <w:t>ould</w:t>
      </w:r>
      <w:r w:rsidR="00847DC0" w:rsidRPr="00AC31F8">
        <w:rPr>
          <w:lang w:val="en-GB"/>
        </w:rPr>
        <w:t xml:space="preserve"> </w:t>
      </w:r>
      <w:r w:rsidRPr="00AC31F8">
        <w:rPr>
          <w:lang w:val="en-GB"/>
        </w:rPr>
        <w:t xml:space="preserve">be sufficient. </w:t>
      </w:r>
    </w:p>
    <w:p w14:paraId="59D87F95" w14:textId="77777777" w:rsidR="000A4F34" w:rsidRPr="00AC31F8" w:rsidRDefault="006F20AF" w:rsidP="006F20AF">
      <w:pPr>
        <w:rPr>
          <w:lang w:val="en-GB"/>
        </w:rPr>
      </w:pPr>
      <w:r w:rsidRPr="00AC31F8">
        <w:rPr>
          <w:lang w:val="en-GB"/>
        </w:rPr>
        <w:t>This implies, that the</w:t>
      </w:r>
      <w:r w:rsidR="00BA7F7E" w:rsidRPr="00AC31F8">
        <w:rPr>
          <w:lang w:val="en-GB"/>
        </w:rPr>
        <w:t xml:space="preserve"> tests</w:t>
      </w:r>
      <w:r w:rsidR="00A33042" w:rsidRPr="00AC31F8">
        <w:rPr>
          <w:lang w:val="en-GB"/>
        </w:rPr>
        <w:t xml:space="preserve"> and the</w:t>
      </w:r>
      <w:r w:rsidRPr="00AC31F8">
        <w:rPr>
          <w:lang w:val="en-GB"/>
        </w:rPr>
        <w:t xml:space="preserve"> screenshots have to be </w:t>
      </w:r>
      <w:r w:rsidR="00A33042" w:rsidRPr="00AC31F8">
        <w:rPr>
          <w:lang w:val="en-GB"/>
        </w:rPr>
        <w:t>organised</w:t>
      </w:r>
      <w:r w:rsidRPr="00AC31F8">
        <w:rPr>
          <w:lang w:val="en-GB"/>
        </w:rPr>
        <w:t xml:space="preserve"> in a way, that the correct functioning of the glue code</w:t>
      </w:r>
      <w:r w:rsidR="000A4F34" w:rsidRPr="00AC31F8">
        <w:rPr>
          <w:lang w:val="en-GB"/>
        </w:rPr>
        <w:t xml:space="preserve"> and the feature files</w:t>
      </w:r>
      <w:r w:rsidRPr="00AC31F8">
        <w:rPr>
          <w:lang w:val="en-GB"/>
        </w:rPr>
        <w:t xml:space="preserve"> can be </w:t>
      </w:r>
      <w:r w:rsidR="003F17B1" w:rsidRPr="00AC31F8">
        <w:rPr>
          <w:lang w:val="en-GB"/>
        </w:rPr>
        <w:t>reviewed</w:t>
      </w:r>
      <w:r w:rsidRPr="00AC31F8">
        <w:rPr>
          <w:lang w:val="en-GB"/>
        </w:rPr>
        <w:t xml:space="preserve">. </w:t>
      </w:r>
    </w:p>
    <w:p w14:paraId="22224FE8" w14:textId="07BE8414" w:rsidR="006F20AF" w:rsidRPr="00AC31F8" w:rsidRDefault="00A75D31" w:rsidP="006F20AF">
      <w:pPr>
        <w:rPr>
          <w:lang w:val="en-GB"/>
        </w:rPr>
      </w:pPr>
      <w:r w:rsidRPr="00AC31F8">
        <w:rPr>
          <w:lang w:val="en-GB"/>
        </w:rPr>
        <w:t>The reviewability of the glue code</w:t>
      </w:r>
      <w:r w:rsidR="006F20AF" w:rsidRPr="00AC31F8">
        <w:rPr>
          <w:lang w:val="en-GB"/>
        </w:rPr>
        <w:t xml:space="preserve"> can be achieved by checking</w:t>
      </w:r>
      <w:r w:rsidR="002C19FE" w:rsidRPr="00AC31F8">
        <w:rPr>
          <w:lang w:val="en-GB"/>
        </w:rPr>
        <w:t xml:space="preserve"> for example</w:t>
      </w:r>
      <w:r w:rsidR="006F20AF" w:rsidRPr="00AC31F8">
        <w:rPr>
          <w:lang w:val="en-GB"/>
        </w:rPr>
        <w:t xml:space="preserve"> following points</w:t>
      </w:r>
      <w:r w:rsidR="00285169" w:rsidRPr="00AC31F8">
        <w:rPr>
          <w:lang w:val="en-GB"/>
        </w:rPr>
        <w:t xml:space="preserve"> during the code review</w:t>
      </w:r>
      <w:r w:rsidR="006F20AF" w:rsidRPr="00AC31F8">
        <w:rPr>
          <w:lang w:val="en-GB"/>
        </w:rPr>
        <w:t>:</w:t>
      </w:r>
    </w:p>
    <w:p w14:paraId="2D8AD56D" w14:textId="265497F1" w:rsidR="006F20AF" w:rsidRPr="00AC31F8" w:rsidRDefault="006F20AF" w:rsidP="009C718D">
      <w:pPr>
        <w:pStyle w:val="ListParagraph"/>
        <w:numPr>
          <w:ilvl w:val="0"/>
          <w:numId w:val="24"/>
        </w:numPr>
        <w:rPr>
          <w:lang w:val="en-GB"/>
        </w:rPr>
      </w:pPr>
      <w:r w:rsidRPr="00AC31F8">
        <w:rPr>
          <w:lang w:val="en-GB"/>
        </w:rPr>
        <w:t>No empty functions in the glue code. This can be checked in two ways:</w:t>
      </w:r>
    </w:p>
    <w:p w14:paraId="1B85ACEF" w14:textId="2C2E3BD4" w:rsidR="006F20AF" w:rsidRPr="00AC31F8" w:rsidRDefault="006F20AF" w:rsidP="00B34F32">
      <w:pPr>
        <w:pStyle w:val="ListParagraph"/>
        <w:numPr>
          <w:ilvl w:val="0"/>
          <w:numId w:val="60"/>
        </w:numPr>
        <w:rPr>
          <w:lang w:val="en-GB"/>
        </w:rPr>
      </w:pPr>
      <w:r w:rsidRPr="00AC31F8">
        <w:rPr>
          <w:lang w:val="en-GB"/>
        </w:rPr>
        <w:t xml:space="preserve">In the </w:t>
      </w:r>
      <w:r w:rsidR="00651BB7" w:rsidRPr="00AC31F8">
        <w:rPr>
          <w:lang w:val="en-GB"/>
        </w:rPr>
        <w:t xml:space="preserve">glue </w:t>
      </w:r>
      <w:r w:rsidRPr="00AC31F8">
        <w:rPr>
          <w:lang w:val="en-GB"/>
        </w:rPr>
        <w:t>code review of the tester</w:t>
      </w:r>
    </w:p>
    <w:p w14:paraId="445F5C10" w14:textId="6B6DAA91" w:rsidR="006F20AF" w:rsidRPr="00AC31F8" w:rsidRDefault="006F20AF" w:rsidP="00B34F32">
      <w:pPr>
        <w:pStyle w:val="ListParagraph"/>
        <w:numPr>
          <w:ilvl w:val="0"/>
          <w:numId w:val="60"/>
        </w:numPr>
        <w:rPr>
          <w:lang w:val="en-GB"/>
        </w:rPr>
      </w:pPr>
      <w:r w:rsidRPr="00AC31F8">
        <w:rPr>
          <w:lang w:val="en-GB"/>
        </w:rPr>
        <w:t>By the test reviewer who has to verify, that each step took at least few milliseconds to perform.</w:t>
      </w:r>
    </w:p>
    <w:p w14:paraId="026AC3CA" w14:textId="2665BB35" w:rsidR="00730CE8" w:rsidRPr="00AC31F8" w:rsidRDefault="006F20AF" w:rsidP="00285169">
      <w:pPr>
        <w:pStyle w:val="ListParagraph"/>
        <w:numPr>
          <w:ilvl w:val="0"/>
          <w:numId w:val="24"/>
        </w:numPr>
        <w:rPr>
          <w:lang w:val="en-GB"/>
        </w:rPr>
      </w:pPr>
      <w:r w:rsidRPr="00AC31F8">
        <w:rPr>
          <w:lang w:val="en-GB"/>
        </w:rPr>
        <w:t>The clue code only performs actions on the UI in the same way a human tester would do.</w:t>
      </w:r>
      <w:r w:rsidR="00032E88" w:rsidRPr="00AC31F8">
        <w:rPr>
          <w:lang w:val="en-GB"/>
        </w:rPr>
        <w:t xml:space="preserve"> Selenium</w:t>
      </w:r>
      <w:r w:rsidR="00596532" w:rsidRPr="00AC31F8">
        <w:rPr>
          <w:lang w:val="en-GB"/>
        </w:rPr>
        <w:t xml:space="preserve"> </w:t>
      </w:r>
      <w:r w:rsidR="00032E88" w:rsidRPr="00AC31F8">
        <w:rPr>
          <w:lang w:val="en-GB"/>
        </w:rPr>
        <w:t>i</w:t>
      </w:r>
      <w:r w:rsidR="00596532" w:rsidRPr="00AC31F8">
        <w:rPr>
          <w:lang w:val="en-GB"/>
        </w:rPr>
        <w:t>s</w:t>
      </w:r>
      <w:r w:rsidRPr="00AC31F8">
        <w:rPr>
          <w:lang w:val="en-GB"/>
        </w:rPr>
        <w:t xml:space="preserve"> a tool to </w:t>
      </w:r>
      <w:r w:rsidR="00FA1C96" w:rsidRPr="00AC31F8">
        <w:rPr>
          <w:lang w:val="en-GB"/>
        </w:rPr>
        <w:t>automate UI testing</w:t>
      </w:r>
      <w:r w:rsidRPr="00AC31F8">
        <w:rPr>
          <w:lang w:val="en-GB"/>
        </w:rPr>
        <w:t>. These tests are only meaningful, if Selenium performs only actions a user would do. Therefore, Selenium only supports UI actions users could perform in the same way (</w:t>
      </w:r>
      <w:r w:rsidR="002C614B" w:rsidRPr="00AC31F8">
        <w:rPr>
          <w:lang w:val="en-GB"/>
        </w:rPr>
        <w:t>Hacker Girl, 2016</w:t>
      </w:r>
      <w:r w:rsidRPr="00AC31F8">
        <w:rPr>
          <w:lang w:val="en-GB"/>
        </w:rPr>
        <w:t xml:space="preserve">). By only using Selenium to perform the UI actions, the human tester </w:t>
      </w:r>
      <w:r w:rsidR="00FA1C96" w:rsidRPr="00AC31F8">
        <w:rPr>
          <w:lang w:val="en-GB"/>
        </w:rPr>
        <w:t>is</w:t>
      </w:r>
      <w:r w:rsidRPr="00AC31F8">
        <w:rPr>
          <w:lang w:val="en-GB"/>
        </w:rPr>
        <w:t xml:space="preserve"> simulated. The tester has</w:t>
      </w:r>
      <w:r w:rsidR="009A1C98" w:rsidRPr="00AC31F8">
        <w:rPr>
          <w:lang w:val="en-GB"/>
        </w:rPr>
        <w:t xml:space="preserve"> therefore</w:t>
      </w:r>
      <w:r w:rsidRPr="00AC31F8">
        <w:rPr>
          <w:lang w:val="en-GB"/>
        </w:rPr>
        <w:t xml:space="preserve"> to make sure in the</w:t>
      </w:r>
      <w:r w:rsidR="00B358D6" w:rsidRPr="00AC31F8">
        <w:rPr>
          <w:lang w:val="en-GB"/>
        </w:rPr>
        <w:t xml:space="preserve"> glue</w:t>
      </w:r>
      <w:r w:rsidRPr="00AC31F8">
        <w:rPr>
          <w:lang w:val="en-GB"/>
        </w:rPr>
        <w:t xml:space="preserve"> code </w:t>
      </w:r>
      <w:r w:rsidRPr="00AC31F8">
        <w:rPr>
          <w:lang w:val="en-GB"/>
        </w:rPr>
        <w:lastRenderedPageBreak/>
        <w:t>review, that only Selenium functions are used</w:t>
      </w:r>
      <w:r w:rsidR="00230EBC" w:rsidRPr="00AC31F8">
        <w:rPr>
          <w:lang w:val="en-GB"/>
        </w:rPr>
        <w:t xml:space="preserve"> fo</w:t>
      </w:r>
      <w:r w:rsidR="007C45EE" w:rsidRPr="00AC31F8">
        <w:rPr>
          <w:lang w:val="en-GB"/>
        </w:rPr>
        <w:t>r the actual test steps</w:t>
      </w:r>
      <w:r w:rsidRPr="00AC31F8">
        <w:rPr>
          <w:lang w:val="en-GB"/>
        </w:rPr>
        <w:t>. For</w:t>
      </w:r>
      <w:r w:rsidR="000431EE" w:rsidRPr="00AC31F8">
        <w:rPr>
          <w:lang w:val="en-GB"/>
        </w:rPr>
        <w:t xml:space="preserve"> example </w:t>
      </w:r>
      <w:r w:rsidR="004D4116" w:rsidRPr="00AC31F8">
        <w:rPr>
          <w:lang w:val="en-GB"/>
        </w:rPr>
        <w:t>while testing</w:t>
      </w:r>
      <w:r w:rsidRPr="00AC31F8">
        <w:rPr>
          <w:lang w:val="en-GB"/>
        </w:rPr>
        <w:t xml:space="preserve"> a </w:t>
      </w:r>
      <w:r w:rsidR="004D4116" w:rsidRPr="00AC31F8">
        <w:rPr>
          <w:lang w:val="en-GB"/>
        </w:rPr>
        <w:t>W</w:t>
      </w:r>
      <w:r w:rsidRPr="00AC31F8">
        <w:rPr>
          <w:lang w:val="en-GB"/>
        </w:rPr>
        <w:t xml:space="preserve">eb application, there is the risk of making </w:t>
      </w:r>
      <w:r w:rsidR="000E5287" w:rsidRPr="00AC31F8">
        <w:rPr>
          <w:lang w:val="en-GB"/>
        </w:rPr>
        <w:t>direct calls to the back-end</w:t>
      </w:r>
      <w:r w:rsidRPr="00AC31F8">
        <w:rPr>
          <w:lang w:val="en-GB"/>
        </w:rPr>
        <w:t xml:space="preserve">. </w:t>
      </w:r>
      <w:r w:rsidR="004D4116" w:rsidRPr="00AC31F8">
        <w:rPr>
          <w:lang w:val="en-GB"/>
        </w:rPr>
        <w:t>T</w:t>
      </w:r>
      <w:r w:rsidRPr="00AC31F8">
        <w:rPr>
          <w:lang w:val="en-GB"/>
        </w:rPr>
        <w:t>his would be easy to identify.</w:t>
      </w:r>
    </w:p>
    <w:p w14:paraId="54EBBA7F" w14:textId="42015477" w:rsidR="000074C5" w:rsidRPr="00AC31F8" w:rsidRDefault="00F62A66" w:rsidP="000074C5">
      <w:pPr>
        <w:pStyle w:val="Heading2"/>
        <w:rPr>
          <w:lang w:val="en-GB"/>
        </w:rPr>
      </w:pPr>
      <w:bookmarkStart w:id="262" w:name="_Toc46067077"/>
      <w:bookmarkStart w:id="263" w:name="_Toc46238934"/>
      <w:r w:rsidRPr="00AC31F8">
        <w:rPr>
          <w:lang w:val="en-GB"/>
        </w:rPr>
        <w:t>Specification/</w:t>
      </w:r>
      <w:r w:rsidR="000074C5" w:rsidRPr="00AC31F8">
        <w:rPr>
          <w:lang w:val="en-GB"/>
        </w:rPr>
        <w:t>Formulation</w:t>
      </w:r>
      <w:bookmarkEnd w:id="262"/>
      <w:bookmarkEnd w:id="263"/>
    </w:p>
    <w:p w14:paraId="48123086" w14:textId="26AD7054" w:rsidR="008D49BE" w:rsidRPr="00AC31F8" w:rsidRDefault="00296D0B" w:rsidP="008D49BE">
      <w:pPr>
        <w:rPr>
          <w:lang w:val="en-GB" w:eastAsia="de-DE"/>
        </w:rPr>
      </w:pPr>
      <w:r w:rsidRPr="00AC31F8">
        <w:rPr>
          <w:lang w:val="en-GB" w:eastAsia="de-DE"/>
        </w:rPr>
        <w:t>In BDD, the specification (discovery) and formulation steps will turn the user stories into executable specifications (see chapter</w:t>
      </w:r>
      <w:r w:rsidR="007956F7" w:rsidRPr="00AC31F8">
        <w:rPr>
          <w:lang w:val="en-GB" w:eastAsia="de-DE"/>
        </w:rPr>
        <w:t xml:space="preserve">s </w:t>
      </w:r>
      <w:r w:rsidR="0074548C" w:rsidRPr="00AC31F8">
        <w:rPr>
          <w:lang w:val="en-GB" w:eastAsia="de-DE"/>
        </w:rPr>
        <w:fldChar w:fldCharType="begin"/>
      </w:r>
      <w:r w:rsidR="0074548C" w:rsidRPr="00AC31F8">
        <w:rPr>
          <w:lang w:val="en-GB" w:eastAsia="de-DE"/>
        </w:rPr>
        <w:instrText xml:space="preserve"> REF _Ref45900201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4.3</w:t>
      </w:r>
      <w:r w:rsidR="0074548C" w:rsidRPr="00AC31F8">
        <w:rPr>
          <w:lang w:val="en-GB" w:eastAsia="de-DE"/>
        </w:rPr>
        <w:fldChar w:fldCharType="end"/>
      </w:r>
      <w:r w:rsidR="0074548C" w:rsidRPr="00AC31F8">
        <w:rPr>
          <w:lang w:val="en-GB" w:eastAsia="de-DE"/>
        </w:rPr>
        <w:t xml:space="preserve"> and </w:t>
      </w:r>
      <w:r w:rsidR="0074548C" w:rsidRPr="00AC31F8">
        <w:rPr>
          <w:lang w:val="en-GB" w:eastAsia="de-DE"/>
        </w:rPr>
        <w:fldChar w:fldCharType="begin"/>
      </w:r>
      <w:r w:rsidR="0074548C" w:rsidRPr="00AC31F8">
        <w:rPr>
          <w:lang w:val="en-GB" w:eastAsia="de-DE"/>
        </w:rPr>
        <w:instrText xml:space="preserve"> REF _Ref45900214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4.4</w:t>
      </w:r>
      <w:r w:rsidR="0074548C" w:rsidRPr="00AC31F8">
        <w:rPr>
          <w:lang w:val="en-GB" w:eastAsia="de-DE"/>
        </w:rPr>
        <w:fldChar w:fldCharType="end"/>
      </w:r>
      <w:r w:rsidRPr="00AC31F8">
        <w:rPr>
          <w:lang w:val="en-GB" w:eastAsia="de-DE"/>
        </w:rPr>
        <w:t>)</w:t>
      </w:r>
      <w:r w:rsidR="00CF75B0" w:rsidRPr="00AC31F8">
        <w:rPr>
          <w:lang w:val="en-GB" w:eastAsia="de-DE"/>
        </w:rPr>
        <w:t>.</w:t>
      </w:r>
      <w:r w:rsidRPr="00AC31F8">
        <w:rPr>
          <w:lang w:val="en-GB" w:eastAsia="de-DE"/>
        </w:rPr>
        <w:t xml:space="preserve"> To develop the JBA, we therefore proceeded according to these BDD practices, always taking into account the GAMP5 requirements.</w:t>
      </w:r>
    </w:p>
    <w:p w14:paraId="2B43BEA0" w14:textId="77777777" w:rsidR="00F62A66" w:rsidRPr="00AC31F8" w:rsidRDefault="00F62A66" w:rsidP="00F62A66">
      <w:pPr>
        <w:pStyle w:val="Heading3"/>
        <w:rPr>
          <w:lang w:val="en-GB"/>
        </w:rPr>
      </w:pPr>
      <w:bookmarkStart w:id="264" w:name="_Toc46067078"/>
      <w:bookmarkStart w:id="265" w:name="_Toc46238935"/>
      <w:r w:rsidRPr="00AC31F8">
        <w:rPr>
          <w:lang w:val="en-GB"/>
        </w:rPr>
        <w:t>From User Stories to Feature Files</w:t>
      </w:r>
      <w:bookmarkEnd w:id="264"/>
      <w:bookmarkEnd w:id="265"/>
    </w:p>
    <w:p w14:paraId="60F4C907" w14:textId="6DB7D95E" w:rsidR="00F62A66" w:rsidRPr="00AC31F8" w:rsidRDefault="00040267" w:rsidP="006726B6">
      <w:pPr>
        <w:rPr>
          <w:lang w:val="en-GB"/>
        </w:rPr>
      </w:pPr>
      <w:r w:rsidRPr="00AC31F8">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AC31F8">
        <w:rPr>
          <w:lang w:val="en-GB"/>
        </w:rPr>
        <w:t>Appendix XVIII</w:t>
      </w:r>
      <w:r w:rsidRPr="00AC31F8">
        <w:rPr>
          <w:lang w:val="en-GB"/>
        </w:rPr>
        <w:t>) in a general overview</w:t>
      </w:r>
      <w:r w:rsidR="00CE51A6" w:rsidRPr="00AC31F8">
        <w:rPr>
          <w:lang w:val="en-GB"/>
        </w:rPr>
        <w:t>:</w:t>
      </w:r>
    </w:p>
    <w:p w14:paraId="158E0A77" w14:textId="77777777" w:rsidR="001D5105" w:rsidRPr="00AC31F8" w:rsidRDefault="001D5105" w:rsidP="006726B6">
      <w:pPr>
        <w:rPr>
          <w:lang w:val="en-GB"/>
        </w:rPr>
      </w:pPr>
    </w:p>
    <w:p w14:paraId="3DE3E147" w14:textId="77777777" w:rsidR="001D5105" w:rsidRPr="00AC31F8" w:rsidRDefault="00B978E0" w:rsidP="001D5105">
      <w:pPr>
        <w:keepNext/>
        <w:rPr>
          <w:lang w:val="en-GB"/>
        </w:rPr>
      </w:pPr>
      <w:r w:rsidRPr="00AC31F8">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C115CA5" w:rsidR="00B978E0" w:rsidRPr="00AC31F8" w:rsidRDefault="001D5105" w:rsidP="001D5105">
      <w:pPr>
        <w:pStyle w:val="Caption"/>
        <w:rPr>
          <w:lang w:val="en-GB"/>
        </w:rPr>
      </w:pPr>
      <w:bookmarkStart w:id="266" w:name="_Toc46067152"/>
      <w:bookmarkStart w:id="267" w:name="_Toc4623753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32</w:t>
      </w:r>
      <w:r w:rsidRPr="00AC31F8">
        <w:rPr>
          <w:lang w:val="en-GB"/>
        </w:rPr>
        <w:fldChar w:fldCharType="end"/>
      </w:r>
      <w:r w:rsidRPr="00AC31F8">
        <w:rPr>
          <w:lang w:val="en-GB"/>
        </w:rPr>
        <w:t>: JBA User Story Map</w:t>
      </w:r>
      <w:bookmarkEnd w:id="266"/>
      <w:bookmarkEnd w:id="267"/>
    </w:p>
    <w:p w14:paraId="5DB6445C" w14:textId="4F467C7A" w:rsidR="001D5105" w:rsidRPr="00AC31F8" w:rsidRDefault="001D5105" w:rsidP="006726B6">
      <w:pPr>
        <w:rPr>
          <w:lang w:val="en-GB"/>
        </w:rPr>
      </w:pPr>
    </w:p>
    <w:p w14:paraId="00E3A14D" w14:textId="6CD2E7CB" w:rsidR="00CE51A6" w:rsidRPr="00AC31F8" w:rsidRDefault="00FF35E6" w:rsidP="006726B6">
      <w:pPr>
        <w:rPr>
          <w:lang w:val="en-GB"/>
        </w:rPr>
      </w:pPr>
      <w:r w:rsidRPr="00AC31F8">
        <w:rPr>
          <w:lang w:val="en-GB"/>
        </w:rPr>
        <w:lastRenderedPageBreak/>
        <w:t>As foreseen in the BDD process, a user story was selected to be implemented next (see</w:t>
      </w:r>
      <w:r w:rsidR="00844723" w:rsidRPr="00AC31F8">
        <w:rPr>
          <w:lang w:val="en-GB"/>
        </w:rPr>
        <w:t xml:space="preserve"> chapter</w:t>
      </w:r>
      <w:r w:rsidRPr="00AC31F8">
        <w:rPr>
          <w:lang w:val="en-GB"/>
        </w:rPr>
        <w:t xml:space="preserve"> </w:t>
      </w:r>
      <w:r w:rsidR="00844723" w:rsidRPr="00AC31F8">
        <w:rPr>
          <w:lang w:val="en-GB"/>
        </w:rPr>
        <w:fldChar w:fldCharType="begin"/>
      </w:r>
      <w:r w:rsidR="00844723" w:rsidRPr="00AC31F8">
        <w:rPr>
          <w:lang w:val="en-GB"/>
        </w:rPr>
        <w:instrText xml:space="preserve"> REF _Ref45900877 \r \h </w:instrText>
      </w:r>
      <w:r w:rsidR="00844723" w:rsidRPr="00AC31F8">
        <w:rPr>
          <w:lang w:val="en-GB"/>
        </w:rPr>
      </w:r>
      <w:r w:rsidR="00844723" w:rsidRPr="00AC31F8">
        <w:rPr>
          <w:lang w:val="en-GB"/>
        </w:rPr>
        <w:fldChar w:fldCharType="separate"/>
      </w:r>
      <w:r w:rsidR="00844723" w:rsidRPr="00AC31F8">
        <w:rPr>
          <w:lang w:val="en-GB"/>
        </w:rPr>
        <w:t>5.1</w:t>
      </w:r>
      <w:r w:rsidR="00844723" w:rsidRPr="00AC31F8">
        <w:rPr>
          <w:lang w:val="en-GB"/>
        </w:rPr>
        <w:fldChar w:fldCharType="end"/>
      </w:r>
      <w:r w:rsidRPr="00AC31F8">
        <w:rPr>
          <w:lang w:val="en-GB"/>
        </w:rPr>
        <w:t xml:space="preserve">). The selected user story was specified during a simulated Three Amigos </w:t>
      </w:r>
      <w:r w:rsidR="00EA10E5" w:rsidRPr="00AC31F8">
        <w:rPr>
          <w:lang w:val="en-GB"/>
        </w:rPr>
        <w:t>M</w:t>
      </w:r>
      <w:r w:rsidRPr="00AC31F8">
        <w:rPr>
          <w:lang w:val="en-GB"/>
        </w:rPr>
        <w:t>eeting using concrete examples and an example map</w:t>
      </w:r>
      <w:r w:rsidR="002F5640" w:rsidRPr="00AC31F8">
        <w:rPr>
          <w:lang w:val="en-GB"/>
        </w:rPr>
        <w:t>:</w:t>
      </w:r>
    </w:p>
    <w:p w14:paraId="4CBCCCC4" w14:textId="77777777" w:rsidR="001D5105" w:rsidRPr="00AC31F8" w:rsidRDefault="00AB19DA" w:rsidP="001D5105">
      <w:pPr>
        <w:keepNext/>
        <w:rPr>
          <w:lang w:val="en-GB"/>
        </w:rPr>
      </w:pPr>
      <w:r w:rsidRPr="00AC31F8">
        <w:rPr>
          <w:noProof/>
          <w:lang w:val="en-GB"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07F3404C" w:rsidR="00AB19DA" w:rsidRPr="00AC31F8" w:rsidRDefault="001D5105" w:rsidP="001D5105">
      <w:pPr>
        <w:pStyle w:val="Caption"/>
        <w:rPr>
          <w:lang w:val="en-GB"/>
        </w:rPr>
      </w:pPr>
      <w:bookmarkStart w:id="268" w:name="_Toc46067153"/>
      <w:bookmarkStart w:id="269" w:name="_Toc4623754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33</w:t>
      </w:r>
      <w:r w:rsidRPr="00AC31F8">
        <w:rPr>
          <w:lang w:val="en-GB"/>
        </w:rPr>
        <w:fldChar w:fldCharType="end"/>
      </w:r>
      <w:r w:rsidRPr="00AC31F8">
        <w:rPr>
          <w:lang w:val="en-GB"/>
        </w:rPr>
        <w:t>: Example Map for the User Story ‘Set Baseline Weight Measurement’</w:t>
      </w:r>
      <w:bookmarkEnd w:id="268"/>
      <w:bookmarkEnd w:id="269"/>
    </w:p>
    <w:p w14:paraId="7DD5C8E5" w14:textId="77777777" w:rsidR="00B34F32" w:rsidRPr="00AC31F8" w:rsidRDefault="00B34F32" w:rsidP="006726B6">
      <w:pPr>
        <w:rPr>
          <w:lang w:val="en-GB"/>
        </w:rPr>
      </w:pPr>
    </w:p>
    <w:p w14:paraId="57C68C9D" w14:textId="77777777" w:rsidR="00B34F32" w:rsidRPr="00AC31F8" w:rsidRDefault="00B34F32" w:rsidP="006726B6">
      <w:pPr>
        <w:rPr>
          <w:lang w:val="en-GB"/>
        </w:rPr>
      </w:pPr>
    </w:p>
    <w:p w14:paraId="5421354F" w14:textId="77777777" w:rsidR="00B34F32" w:rsidRPr="00AC31F8" w:rsidRDefault="00B34F32" w:rsidP="006726B6">
      <w:pPr>
        <w:rPr>
          <w:lang w:val="en-GB"/>
        </w:rPr>
      </w:pPr>
    </w:p>
    <w:p w14:paraId="3DF3A432" w14:textId="77777777" w:rsidR="00B34F32" w:rsidRPr="00AC31F8" w:rsidRDefault="00B34F32" w:rsidP="006726B6">
      <w:pPr>
        <w:rPr>
          <w:lang w:val="en-GB"/>
        </w:rPr>
      </w:pPr>
    </w:p>
    <w:p w14:paraId="585C22F7" w14:textId="77777777" w:rsidR="00B34F32" w:rsidRPr="00AC31F8" w:rsidRDefault="00B34F32" w:rsidP="006726B6">
      <w:pPr>
        <w:rPr>
          <w:lang w:val="en-GB"/>
        </w:rPr>
      </w:pPr>
    </w:p>
    <w:p w14:paraId="74179A98" w14:textId="2CF476C0" w:rsidR="00BE7825" w:rsidRPr="00AC31F8" w:rsidRDefault="006960EB" w:rsidP="006726B6">
      <w:pPr>
        <w:rPr>
          <w:lang w:val="en-GB"/>
        </w:rPr>
      </w:pPr>
      <w:r w:rsidRPr="00AC31F8">
        <w:rPr>
          <w:lang w:val="en-GB"/>
        </w:rPr>
        <w:lastRenderedPageBreak/>
        <w:t xml:space="preserve">Based on the </w:t>
      </w:r>
      <w:r w:rsidR="00EA10E5" w:rsidRPr="00AC31F8">
        <w:rPr>
          <w:lang w:val="en-GB"/>
        </w:rPr>
        <w:t>e</w:t>
      </w:r>
      <w:r w:rsidRPr="00AC31F8">
        <w:rPr>
          <w:lang w:val="en-GB"/>
        </w:rPr>
        <w:t xml:space="preserve">xample </w:t>
      </w:r>
      <w:r w:rsidR="00EA10E5" w:rsidRPr="00AC31F8">
        <w:rPr>
          <w:lang w:val="en-GB"/>
        </w:rPr>
        <w:t>m</w:t>
      </w:r>
      <w:r w:rsidRPr="00AC31F8">
        <w:rPr>
          <w:lang w:val="en-GB"/>
        </w:rPr>
        <w:t>ap a first draft of</w:t>
      </w:r>
      <w:r w:rsidR="00B64EC4" w:rsidRPr="00AC31F8">
        <w:rPr>
          <w:lang w:val="en-GB"/>
        </w:rPr>
        <w:t xml:space="preserve"> the </w:t>
      </w:r>
      <w:r w:rsidR="00516EC2" w:rsidRPr="00AC31F8">
        <w:rPr>
          <w:lang w:val="en-GB"/>
        </w:rPr>
        <w:t>f</w:t>
      </w:r>
      <w:r w:rsidR="00B64EC4" w:rsidRPr="00AC31F8">
        <w:rPr>
          <w:lang w:val="en-GB"/>
        </w:rPr>
        <w:t xml:space="preserve">eature </w:t>
      </w:r>
      <w:r w:rsidR="00516EC2" w:rsidRPr="00AC31F8">
        <w:rPr>
          <w:lang w:val="en-GB"/>
        </w:rPr>
        <w:t>f</w:t>
      </w:r>
      <w:r w:rsidR="00B64EC4" w:rsidRPr="00AC31F8">
        <w:rPr>
          <w:lang w:val="en-GB"/>
        </w:rPr>
        <w:t xml:space="preserve">ile was </w:t>
      </w:r>
      <w:r w:rsidR="00BE7825" w:rsidRPr="00AC31F8">
        <w:rPr>
          <w:lang w:val="en-GB"/>
        </w:rPr>
        <w:t>formulated and then in the further course adapted, reviewed and approved for OQ</w:t>
      </w:r>
      <w:r w:rsidR="00380489" w:rsidRPr="00AC31F8">
        <w:rPr>
          <w:lang w:val="en-GB"/>
        </w:rPr>
        <w:t xml:space="preserve"> (</w:t>
      </w:r>
      <w:r w:rsidR="000403A8" w:rsidRPr="00AC31F8">
        <w:rPr>
          <w:highlight w:val="yellow"/>
          <w:lang w:val="en-GB"/>
        </w:rPr>
        <w:fldChar w:fldCharType="begin"/>
      </w:r>
      <w:r w:rsidR="000403A8" w:rsidRPr="00AC31F8">
        <w:rPr>
          <w:lang w:val="en-GB"/>
        </w:rPr>
        <w:instrText xml:space="preserve"> REF _Ref45869802 \h </w:instrText>
      </w:r>
      <w:r w:rsidR="000403A8" w:rsidRPr="00AC31F8">
        <w:rPr>
          <w:highlight w:val="yellow"/>
          <w:lang w:val="en-GB"/>
        </w:rPr>
      </w:r>
      <w:r w:rsidR="000403A8" w:rsidRPr="00AC31F8">
        <w:rPr>
          <w:highlight w:val="yellow"/>
          <w:lang w:val="en-GB"/>
        </w:rPr>
        <w:fldChar w:fldCharType="separate"/>
      </w:r>
      <w:r w:rsidR="00FA25A4" w:rsidRPr="00AC31F8">
        <w:rPr>
          <w:lang w:val="en-GB"/>
        </w:rPr>
        <w:t xml:space="preserve">Figure </w:t>
      </w:r>
      <w:r w:rsidR="00FA25A4">
        <w:rPr>
          <w:noProof/>
          <w:lang w:val="en-GB"/>
        </w:rPr>
        <w:t>19</w:t>
      </w:r>
      <w:r w:rsidR="000403A8" w:rsidRPr="00AC31F8">
        <w:rPr>
          <w:highlight w:val="yellow"/>
          <w:lang w:val="en-GB"/>
        </w:rPr>
        <w:fldChar w:fldCharType="end"/>
      </w:r>
      <w:r w:rsidR="00380489" w:rsidRPr="00AC31F8">
        <w:rPr>
          <w:lang w:val="en-GB"/>
        </w:rPr>
        <w:t>)</w:t>
      </w:r>
      <w:r w:rsidR="00BE7825" w:rsidRPr="00AC31F8">
        <w:rPr>
          <w:lang w:val="en-GB"/>
        </w:rPr>
        <w:t>.</w:t>
      </w:r>
    </w:p>
    <w:p w14:paraId="3FFE6012" w14:textId="77777777" w:rsidR="00E039C2" w:rsidRPr="00AC31F8" w:rsidRDefault="00E039C2" w:rsidP="006726B6">
      <w:pPr>
        <w:rPr>
          <w:lang w:val="en-GB"/>
        </w:rPr>
      </w:pPr>
    </w:p>
    <w:p w14:paraId="0EF2E772" w14:textId="77777777" w:rsidR="001D5105" w:rsidRPr="00AC31F8" w:rsidRDefault="002D0E67" w:rsidP="001D5105">
      <w:pPr>
        <w:keepNext/>
        <w:rPr>
          <w:lang w:val="en-GB"/>
        </w:rPr>
      </w:pPr>
      <w:r w:rsidRPr="00AC31F8">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DE885C" w:rsidR="00537118" w:rsidRPr="00AC31F8" w:rsidRDefault="001D5105" w:rsidP="001D5105">
      <w:pPr>
        <w:pStyle w:val="Caption"/>
        <w:rPr>
          <w:lang w:val="en-GB"/>
        </w:rPr>
      </w:pPr>
      <w:bookmarkStart w:id="270" w:name="_Toc46067154"/>
      <w:bookmarkStart w:id="271" w:name="_Toc4623754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34</w:t>
      </w:r>
      <w:r w:rsidRPr="00AC31F8">
        <w:rPr>
          <w:lang w:val="en-GB"/>
        </w:rPr>
        <w:fldChar w:fldCharType="end"/>
      </w:r>
      <w:r w:rsidRPr="00AC31F8">
        <w:rPr>
          <w:lang w:val="en-GB"/>
        </w:rPr>
        <w:t>: Example of a JBA feature file, that is approved for OQ</w:t>
      </w:r>
      <w:bookmarkEnd w:id="270"/>
      <w:bookmarkEnd w:id="271"/>
    </w:p>
    <w:p w14:paraId="0F1A036D" w14:textId="32D7030D" w:rsidR="00537118" w:rsidRPr="00AC31F8" w:rsidRDefault="00422016" w:rsidP="006726B6">
      <w:pPr>
        <w:rPr>
          <w:lang w:val="en-GB"/>
        </w:rPr>
      </w:pPr>
      <w:r w:rsidRPr="00AC31F8">
        <w:rPr>
          <w:lang w:val="en-GB"/>
        </w:rPr>
        <w:t>The complete set of feature files can be found in the Appendices IV-VII.</w:t>
      </w:r>
    </w:p>
    <w:p w14:paraId="14E6B375" w14:textId="2CDCA1AE" w:rsidR="00537118" w:rsidRPr="00AC31F8" w:rsidRDefault="0047584B" w:rsidP="0047584B">
      <w:pPr>
        <w:pStyle w:val="Heading3"/>
        <w:rPr>
          <w:lang w:val="en-GB"/>
        </w:rPr>
      </w:pPr>
      <w:bookmarkStart w:id="272" w:name="_Toc46067079"/>
      <w:bookmarkStart w:id="273" w:name="_Toc46238936"/>
      <w:r w:rsidRPr="00AC31F8">
        <w:rPr>
          <w:lang w:val="en-GB"/>
        </w:rPr>
        <w:lastRenderedPageBreak/>
        <w:t>Traceability</w:t>
      </w:r>
      <w:bookmarkEnd w:id="272"/>
      <w:bookmarkEnd w:id="273"/>
    </w:p>
    <w:p w14:paraId="07231EDD" w14:textId="3E5A1C62" w:rsidR="00524F85" w:rsidRPr="00AC31F8" w:rsidRDefault="00524F85" w:rsidP="00524F85">
      <w:pPr>
        <w:rPr>
          <w:lang w:val="en-GB"/>
        </w:rPr>
      </w:pPr>
      <w:r w:rsidRPr="00AC31F8">
        <w:rPr>
          <w:lang w:val="en-GB"/>
        </w:rPr>
        <w:t>As already described in the introduction to GAMP5, the traceability of the user requirements to the functional specifications and the OQ tests must be assured (</w:t>
      </w:r>
      <w:r w:rsidR="00A32044" w:rsidRPr="00AC31F8">
        <w:rPr>
          <w:lang w:val="en-GB"/>
        </w:rPr>
        <w:t>see</w:t>
      </w:r>
      <w:r w:rsidRPr="00AC31F8">
        <w:rPr>
          <w:lang w:val="en-GB"/>
        </w:rPr>
        <w:t xml:space="preserve"> chapter</w:t>
      </w:r>
      <w:r w:rsidR="00A32044" w:rsidRPr="00AC31F8">
        <w:rPr>
          <w:lang w:val="en-GB"/>
        </w:rPr>
        <w:t xml:space="preserve"> </w:t>
      </w:r>
      <w:r w:rsidR="00A32044" w:rsidRPr="00AC31F8">
        <w:rPr>
          <w:lang w:val="en-GB"/>
        </w:rPr>
        <w:fldChar w:fldCharType="begin"/>
      </w:r>
      <w:r w:rsidR="00A32044" w:rsidRPr="00AC31F8">
        <w:rPr>
          <w:lang w:val="en-GB"/>
        </w:rPr>
        <w:instrText xml:space="preserve"> REF _Ref45901403 \r \h </w:instrText>
      </w:r>
      <w:r w:rsidR="00A32044" w:rsidRPr="00AC31F8">
        <w:rPr>
          <w:lang w:val="en-GB"/>
        </w:rPr>
      </w:r>
      <w:r w:rsidR="00A32044" w:rsidRPr="00AC31F8">
        <w:rPr>
          <w:lang w:val="en-GB"/>
        </w:rPr>
        <w:fldChar w:fldCharType="separate"/>
      </w:r>
      <w:r w:rsidR="00A32044" w:rsidRPr="00AC31F8">
        <w:rPr>
          <w:lang w:val="en-GB"/>
        </w:rPr>
        <w:t>3.3.3</w:t>
      </w:r>
      <w:r w:rsidR="00A32044" w:rsidRPr="00AC31F8">
        <w:rPr>
          <w:lang w:val="en-GB"/>
        </w:rPr>
        <w:fldChar w:fldCharType="end"/>
      </w:r>
      <w:r w:rsidRPr="00AC31F8">
        <w:rPr>
          <w:lang w:val="en-GB"/>
        </w:rPr>
        <w:t xml:space="preserve">). </w:t>
      </w:r>
    </w:p>
    <w:p w14:paraId="7D3E5218" w14:textId="473FA8FA" w:rsidR="00537118" w:rsidRPr="00AC31F8" w:rsidRDefault="00B127CE" w:rsidP="006726B6">
      <w:pPr>
        <w:rPr>
          <w:lang w:val="en-GB"/>
        </w:rPr>
      </w:pPr>
      <w:r w:rsidRPr="00AC31F8">
        <w:rPr>
          <w:lang w:val="en-GB"/>
        </w:rPr>
        <w:t xml:space="preserve">The feature files offer just too ideal a hand for this: The specification brief section of the feature files describes the user requirements covered by the file. The user </w:t>
      </w:r>
      <w:r w:rsidR="006B1DCB" w:rsidRPr="00AC31F8">
        <w:rPr>
          <w:lang w:val="en-GB"/>
        </w:rPr>
        <w:t>r</w:t>
      </w:r>
      <w:r w:rsidRPr="00AC31F8">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AC31F8">
        <w:rPr>
          <w:lang w:val="en-GB"/>
        </w:rPr>
        <w:t xml:space="preserve"> u</w:t>
      </w:r>
      <w:r w:rsidRPr="00AC31F8">
        <w:rPr>
          <w:lang w:val="en-GB"/>
        </w:rPr>
        <w:t xml:space="preserve">ser story in the </w:t>
      </w:r>
      <w:r w:rsidR="006B1DCB" w:rsidRPr="00AC31F8">
        <w:rPr>
          <w:lang w:val="en-GB"/>
        </w:rPr>
        <w:t>s</w:t>
      </w:r>
      <w:r w:rsidRPr="00AC31F8">
        <w:rPr>
          <w:lang w:val="en-GB"/>
        </w:rPr>
        <w:t xml:space="preserve">pecification brief - section (see </w:t>
      </w:r>
      <w:r w:rsidR="000B0BD2" w:rsidRPr="00AC31F8">
        <w:rPr>
          <w:lang w:val="en-GB"/>
        </w:rPr>
        <w:fldChar w:fldCharType="begin"/>
      </w:r>
      <w:r w:rsidR="000B0BD2" w:rsidRPr="00AC31F8">
        <w:rPr>
          <w:lang w:val="en-GB"/>
        </w:rPr>
        <w:instrText xml:space="preserve"> REF _Ref45901576 \h </w:instrText>
      </w:r>
      <w:r w:rsidR="000B0BD2" w:rsidRPr="00AC31F8">
        <w:rPr>
          <w:lang w:val="en-GB"/>
        </w:rPr>
      </w:r>
      <w:r w:rsidR="000B0BD2" w:rsidRPr="00AC31F8">
        <w:rPr>
          <w:lang w:val="en-GB"/>
        </w:rPr>
        <w:fldChar w:fldCharType="separate"/>
      </w:r>
      <w:r w:rsidR="00FA25A4" w:rsidRPr="00AC31F8">
        <w:rPr>
          <w:lang w:val="en-GB"/>
        </w:rPr>
        <w:t xml:space="preserve">Figure </w:t>
      </w:r>
      <w:r w:rsidR="00FA25A4" w:rsidRPr="00AC31F8">
        <w:rPr>
          <w:noProof/>
          <w:lang w:val="en-GB"/>
        </w:rPr>
        <w:t>35</w:t>
      </w:r>
      <w:r w:rsidR="000B0BD2" w:rsidRPr="00AC31F8">
        <w:rPr>
          <w:lang w:val="en-GB"/>
        </w:rPr>
        <w:fldChar w:fldCharType="end"/>
      </w:r>
      <w:r w:rsidRPr="00AC31F8">
        <w:rPr>
          <w:lang w:val="en-GB"/>
        </w:rPr>
        <w:t>)</w:t>
      </w:r>
      <w:r w:rsidR="00374F79" w:rsidRPr="00AC31F8">
        <w:rPr>
          <w:lang w:val="en-GB"/>
        </w:rPr>
        <w:t>.</w:t>
      </w:r>
    </w:p>
    <w:p w14:paraId="60BEFDA5" w14:textId="7CAEB7C9" w:rsidR="003D60DD" w:rsidRPr="00AC31F8" w:rsidRDefault="007D22D1" w:rsidP="006726B6">
      <w:pPr>
        <w:rPr>
          <w:lang w:val="en-GB"/>
        </w:rPr>
      </w:pPr>
      <w:r w:rsidRPr="00AC31F8">
        <w:rPr>
          <w:lang w:val="en-GB"/>
        </w:rPr>
        <w:t>The functional specifications are described as scenarios and since they also constitute executable test scripts, the traceability is already given by itself</w:t>
      </w:r>
      <w:r w:rsidR="00AA183C" w:rsidRPr="00AC31F8">
        <w:rPr>
          <w:lang w:val="en-GB"/>
        </w:rPr>
        <w:t>.</w:t>
      </w:r>
    </w:p>
    <w:p w14:paraId="2451D98D" w14:textId="3A2BB8C3" w:rsidR="00AA183C" w:rsidRPr="00AC31F8" w:rsidRDefault="001A6895" w:rsidP="006726B6">
      <w:pPr>
        <w:rPr>
          <w:lang w:val="en-GB"/>
        </w:rPr>
      </w:pPr>
      <w:r w:rsidRPr="00AC31F8">
        <w:rPr>
          <w:lang w:val="en-GB"/>
        </w:rPr>
        <w:t>In summary, it can be concluded that traceability can be easily ensured, as a feature file is structured in such a way that all elements that need to be traced are located on</w:t>
      </w:r>
      <w:r w:rsidR="006B0523" w:rsidRPr="00AC31F8">
        <w:rPr>
          <w:lang w:val="en-GB"/>
        </w:rPr>
        <w:t xml:space="preserve"> just</w:t>
      </w:r>
      <w:r w:rsidRPr="00AC31F8">
        <w:rPr>
          <w:lang w:val="en-GB"/>
        </w:rPr>
        <w:t xml:space="preserve"> </w:t>
      </w:r>
      <w:r w:rsidR="006B0523" w:rsidRPr="00AC31F8">
        <w:rPr>
          <w:lang w:val="en-GB"/>
        </w:rPr>
        <w:t>that</w:t>
      </w:r>
      <w:r w:rsidRPr="00AC31F8">
        <w:rPr>
          <w:lang w:val="en-GB"/>
        </w:rPr>
        <w:t xml:space="preserve"> document</w:t>
      </w:r>
      <w:r w:rsidR="003C16E5" w:rsidRPr="00AC31F8">
        <w:rPr>
          <w:lang w:val="en-GB"/>
        </w:rPr>
        <w:t>.</w:t>
      </w:r>
    </w:p>
    <w:p w14:paraId="5BDC1A80" w14:textId="25F183EF" w:rsidR="0006086E" w:rsidRPr="00AC31F8" w:rsidRDefault="0006086E" w:rsidP="006726B6">
      <w:pPr>
        <w:rPr>
          <w:lang w:val="en-GB"/>
        </w:rPr>
      </w:pPr>
    </w:p>
    <w:p w14:paraId="3D5F1CB9" w14:textId="2AF0DA39" w:rsidR="0006086E" w:rsidRPr="00AC31F8" w:rsidRDefault="002543EB" w:rsidP="006726B6">
      <w:pPr>
        <w:rPr>
          <w:lang w:val="en-GB"/>
        </w:rPr>
      </w:pPr>
      <w:r w:rsidRPr="00AC31F8">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0DD62EAD" w:rsidR="001D5105" w:rsidRPr="00AC31F8" w:rsidRDefault="001D5105" w:rsidP="001D5105">
      <w:pPr>
        <w:pStyle w:val="Caption"/>
        <w:rPr>
          <w:lang w:val="en-GB"/>
        </w:rPr>
      </w:pPr>
      <w:bookmarkStart w:id="274" w:name="_Ref45901576"/>
      <w:bookmarkStart w:id="275" w:name="_Toc46067155"/>
      <w:bookmarkStart w:id="276" w:name="_Toc4623754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35</w:t>
      </w:r>
      <w:r w:rsidRPr="00AC31F8">
        <w:rPr>
          <w:lang w:val="en-GB"/>
        </w:rPr>
        <w:fldChar w:fldCharType="end"/>
      </w:r>
      <w:bookmarkEnd w:id="274"/>
      <w:r w:rsidRPr="00AC31F8">
        <w:rPr>
          <w:lang w:val="en-GB"/>
        </w:rPr>
        <w:t>: Link between the description of the user requirement and the executable functional specifications on the feature file</w:t>
      </w:r>
      <w:bookmarkEnd w:id="275"/>
      <w:bookmarkEnd w:id="276"/>
    </w:p>
    <w:p w14:paraId="29D107A2" w14:textId="77777777" w:rsidR="000074C5" w:rsidRPr="00AC31F8" w:rsidRDefault="00F62A66" w:rsidP="00F62A66">
      <w:pPr>
        <w:pStyle w:val="Heading3"/>
        <w:rPr>
          <w:lang w:val="en-GB"/>
        </w:rPr>
      </w:pPr>
      <w:bookmarkStart w:id="277" w:name="_Toc46067080"/>
      <w:bookmarkStart w:id="278" w:name="_Toc46238937"/>
      <w:r w:rsidRPr="00AC31F8">
        <w:rPr>
          <w:lang w:val="en-GB"/>
        </w:rPr>
        <w:lastRenderedPageBreak/>
        <w:t>Risk Assessment</w:t>
      </w:r>
      <w:bookmarkEnd w:id="277"/>
      <w:bookmarkEnd w:id="278"/>
    </w:p>
    <w:p w14:paraId="65E40B41" w14:textId="68482D0F" w:rsidR="00F43A39" w:rsidRPr="00AC31F8" w:rsidRDefault="006D2E6D" w:rsidP="006726B6">
      <w:pPr>
        <w:rPr>
          <w:lang w:val="en-GB"/>
        </w:rPr>
      </w:pPr>
      <w:r w:rsidRPr="00AC31F8">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AC31F8">
        <w:rPr>
          <w:lang w:val="en-GB"/>
        </w:rPr>
        <w:t xml:space="preserve">. </w:t>
      </w:r>
      <w:r w:rsidR="000940A7" w:rsidRPr="00AC31F8">
        <w:rPr>
          <w:lang w:val="en-GB"/>
        </w:rPr>
        <w:t>To meet this GAMP5 requirement, the example mapping was extended by the card type 'Risk' and the colo</w:t>
      </w:r>
      <w:r w:rsidR="00840A3E" w:rsidRPr="00AC31F8">
        <w:rPr>
          <w:lang w:val="en-GB"/>
        </w:rPr>
        <w:t>u</w:t>
      </w:r>
      <w:r w:rsidR="000940A7" w:rsidRPr="00AC31F8">
        <w:rPr>
          <w:lang w:val="en-GB"/>
        </w:rPr>
        <w:t>r code was adapted correspondingly: The 'Risk' card was assigned the colour 'red' and the 'Question' card was reassigned the colour orange</w:t>
      </w:r>
      <w:r w:rsidR="009E0F57" w:rsidRPr="00AC31F8">
        <w:rPr>
          <w:lang w:val="en-GB"/>
        </w:rPr>
        <w:t xml:space="preserve">. </w:t>
      </w:r>
      <w:r w:rsidR="00B51697" w:rsidRPr="00AC31F8">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AC31F8">
        <w:rPr>
          <w:lang w:val="en-GB"/>
        </w:rPr>
        <w:fldChar w:fldCharType="begin"/>
      </w:r>
      <w:r w:rsidR="00343B11" w:rsidRPr="00AC31F8">
        <w:rPr>
          <w:lang w:val="en-GB"/>
        </w:rPr>
        <w:instrText xml:space="preserve"> REF _Ref45902258 \h </w:instrText>
      </w:r>
      <w:r w:rsidR="00343B11" w:rsidRPr="00AC31F8">
        <w:rPr>
          <w:lang w:val="en-GB"/>
        </w:rPr>
      </w:r>
      <w:r w:rsidR="00343B11" w:rsidRPr="00AC31F8">
        <w:rPr>
          <w:lang w:val="en-GB"/>
        </w:rPr>
        <w:fldChar w:fldCharType="separate"/>
      </w:r>
      <w:r w:rsidR="00FA25A4" w:rsidRPr="00AC31F8">
        <w:rPr>
          <w:lang w:val="en-GB"/>
        </w:rPr>
        <w:t xml:space="preserve">Figure </w:t>
      </w:r>
      <w:r w:rsidR="00FA25A4" w:rsidRPr="00AC31F8">
        <w:rPr>
          <w:noProof/>
          <w:lang w:val="en-GB"/>
        </w:rPr>
        <w:t>36</w:t>
      </w:r>
      <w:r w:rsidR="00343B11" w:rsidRPr="00AC31F8">
        <w:rPr>
          <w:lang w:val="en-GB"/>
        </w:rPr>
        <w:fldChar w:fldCharType="end"/>
      </w:r>
      <w:r w:rsidR="00343B11" w:rsidRPr="00AC31F8">
        <w:rPr>
          <w:lang w:val="en-GB"/>
        </w:rPr>
        <w:t xml:space="preserve">. </w:t>
      </w:r>
      <w:r w:rsidR="00B51697" w:rsidRPr="00AC31F8">
        <w:rPr>
          <w:lang w:val="en-GB"/>
        </w:rPr>
        <w:t>The examples and rules, which were recorded</w:t>
      </w:r>
      <w:r w:rsidR="00E203CA" w:rsidRPr="00AC31F8">
        <w:rPr>
          <w:lang w:val="en-GB"/>
        </w:rPr>
        <w:t xml:space="preserve"> in view of mitigating a risk</w:t>
      </w:r>
      <w:r w:rsidR="00B51697" w:rsidRPr="00AC31F8">
        <w:rPr>
          <w:lang w:val="en-GB"/>
        </w:rPr>
        <w:t xml:space="preserve"> in the Three Amigos Meeting, were converted into specific scenarios. </w:t>
      </w:r>
      <w:r w:rsidR="00545C40" w:rsidRPr="00AC31F8">
        <w:rPr>
          <w:lang w:val="en-GB"/>
        </w:rPr>
        <w:t>T</w:t>
      </w:r>
      <w:r w:rsidR="00B51697" w:rsidRPr="00AC31F8">
        <w:rPr>
          <w:lang w:val="en-GB"/>
        </w:rPr>
        <w:t xml:space="preserve">he scenario brief </w:t>
      </w:r>
      <w:r w:rsidR="009708D7" w:rsidRPr="00AC31F8">
        <w:rPr>
          <w:lang w:val="en-GB"/>
        </w:rPr>
        <w:t>was</w:t>
      </w:r>
      <w:r w:rsidR="00866EBA" w:rsidRPr="00AC31F8">
        <w:rPr>
          <w:lang w:val="en-GB"/>
        </w:rPr>
        <w:t xml:space="preserve"> then</w:t>
      </w:r>
      <w:r w:rsidR="009708D7" w:rsidRPr="00AC31F8">
        <w:rPr>
          <w:lang w:val="en-GB"/>
        </w:rPr>
        <w:t xml:space="preserve"> used to</w:t>
      </w:r>
      <w:r w:rsidR="00B51697" w:rsidRPr="00AC31F8">
        <w:rPr>
          <w:lang w:val="en-GB"/>
        </w:rPr>
        <w:t xml:space="preserve"> add information about </w:t>
      </w:r>
      <w:r w:rsidR="00866EBA" w:rsidRPr="00AC31F8">
        <w:rPr>
          <w:lang w:val="en-GB"/>
        </w:rPr>
        <w:t>t</w:t>
      </w:r>
      <w:r w:rsidR="00A646CF" w:rsidRPr="00AC31F8">
        <w:rPr>
          <w:lang w:val="en-GB"/>
        </w:rPr>
        <w:t>his risk mitigation measure</w:t>
      </w:r>
      <w:r w:rsidR="009538A0" w:rsidRPr="00AC31F8">
        <w:rPr>
          <w:lang w:val="en-GB"/>
        </w:rPr>
        <w:t>.</w:t>
      </w:r>
    </w:p>
    <w:p w14:paraId="74235A9F" w14:textId="77777777" w:rsidR="001D5105" w:rsidRPr="00AC31F8" w:rsidRDefault="007E3867" w:rsidP="001D5105">
      <w:pPr>
        <w:keepNext/>
        <w:rPr>
          <w:lang w:val="en-GB"/>
        </w:rPr>
      </w:pPr>
      <w:r w:rsidRPr="00AC31F8">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2436C820" w:rsidR="007E3867" w:rsidRPr="00AC31F8" w:rsidRDefault="001D5105" w:rsidP="001D5105">
      <w:pPr>
        <w:pStyle w:val="Caption"/>
        <w:rPr>
          <w:lang w:val="en-GB"/>
        </w:rPr>
      </w:pPr>
      <w:bookmarkStart w:id="279" w:name="_Ref45902258"/>
      <w:bookmarkStart w:id="280" w:name="_Toc46067156"/>
      <w:bookmarkStart w:id="281" w:name="_Toc46237543"/>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36</w:t>
      </w:r>
      <w:r w:rsidR="007032DB" w:rsidRPr="00AC31F8">
        <w:rPr>
          <w:noProof/>
          <w:lang w:val="en-GB"/>
        </w:rPr>
        <w:fldChar w:fldCharType="end"/>
      </w:r>
      <w:bookmarkEnd w:id="279"/>
      <w:r w:rsidRPr="00AC31F8">
        <w:rPr>
          <w:lang w:val="en-GB"/>
        </w:rPr>
        <w:t xml:space="preserve">: </w:t>
      </w:r>
      <w:r w:rsidR="00283DC2" w:rsidRPr="00AC31F8">
        <w:rPr>
          <w:lang w:val="en-GB"/>
        </w:rPr>
        <w:t>Example of how to deal with GAMP5 risk management requirements in BDD</w:t>
      </w:r>
      <w:bookmarkEnd w:id="280"/>
      <w:bookmarkEnd w:id="281"/>
    </w:p>
    <w:p w14:paraId="5674A799" w14:textId="77777777" w:rsidR="00F62A66" w:rsidRPr="00AC31F8" w:rsidRDefault="00F62A66" w:rsidP="00F62A66">
      <w:pPr>
        <w:pStyle w:val="Heading3"/>
        <w:rPr>
          <w:lang w:val="en-GB"/>
        </w:rPr>
      </w:pPr>
      <w:bookmarkStart w:id="282" w:name="_Toc46067081"/>
      <w:bookmarkStart w:id="283" w:name="_Toc46238938"/>
      <w:r w:rsidRPr="00AC31F8">
        <w:rPr>
          <w:lang w:val="en-GB"/>
        </w:rPr>
        <w:t>Compliance</w:t>
      </w:r>
      <w:bookmarkEnd w:id="282"/>
      <w:bookmarkEnd w:id="283"/>
    </w:p>
    <w:p w14:paraId="6D3BF41B" w14:textId="0714C106" w:rsidR="006C017E" w:rsidRPr="00AC31F8" w:rsidRDefault="00A409C9" w:rsidP="006726B6">
      <w:pPr>
        <w:rPr>
          <w:lang w:val="en-GB"/>
        </w:rPr>
      </w:pPr>
      <w:r w:rsidRPr="00AC31F8">
        <w:rPr>
          <w:lang w:val="en-GB"/>
        </w:rPr>
        <w:t xml:space="preserve">As seen in the introduction (chapter </w:t>
      </w:r>
      <w:r w:rsidRPr="00AC31F8">
        <w:rPr>
          <w:lang w:val="en-GB"/>
        </w:rPr>
        <w:fldChar w:fldCharType="begin"/>
      </w:r>
      <w:r w:rsidRPr="00AC31F8">
        <w:rPr>
          <w:lang w:val="en-GB"/>
        </w:rPr>
        <w:instrText xml:space="preserve"> REF _Ref45902555 \r \h </w:instrText>
      </w:r>
      <w:r w:rsidRPr="00AC31F8">
        <w:rPr>
          <w:lang w:val="en-GB"/>
        </w:rPr>
      </w:r>
      <w:r w:rsidRPr="00AC31F8">
        <w:rPr>
          <w:lang w:val="en-GB"/>
        </w:rPr>
        <w:fldChar w:fldCharType="separate"/>
      </w:r>
      <w:r w:rsidRPr="00AC31F8">
        <w:rPr>
          <w:lang w:val="en-GB"/>
        </w:rPr>
        <w:t>1.1</w:t>
      </w:r>
      <w:r w:rsidRPr="00AC31F8">
        <w:rPr>
          <w:lang w:val="en-GB"/>
        </w:rPr>
        <w:fldChar w:fldCharType="end"/>
      </w:r>
      <w:r w:rsidRPr="00AC31F8">
        <w:rPr>
          <w:lang w:val="en-GB"/>
        </w:rPr>
        <w:t>), the purpose of validation is to demonstrate that the software is fit for its intended use and that it is compliant</w:t>
      </w:r>
      <w:r w:rsidR="009727A6" w:rsidRPr="00AC31F8">
        <w:rPr>
          <w:lang w:val="en-GB"/>
        </w:rPr>
        <w:t>.</w:t>
      </w:r>
    </w:p>
    <w:p w14:paraId="29692D44" w14:textId="0112273C" w:rsidR="001134A3" w:rsidRPr="00AC31F8" w:rsidRDefault="00615A48" w:rsidP="006726B6">
      <w:pPr>
        <w:rPr>
          <w:lang w:val="en-GB"/>
        </w:rPr>
      </w:pPr>
      <w:r w:rsidRPr="00AC31F8">
        <w:rPr>
          <w:lang w:val="en-GB"/>
        </w:rPr>
        <w:t>One such compliance requirement is for example the 'Informed Consent'</w:t>
      </w:r>
      <w:r w:rsidR="00B92982" w:rsidRPr="00AC31F8">
        <w:rPr>
          <w:lang w:val="en-GB"/>
        </w:rPr>
        <w:t xml:space="preserve"> </w:t>
      </w:r>
      <w:r w:rsidR="002C614B" w:rsidRPr="00AC31F8">
        <w:rPr>
          <w:lang w:val="en-GB"/>
        </w:rPr>
        <w:t>(FDA, 2018)</w:t>
      </w:r>
      <w:r w:rsidR="00EA72A4" w:rsidRPr="00AC31F8">
        <w:rPr>
          <w:lang w:val="en-GB"/>
        </w:rPr>
        <w:t>.</w:t>
      </w:r>
      <w:r w:rsidR="00BD154F" w:rsidRPr="00AC31F8">
        <w:rPr>
          <w:lang w:val="en-GB"/>
        </w:rPr>
        <w:t xml:space="preserve"> </w:t>
      </w:r>
      <w:r w:rsidR="00B55546" w:rsidRPr="00AC31F8">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AC31F8">
        <w:rPr>
          <w:lang w:val="en-GB"/>
        </w:rPr>
        <w:t xml:space="preserve"> (see </w:t>
      </w:r>
      <w:r w:rsidR="00D37166" w:rsidRPr="00AC31F8">
        <w:rPr>
          <w:lang w:val="en-GB"/>
        </w:rPr>
        <w:fldChar w:fldCharType="begin"/>
      </w:r>
      <w:r w:rsidR="00D37166" w:rsidRPr="00AC31F8">
        <w:rPr>
          <w:lang w:val="en-GB"/>
        </w:rPr>
        <w:instrText xml:space="preserve"> REF _Ref45902714 \h </w:instrText>
      </w:r>
      <w:r w:rsidR="00D37166" w:rsidRPr="00AC31F8">
        <w:rPr>
          <w:lang w:val="en-GB"/>
        </w:rPr>
      </w:r>
      <w:r w:rsidR="00D37166" w:rsidRPr="00AC31F8">
        <w:rPr>
          <w:lang w:val="en-GB"/>
        </w:rPr>
        <w:fldChar w:fldCharType="separate"/>
      </w:r>
      <w:r w:rsidR="00FA25A4" w:rsidRPr="00AC31F8">
        <w:rPr>
          <w:lang w:val="en-GB"/>
        </w:rPr>
        <w:t xml:space="preserve">Figure </w:t>
      </w:r>
      <w:r w:rsidR="00FA25A4" w:rsidRPr="00AC31F8">
        <w:rPr>
          <w:noProof/>
          <w:lang w:val="en-GB"/>
        </w:rPr>
        <w:t>37</w:t>
      </w:r>
      <w:r w:rsidR="00D37166" w:rsidRPr="00AC31F8">
        <w:rPr>
          <w:lang w:val="en-GB"/>
        </w:rPr>
        <w:fldChar w:fldCharType="end"/>
      </w:r>
      <w:r w:rsidR="00D37166" w:rsidRPr="00AC31F8">
        <w:rPr>
          <w:lang w:val="en-GB"/>
        </w:rPr>
        <w:t xml:space="preserve"> )</w:t>
      </w:r>
      <w:r w:rsidR="00A56CF1" w:rsidRPr="00AC31F8">
        <w:rPr>
          <w:lang w:val="en-GB"/>
        </w:rPr>
        <w:t>.</w:t>
      </w:r>
    </w:p>
    <w:p w14:paraId="3F61774E" w14:textId="77777777" w:rsidR="00A33561" w:rsidRPr="00AC31F8" w:rsidRDefault="001134A3" w:rsidP="00A33561">
      <w:pPr>
        <w:keepNext/>
        <w:rPr>
          <w:lang w:val="en-GB"/>
        </w:rPr>
      </w:pPr>
      <w:r w:rsidRPr="00AC31F8">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39BCCF38" w:rsidR="001134A3" w:rsidRPr="00AC31F8" w:rsidRDefault="00A33561" w:rsidP="00A33561">
      <w:pPr>
        <w:pStyle w:val="Caption"/>
        <w:rPr>
          <w:lang w:val="en-GB"/>
        </w:rPr>
      </w:pPr>
      <w:bookmarkStart w:id="284" w:name="_Ref45902714"/>
      <w:bookmarkStart w:id="285" w:name="_Toc46067157"/>
      <w:bookmarkStart w:id="286" w:name="_Toc46237544"/>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37</w:t>
      </w:r>
      <w:r w:rsidR="007032DB" w:rsidRPr="00AC31F8">
        <w:rPr>
          <w:noProof/>
          <w:lang w:val="en-GB"/>
        </w:rPr>
        <w:fldChar w:fldCharType="end"/>
      </w:r>
      <w:bookmarkEnd w:id="284"/>
      <w:r w:rsidRPr="00AC31F8">
        <w:rPr>
          <w:lang w:val="en-GB"/>
        </w:rPr>
        <w:t>: Feature file</w:t>
      </w:r>
      <w:r w:rsidR="00BD23CB" w:rsidRPr="00AC31F8">
        <w:rPr>
          <w:lang w:val="en-GB"/>
        </w:rPr>
        <w:t xml:space="preserve"> with a reference in the specification brief to the underlying legal basis</w:t>
      </w:r>
      <w:bookmarkEnd w:id="285"/>
      <w:bookmarkEnd w:id="286"/>
    </w:p>
    <w:p w14:paraId="53FDE3A8" w14:textId="7B308348" w:rsidR="000F333C" w:rsidRPr="00AC31F8" w:rsidRDefault="000F333C" w:rsidP="0011500F">
      <w:pPr>
        <w:pStyle w:val="Heading3"/>
        <w:rPr>
          <w:lang w:val="en-GB"/>
        </w:rPr>
      </w:pPr>
      <w:bookmarkStart w:id="287" w:name="_Toc46067082"/>
      <w:bookmarkStart w:id="288" w:name="_Toc46238939"/>
      <w:r w:rsidRPr="00AC31F8">
        <w:rPr>
          <w:lang w:val="en-GB"/>
        </w:rPr>
        <w:t>Approval of the feature files</w:t>
      </w:r>
      <w:bookmarkEnd w:id="287"/>
      <w:bookmarkEnd w:id="288"/>
    </w:p>
    <w:p w14:paraId="0108DC90" w14:textId="2D5ED117" w:rsidR="00007D8A" w:rsidRPr="00AC31F8" w:rsidRDefault="002417C4" w:rsidP="00C9484D">
      <w:pPr>
        <w:rPr>
          <w:lang w:val="en-GB"/>
        </w:rPr>
      </w:pPr>
      <w:r w:rsidRPr="00AC31F8">
        <w:rPr>
          <w:lang w:val="en-GB"/>
        </w:rPr>
        <w:t xml:space="preserve">As already described more in detail in </w:t>
      </w:r>
      <w:r w:rsidR="00701FA6" w:rsidRPr="00AC31F8">
        <w:rPr>
          <w:lang w:val="en-GB"/>
        </w:rPr>
        <w:t xml:space="preserve">chapter </w:t>
      </w:r>
      <w:r w:rsidR="00022EFB" w:rsidRPr="00AC31F8">
        <w:rPr>
          <w:lang w:val="en-GB"/>
        </w:rPr>
        <w:fldChar w:fldCharType="begin"/>
      </w:r>
      <w:r w:rsidR="00022EFB" w:rsidRPr="00AC31F8">
        <w:rPr>
          <w:lang w:val="en-GB"/>
        </w:rPr>
        <w:instrText xml:space="preserve"> REF _Ref45975014 \r \h </w:instrText>
      </w:r>
      <w:r w:rsidR="00022EFB" w:rsidRPr="00AC31F8">
        <w:rPr>
          <w:lang w:val="en-GB"/>
        </w:rPr>
      </w:r>
      <w:r w:rsidR="00022EFB" w:rsidRPr="00AC31F8">
        <w:rPr>
          <w:lang w:val="en-GB"/>
        </w:rPr>
        <w:fldChar w:fldCharType="separate"/>
      </w:r>
      <w:r w:rsidR="00022EFB" w:rsidRPr="00AC31F8">
        <w:rPr>
          <w:lang w:val="en-GB"/>
        </w:rPr>
        <w:t>3.3.3</w:t>
      </w:r>
      <w:r w:rsidR="00022EFB" w:rsidRPr="00AC31F8">
        <w:rPr>
          <w:lang w:val="en-GB"/>
        </w:rPr>
        <w:fldChar w:fldCharType="end"/>
      </w:r>
      <w:r w:rsidR="00701FA6" w:rsidRPr="00AC31F8">
        <w:rPr>
          <w:lang w:val="en-GB"/>
        </w:rPr>
        <w:t xml:space="preserve">, </w:t>
      </w:r>
      <w:r w:rsidR="002D6A67" w:rsidRPr="00AC31F8">
        <w:rPr>
          <w:lang w:val="en-GB"/>
        </w:rPr>
        <w:t xml:space="preserve">OQ </w:t>
      </w:r>
      <w:r w:rsidR="008A43B7" w:rsidRPr="00AC31F8">
        <w:rPr>
          <w:lang w:val="en-GB"/>
        </w:rPr>
        <w:t>d</w:t>
      </w:r>
      <w:r w:rsidR="002D6A67" w:rsidRPr="00AC31F8">
        <w:rPr>
          <w:lang w:val="en-GB"/>
        </w:rPr>
        <w:t>ocuments need to be approved</w:t>
      </w:r>
      <w:r w:rsidR="00D016F2" w:rsidRPr="00AC31F8">
        <w:rPr>
          <w:lang w:val="en-GB"/>
        </w:rPr>
        <w:t xml:space="preserve">. </w:t>
      </w:r>
      <w:r w:rsidR="006269AF" w:rsidRPr="00AC31F8">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AC31F8">
        <w:rPr>
          <w:lang w:val="en-GB"/>
        </w:rPr>
        <w:t>.</w:t>
      </w:r>
      <w:r w:rsidR="00CE58BE" w:rsidRPr="00AC31F8">
        <w:rPr>
          <w:lang w:val="en-GB"/>
        </w:rPr>
        <w:t xml:space="preserve"> </w:t>
      </w:r>
    </w:p>
    <w:p w14:paraId="3E1A7243" w14:textId="1498B0B7" w:rsidR="00E4481E" w:rsidRPr="00AC31F8" w:rsidRDefault="008E3670" w:rsidP="008E3670">
      <w:pPr>
        <w:rPr>
          <w:lang w:val="en-GB"/>
        </w:rPr>
      </w:pPr>
      <w:r w:rsidRPr="00AC31F8">
        <w:rPr>
          <w:lang w:val="en-GB"/>
        </w:rPr>
        <w:t xml:space="preserve">As shown in the OQ process and the combined process, the SME is responsible for the review and the </w:t>
      </w:r>
      <w:r w:rsidR="0063063B" w:rsidRPr="00AC31F8">
        <w:rPr>
          <w:lang w:val="en-GB"/>
        </w:rPr>
        <w:t>p</w:t>
      </w:r>
      <w:r w:rsidRPr="00AC31F8">
        <w:rPr>
          <w:lang w:val="en-GB"/>
        </w:rPr>
        <w:t xml:space="preserve">rocess </w:t>
      </w:r>
      <w:r w:rsidR="0063063B" w:rsidRPr="00AC31F8">
        <w:rPr>
          <w:lang w:val="en-GB"/>
        </w:rPr>
        <w:t>o</w:t>
      </w:r>
      <w:r w:rsidRPr="00AC31F8">
        <w:rPr>
          <w:lang w:val="en-GB"/>
        </w:rPr>
        <w:t>wner for the approval of the functional specifications as well as the test scripts</w:t>
      </w:r>
      <w:r w:rsidR="00F332F4" w:rsidRPr="00AC31F8">
        <w:rPr>
          <w:lang w:val="en-GB"/>
        </w:rPr>
        <w:t xml:space="preserve"> (chapter </w:t>
      </w:r>
      <w:r w:rsidRPr="00AC31F8">
        <w:rPr>
          <w:lang w:val="en-GB"/>
        </w:rPr>
        <w:t xml:space="preserve"> </w:t>
      </w:r>
      <w:r w:rsidRPr="00AC31F8">
        <w:rPr>
          <w:lang w:val="en-GB"/>
        </w:rPr>
        <w:fldChar w:fldCharType="begin"/>
      </w:r>
      <w:r w:rsidRPr="00AC31F8">
        <w:rPr>
          <w:lang w:val="en-GB"/>
        </w:rPr>
        <w:instrText xml:space="preserve"> REF _Ref45975953 \r \h </w:instrText>
      </w:r>
      <w:r w:rsidRPr="00AC31F8">
        <w:rPr>
          <w:lang w:val="en-GB"/>
        </w:rPr>
      </w:r>
      <w:r w:rsidRPr="00AC31F8">
        <w:rPr>
          <w:lang w:val="en-GB"/>
        </w:rPr>
        <w:fldChar w:fldCharType="separate"/>
      </w:r>
      <w:r w:rsidR="00F9117B" w:rsidRPr="00AC31F8">
        <w:rPr>
          <w:lang w:val="en-GB"/>
        </w:rPr>
        <w:t>5.2.1</w:t>
      </w:r>
      <w:r w:rsidRPr="00AC31F8">
        <w:rPr>
          <w:lang w:val="en-GB"/>
        </w:rPr>
        <w:fldChar w:fldCharType="end"/>
      </w:r>
      <w:r w:rsidR="00F332F4" w:rsidRPr="00AC31F8">
        <w:rPr>
          <w:lang w:val="en-GB"/>
        </w:rPr>
        <w:t xml:space="preserve">, </w:t>
      </w:r>
      <w:r w:rsidR="00F332F4" w:rsidRPr="00AC31F8">
        <w:rPr>
          <w:lang w:val="en-GB"/>
        </w:rPr>
        <w:fldChar w:fldCharType="begin"/>
      </w:r>
      <w:r w:rsidR="00F332F4" w:rsidRPr="00AC31F8">
        <w:rPr>
          <w:lang w:val="en-GB"/>
        </w:rPr>
        <w:instrText xml:space="preserve"> REF _Ref45813670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sidRPr="00AC31F8">
        <w:rPr>
          <w:noProof/>
          <w:lang w:val="en-GB"/>
        </w:rPr>
        <w:t>5</w:t>
      </w:r>
      <w:r w:rsidR="00F332F4" w:rsidRPr="00AC31F8">
        <w:rPr>
          <w:lang w:val="en-GB"/>
        </w:rPr>
        <w:fldChar w:fldCharType="end"/>
      </w:r>
      <w:r w:rsidR="00F332F4" w:rsidRPr="00AC31F8">
        <w:rPr>
          <w:lang w:val="en-GB"/>
        </w:rPr>
        <w:t xml:space="preserve"> and </w:t>
      </w:r>
      <w:r w:rsidR="00F332F4" w:rsidRPr="00AC31F8">
        <w:rPr>
          <w:lang w:val="en-GB"/>
        </w:rPr>
        <w:fldChar w:fldCharType="begin"/>
      </w:r>
      <w:r w:rsidR="00F332F4" w:rsidRPr="00AC31F8">
        <w:rPr>
          <w:lang w:val="en-GB"/>
        </w:rPr>
        <w:instrText xml:space="preserve"> REF _Ref45869802 \h </w:instrText>
      </w:r>
      <w:r w:rsidR="00F332F4" w:rsidRPr="00AC31F8">
        <w:rPr>
          <w:lang w:val="en-GB"/>
        </w:rPr>
      </w:r>
      <w:r w:rsidR="00F332F4" w:rsidRPr="00AC31F8">
        <w:rPr>
          <w:lang w:val="en-GB"/>
        </w:rPr>
        <w:fldChar w:fldCharType="separate"/>
      </w:r>
      <w:r w:rsidR="00FA25A4" w:rsidRPr="00AC31F8">
        <w:rPr>
          <w:lang w:val="en-GB"/>
        </w:rPr>
        <w:t xml:space="preserve">Figure </w:t>
      </w:r>
      <w:r w:rsidR="00FA25A4">
        <w:rPr>
          <w:noProof/>
          <w:lang w:val="en-GB"/>
        </w:rPr>
        <w:t>19</w:t>
      </w:r>
      <w:r w:rsidR="00F332F4" w:rsidRPr="00AC31F8">
        <w:rPr>
          <w:lang w:val="en-GB"/>
        </w:rPr>
        <w:fldChar w:fldCharType="end"/>
      </w:r>
      <w:r w:rsidR="00085279" w:rsidRPr="00AC31F8">
        <w:rPr>
          <w:lang w:val="en-GB"/>
        </w:rPr>
        <w:t>)</w:t>
      </w:r>
      <w:r w:rsidR="00E7580E" w:rsidRPr="00AC31F8">
        <w:rPr>
          <w:lang w:val="en-GB"/>
        </w:rPr>
        <w:t>.</w:t>
      </w:r>
      <w:r w:rsidR="009D1CC1" w:rsidRPr="00AC31F8">
        <w:rPr>
          <w:lang w:val="en-GB"/>
        </w:rPr>
        <w:t xml:space="preserve"> </w:t>
      </w:r>
      <w:r w:rsidR="00105D30" w:rsidRPr="00AC31F8">
        <w:rPr>
          <w:lang w:val="en-GB"/>
        </w:rPr>
        <w:t>Therefore,</w:t>
      </w:r>
      <w:r w:rsidR="00E4481E" w:rsidRPr="00AC31F8">
        <w:rPr>
          <w:lang w:val="en-GB"/>
        </w:rPr>
        <w:t xml:space="preserve"> it is also them who should approve the feature files</w:t>
      </w:r>
      <w:r w:rsidR="00E032DF" w:rsidRPr="00AC31F8">
        <w:rPr>
          <w:lang w:val="en-GB"/>
        </w:rPr>
        <w:t xml:space="preserve">. </w:t>
      </w:r>
    </w:p>
    <w:p w14:paraId="5795BD83" w14:textId="1791CDB0" w:rsidR="002D6A67" w:rsidRPr="00AC31F8" w:rsidRDefault="009B42D5" w:rsidP="008E3670">
      <w:pPr>
        <w:rPr>
          <w:lang w:val="en-GB"/>
        </w:rPr>
      </w:pPr>
      <w:r w:rsidRPr="00AC31F8">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AC31F8">
        <w:rPr>
          <w:lang w:val="en-GB"/>
        </w:rPr>
        <w:t>implementation of the automation</w:t>
      </w:r>
      <w:r w:rsidR="00F3163A" w:rsidRPr="00AC31F8">
        <w:rPr>
          <w:rStyle w:val="FootnoteReference"/>
          <w:lang w:val="en-GB"/>
        </w:rPr>
        <w:footnoteReference w:id="8"/>
      </w:r>
      <w:r w:rsidR="007E1880" w:rsidRPr="00AC31F8">
        <w:rPr>
          <w:lang w:val="en-GB"/>
        </w:rPr>
        <w:t>.</w:t>
      </w:r>
      <w:r w:rsidR="00853874" w:rsidRPr="00AC31F8">
        <w:rPr>
          <w:lang w:val="en-GB"/>
        </w:rPr>
        <w:t xml:space="preserve"> </w:t>
      </w:r>
      <w:r w:rsidR="00AD2F5F" w:rsidRPr="00AC31F8">
        <w:rPr>
          <w:lang w:val="en-GB"/>
        </w:rPr>
        <w:t>This was recorded accordingly in the document history in the specification brief of the feature file</w:t>
      </w:r>
      <w:r w:rsidR="00853874" w:rsidRPr="00AC31F8">
        <w:rPr>
          <w:lang w:val="en-GB"/>
        </w:rPr>
        <w:t>.</w:t>
      </w:r>
    </w:p>
    <w:p w14:paraId="541C14C9" w14:textId="77777777" w:rsidR="00C46ABC" w:rsidRPr="00AC31F8" w:rsidRDefault="00EA5530" w:rsidP="00C46ABC">
      <w:pPr>
        <w:keepNext/>
        <w:rPr>
          <w:lang w:val="en-GB"/>
        </w:rPr>
      </w:pPr>
      <w:r w:rsidRPr="00AC31F8">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31D29617" w:rsidR="00853874" w:rsidRPr="00AC31F8" w:rsidRDefault="00C46ABC" w:rsidP="00C46ABC">
      <w:pPr>
        <w:pStyle w:val="Caption"/>
        <w:rPr>
          <w:lang w:val="en-GB"/>
        </w:rPr>
      </w:pPr>
      <w:bookmarkStart w:id="289" w:name="_Toc46067158"/>
      <w:bookmarkStart w:id="290" w:name="_Toc4623754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38</w:t>
      </w:r>
      <w:r w:rsidRPr="00AC31F8">
        <w:rPr>
          <w:lang w:val="en-GB"/>
        </w:rPr>
        <w:fldChar w:fldCharType="end"/>
      </w:r>
      <w:r w:rsidRPr="00AC31F8">
        <w:rPr>
          <w:lang w:val="en-GB"/>
        </w:rPr>
        <w:t>: Feature file approval and document history</w:t>
      </w:r>
      <w:bookmarkEnd w:id="289"/>
      <w:bookmarkEnd w:id="290"/>
    </w:p>
    <w:p w14:paraId="62B611D1" w14:textId="77777777" w:rsidR="000074C5" w:rsidRPr="00AC31F8" w:rsidRDefault="000074C5" w:rsidP="00270BF3">
      <w:pPr>
        <w:pStyle w:val="Heading2"/>
        <w:rPr>
          <w:lang w:val="en-GB"/>
        </w:rPr>
      </w:pPr>
      <w:bookmarkStart w:id="291" w:name="_Toc46067083"/>
      <w:bookmarkStart w:id="292" w:name="_Toc46238940"/>
      <w:r w:rsidRPr="00AC31F8">
        <w:rPr>
          <w:lang w:val="en-GB"/>
        </w:rPr>
        <w:t>Test Automation</w:t>
      </w:r>
      <w:bookmarkEnd w:id="291"/>
      <w:bookmarkEnd w:id="292"/>
    </w:p>
    <w:p w14:paraId="0EA72614" w14:textId="77777777" w:rsidR="001D1458" w:rsidRPr="00AC31F8" w:rsidRDefault="00E54649" w:rsidP="006726B6">
      <w:pPr>
        <w:rPr>
          <w:lang w:val="en-GB"/>
        </w:rPr>
      </w:pPr>
      <w:r w:rsidRPr="00AC31F8">
        <w:rPr>
          <w:lang w:val="en-GB"/>
        </w:rPr>
        <w:t>In order to achieve test automation, StepDefs were written based on the feature files in order to store an automated action for each step of the scenarios. All StepDefs together are called glue code</w:t>
      </w:r>
      <w:r w:rsidR="00550D50" w:rsidRPr="00AC31F8">
        <w:rPr>
          <w:lang w:val="en-GB"/>
        </w:rPr>
        <w:t xml:space="preserve"> </w:t>
      </w:r>
      <w:r w:rsidR="000221BC" w:rsidRPr="00AC31F8">
        <w:rPr>
          <w:lang w:val="en-GB"/>
        </w:rPr>
        <w:t>(</w:t>
      </w:r>
      <w:r w:rsidR="00550D50" w:rsidRPr="00AC31F8">
        <w:rPr>
          <w:lang w:val="en-GB"/>
        </w:rPr>
        <w:t>compare chapter</w:t>
      </w:r>
      <w:r w:rsidR="000221BC" w:rsidRPr="00AC31F8">
        <w:rPr>
          <w:lang w:val="en-GB"/>
        </w:rPr>
        <w:t xml:space="preserve"> </w:t>
      </w:r>
      <w:r w:rsidR="00991702" w:rsidRPr="00AC31F8">
        <w:rPr>
          <w:lang w:val="en-GB"/>
        </w:rPr>
        <w:fldChar w:fldCharType="begin"/>
      </w:r>
      <w:r w:rsidR="00991702" w:rsidRPr="00AC31F8">
        <w:rPr>
          <w:lang w:val="en-GB"/>
        </w:rPr>
        <w:instrText xml:space="preserve"> REF _Ref45976963 \r \h </w:instrText>
      </w:r>
      <w:r w:rsidR="001D1458" w:rsidRPr="00AC31F8">
        <w:rPr>
          <w:lang w:val="en-GB"/>
        </w:rPr>
        <w:instrText xml:space="preserve"> \* MERGEFORMAT </w:instrText>
      </w:r>
      <w:r w:rsidR="00991702" w:rsidRPr="00AC31F8">
        <w:rPr>
          <w:lang w:val="en-GB"/>
        </w:rPr>
      </w:r>
      <w:r w:rsidR="00991702" w:rsidRPr="00AC31F8">
        <w:rPr>
          <w:lang w:val="en-GB"/>
        </w:rPr>
        <w:fldChar w:fldCharType="separate"/>
      </w:r>
      <w:r w:rsidR="00991702" w:rsidRPr="00AC31F8">
        <w:rPr>
          <w:lang w:val="en-GB"/>
        </w:rPr>
        <w:t>4.5</w:t>
      </w:r>
      <w:r w:rsidR="00991702" w:rsidRPr="00AC31F8">
        <w:rPr>
          <w:lang w:val="en-GB"/>
        </w:rPr>
        <w:fldChar w:fldCharType="end"/>
      </w:r>
      <w:r w:rsidR="000221BC" w:rsidRPr="00AC31F8">
        <w:rPr>
          <w:lang w:val="en-GB"/>
        </w:rPr>
        <w:t>)</w:t>
      </w:r>
      <w:r w:rsidR="006F0603" w:rsidRPr="00AC31F8">
        <w:rPr>
          <w:lang w:val="en-GB"/>
        </w:rPr>
        <w:t>.</w:t>
      </w:r>
      <w:r w:rsidR="005621F2" w:rsidRPr="00AC31F8">
        <w:rPr>
          <w:lang w:val="en-GB"/>
        </w:rPr>
        <w:t xml:space="preserve"> </w:t>
      </w:r>
    </w:p>
    <w:p w14:paraId="5F5C705A" w14:textId="0A75D2B6" w:rsidR="004D1D89" w:rsidRPr="00AC31F8" w:rsidRDefault="004D1D89" w:rsidP="004D1D89">
      <w:pPr>
        <w:rPr>
          <w:lang w:val="en-GB"/>
        </w:rPr>
      </w:pPr>
      <w:r w:rsidRPr="00AC31F8">
        <w:rPr>
          <w:lang w:val="en-GB"/>
        </w:rPr>
        <w:t xml:space="preserve">Next to the StepDefs, the glue code also contains hooks to execute functions that are not directly related to a scenario steps, as shown as example in </w:t>
      </w:r>
      <w:r w:rsidR="00F379C7" w:rsidRPr="00AC31F8">
        <w:rPr>
          <w:lang w:val="en-GB"/>
        </w:rPr>
        <w:fldChar w:fldCharType="begin"/>
      </w:r>
      <w:r w:rsidR="00F379C7" w:rsidRPr="00AC31F8">
        <w:rPr>
          <w:lang w:val="en-GB"/>
        </w:rPr>
        <w:instrText xml:space="preserve"> REF _Ref45977200 \h </w:instrText>
      </w:r>
      <w:r w:rsidR="00F379C7" w:rsidRPr="00AC31F8">
        <w:rPr>
          <w:lang w:val="en-GB"/>
        </w:rPr>
      </w:r>
      <w:r w:rsidR="00F379C7" w:rsidRPr="00AC31F8">
        <w:rPr>
          <w:lang w:val="en-GB"/>
        </w:rPr>
        <w:fldChar w:fldCharType="separate"/>
      </w:r>
      <w:r w:rsidR="00FA25A4" w:rsidRPr="00AC31F8">
        <w:rPr>
          <w:lang w:val="en-GB"/>
        </w:rPr>
        <w:t xml:space="preserve">Figure </w:t>
      </w:r>
      <w:r w:rsidR="00FA25A4" w:rsidRPr="00AC31F8">
        <w:rPr>
          <w:noProof/>
          <w:lang w:val="en-GB"/>
        </w:rPr>
        <w:t>41</w:t>
      </w:r>
      <w:r w:rsidR="00F379C7" w:rsidRPr="00AC31F8">
        <w:rPr>
          <w:lang w:val="en-GB"/>
        </w:rPr>
        <w:fldChar w:fldCharType="end"/>
      </w:r>
      <w:r w:rsidR="00F379C7" w:rsidRPr="00AC31F8">
        <w:rPr>
          <w:lang w:val="en-GB"/>
        </w:rPr>
        <w:t>.</w:t>
      </w:r>
    </w:p>
    <w:p w14:paraId="4B14598C" w14:textId="5B8E139E" w:rsidR="00C85EFF" w:rsidRDefault="00064329" w:rsidP="006726B6">
      <w:pPr>
        <w:rPr>
          <w:lang w:val="en-GB"/>
        </w:rPr>
      </w:pPr>
      <w:r w:rsidRPr="00AC31F8">
        <w:rPr>
          <w:lang w:val="en-GB"/>
        </w:rPr>
        <w:t>To execute the feature files</w:t>
      </w:r>
      <w:r w:rsidR="009911CB" w:rsidRPr="00AC31F8">
        <w:rPr>
          <w:lang w:val="en-GB"/>
        </w:rPr>
        <w:t>,</w:t>
      </w:r>
      <w:r w:rsidRPr="00AC31F8">
        <w:rPr>
          <w:lang w:val="en-GB"/>
        </w:rPr>
        <w:t xml:space="preserve"> a Cucumber </w:t>
      </w:r>
      <w:r w:rsidR="00D6435B" w:rsidRPr="00AC31F8">
        <w:rPr>
          <w:lang w:val="en-GB"/>
        </w:rPr>
        <w:t>t</w:t>
      </w:r>
      <w:r w:rsidRPr="00AC31F8">
        <w:rPr>
          <w:lang w:val="en-GB"/>
        </w:rPr>
        <w:t xml:space="preserve">est </w:t>
      </w:r>
      <w:r w:rsidR="00D6435B" w:rsidRPr="00AC31F8">
        <w:rPr>
          <w:lang w:val="en-GB"/>
        </w:rPr>
        <w:t>r</w:t>
      </w:r>
      <w:r w:rsidRPr="00AC31F8">
        <w:rPr>
          <w:lang w:val="en-GB"/>
        </w:rPr>
        <w:t xml:space="preserve">unner is required which was configured as shown in the </w:t>
      </w:r>
      <w:r w:rsidR="00BB1987" w:rsidRPr="00AC31F8">
        <w:rPr>
          <w:lang w:val="en-GB"/>
        </w:rPr>
        <w:fldChar w:fldCharType="begin"/>
      </w:r>
      <w:r w:rsidR="00BB1987" w:rsidRPr="00AC31F8">
        <w:rPr>
          <w:lang w:val="en-GB"/>
        </w:rPr>
        <w:instrText xml:space="preserve"> REF _Ref45977347 \h </w:instrText>
      </w:r>
      <w:r w:rsidR="00BB1987" w:rsidRPr="00AC31F8">
        <w:rPr>
          <w:lang w:val="en-GB"/>
        </w:rPr>
      </w:r>
      <w:r w:rsidR="00BB1987" w:rsidRPr="00AC31F8">
        <w:rPr>
          <w:lang w:val="en-GB"/>
        </w:rPr>
        <w:fldChar w:fldCharType="separate"/>
      </w:r>
      <w:r w:rsidR="00FA25A4" w:rsidRPr="00AC31F8">
        <w:rPr>
          <w:lang w:val="en-GB"/>
        </w:rPr>
        <w:t xml:space="preserve">Figure </w:t>
      </w:r>
      <w:r w:rsidR="00FA25A4" w:rsidRPr="00AC31F8">
        <w:rPr>
          <w:noProof/>
          <w:lang w:val="en-GB"/>
        </w:rPr>
        <w:t>39</w:t>
      </w:r>
      <w:r w:rsidR="00BB1987" w:rsidRPr="00AC31F8">
        <w:rPr>
          <w:lang w:val="en-GB"/>
        </w:rPr>
        <w:fldChar w:fldCharType="end"/>
      </w:r>
      <w:r w:rsidR="00BE2B7A" w:rsidRPr="00AC31F8">
        <w:rPr>
          <w:lang w:val="en-GB"/>
        </w:rPr>
        <w:t>:</w:t>
      </w:r>
    </w:p>
    <w:p w14:paraId="080BB9EC" w14:textId="77777777" w:rsidR="00105D30" w:rsidRPr="00AC31F8" w:rsidRDefault="00105D30" w:rsidP="006726B6">
      <w:pPr>
        <w:rPr>
          <w:lang w:val="en-GB"/>
        </w:rPr>
      </w:pPr>
    </w:p>
    <w:p w14:paraId="775538CC" w14:textId="77777777" w:rsidR="00C46ABC" w:rsidRPr="00AC31F8" w:rsidRDefault="00DC4152" w:rsidP="00C46ABC">
      <w:pPr>
        <w:keepNext/>
        <w:rPr>
          <w:lang w:val="en-GB"/>
        </w:rPr>
      </w:pPr>
      <w:r w:rsidRPr="00AC31F8">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74760A46" w:rsidR="00BE2B7A" w:rsidRDefault="00C46ABC" w:rsidP="00C46ABC">
      <w:pPr>
        <w:pStyle w:val="Caption"/>
        <w:rPr>
          <w:lang w:val="en-GB"/>
        </w:rPr>
      </w:pPr>
      <w:bookmarkStart w:id="293" w:name="_Ref45977347"/>
      <w:bookmarkStart w:id="294" w:name="_Toc46067159"/>
      <w:bookmarkStart w:id="295" w:name="_Toc4623754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39</w:t>
      </w:r>
      <w:r w:rsidRPr="00AC31F8">
        <w:rPr>
          <w:lang w:val="en-GB"/>
        </w:rPr>
        <w:fldChar w:fldCharType="end"/>
      </w:r>
      <w:bookmarkEnd w:id="293"/>
      <w:r w:rsidRPr="00AC31F8">
        <w:rPr>
          <w:lang w:val="en-GB"/>
        </w:rPr>
        <w:t>: Configuration of the Cucumber Test Runner</w:t>
      </w:r>
      <w:bookmarkEnd w:id="294"/>
      <w:bookmarkEnd w:id="295"/>
    </w:p>
    <w:p w14:paraId="3E2DB56D" w14:textId="77777777" w:rsidR="00105D30" w:rsidRPr="00105D30" w:rsidRDefault="00105D30" w:rsidP="00105D30">
      <w:pPr>
        <w:rPr>
          <w:lang w:val="en-GB" w:eastAsia="de-DE"/>
        </w:rPr>
      </w:pPr>
    </w:p>
    <w:p w14:paraId="23F29F0C" w14:textId="6AA12F90" w:rsidR="00270BF3" w:rsidRPr="00AC31F8" w:rsidRDefault="00270BF3" w:rsidP="00270BF3">
      <w:pPr>
        <w:pStyle w:val="Heading3"/>
        <w:rPr>
          <w:lang w:val="en-GB"/>
        </w:rPr>
      </w:pPr>
      <w:bookmarkStart w:id="296" w:name="_Ref45969459"/>
      <w:bookmarkStart w:id="297" w:name="_Ref45970192"/>
      <w:bookmarkStart w:id="298" w:name="_Toc46067084"/>
      <w:bookmarkStart w:id="299" w:name="_Toc46238941"/>
      <w:r w:rsidRPr="00AC31F8">
        <w:rPr>
          <w:lang w:val="en-GB"/>
        </w:rPr>
        <w:lastRenderedPageBreak/>
        <w:t xml:space="preserve">Glue </w:t>
      </w:r>
      <w:r w:rsidR="00893840" w:rsidRPr="00AC31F8">
        <w:rPr>
          <w:lang w:val="en-GB"/>
        </w:rPr>
        <w:t>Code</w:t>
      </w:r>
      <w:bookmarkEnd w:id="296"/>
      <w:bookmarkEnd w:id="297"/>
      <w:bookmarkEnd w:id="298"/>
      <w:bookmarkEnd w:id="299"/>
    </w:p>
    <w:p w14:paraId="14F9B838" w14:textId="2192B1DE" w:rsidR="00B03420" w:rsidRPr="00AC31F8" w:rsidRDefault="00466DA4" w:rsidP="006726B6">
      <w:pPr>
        <w:rPr>
          <w:lang w:val="en-GB"/>
        </w:rPr>
      </w:pPr>
      <w:r w:rsidRPr="00AC31F8">
        <w:rPr>
          <w:lang w:val="en-GB"/>
        </w:rPr>
        <w:t xml:space="preserve">For the implementation of the glue code some rules were established. These rules are based on findings described above (chapter </w:t>
      </w:r>
      <w:r w:rsidR="007A08CC" w:rsidRPr="00AC31F8">
        <w:rPr>
          <w:lang w:val="en-GB"/>
        </w:rPr>
        <w:fldChar w:fldCharType="begin"/>
      </w:r>
      <w:r w:rsidR="007A08CC" w:rsidRPr="00AC31F8">
        <w:rPr>
          <w:lang w:val="en-GB"/>
        </w:rPr>
        <w:instrText xml:space="preserve"> REF _Ref45977603 \r \h </w:instrText>
      </w:r>
      <w:r w:rsidR="007A08CC" w:rsidRPr="00AC31F8">
        <w:rPr>
          <w:lang w:val="en-GB"/>
        </w:rPr>
      </w:r>
      <w:r w:rsidR="007A08CC" w:rsidRPr="00AC31F8">
        <w:rPr>
          <w:lang w:val="en-GB"/>
        </w:rPr>
        <w:fldChar w:fldCharType="separate"/>
      </w:r>
      <w:r w:rsidR="007A08CC" w:rsidRPr="00AC31F8">
        <w:rPr>
          <w:lang w:val="en-GB"/>
        </w:rPr>
        <w:t>6.3.4</w:t>
      </w:r>
      <w:r w:rsidR="007A08CC" w:rsidRPr="00AC31F8">
        <w:rPr>
          <w:lang w:val="en-GB"/>
        </w:rPr>
        <w:fldChar w:fldCharType="end"/>
      </w:r>
      <w:r w:rsidRPr="00AC31F8">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AC31F8" w:rsidRDefault="00176ED4" w:rsidP="006726B6">
      <w:pPr>
        <w:rPr>
          <w:lang w:val="en-GB"/>
        </w:rPr>
      </w:pPr>
      <w:r w:rsidRPr="00AC31F8">
        <w:rPr>
          <w:lang w:val="en-GB"/>
        </w:rPr>
        <w:t>In practice, such rules would be recorded in a coding guideline</w:t>
      </w:r>
      <w:r w:rsidR="00AD4E79" w:rsidRPr="00AC31F8">
        <w:rPr>
          <w:lang w:val="en-GB"/>
        </w:rPr>
        <w:t xml:space="preserve"> (</w:t>
      </w:r>
      <w:r w:rsidR="00A647CC" w:rsidRPr="00AC31F8">
        <w:rPr>
          <w:lang w:val="en-GB"/>
        </w:rPr>
        <w:t xml:space="preserve">see </w:t>
      </w:r>
      <w:r w:rsidR="0088442C" w:rsidRPr="00AC31F8">
        <w:rPr>
          <w:lang w:val="en-GB"/>
        </w:rPr>
        <w:t>Appendix XIV</w:t>
      </w:r>
      <w:r w:rsidR="00AD4E79" w:rsidRPr="00AC31F8">
        <w:rPr>
          <w:lang w:val="en-GB"/>
        </w:rPr>
        <w:t>).</w:t>
      </w:r>
    </w:p>
    <w:p w14:paraId="38C3BE12" w14:textId="7593218A" w:rsidR="008F295B" w:rsidRPr="00AC31F8" w:rsidRDefault="0028647A" w:rsidP="006726B6">
      <w:pPr>
        <w:rPr>
          <w:lang w:val="en-GB"/>
        </w:rPr>
      </w:pPr>
      <w:r w:rsidRPr="00AC31F8">
        <w:rPr>
          <w:lang w:val="en-GB"/>
        </w:rPr>
        <w:t>The following points could be established, which were taken into account within the concept elaborated here</w:t>
      </w:r>
      <w:r w:rsidR="00C75B66" w:rsidRPr="00AC31F8">
        <w:rPr>
          <w:lang w:val="en-GB"/>
        </w:rPr>
        <w:t>:</w:t>
      </w:r>
    </w:p>
    <w:p w14:paraId="20F022ED" w14:textId="5D635869" w:rsidR="00FE49ED" w:rsidRPr="00AC31F8" w:rsidRDefault="00725C10" w:rsidP="00B07F6F">
      <w:pPr>
        <w:pStyle w:val="ListParagraph"/>
        <w:numPr>
          <w:ilvl w:val="0"/>
          <w:numId w:val="34"/>
        </w:numPr>
        <w:rPr>
          <w:lang w:val="en-GB"/>
        </w:rPr>
      </w:pPr>
      <w:r w:rsidRPr="00AC31F8">
        <w:rPr>
          <w:lang w:val="en-GB"/>
        </w:rPr>
        <w:t xml:space="preserve">Control of the test automation only via the GUI: As stated in the discussion on the </w:t>
      </w:r>
      <w:r w:rsidR="000F260D" w:rsidRPr="00AC31F8">
        <w:rPr>
          <w:lang w:val="en-GB"/>
        </w:rPr>
        <w:t>up</w:t>
      </w:r>
      <w:r w:rsidR="00BC4726" w:rsidRPr="00AC31F8">
        <w:rPr>
          <w:lang w:val="en-GB"/>
        </w:rPr>
        <w:t>dates of the OQ Test Automation System</w:t>
      </w:r>
      <w:r w:rsidRPr="00AC31F8">
        <w:rPr>
          <w:lang w:val="en-GB"/>
        </w:rPr>
        <w:t xml:space="preserve"> and in this context the handling of the glue code (</w:t>
      </w:r>
      <w:r w:rsidR="00843FA0" w:rsidRPr="00AC31F8">
        <w:rPr>
          <w:lang w:val="en-GB"/>
        </w:rPr>
        <w:t xml:space="preserve">see </w:t>
      </w:r>
      <w:r w:rsidRPr="00AC31F8">
        <w:rPr>
          <w:lang w:val="en-GB"/>
        </w:rPr>
        <w:t>chapter</w:t>
      </w:r>
      <w:r w:rsidR="000E2EEF" w:rsidRPr="00AC31F8">
        <w:rPr>
          <w:lang w:val="en-GB"/>
        </w:rPr>
        <w:t xml:space="preserve"> </w:t>
      </w:r>
      <w:r w:rsidR="000F260D" w:rsidRPr="00AC31F8">
        <w:rPr>
          <w:lang w:val="en-GB"/>
        </w:rPr>
        <w:fldChar w:fldCharType="begin"/>
      </w:r>
      <w:r w:rsidR="000F260D" w:rsidRPr="00AC31F8">
        <w:rPr>
          <w:lang w:val="en-GB"/>
        </w:rPr>
        <w:instrText xml:space="preserve"> REF _Ref46088855 \r \h </w:instrText>
      </w:r>
      <w:r w:rsidR="000F260D" w:rsidRPr="00AC31F8">
        <w:rPr>
          <w:lang w:val="en-GB"/>
        </w:rPr>
      </w:r>
      <w:r w:rsidR="000F260D" w:rsidRPr="00AC31F8">
        <w:rPr>
          <w:lang w:val="en-GB"/>
        </w:rPr>
        <w:fldChar w:fldCharType="separate"/>
      </w:r>
      <w:r w:rsidR="000F260D" w:rsidRPr="00AC31F8">
        <w:rPr>
          <w:lang w:val="en-GB"/>
        </w:rPr>
        <w:t>6.4</w:t>
      </w:r>
      <w:r w:rsidR="000F260D" w:rsidRPr="00AC31F8">
        <w:rPr>
          <w:lang w:val="en-GB"/>
        </w:rPr>
        <w:fldChar w:fldCharType="end"/>
      </w:r>
      <w:r w:rsidRPr="00AC31F8">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AC31F8">
        <w:rPr>
          <w:lang w:val="en-GB"/>
        </w:rPr>
        <w:t>.</w:t>
      </w:r>
    </w:p>
    <w:p w14:paraId="0168D98A" w14:textId="0460AD3C" w:rsidR="00DB24FB" w:rsidRPr="00AC31F8" w:rsidRDefault="00867E06" w:rsidP="00867E06">
      <w:pPr>
        <w:pStyle w:val="ListParagraph"/>
        <w:numPr>
          <w:ilvl w:val="0"/>
          <w:numId w:val="34"/>
        </w:numPr>
        <w:rPr>
          <w:lang w:val="en-GB"/>
        </w:rPr>
      </w:pPr>
      <w:r w:rsidRPr="00AC31F8">
        <w:rPr>
          <w:lang w:val="en-GB"/>
        </w:rPr>
        <w:t xml:space="preserve">No empty methods in StepDefs: Steps based on StepDefs with empty methods will result in a 'success', although no actual test has taken place. </w:t>
      </w:r>
      <w:r w:rsidR="004D5AB1" w:rsidRPr="00AC31F8">
        <w:rPr>
          <w:lang w:val="en-GB"/>
        </w:rPr>
        <w:t>Therefore,</w:t>
      </w:r>
      <w:r w:rsidRPr="00AC31F8">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AC31F8">
        <w:rPr>
          <w:lang w:val="en-GB"/>
        </w:rPr>
        <w:t>:</w:t>
      </w:r>
    </w:p>
    <w:p w14:paraId="24302769" w14:textId="77777777" w:rsidR="00352ED7" w:rsidRPr="00AC31F8" w:rsidRDefault="00EF18A6" w:rsidP="00352ED7">
      <w:pPr>
        <w:keepNext/>
        <w:ind w:left="720"/>
        <w:rPr>
          <w:lang w:val="en-GB"/>
        </w:rPr>
      </w:pPr>
      <w:r w:rsidRPr="00AC31F8">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6660A1A" w:rsidR="00352ED7" w:rsidRPr="00AC31F8" w:rsidRDefault="00352ED7" w:rsidP="00ED30C6">
      <w:pPr>
        <w:pStyle w:val="Caption"/>
        <w:ind w:hanging="556"/>
        <w:rPr>
          <w:lang w:val="en-GB"/>
        </w:rPr>
      </w:pPr>
      <w:bookmarkStart w:id="300" w:name="_Toc46067160"/>
      <w:bookmarkStart w:id="301" w:name="_Toc46237547"/>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40</w:t>
      </w:r>
      <w:r w:rsidR="001729B8" w:rsidRPr="00AC31F8">
        <w:rPr>
          <w:noProof/>
          <w:lang w:val="en-GB"/>
        </w:rPr>
        <w:fldChar w:fldCharType="end"/>
      </w:r>
      <w:r w:rsidRPr="00AC31F8">
        <w:rPr>
          <w:lang w:val="en-GB"/>
        </w:rPr>
        <w:t xml:space="preserve">: </w:t>
      </w:r>
      <w:r w:rsidR="0017042B" w:rsidRPr="00AC31F8">
        <w:rPr>
          <w:lang w:val="en-GB"/>
        </w:rPr>
        <w:t>Scenarioo visualization of a step whose StepDef contained only an empty method</w:t>
      </w:r>
      <w:bookmarkEnd w:id="300"/>
      <w:bookmarkEnd w:id="301"/>
    </w:p>
    <w:p w14:paraId="0879EACC" w14:textId="0787F34A" w:rsidR="00556FE3" w:rsidRPr="00AC31F8" w:rsidRDefault="00A87582" w:rsidP="00856C30">
      <w:pPr>
        <w:pStyle w:val="ListParagraph"/>
        <w:numPr>
          <w:ilvl w:val="0"/>
          <w:numId w:val="35"/>
        </w:numPr>
        <w:rPr>
          <w:lang w:val="en-GB"/>
        </w:rPr>
      </w:pPr>
      <w:r w:rsidRPr="00AC31F8">
        <w:rPr>
          <w:lang w:val="en-GB"/>
        </w:rPr>
        <w:t xml:space="preserve">Screenhots: </w:t>
      </w:r>
      <w:r w:rsidR="00856C30" w:rsidRPr="00AC31F8">
        <w:rPr>
          <w:lang w:val="en-GB"/>
        </w:rPr>
        <w:t xml:space="preserve">After each step, the Cucumber test </w:t>
      </w:r>
      <w:r w:rsidR="007E22CB" w:rsidRPr="00AC31F8">
        <w:rPr>
          <w:lang w:val="en-GB"/>
        </w:rPr>
        <w:t>runner</w:t>
      </w:r>
      <w:r w:rsidR="00856C30" w:rsidRPr="00AC31F8">
        <w:rPr>
          <w:lang w:val="en-GB"/>
        </w:rPr>
        <w:t xml:space="preserve"> uses Selenium and the Cucumber</w:t>
      </w:r>
      <w:r w:rsidR="005772E2" w:rsidRPr="00AC31F8">
        <w:rPr>
          <w:lang w:val="en-GB"/>
        </w:rPr>
        <w:t>-S</w:t>
      </w:r>
      <w:r w:rsidR="00856C30" w:rsidRPr="00AC31F8">
        <w:rPr>
          <w:lang w:val="en-GB"/>
        </w:rPr>
        <w:t>cenario</w:t>
      </w:r>
      <w:r w:rsidR="005772E2" w:rsidRPr="00AC31F8">
        <w:rPr>
          <w:lang w:val="en-GB"/>
        </w:rPr>
        <w:t>o-</w:t>
      </w:r>
      <w:r w:rsidR="00856C30" w:rsidRPr="00AC31F8">
        <w:rPr>
          <w:lang w:val="en-GB"/>
        </w:rPr>
        <w:t>plugin to perform a hook that takes a screenshot of the currently displayed JBA page</w:t>
      </w:r>
      <w:r w:rsidR="005976DD" w:rsidRPr="00AC31F8">
        <w:rPr>
          <w:lang w:val="en-GB"/>
        </w:rPr>
        <w:t>:</w:t>
      </w:r>
    </w:p>
    <w:p w14:paraId="09C3A169" w14:textId="242D9F59" w:rsidR="00A93C31" w:rsidRPr="00AC31F8" w:rsidRDefault="00A153E7" w:rsidP="005976DD">
      <w:pPr>
        <w:ind w:left="720"/>
        <w:rPr>
          <w:lang w:val="en-GB"/>
        </w:rPr>
      </w:pPr>
      <w:r w:rsidRPr="00AC31F8">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5280BE36" w:rsidR="00B03420" w:rsidRPr="00AC31F8" w:rsidRDefault="00E85B31" w:rsidP="00ED30C6">
      <w:pPr>
        <w:pStyle w:val="Caption"/>
        <w:ind w:hanging="556"/>
        <w:rPr>
          <w:lang w:val="en-GB"/>
        </w:rPr>
      </w:pPr>
      <w:bookmarkStart w:id="302" w:name="_Ref45977200"/>
      <w:bookmarkStart w:id="303" w:name="_Toc46067161"/>
      <w:bookmarkStart w:id="304" w:name="_Toc46237548"/>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41</w:t>
      </w:r>
      <w:r w:rsidR="001729B8" w:rsidRPr="00AC31F8">
        <w:rPr>
          <w:noProof/>
          <w:lang w:val="en-GB"/>
        </w:rPr>
        <w:fldChar w:fldCharType="end"/>
      </w:r>
      <w:bookmarkEnd w:id="302"/>
      <w:r w:rsidRPr="00AC31F8">
        <w:rPr>
          <w:lang w:val="en-GB"/>
        </w:rPr>
        <w:t xml:space="preserve">: </w:t>
      </w:r>
      <w:r w:rsidR="00106A04" w:rsidRPr="00AC31F8">
        <w:rPr>
          <w:lang w:val="en-GB"/>
        </w:rPr>
        <w:t>Hook, which is responsible for taking and saving the screenshots</w:t>
      </w:r>
      <w:bookmarkEnd w:id="303"/>
      <w:bookmarkEnd w:id="304"/>
    </w:p>
    <w:p w14:paraId="0519FF56" w14:textId="26224E48" w:rsidR="0024697F" w:rsidRPr="00AC31F8" w:rsidRDefault="00EE7004" w:rsidP="006726B6">
      <w:pPr>
        <w:rPr>
          <w:lang w:val="en-GB"/>
        </w:rPr>
      </w:pPr>
      <w:r w:rsidRPr="00AC31F8">
        <w:rPr>
          <w:lang w:val="en-GB"/>
        </w:rPr>
        <w:t xml:space="preserve">In order to write the glue code more clearly and </w:t>
      </w:r>
      <w:r w:rsidR="000B367D" w:rsidRPr="00AC31F8">
        <w:rPr>
          <w:lang w:val="en-GB"/>
        </w:rPr>
        <w:t>maintainable</w:t>
      </w:r>
      <w:r w:rsidRPr="00AC31F8">
        <w:rPr>
          <w:lang w:val="en-GB"/>
        </w:rPr>
        <w:t>, it turned out to be helpful if the GUI elements of the JBA were given a descriptive and unique ID. This allow</w:t>
      </w:r>
      <w:r w:rsidR="007A6539" w:rsidRPr="00AC31F8">
        <w:rPr>
          <w:lang w:val="en-GB"/>
        </w:rPr>
        <w:t>ed</w:t>
      </w:r>
      <w:r w:rsidRPr="00AC31F8">
        <w:rPr>
          <w:lang w:val="en-GB"/>
        </w:rPr>
        <w:t xml:space="preserve"> the elements to be addressed by Selenium via this ID. If, on the other hand, the elements are accessed via the DOM, the correct element may no longer be found</w:t>
      </w:r>
      <w:r w:rsidR="001831D2" w:rsidRPr="00AC31F8">
        <w:rPr>
          <w:lang w:val="en-GB"/>
        </w:rPr>
        <w:t>,</w:t>
      </w:r>
      <w:r w:rsidRPr="00AC31F8">
        <w:rPr>
          <w:lang w:val="en-GB"/>
        </w:rPr>
        <w:t xml:space="preserve"> or the wrong element may be accessed if the DOM has changed due to a change on the </w:t>
      </w:r>
      <w:r w:rsidR="007A6539" w:rsidRPr="00AC31F8">
        <w:rPr>
          <w:lang w:val="en-GB"/>
        </w:rPr>
        <w:t>W</w:t>
      </w:r>
      <w:r w:rsidRPr="00AC31F8">
        <w:rPr>
          <w:lang w:val="en-GB"/>
        </w:rPr>
        <w:t>eb page</w:t>
      </w:r>
      <w:r w:rsidR="005C02C1" w:rsidRPr="00AC31F8">
        <w:rPr>
          <w:lang w:val="en-GB"/>
        </w:rPr>
        <w:t>.</w:t>
      </w:r>
    </w:p>
    <w:p w14:paraId="0D21EBEA" w14:textId="61E23825" w:rsidR="00FF7B18" w:rsidRPr="00AC31F8" w:rsidRDefault="00FF7B18" w:rsidP="006726B6">
      <w:pPr>
        <w:rPr>
          <w:lang w:val="en-GB"/>
        </w:rPr>
      </w:pPr>
      <w:r w:rsidRPr="00AC31F8">
        <w:rPr>
          <w:lang w:val="en-GB"/>
        </w:rPr>
        <w:t>The glue code implemented in the course of this project can be found in the Appendices VIII-XIII.</w:t>
      </w:r>
    </w:p>
    <w:p w14:paraId="14EFA695" w14:textId="30EB9304" w:rsidR="00270BF3" w:rsidRPr="00AC31F8" w:rsidRDefault="00270BF3" w:rsidP="00270BF3">
      <w:pPr>
        <w:pStyle w:val="Heading3"/>
        <w:rPr>
          <w:lang w:val="en-GB"/>
        </w:rPr>
      </w:pPr>
      <w:bookmarkStart w:id="305" w:name="_Toc46067085"/>
      <w:bookmarkStart w:id="306" w:name="_Toc46238942"/>
      <w:r w:rsidRPr="00AC31F8">
        <w:rPr>
          <w:lang w:val="en-GB"/>
        </w:rPr>
        <w:t>Test R</w:t>
      </w:r>
      <w:r w:rsidR="00555AB8" w:rsidRPr="00AC31F8">
        <w:rPr>
          <w:lang w:val="en-GB"/>
        </w:rPr>
        <w:t>esults as Cucumber Reports</w:t>
      </w:r>
      <w:bookmarkEnd w:id="305"/>
      <w:bookmarkEnd w:id="306"/>
    </w:p>
    <w:p w14:paraId="48D6668A" w14:textId="72F59E21" w:rsidR="000074C5" w:rsidRPr="00AC31F8" w:rsidRDefault="00AC4BAE" w:rsidP="006726B6">
      <w:pPr>
        <w:rPr>
          <w:lang w:val="en-GB"/>
        </w:rPr>
      </w:pPr>
      <w:r w:rsidRPr="00AC31F8">
        <w:rPr>
          <w:lang w:val="en-GB"/>
        </w:rPr>
        <w:t xml:space="preserve">The test results </w:t>
      </w:r>
      <w:r w:rsidR="00E13821" w:rsidRPr="00AC31F8">
        <w:rPr>
          <w:lang w:val="en-GB"/>
        </w:rPr>
        <w:t>were</w:t>
      </w:r>
      <w:r w:rsidRPr="00AC31F8">
        <w:rPr>
          <w:lang w:val="en-GB"/>
        </w:rPr>
        <w:t xml:space="preserve"> generated by the Cucumber </w:t>
      </w:r>
      <w:r w:rsidR="007A698B" w:rsidRPr="00AC31F8">
        <w:rPr>
          <w:lang w:val="en-GB"/>
        </w:rPr>
        <w:t>t</w:t>
      </w:r>
      <w:r w:rsidRPr="00AC31F8">
        <w:rPr>
          <w:lang w:val="en-GB"/>
        </w:rPr>
        <w:t xml:space="preserve">est </w:t>
      </w:r>
      <w:r w:rsidR="007A698B" w:rsidRPr="00AC31F8">
        <w:rPr>
          <w:lang w:val="en-GB"/>
        </w:rPr>
        <w:t>r</w:t>
      </w:r>
      <w:r w:rsidRPr="00AC31F8">
        <w:rPr>
          <w:lang w:val="en-GB"/>
        </w:rPr>
        <w:t>unner in combination with the Cucumbe</w:t>
      </w:r>
      <w:r w:rsidR="00FA4B0A" w:rsidRPr="00AC31F8">
        <w:rPr>
          <w:lang w:val="en-GB"/>
        </w:rPr>
        <w:t>-Scenarioo-</w:t>
      </w:r>
      <w:r w:rsidRPr="00AC31F8">
        <w:rPr>
          <w:lang w:val="en-GB"/>
        </w:rPr>
        <w:t xml:space="preserve">plugin as xml reports and </w:t>
      </w:r>
      <w:r w:rsidR="00442AC2" w:rsidRPr="00AC31F8">
        <w:rPr>
          <w:lang w:val="en-GB"/>
        </w:rPr>
        <w:t>linked</w:t>
      </w:r>
      <w:r w:rsidRPr="00AC31F8">
        <w:rPr>
          <w:lang w:val="en-GB"/>
        </w:rPr>
        <w:t xml:space="preserve"> with the screenshots. To make these </w:t>
      </w:r>
      <w:r w:rsidR="007A698B" w:rsidRPr="00AC31F8">
        <w:rPr>
          <w:lang w:val="en-GB"/>
        </w:rPr>
        <w:t>test results</w:t>
      </w:r>
      <w:r w:rsidRPr="00AC31F8">
        <w:rPr>
          <w:lang w:val="en-GB"/>
        </w:rPr>
        <w:t xml:space="preserve"> accessible, they </w:t>
      </w:r>
      <w:r w:rsidR="00E13821" w:rsidRPr="00AC31F8">
        <w:rPr>
          <w:lang w:val="en-GB"/>
        </w:rPr>
        <w:t>were</w:t>
      </w:r>
      <w:r w:rsidRPr="00AC31F8">
        <w:rPr>
          <w:lang w:val="en-GB"/>
        </w:rPr>
        <w:t xml:space="preserve"> stored in a folder that </w:t>
      </w:r>
      <w:r w:rsidR="00E13821" w:rsidRPr="00AC31F8">
        <w:rPr>
          <w:lang w:val="en-GB"/>
        </w:rPr>
        <w:t>was</w:t>
      </w:r>
      <w:r w:rsidRPr="00AC31F8">
        <w:rPr>
          <w:lang w:val="en-GB"/>
        </w:rPr>
        <w:t xml:space="preserve"> automatically created specifically for this purpose so that this information </w:t>
      </w:r>
      <w:r w:rsidR="00FA4B0A" w:rsidRPr="00AC31F8">
        <w:rPr>
          <w:lang w:val="en-GB"/>
        </w:rPr>
        <w:t>could</w:t>
      </w:r>
      <w:r w:rsidRPr="00AC31F8">
        <w:rPr>
          <w:lang w:val="en-GB"/>
        </w:rPr>
        <w:t xml:space="preserve"> be displayed by Scenarioo</w:t>
      </w:r>
      <w:r w:rsidR="00B418E8" w:rsidRPr="00AC31F8">
        <w:rPr>
          <w:lang w:val="en-GB"/>
        </w:rPr>
        <w:t>.</w:t>
      </w:r>
    </w:p>
    <w:p w14:paraId="137B6F77" w14:textId="2B2543CC" w:rsidR="00D76F1B" w:rsidRPr="00AC31F8" w:rsidRDefault="002747FD" w:rsidP="006726B6">
      <w:pPr>
        <w:pStyle w:val="Heading2"/>
        <w:rPr>
          <w:lang w:val="en-GB"/>
        </w:rPr>
      </w:pPr>
      <w:bookmarkStart w:id="307" w:name="_Toc46067086"/>
      <w:bookmarkStart w:id="308" w:name="_Toc46238943"/>
      <w:r w:rsidRPr="00AC31F8">
        <w:rPr>
          <w:lang w:val="en-GB"/>
        </w:rPr>
        <w:t>Test Review</w:t>
      </w:r>
      <w:bookmarkEnd w:id="307"/>
      <w:bookmarkEnd w:id="308"/>
    </w:p>
    <w:p w14:paraId="4FA6BE74" w14:textId="08D6DAEE" w:rsidR="007F7EF8" w:rsidRPr="00AC31F8" w:rsidRDefault="00973427" w:rsidP="007F7EF8">
      <w:pPr>
        <w:rPr>
          <w:lang w:val="en-GB" w:eastAsia="de-DE"/>
        </w:rPr>
      </w:pPr>
      <w:r w:rsidRPr="00AC31F8">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AC31F8">
        <w:rPr>
          <w:lang w:val="en-GB" w:eastAsia="de-DE"/>
        </w:rPr>
        <w:t>.</w:t>
      </w:r>
    </w:p>
    <w:p w14:paraId="66B8BCE0" w14:textId="33705D9A" w:rsidR="00D76F1B" w:rsidRPr="00AC31F8" w:rsidRDefault="007A69A0" w:rsidP="007A69A0">
      <w:pPr>
        <w:pStyle w:val="Heading3"/>
        <w:rPr>
          <w:lang w:val="en-GB"/>
        </w:rPr>
      </w:pPr>
      <w:bookmarkStart w:id="309" w:name="_Toc46067087"/>
      <w:bookmarkStart w:id="310" w:name="_Toc46238944"/>
      <w:r w:rsidRPr="00AC31F8">
        <w:rPr>
          <w:lang w:val="en-GB"/>
        </w:rPr>
        <w:t>Review</w:t>
      </w:r>
      <w:r w:rsidR="00433005" w:rsidRPr="00AC31F8">
        <w:rPr>
          <w:lang w:val="en-GB"/>
        </w:rPr>
        <w:t xml:space="preserve"> in Scenarioo</w:t>
      </w:r>
      <w:bookmarkEnd w:id="309"/>
      <w:bookmarkEnd w:id="310"/>
    </w:p>
    <w:p w14:paraId="37931C5D" w14:textId="7F82B334" w:rsidR="007A69A0" w:rsidRPr="00AC31F8" w:rsidRDefault="00B57D95" w:rsidP="006726B6">
      <w:pPr>
        <w:rPr>
          <w:lang w:val="en-GB"/>
        </w:rPr>
      </w:pPr>
      <w:r w:rsidRPr="00AC31F8">
        <w:rPr>
          <w:lang w:val="en-GB"/>
        </w:rPr>
        <w:t>To enable the test review, Scenarioo was given the path where the folders with the test results are stored. This gives Scenarioo access to the test results and enables it to display them in its user interface</w:t>
      </w:r>
      <w:r w:rsidR="00167254" w:rsidRPr="00AC31F8">
        <w:rPr>
          <w:lang w:val="en-GB"/>
        </w:rPr>
        <w:t>:</w:t>
      </w:r>
    </w:p>
    <w:p w14:paraId="27DAA3E9" w14:textId="77777777" w:rsidR="00E85B31" w:rsidRPr="00AC31F8" w:rsidRDefault="00167254" w:rsidP="00E85B31">
      <w:pPr>
        <w:keepNext/>
        <w:rPr>
          <w:lang w:val="en-GB"/>
        </w:rPr>
      </w:pPr>
      <w:r w:rsidRPr="00AC31F8">
        <w:rPr>
          <w:noProof/>
          <w:lang w:val="en-GB" w:eastAsia="de-CH"/>
        </w:rPr>
        <w:lastRenderedPageBreak/>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3C636B14" w:rsidR="00167254" w:rsidRPr="00AC31F8" w:rsidRDefault="00E85B31" w:rsidP="00E85B31">
      <w:pPr>
        <w:pStyle w:val="Caption"/>
        <w:rPr>
          <w:lang w:val="en-GB"/>
        </w:rPr>
      </w:pPr>
      <w:bookmarkStart w:id="311" w:name="_Toc46067162"/>
      <w:bookmarkStart w:id="312" w:name="_Toc4623754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42</w:t>
      </w:r>
      <w:r w:rsidRPr="00AC31F8">
        <w:rPr>
          <w:lang w:val="en-GB"/>
        </w:rPr>
        <w:fldChar w:fldCharType="end"/>
      </w:r>
      <w:r w:rsidRPr="00AC31F8">
        <w:rPr>
          <w:lang w:val="en-GB"/>
        </w:rPr>
        <w:t>: Different runs that can be viewed in Scenarioo</w:t>
      </w:r>
      <w:bookmarkEnd w:id="311"/>
      <w:bookmarkEnd w:id="312"/>
    </w:p>
    <w:p w14:paraId="196F4422" w14:textId="77777777" w:rsidR="00105D30" w:rsidRDefault="00105D30" w:rsidP="006726B6">
      <w:pPr>
        <w:rPr>
          <w:lang w:val="en-GB"/>
        </w:rPr>
      </w:pPr>
    </w:p>
    <w:p w14:paraId="10EE20C6" w14:textId="0410F40D" w:rsidR="007A69A0" w:rsidRPr="00AC31F8" w:rsidRDefault="00F80FAE" w:rsidP="006726B6">
      <w:pPr>
        <w:rPr>
          <w:lang w:val="en-GB"/>
        </w:rPr>
      </w:pPr>
      <w:r w:rsidRPr="00AC31F8">
        <w:rPr>
          <w:lang w:val="en-GB"/>
        </w:rPr>
        <w:t>Scenarioo presents the test results on four levels</w:t>
      </w:r>
      <w:r w:rsidR="00D06A3F" w:rsidRPr="00AC31F8">
        <w:rPr>
          <w:lang w:val="en-GB"/>
        </w:rPr>
        <w:t>:</w:t>
      </w:r>
    </w:p>
    <w:p w14:paraId="29F69243" w14:textId="5C9582AC" w:rsidR="00624970" w:rsidRDefault="000C6C24" w:rsidP="000C6C24">
      <w:pPr>
        <w:pStyle w:val="ListParagraph"/>
        <w:numPr>
          <w:ilvl w:val="0"/>
          <w:numId w:val="36"/>
        </w:numPr>
        <w:rPr>
          <w:lang w:val="en-GB"/>
        </w:rPr>
      </w:pPr>
      <w:r w:rsidRPr="00AC31F8">
        <w:rPr>
          <w:lang w:val="en-GB"/>
        </w:rPr>
        <w:t xml:space="preserve">The overview level on which the features (called 'use cases' in Scenarioo) and the final result of the tests for each feature </w:t>
      </w:r>
      <w:r w:rsidR="00711021" w:rsidRPr="00AC31F8">
        <w:rPr>
          <w:lang w:val="en-GB"/>
        </w:rPr>
        <w:t>is</w:t>
      </w:r>
      <w:r w:rsidRPr="00AC31F8">
        <w:rPr>
          <w:lang w:val="en-GB"/>
        </w:rPr>
        <w:t xml:space="preserve"> displayed</w:t>
      </w:r>
      <w:r w:rsidR="00467F27" w:rsidRPr="00AC31F8">
        <w:rPr>
          <w:lang w:val="en-GB"/>
        </w:rPr>
        <w:t>:</w:t>
      </w:r>
    </w:p>
    <w:p w14:paraId="6EC2F4C5" w14:textId="77777777" w:rsidR="00105D30" w:rsidRPr="00AC31F8" w:rsidRDefault="00105D30" w:rsidP="00105D30">
      <w:pPr>
        <w:pStyle w:val="ListParagraph"/>
        <w:rPr>
          <w:lang w:val="en-GB"/>
        </w:rPr>
      </w:pPr>
    </w:p>
    <w:p w14:paraId="3A10DE37" w14:textId="77777777" w:rsidR="002110D1" w:rsidRPr="00AC31F8" w:rsidRDefault="0078228B" w:rsidP="002110D1">
      <w:pPr>
        <w:keepNext/>
        <w:ind w:left="720"/>
        <w:rPr>
          <w:lang w:val="en-GB"/>
        </w:rPr>
      </w:pPr>
      <w:r w:rsidRPr="00AC31F8">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7B3E9995" w:rsidR="0078228B" w:rsidRPr="00AC31F8" w:rsidRDefault="002110D1" w:rsidP="009B4AB5">
      <w:pPr>
        <w:pStyle w:val="Caption"/>
        <w:ind w:hanging="556"/>
        <w:rPr>
          <w:lang w:val="en-GB"/>
        </w:rPr>
      </w:pPr>
      <w:bookmarkStart w:id="313" w:name="_Toc46067163"/>
      <w:bookmarkStart w:id="314" w:name="_Toc4623755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43</w:t>
      </w:r>
      <w:r w:rsidRPr="00AC31F8">
        <w:rPr>
          <w:lang w:val="en-GB"/>
        </w:rPr>
        <w:fldChar w:fldCharType="end"/>
      </w:r>
      <w:r w:rsidRPr="00AC31F8">
        <w:rPr>
          <w:lang w:val="en-GB"/>
        </w:rPr>
        <w:t>: Feature overview in Scenarioo</w:t>
      </w:r>
      <w:bookmarkEnd w:id="313"/>
      <w:bookmarkEnd w:id="314"/>
    </w:p>
    <w:p w14:paraId="1D18A117" w14:textId="7CA51277" w:rsidR="0078228B" w:rsidRPr="00AC31F8" w:rsidRDefault="009C18B0" w:rsidP="00A64466">
      <w:pPr>
        <w:ind w:left="720"/>
        <w:rPr>
          <w:lang w:val="en-GB"/>
        </w:rPr>
      </w:pPr>
      <w:r w:rsidRPr="00AC31F8">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AC31F8">
        <w:rPr>
          <w:lang w:val="en-GB"/>
        </w:rPr>
        <w:t>/authentication</w:t>
      </w:r>
      <w:r w:rsidRPr="00AC31F8">
        <w:rPr>
          <w:lang w:val="en-GB"/>
        </w:rPr>
        <w:t xml:space="preserve"> by single-sign</w:t>
      </w:r>
      <w:r w:rsidR="00A64466" w:rsidRPr="00AC31F8">
        <w:rPr>
          <w:lang w:val="en-GB"/>
        </w:rPr>
        <w:t>-</w:t>
      </w:r>
      <w:r w:rsidRPr="00AC31F8">
        <w:rPr>
          <w:lang w:val="en-GB"/>
        </w:rPr>
        <w:t>on).</w:t>
      </w:r>
    </w:p>
    <w:p w14:paraId="1A4AC39E" w14:textId="781C0DE8" w:rsidR="00624970" w:rsidRPr="00AC31F8" w:rsidRDefault="00190C9C" w:rsidP="00190C9C">
      <w:pPr>
        <w:pStyle w:val="ListParagraph"/>
        <w:numPr>
          <w:ilvl w:val="0"/>
          <w:numId w:val="36"/>
        </w:numPr>
        <w:rPr>
          <w:lang w:val="en-GB"/>
        </w:rPr>
      </w:pPr>
      <w:r w:rsidRPr="00AC31F8">
        <w:rPr>
          <w:lang w:val="en-GB"/>
        </w:rPr>
        <w:t>The feature level displays the test results at the level of the scenarios that are intended to test the corresponding feature</w:t>
      </w:r>
      <w:r w:rsidR="003A0F3D" w:rsidRPr="00AC31F8">
        <w:rPr>
          <w:lang w:val="en-GB"/>
        </w:rPr>
        <w:t>:</w:t>
      </w:r>
    </w:p>
    <w:p w14:paraId="1EC7122A" w14:textId="77777777" w:rsidR="00FE710D" w:rsidRPr="00AC31F8" w:rsidRDefault="003A0F3D" w:rsidP="00FE710D">
      <w:pPr>
        <w:pStyle w:val="ListParagraph"/>
        <w:keepNext/>
        <w:rPr>
          <w:lang w:val="en-GB"/>
        </w:rPr>
      </w:pPr>
      <w:r w:rsidRPr="00AC31F8">
        <w:rPr>
          <w:noProof/>
          <w:lang w:val="en-GB" w:eastAsia="de-CH"/>
        </w:rPr>
        <w:lastRenderedPageBreak/>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0D54F4B6" w14:textId="0F3C9607" w:rsidR="00F518E7" w:rsidRDefault="00FE710D" w:rsidP="00F518E7">
      <w:pPr>
        <w:pStyle w:val="Caption"/>
        <w:ind w:hanging="556"/>
        <w:rPr>
          <w:lang w:val="en-GB"/>
        </w:rPr>
      </w:pPr>
      <w:bookmarkStart w:id="315" w:name="_Toc46067164"/>
      <w:bookmarkStart w:id="316" w:name="_Toc4623755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44</w:t>
      </w:r>
      <w:r w:rsidRPr="00AC31F8">
        <w:rPr>
          <w:lang w:val="en-GB"/>
        </w:rPr>
        <w:fldChar w:fldCharType="end"/>
      </w:r>
      <w:r w:rsidRPr="00AC31F8">
        <w:rPr>
          <w:lang w:val="en-GB"/>
        </w:rPr>
        <w:t>: Overview of all scenarios of a feature</w:t>
      </w:r>
      <w:bookmarkEnd w:id="315"/>
      <w:bookmarkEnd w:id="316"/>
    </w:p>
    <w:p w14:paraId="37DB644D" w14:textId="4EA0E3EE" w:rsidR="00FA4F07" w:rsidRPr="00AC31F8" w:rsidRDefault="00853702" w:rsidP="00853702">
      <w:pPr>
        <w:ind w:left="720"/>
        <w:rPr>
          <w:lang w:val="en-GB"/>
        </w:rPr>
      </w:pPr>
      <w:r w:rsidRPr="00AC31F8">
        <w:rPr>
          <w:lang w:val="en-GB"/>
        </w:rPr>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AC31F8">
        <w:rPr>
          <w:lang w:val="en-GB"/>
        </w:rPr>
        <w:t>:</w:t>
      </w:r>
    </w:p>
    <w:p w14:paraId="0CA2CD9A" w14:textId="77777777" w:rsidR="003630A5" w:rsidRPr="00AC31F8" w:rsidRDefault="009A418D" w:rsidP="003630A5">
      <w:pPr>
        <w:pStyle w:val="ListParagraph"/>
        <w:keepNext/>
        <w:rPr>
          <w:lang w:val="en-GB"/>
        </w:rPr>
      </w:pPr>
      <w:r w:rsidRPr="00AC31F8">
        <w:rPr>
          <w:noProof/>
          <w:lang w:val="en-GB"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16549D74" w:rsidR="006638CF" w:rsidRPr="00AC31F8" w:rsidRDefault="003630A5" w:rsidP="00853702">
      <w:pPr>
        <w:pStyle w:val="Caption"/>
        <w:ind w:hanging="556"/>
        <w:rPr>
          <w:lang w:val="en-GB"/>
        </w:rPr>
      </w:pPr>
      <w:bookmarkStart w:id="317" w:name="_Toc46067165"/>
      <w:bookmarkStart w:id="318" w:name="_Toc4623755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45</w:t>
      </w:r>
      <w:r w:rsidRPr="00AC31F8">
        <w:rPr>
          <w:lang w:val="en-GB"/>
        </w:rPr>
        <w:fldChar w:fldCharType="end"/>
      </w:r>
      <w:r w:rsidRPr="00AC31F8">
        <w:rPr>
          <w:lang w:val="en-GB"/>
        </w:rPr>
        <w:t>: Indication of the testing extend to control the test coverage of the test runner</w:t>
      </w:r>
      <w:bookmarkEnd w:id="317"/>
      <w:bookmarkEnd w:id="318"/>
    </w:p>
    <w:p w14:paraId="2FE0EFAE" w14:textId="6357B5C8" w:rsidR="004A5CDB" w:rsidRPr="00AC31F8" w:rsidRDefault="004A5CDB" w:rsidP="003A0F3D">
      <w:pPr>
        <w:pStyle w:val="ListParagraph"/>
        <w:rPr>
          <w:lang w:val="en-GB"/>
        </w:rPr>
      </w:pPr>
    </w:p>
    <w:p w14:paraId="2B41AD7B" w14:textId="77777777" w:rsidR="004A5CDB" w:rsidRPr="00F518E7" w:rsidRDefault="004A5CDB" w:rsidP="00F518E7">
      <w:pPr>
        <w:rPr>
          <w:lang w:val="en-GB"/>
        </w:rPr>
      </w:pPr>
    </w:p>
    <w:p w14:paraId="50C37CB5" w14:textId="0D7409F8" w:rsidR="00D900C5" w:rsidRPr="00AC31F8" w:rsidRDefault="00BE3C38" w:rsidP="00BE3C38">
      <w:pPr>
        <w:pStyle w:val="ListParagraph"/>
        <w:numPr>
          <w:ilvl w:val="0"/>
          <w:numId w:val="36"/>
        </w:numPr>
        <w:rPr>
          <w:lang w:val="en-GB"/>
        </w:rPr>
      </w:pPr>
      <w:r w:rsidRPr="00AC31F8">
        <w:rPr>
          <w:lang w:val="en-GB"/>
        </w:rPr>
        <w:lastRenderedPageBreak/>
        <w:t>The scenario level shows an overview of the individual steps of a scenario with the corresponding screenshots</w:t>
      </w:r>
      <w:r w:rsidR="00017492" w:rsidRPr="00AC31F8">
        <w:rPr>
          <w:lang w:val="en-GB"/>
        </w:rPr>
        <w:t>:</w:t>
      </w:r>
    </w:p>
    <w:p w14:paraId="3811CB2D" w14:textId="24BBB074" w:rsidR="008D3FB9" w:rsidRPr="00AC31F8" w:rsidRDefault="003630A5" w:rsidP="00D900C5">
      <w:pPr>
        <w:pStyle w:val="ListParagraph"/>
        <w:rPr>
          <w:lang w:val="en-GB"/>
        </w:rPr>
      </w:pPr>
      <w:r w:rsidRPr="00AC31F8">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300E6A" w:rsidRPr="003630A5" w:rsidRDefault="00300E6A" w:rsidP="003630A5">
                            <w:pPr>
                              <w:pStyle w:val="Caption"/>
                              <w:rPr>
                                <w:noProof/>
                                <w:szCs w:val="24"/>
                                <w:lang w:val="en-GB" w:eastAsia="en-US"/>
                              </w:rPr>
                            </w:pPr>
                            <w:bookmarkStart w:id="319" w:name="_Toc46067166"/>
                            <w:bookmarkStart w:id="320"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300E6A" w:rsidRPr="003630A5" w:rsidRDefault="00300E6A" w:rsidP="003630A5">
                      <w:pPr>
                        <w:pStyle w:val="Caption"/>
                        <w:rPr>
                          <w:noProof/>
                          <w:szCs w:val="24"/>
                          <w:lang w:val="en-GB" w:eastAsia="en-US"/>
                        </w:rPr>
                      </w:pPr>
                      <w:bookmarkStart w:id="321" w:name="_Toc46067166"/>
                      <w:bookmarkStart w:id="322"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1"/>
                      <w:bookmarkEnd w:id="322"/>
                    </w:p>
                  </w:txbxContent>
                </v:textbox>
              </v:shape>
            </w:pict>
          </mc:Fallback>
        </mc:AlternateContent>
      </w:r>
      <w:r w:rsidR="00D56252" w:rsidRPr="00AC31F8">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AC31F8" w:rsidRDefault="008D3FB9" w:rsidP="008D3FB9">
      <w:pPr>
        <w:ind w:left="720"/>
        <w:rPr>
          <w:lang w:val="en-GB"/>
        </w:rPr>
      </w:pPr>
    </w:p>
    <w:p w14:paraId="75A7FBB8" w14:textId="77777777" w:rsidR="008D3FB9" w:rsidRPr="00AC31F8" w:rsidRDefault="008D3FB9" w:rsidP="008D3FB9">
      <w:pPr>
        <w:ind w:left="720"/>
        <w:rPr>
          <w:lang w:val="en-GB"/>
        </w:rPr>
      </w:pPr>
    </w:p>
    <w:p w14:paraId="28164097" w14:textId="77777777" w:rsidR="008D3FB9" w:rsidRPr="00AC31F8" w:rsidRDefault="008D3FB9" w:rsidP="008D3FB9">
      <w:pPr>
        <w:ind w:left="720"/>
        <w:rPr>
          <w:lang w:val="en-GB"/>
        </w:rPr>
      </w:pPr>
    </w:p>
    <w:p w14:paraId="6EA56D17" w14:textId="77777777" w:rsidR="000A3539" w:rsidRPr="00AC31F8" w:rsidRDefault="000A3539" w:rsidP="008D3FB9">
      <w:pPr>
        <w:ind w:left="720"/>
        <w:rPr>
          <w:lang w:val="en-GB"/>
        </w:rPr>
      </w:pPr>
    </w:p>
    <w:p w14:paraId="332178C4" w14:textId="77777777" w:rsidR="000A3539" w:rsidRPr="00AC31F8" w:rsidRDefault="000A3539" w:rsidP="008D3FB9">
      <w:pPr>
        <w:ind w:left="720"/>
        <w:rPr>
          <w:lang w:val="en-GB"/>
        </w:rPr>
      </w:pPr>
    </w:p>
    <w:p w14:paraId="2067086C" w14:textId="77777777" w:rsidR="000A3539" w:rsidRPr="00AC31F8" w:rsidRDefault="000A3539" w:rsidP="008D3FB9">
      <w:pPr>
        <w:ind w:left="720"/>
        <w:rPr>
          <w:lang w:val="en-GB"/>
        </w:rPr>
      </w:pPr>
    </w:p>
    <w:p w14:paraId="3897D2EF" w14:textId="77777777" w:rsidR="000A3539" w:rsidRPr="00AC31F8" w:rsidRDefault="000A3539" w:rsidP="008D3FB9">
      <w:pPr>
        <w:ind w:left="720"/>
        <w:rPr>
          <w:lang w:val="en-GB"/>
        </w:rPr>
      </w:pPr>
    </w:p>
    <w:p w14:paraId="5E0ADC6F" w14:textId="7BDD6E23" w:rsidR="008D3FB9" w:rsidRPr="00AC31F8" w:rsidRDefault="008D3FB9" w:rsidP="008D3FB9">
      <w:pPr>
        <w:ind w:left="720"/>
        <w:rPr>
          <w:lang w:val="en-GB"/>
        </w:rPr>
      </w:pPr>
    </w:p>
    <w:p w14:paraId="57B5FBCE" w14:textId="221AC075" w:rsidR="008D3FB9" w:rsidRPr="00AC31F8" w:rsidRDefault="008D3FB9" w:rsidP="008D3FB9">
      <w:pPr>
        <w:ind w:left="720"/>
        <w:rPr>
          <w:lang w:val="en-GB"/>
        </w:rPr>
      </w:pPr>
    </w:p>
    <w:p w14:paraId="738CB4E6" w14:textId="49B58169" w:rsidR="008D3FB9" w:rsidRPr="00AC31F8" w:rsidRDefault="008D3FB9" w:rsidP="008D3FB9">
      <w:pPr>
        <w:ind w:left="720"/>
        <w:rPr>
          <w:lang w:val="en-GB"/>
        </w:rPr>
      </w:pPr>
    </w:p>
    <w:p w14:paraId="6A3F17F3" w14:textId="7FE8B087" w:rsidR="008D3FB9" w:rsidRPr="00AC31F8" w:rsidRDefault="008D3FB9" w:rsidP="008D3FB9">
      <w:pPr>
        <w:ind w:left="720"/>
        <w:rPr>
          <w:lang w:val="en-GB"/>
        </w:rPr>
      </w:pPr>
    </w:p>
    <w:p w14:paraId="787B6690" w14:textId="250BEC3F" w:rsidR="008D3FB9" w:rsidRPr="00AC31F8" w:rsidRDefault="008D3FB9" w:rsidP="008D3FB9">
      <w:pPr>
        <w:ind w:left="720"/>
        <w:rPr>
          <w:lang w:val="en-GB"/>
        </w:rPr>
      </w:pPr>
    </w:p>
    <w:p w14:paraId="6394CDD2" w14:textId="33C2CE53" w:rsidR="008D3FB9" w:rsidRPr="00AC31F8" w:rsidRDefault="008D3FB9" w:rsidP="008D3FB9">
      <w:pPr>
        <w:ind w:left="720"/>
        <w:rPr>
          <w:lang w:val="en-GB"/>
        </w:rPr>
      </w:pPr>
    </w:p>
    <w:p w14:paraId="1184A91D" w14:textId="3B632F53" w:rsidR="008D3FB9" w:rsidRPr="00AC31F8" w:rsidRDefault="008D3FB9" w:rsidP="008D3FB9">
      <w:pPr>
        <w:ind w:left="720"/>
        <w:rPr>
          <w:lang w:val="en-GB"/>
        </w:rPr>
      </w:pPr>
    </w:p>
    <w:p w14:paraId="4205657A" w14:textId="6177CEF7" w:rsidR="008D3FB9" w:rsidRPr="00AC31F8" w:rsidRDefault="008D3FB9" w:rsidP="008D3FB9">
      <w:pPr>
        <w:ind w:left="720"/>
        <w:rPr>
          <w:lang w:val="en-GB"/>
        </w:rPr>
      </w:pPr>
    </w:p>
    <w:p w14:paraId="423812D7" w14:textId="77777777" w:rsidR="00AF1B95" w:rsidRPr="00AC31F8" w:rsidRDefault="00AF1B95" w:rsidP="0081268A">
      <w:pPr>
        <w:rPr>
          <w:lang w:val="en-GB"/>
        </w:rPr>
      </w:pPr>
    </w:p>
    <w:p w14:paraId="187C0CCD" w14:textId="77777777" w:rsidR="008B1F53" w:rsidRPr="00AC31F8" w:rsidRDefault="008B1F53" w:rsidP="008B1F53">
      <w:pPr>
        <w:ind w:left="851"/>
        <w:rPr>
          <w:lang w:val="en-GB"/>
        </w:rPr>
      </w:pPr>
    </w:p>
    <w:p w14:paraId="4FC0D381" w14:textId="24F0A7DA" w:rsidR="00D56252" w:rsidRPr="00AC31F8" w:rsidRDefault="00D56252" w:rsidP="008B1F53">
      <w:pPr>
        <w:ind w:left="851"/>
        <w:rPr>
          <w:lang w:val="en-GB"/>
        </w:rPr>
      </w:pPr>
    </w:p>
    <w:p w14:paraId="7EFA54C6" w14:textId="77777777" w:rsidR="0081268A" w:rsidRPr="00AC31F8" w:rsidRDefault="0081268A" w:rsidP="0081268A">
      <w:pPr>
        <w:rPr>
          <w:lang w:val="en-GB"/>
        </w:rPr>
      </w:pPr>
    </w:p>
    <w:p w14:paraId="2720864D" w14:textId="77777777" w:rsidR="00D56252" w:rsidRPr="00AC31F8" w:rsidRDefault="00D56252" w:rsidP="0081268A">
      <w:pPr>
        <w:rPr>
          <w:lang w:val="en-GB"/>
        </w:rPr>
      </w:pPr>
    </w:p>
    <w:p w14:paraId="032B7EB9" w14:textId="37AF2891" w:rsidR="00D56252" w:rsidRPr="00AC31F8" w:rsidRDefault="00D56252" w:rsidP="0081268A">
      <w:pPr>
        <w:rPr>
          <w:lang w:val="en-GB"/>
        </w:rPr>
      </w:pPr>
    </w:p>
    <w:p w14:paraId="55B4025D" w14:textId="75CB92C2" w:rsidR="00BE3C38" w:rsidRPr="00AC31F8" w:rsidRDefault="00BE3C38" w:rsidP="0081268A">
      <w:pPr>
        <w:rPr>
          <w:lang w:val="en-GB"/>
        </w:rPr>
      </w:pPr>
    </w:p>
    <w:p w14:paraId="1DCA08AD" w14:textId="6ABB9369" w:rsidR="00BE3C38" w:rsidRPr="00AC31F8" w:rsidRDefault="00BE3C38" w:rsidP="0081268A">
      <w:pPr>
        <w:rPr>
          <w:lang w:val="en-GB"/>
        </w:rPr>
      </w:pPr>
    </w:p>
    <w:p w14:paraId="391316AF" w14:textId="2C5A14DD" w:rsidR="00BE3C38" w:rsidRPr="00AC31F8" w:rsidRDefault="00BE3C38" w:rsidP="0081268A">
      <w:pPr>
        <w:rPr>
          <w:lang w:val="en-GB"/>
        </w:rPr>
      </w:pPr>
    </w:p>
    <w:p w14:paraId="16DF1B3C" w14:textId="77777777" w:rsidR="00BE3C38" w:rsidRPr="00AC31F8" w:rsidRDefault="00BE3C38" w:rsidP="0081268A">
      <w:pPr>
        <w:rPr>
          <w:lang w:val="en-GB"/>
        </w:rPr>
      </w:pPr>
    </w:p>
    <w:p w14:paraId="0DF4EDD5" w14:textId="28C8B605" w:rsidR="00AC71E3" w:rsidRPr="00AC31F8" w:rsidRDefault="00573ED8" w:rsidP="00AC71E3">
      <w:pPr>
        <w:pStyle w:val="ListParagraph"/>
        <w:numPr>
          <w:ilvl w:val="0"/>
          <w:numId w:val="36"/>
        </w:numPr>
        <w:rPr>
          <w:lang w:val="en-GB"/>
        </w:rPr>
      </w:pPr>
      <w:r w:rsidRPr="00AC31F8">
        <w:rPr>
          <w:lang w:val="en-GB"/>
        </w:rPr>
        <w:lastRenderedPageBreak/>
        <w:t>The step level displays</w:t>
      </w:r>
      <w:r w:rsidR="0081268A" w:rsidRPr="00AC31F8">
        <w:rPr>
          <w:lang w:val="en-GB"/>
        </w:rPr>
        <w:t xml:space="preserve"> </w:t>
      </w:r>
      <w:r w:rsidRPr="00AC31F8">
        <w:rPr>
          <w:lang w:val="en-GB"/>
        </w:rPr>
        <w:t>the details of every single step</w:t>
      </w:r>
      <w:r w:rsidR="0081268A" w:rsidRPr="00AC31F8">
        <w:rPr>
          <w:lang w:val="en-GB"/>
        </w:rPr>
        <w:t>:</w:t>
      </w:r>
    </w:p>
    <w:p w14:paraId="69516A11" w14:textId="77777777" w:rsidR="003630A5" w:rsidRPr="00AC31F8" w:rsidRDefault="00030D4D" w:rsidP="003630A5">
      <w:pPr>
        <w:keepNext/>
        <w:ind w:left="720"/>
        <w:rPr>
          <w:lang w:val="en-GB"/>
        </w:rPr>
      </w:pPr>
      <w:r w:rsidRPr="00AC31F8">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51909" cy="3156108"/>
                    </a:xfrm>
                    <a:prstGeom prst="rect">
                      <a:avLst/>
                    </a:prstGeom>
                  </pic:spPr>
                </pic:pic>
              </a:graphicData>
            </a:graphic>
          </wp:inline>
        </w:drawing>
      </w:r>
    </w:p>
    <w:p w14:paraId="13176913" w14:textId="2EBD4123" w:rsidR="00624970" w:rsidRPr="00AC31F8" w:rsidRDefault="003630A5" w:rsidP="00BE3C38">
      <w:pPr>
        <w:pStyle w:val="Caption"/>
        <w:ind w:hanging="556"/>
        <w:rPr>
          <w:lang w:val="en-GB"/>
        </w:rPr>
      </w:pPr>
      <w:bookmarkStart w:id="321" w:name="_Toc46067167"/>
      <w:bookmarkStart w:id="322" w:name="_Toc4623755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47</w:t>
      </w:r>
      <w:r w:rsidRPr="00AC31F8">
        <w:rPr>
          <w:lang w:val="en-GB"/>
        </w:rPr>
        <w:fldChar w:fldCharType="end"/>
      </w:r>
      <w:r w:rsidRPr="00AC31F8">
        <w:rPr>
          <w:lang w:val="en-GB"/>
        </w:rPr>
        <w:t>: Detail view of a step</w:t>
      </w:r>
      <w:bookmarkEnd w:id="321"/>
      <w:bookmarkEnd w:id="322"/>
    </w:p>
    <w:p w14:paraId="00820658" w14:textId="4CF1E60C" w:rsidR="00CA34D3" w:rsidRPr="00AC31F8" w:rsidRDefault="003F5E65" w:rsidP="003F5E65">
      <w:pPr>
        <w:ind w:left="720"/>
        <w:rPr>
          <w:lang w:val="en-GB"/>
        </w:rPr>
      </w:pPr>
      <w:r w:rsidRPr="00AC31F8">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AC31F8">
        <w:rPr>
          <w:lang w:val="en-GB"/>
        </w:rPr>
        <w:t>.</w:t>
      </w:r>
    </w:p>
    <w:p w14:paraId="34F51C48" w14:textId="1ACBF717" w:rsidR="00D65C02" w:rsidRPr="00AC31F8" w:rsidRDefault="00EE4759" w:rsidP="00D65C02">
      <w:pPr>
        <w:rPr>
          <w:lang w:val="en-GB"/>
        </w:rPr>
      </w:pPr>
      <w:r w:rsidRPr="00AC31F8">
        <w:rPr>
          <w:lang w:val="en-GB"/>
        </w:rPr>
        <w:t>This hierarchical structure of the test visuali</w:t>
      </w:r>
      <w:r w:rsidR="00803FD4" w:rsidRPr="00AC31F8">
        <w:rPr>
          <w:lang w:val="en-GB"/>
        </w:rPr>
        <w:t>s</w:t>
      </w:r>
      <w:r w:rsidRPr="00AC31F8">
        <w:rPr>
          <w:lang w:val="en-GB"/>
        </w:rPr>
        <w:t>ation with additional data from the feature file and from the actual test execution should allow the test reviewer to perform a targeted and an in-depth review of the test results</w:t>
      </w:r>
      <w:r w:rsidR="00DE0ED1" w:rsidRPr="00AC31F8">
        <w:rPr>
          <w:lang w:val="en-GB"/>
        </w:rPr>
        <w:t>.</w:t>
      </w:r>
    </w:p>
    <w:p w14:paraId="3C2F2A95" w14:textId="65CF6B4A" w:rsidR="007A69A0" w:rsidRPr="00AC31F8" w:rsidRDefault="00DE6781" w:rsidP="008F3650">
      <w:pPr>
        <w:pStyle w:val="Heading3"/>
        <w:rPr>
          <w:lang w:val="en-GB"/>
        </w:rPr>
      </w:pPr>
      <w:bookmarkStart w:id="323" w:name="_Toc46067088"/>
      <w:bookmarkStart w:id="324" w:name="_Toc46238945"/>
      <w:r w:rsidRPr="00AC31F8">
        <w:rPr>
          <w:lang w:val="en-GB"/>
        </w:rPr>
        <w:t>Test Report</w:t>
      </w:r>
      <w:bookmarkEnd w:id="323"/>
      <w:bookmarkEnd w:id="324"/>
    </w:p>
    <w:p w14:paraId="0CA6E12D" w14:textId="3905E81B" w:rsidR="00FF4096" w:rsidRPr="00AC31F8" w:rsidRDefault="008C4B29" w:rsidP="006726B6">
      <w:pPr>
        <w:rPr>
          <w:lang w:val="en-GB"/>
        </w:rPr>
      </w:pPr>
      <w:r w:rsidRPr="00AC31F8">
        <w:rPr>
          <w:lang w:val="en-GB"/>
        </w:rPr>
        <w:t xml:space="preserve">Based on the test review, the test reviewer writes a test report. For the prototype, this was developed as a form which must be filled out by the test reviewer (see </w:t>
      </w:r>
      <w:r w:rsidR="0088442C" w:rsidRPr="00AC31F8">
        <w:rPr>
          <w:lang w:val="en-GB"/>
        </w:rPr>
        <w:t>Appendix XVII</w:t>
      </w:r>
      <w:r w:rsidR="00626BBF" w:rsidRPr="00AC31F8">
        <w:rPr>
          <w:lang w:val="en-GB"/>
        </w:rPr>
        <w:t>)</w:t>
      </w:r>
    </w:p>
    <w:p w14:paraId="3B30A5A9" w14:textId="64AD83EE" w:rsidR="00A71844" w:rsidRDefault="00A71844" w:rsidP="006726B6">
      <w:pPr>
        <w:rPr>
          <w:lang w:val="en-GB"/>
        </w:rPr>
      </w:pPr>
    </w:p>
    <w:p w14:paraId="6FAB1DEB" w14:textId="77777777" w:rsidR="00E85CCD" w:rsidRPr="00AC31F8" w:rsidRDefault="00E85CCD" w:rsidP="006726B6">
      <w:pPr>
        <w:rPr>
          <w:lang w:val="en-GB"/>
        </w:rPr>
      </w:pPr>
    </w:p>
    <w:p w14:paraId="2CEAC7CF" w14:textId="43C89C9D" w:rsidR="000074C5" w:rsidRPr="00AC31F8" w:rsidRDefault="00C36BD3" w:rsidP="005D4F68">
      <w:pPr>
        <w:pStyle w:val="Heading2"/>
        <w:rPr>
          <w:lang w:val="en-GB"/>
        </w:rPr>
      </w:pPr>
      <w:bookmarkStart w:id="325" w:name="_Ref45968239"/>
      <w:bookmarkStart w:id="326" w:name="_Toc46067089"/>
      <w:bookmarkStart w:id="327" w:name="_Toc46238946"/>
      <w:bookmarkStart w:id="328" w:name="_Ref36378169"/>
      <w:bookmarkStart w:id="329" w:name="_Ref36378179"/>
      <w:bookmarkStart w:id="330" w:name="_Ref36378184"/>
      <w:bookmarkStart w:id="331" w:name="_Ref36378212"/>
      <w:r w:rsidRPr="00AC31F8">
        <w:rPr>
          <w:lang w:val="en-GB"/>
        </w:rPr>
        <w:lastRenderedPageBreak/>
        <w:t>Implic</w:t>
      </w:r>
      <w:r w:rsidR="00FE1A51" w:rsidRPr="00AC31F8">
        <w:rPr>
          <w:lang w:val="en-GB"/>
        </w:rPr>
        <w:t>a</w:t>
      </w:r>
      <w:r w:rsidRPr="00AC31F8">
        <w:rPr>
          <w:lang w:val="en-GB"/>
        </w:rPr>
        <w:t>tions</w:t>
      </w:r>
      <w:r w:rsidR="00A7351C" w:rsidRPr="00AC31F8">
        <w:rPr>
          <w:lang w:val="en-GB"/>
        </w:rPr>
        <w:t xml:space="preserve"> for the </w:t>
      </w:r>
      <w:r w:rsidR="00D03542" w:rsidRPr="00AC31F8">
        <w:rPr>
          <w:lang w:val="en-GB"/>
        </w:rPr>
        <w:t>A</w:t>
      </w:r>
      <w:r w:rsidR="00A7351C" w:rsidRPr="00AC31F8">
        <w:rPr>
          <w:lang w:val="en-GB"/>
        </w:rPr>
        <w:t>utomated OQ</w:t>
      </w:r>
      <w:r w:rsidRPr="00AC31F8">
        <w:rPr>
          <w:lang w:val="en-GB"/>
        </w:rPr>
        <w:t xml:space="preserve"> </w:t>
      </w:r>
      <w:r w:rsidR="00A7351C" w:rsidRPr="00AC31F8">
        <w:rPr>
          <w:lang w:val="en-GB"/>
        </w:rPr>
        <w:t>when</w:t>
      </w:r>
      <w:r w:rsidRPr="00AC31F8">
        <w:rPr>
          <w:lang w:val="en-GB"/>
        </w:rPr>
        <w:t xml:space="preserve"> </w:t>
      </w:r>
      <w:r w:rsidR="00D03542" w:rsidRPr="00AC31F8">
        <w:rPr>
          <w:lang w:val="en-GB"/>
        </w:rPr>
        <w:t>A</w:t>
      </w:r>
      <w:r w:rsidRPr="00AC31F8">
        <w:rPr>
          <w:lang w:val="en-GB"/>
        </w:rPr>
        <w:t xml:space="preserve">dding </w:t>
      </w:r>
      <w:r w:rsidR="00D03542" w:rsidRPr="00AC31F8">
        <w:rPr>
          <w:lang w:val="en-GB"/>
        </w:rPr>
        <w:t>N</w:t>
      </w:r>
      <w:r w:rsidRPr="00AC31F8">
        <w:rPr>
          <w:lang w:val="en-GB"/>
        </w:rPr>
        <w:t xml:space="preserve">ew </w:t>
      </w:r>
      <w:r w:rsidR="00D03542" w:rsidRPr="00AC31F8">
        <w:rPr>
          <w:lang w:val="en-GB"/>
        </w:rPr>
        <w:t>F</w:t>
      </w:r>
      <w:r w:rsidR="00B13855" w:rsidRPr="00AC31F8">
        <w:rPr>
          <w:lang w:val="en-GB"/>
        </w:rPr>
        <w:t>unctionalities</w:t>
      </w:r>
      <w:bookmarkEnd w:id="325"/>
      <w:bookmarkEnd w:id="326"/>
      <w:bookmarkEnd w:id="327"/>
      <w:r w:rsidR="00B13855" w:rsidRPr="00AC31F8">
        <w:rPr>
          <w:lang w:val="en-GB"/>
        </w:rPr>
        <w:t xml:space="preserve"> </w:t>
      </w:r>
      <w:bookmarkEnd w:id="328"/>
      <w:bookmarkEnd w:id="329"/>
      <w:bookmarkEnd w:id="330"/>
      <w:bookmarkEnd w:id="331"/>
    </w:p>
    <w:p w14:paraId="31A35071" w14:textId="77777777" w:rsidR="00C91059" w:rsidRPr="00AC31F8" w:rsidRDefault="00290C6E" w:rsidP="008D351B">
      <w:pPr>
        <w:rPr>
          <w:lang w:val="en-GB" w:eastAsia="de-DE"/>
        </w:rPr>
      </w:pPr>
      <w:r w:rsidRPr="00AC31F8">
        <w:rPr>
          <w:lang w:val="en-GB" w:eastAsia="de-DE"/>
        </w:rPr>
        <w:t xml:space="preserve">It is quite conceivable that in the context of implementing a custom software, </w:t>
      </w:r>
      <w:r w:rsidR="00946ED2" w:rsidRPr="00AC31F8">
        <w:rPr>
          <w:lang w:val="en-GB" w:eastAsia="de-DE"/>
        </w:rPr>
        <w:t xml:space="preserve">that </w:t>
      </w:r>
      <w:r w:rsidRPr="00AC31F8">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AC31F8">
        <w:rPr>
          <w:lang w:val="en-GB" w:eastAsia="de-DE"/>
        </w:rPr>
        <w:t>was</w:t>
      </w:r>
      <w:r w:rsidRPr="00AC31F8">
        <w:rPr>
          <w:lang w:val="en-GB" w:eastAsia="de-DE"/>
        </w:rPr>
        <w:t xml:space="preserve"> the associated change management process, which would also have to be taken into account in a real project. </w:t>
      </w:r>
    </w:p>
    <w:p w14:paraId="2E44BD31" w14:textId="646C8125" w:rsidR="008D351B" w:rsidRPr="00AC31F8" w:rsidRDefault="00290C6E" w:rsidP="008D351B">
      <w:pPr>
        <w:rPr>
          <w:lang w:val="en-GB" w:eastAsia="de-DE"/>
        </w:rPr>
      </w:pPr>
      <w:r w:rsidRPr="00AC31F8">
        <w:rPr>
          <w:lang w:val="en-GB" w:eastAsia="de-DE"/>
        </w:rPr>
        <w:t>Two situations were investigated</w:t>
      </w:r>
      <w:r w:rsidR="00922025" w:rsidRPr="00AC31F8">
        <w:rPr>
          <w:lang w:val="en-GB" w:eastAsia="de-DE"/>
        </w:rPr>
        <w:t>:</w:t>
      </w:r>
    </w:p>
    <w:p w14:paraId="14E4D6DB" w14:textId="68076438" w:rsidR="00922025" w:rsidRPr="00AC31F8" w:rsidRDefault="000065BB" w:rsidP="000065BB">
      <w:pPr>
        <w:pStyle w:val="ListParagraph"/>
        <w:numPr>
          <w:ilvl w:val="0"/>
          <w:numId w:val="37"/>
        </w:numPr>
        <w:rPr>
          <w:lang w:val="en-GB" w:eastAsia="de-DE"/>
        </w:rPr>
      </w:pPr>
      <w:r w:rsidRPr="00AC31F8">
        <w:rPr>
          <w:lang w:val="en-GB" w:eastAsia="de-DE"/>
        </w:rPr>
        <w:t>A</w:t>
      </w:r>
      <w:r w:rsidR="00F620A0" w:rsidRPr="00AC31F8">
        <w:rPr>
          <w:lang w:val="en-GB" w:eastAsia="de-DE"/>
        </w:rPr>
        <w:t xml:space="preserve"> change should be made before the OQ </w:t>
      </w:r>
      <w:r w:rsidR="004C24AC" w:rsidRPr="00AC31F8">
        <w:rPr>
          <w:lang w:val="en-GB" w:eastAsia="de-DE"/>
        </w:rPr>
        <w:t xml:space="preserve">were </w:t>
      </w:r>
      <w:r w:rsidR="00C91059" w:rsidRPr="00AC31F8">
        <w:rPr>
          <w:lang w:val="en-GB" w:eastAsia="de-DE"/>
        </w:rPr>
        <w:t>performed.</w:t>
      </w:r>
    </w:p>
    <w:p w14:paraId="40B33238" w14:textId="25479B3D" w:rsidR="000A13F7" w:rsidRPr="00AC31F8" w:rsidRDefault="004C24AC" w:rsidP="004C24AC">
      <w:pPr>
        <w:pStyle w:val="ListParagraph"/>
        <w:numPr>
          <w:ilvl w:val="0"/>
          <w:numId w:val="37"/>
        </w:numPr>
        <w:rPr>
          <w:lang w:val="en-GB" w:eastAsia="de-DE"/>
        </w:rPr>
      </w:pPr>
      <w:r w:rsidRPr="00AC31F8">
        <w:rPr>
          <w:lang w:val="en-GB" w:eastAsia="de-DE"/>
        </w:rPr>
        <w:t xml:space="preserve">After a first OQ has been performed (JBA version 1.0.0.0), the application </w:t>
      </w:r>
      <w:r w:rsidR="00C91059" w:rsidRPr="00AC31F8">
        <w:rPr>
          <w:lang w:val="en-GB" w:eastAsia="de-DE"/>
        </w:rPr>
        <w:t>was</w:t>
      </w:r>
      <w:r w:rsidRPr="00AC31F8">
        <w:rPr>
          <w:lang w:val="en-GB" w:eastAsia="de-DE"/>
        </w:rPr>
        <w:t xml:space="preserve"> to be extended, resulting in a second OQ over JBA version 1.1.0.0</w:t>
      </w:r>
      <w:r w:rsidR="005901C4" w:rsidRPr="00AC31F8">
        <w:rPr>
          <w:lang w:val="en-GB" w:eastAsia="de-DE"/>
        </w:rPr>
        <w:t>.</w:t>
      </w:r>
    </w:p>
    <w:p w14:paraId="27E324CE" w14:textId="59CAD063" w:rsidR="009F4B0B" w:rsidRPr="00AC31F8" w:rsidRDefault="00FD0CF2" w:rsidP="00BD72B1">
      <w:pPr>
        <w:pStyle w:val="Heading3"/>
        <w:rPr>
          <w:lang w:val="en-GB"/>
        </w:rPr>
      </w:pPr>
      <w:bookmarkStart w:id="332" w:name="_Toc46067090"/>
      <w:bookmarkStart w:id="333" w:name="_Toc46238947"/>
      <w:r w:rsidRPr="00AC31F8">
        <w:rPr>
          <w:lang w:val="en-GB"/>
        </w:rPr>
        <w:t xml:space="preserve">Change </w:t>
      </w:r>
      <w:r w:rsidR="00C313B6" w:rsidRPr="00AC31F8">
        <w:rPr>
          <w:lang w:val="en-GB"/>
        </w:rPr>
        <w:t>B</w:t>
      </w:r>
      <w:r w:rsidRPr="00AC31F8">
        <w:rPr>
          <w:lang w:val="en-GB"/>
        </w:rPr>
        <w:t>efore the</w:t>
      </w:r>
      <w:r w:rsidR="008066BF" w:rsidRPr="00AC31F8">
        <w:rPr>
          <w:lang w:val="en-GB"/>
        </w:rPr>
        <w:t xml:space="preserve"> OQ</w:t>
      </w:r>
      <w:bookmarkEnd w:id="332"/>
      <w:bookmarkEnd w:id="333"/>
    </w:p>
    <w:p w14:paraId="55A8A181" w14:textId="498A100A" w:rsidR="009F4B0B" w:rsidRPr="00AC31F8" w:rsidRDefault="00E44D90" w:rsidP="008D351B">
      <w:pPr>
        <w:rPr>
          <w:lang w:val="en-GB" w:eastAsia="de-DE"/>
        </w:rPr>
      </w:pPr>
      <w:r w:rsidRPr="00AC31F8">
        <w:rPr>
          <w:lang w:val="en-GB" w:eastAsia="de-DE"/>
        </w:rPr>
        <w:t>If it is decided during the development phase that a change should be made, this can be introduced via a new requirement. Th</w:t>
      </w:r>
      <w:r w:rsidR="00894435" w:rsidRPr="00AC31F8">
        <w:rPr>
          <w:lang w:val="en-GB" w:eastAsia="de-DE"/>
        </w:rPr>
        <w:t>e</w:t>
      </w:r>
      <w:r w:rsidRPr="00AC31F8">
        <w:rPr>
          <w:lang w:val="en-GB" w:eastAsia="de-DE"/>
        </w:rPr>
        <w:t xml:space="preserve"> </w:t>
      </w:r>
      <w:r w:rsidR="00894435" w:rsidRPr="00AC31F8">
        <w:rPr>
          <w:lang w:val="en-GB" w:eastAsia="de-DE"/>
        </w:rPr>
        <w:t>requirement</w:t>
      </w:r>
      <w:r w:rsidRPr="00AC31F8">
        <w:rPr>
          <w:lang w:val="en-GB" w:eastAsia="de-DE"/>
        </w:rPr>
        <w:t xml:space="preserve"> is specified and formulated as a scenario. This new scenario is </w:t>
      </w:r>
      <w:r w:rsidR="00CD1D3F" w:rsidRPr="00AC31F8">
        <w:rPr>
          <w:lang w:val="en-GB" w:eastAsia="de-DE"/>
        </w:rPr>
        <w:t xml:space="preserve">then </w:t>
      </w:r>
      <w:r w:rsidRPr="00AC31F8">
        <w:rPr>
          <w:lang w:val="en-GB" w:eastAsia="de-DE"/>
        </w:rPr>
        <w:t xml:space="preserve">either documented on a new feature file or, if it is only an extension of an existing functionality, added to the corresponding feature file, as shown </w:t>
      </w:r>
      <w:r w:rsidR="00560436" w:rsidRPr="00AC31F8">
        <w:rPr>
          <w:lang w:val="en-GB" w:eastAsia="de-DE"/>
        </w:rPr>
        <w:t xml:space="preserve">in </w:t>
      </w:r>
      <w:r w:rsidR="00560436" w:rsidRPr="00AC31F8">
        <w:rPr>
          <w:lang w:val="en-GB" w:eastAsia="de-DE"/>
        </w:rPr>
        <w:fldChar w:fldCharType="begin"/>
      </w:r>
      <w:r w:rsidR="00560436" w:rsidRPr="00AC31F8">
        <w:rPr>
          <w:lang w:val="en-GB" w:eastAsia="de-DE"/>
        </w:rPr>
        <w:instrText xml:space="preserve"> REF _Ref45980888 \h </w:instrText>
      </w:r>
      <w:r w:rsidR="00560436" w:rsidRPr="00AC31F8">
        <w:rPr>
          <w:lang w:val="en-GB" w:eastAsia="de-DE"/>
        </w:rPr>
      </w:r>
      <w:r w:rsidR="00560436" w:rsidRPr="00AC31F8">
        <w:rPr>
          <w:lang w:val="en-GB" w:eastAsia="de-DE"/>
        </w:rPr>
        <w:fldChar w:fldCharType="separate"/>
      </w:r>
      <w:r w:rsidR="00FA25A4" w:rsidRPr="00AC31F8">
        <w:rPr>
          <w:lang w:val="en-GB"/>
        </w:rPr>
        <w:t xml:space="preserve">Figure </w:t>
      </w:r>
      <w:r w:rsidR="00FA25A4" w:rsidRPr="00AC31F8">
        <w:rPr>
          <w:noProof/>
          <w:lang w:val="en-GB"/>
        </w:rPr>
        <w:t>48</w:t>
      </w:r>
      <w:r w:rsidR="00560436" w:rsidRPr="00AC31F8">
        <w:rPr>
          <w:lang w:val="en-GB" w:eastAsia="de-DE"/>
        </w:rPr>
        <w:fldChar w:fldCharType="end"/>
      </w:r>
      <w:r w:rsidR="0067515D" w:rsidRPr="00AC31F8">
        <w:rPr>
          <w:lang w:val="en-GB" w:eastAsia="de-DE"/>
        </w:rPr>
        <w:t>.</w:t>
      </w:r>
    </w:p>
    <w:p w14:paraId="00573CEB" w14:textId="77777777" w:rsidR="006B6D2B" w:rsidRPr="00AC31F8" w:rsidRDefault="00532F73" w:rsidP="006B6D2B">
      <w:pPr>
        <w:keepNext/>
        <w:rPr>
          <w:lang w:val="en-GB"/>
        </w:rPr>
      </w:pPr>
      <w:r w:rsidRPr="00AC31F8">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3CA9282A" w14:textId="12A7C61F" w:rsidR="005817C5" w:rsidRPr="005817C5" w:rsidRDefault="006B6D2B" w:rsidP="00E85CCD">
      <w:pPr>
        <w:pStyle w:val="Caption"/>
        <w:rPr>
          <w:lang w:val="en-GB"/>
        </w:rPr>
      </w:pPr>
      <w:bookmarkStart w:id="334" w:name="_Ref45980888"/>
      <w:bookmarkStart w:id="335" w:name="_Toc46067168"/>
      <w:bookmarkStart w:id="336" w:name="_Toc4623755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48</w:t>
      </w:r>
      <w:r w:rsidRPr="00AC31F8">
        <w:rPr>
          <w:lang w:val="en-GB"/>
        </w:rPr>
        <w:fldChar w:fldCharType="end"/>
      </w:r>
      <w:bookmarkEnd w:id="334"/>
      <w:r w:rsidRPr="00AC31F8">
        <w:rPr>
          <w:lang w:val="en-GB"/>
        </w:rPr>
        <w:t>: Adaptations in the specification brief due to the addition of a new requirement</w:t>
      </w:r>
      <w:bookmarkStart w:id="337" w:name="_GoBack"/>
      <w:bookmarkEnd w:id="335"/>
      <w:bookmarkEnd w:id="336"/>
      <w:bookmarkEnd w:id="337"/>
    </w:p>
    <w:p w14:paraId="46001BA7" w14:textId="42610CFA" w:rsidR="000074C5" w:rsidRPr="00AC31F8" w:rsidRDefault="00223B2E" w:rsidP="00093345">
      <w:pPr>
        <w:pStyle w:val="Heading3"/>
        <w:rPr>
          <w:lang w:val="en-GB"/>
        </w:rPr>
      </w:pPr>
      <w:bookmarkStart w:id="338" w:name="_Toc46067091"/>
      <w:bookmarkStart w:id="339" w:name="_Toc46238948"/>
      <w:r w:rsidRPr="00AC31F8">
        <w:rPr>
          <w:lang w:val="en-GB"/>
        </w:rPr>
        <w:lastRenderedPageBreak/>
        <w:t xml:space="preserve">Extension of </w:t>
      </w:r>
      <w:r w:rsidR="00CC21C6" w:rsidRPr="00AC31F8">
        <w:rPr>
          <w:lang w:val="en-GB"/>
        </w:rPr>
        <w:t xml:space="preserve">JBA </w:t>
      </w:r>
      <w:r w:rsidR="00F22F18" w:rsidRPr="00AC31F8">
        <w:rPr>
          <w:lang w:val="en-GB"/>
        </w:rPr>
        <w:t>A</w:t>
      </w:r>
      <w:r w:rsidR="00CC21C6" w:rsidRPr="00AC31F8">
        <w:rPr>
          <w:lang w:val="en-GB"/>
        </w:rPr>
        <w:t>fter</w:t>
      </w:r>
      <w:r w:rsidR="00F22F18" w:rsidRPr="00AC31F8">
        <w:rPr>
          <w:lang w:val="en-GB"/>
        </w:rPr>
        <w:t xml:space="preserve"> the</w:t>
      </w:r>
      <w:r w:rsidR="008B5E21" w:rsidRPr="00AC31F8">
        <w:rPr>
          <w:lang w:val="en-GB"/>
        </w:rPr>
        <w:t xml:space="preserve"> OQ</w:t>
      </w:r>
      <w:bookmarkEnd w:id="338"/>
      <w:bookmarkEnd w:id="339"/>
    </w:p>
    <w:p w14:paraId="105CA3D2" w14:textId="136756BD" w:rsidR="00645AE2" w:rsidRPr="00AC31F8" w:rsidRDefault="00C43F82" w:rsidP="00C43F82">
      <w:pPr>
        <w:rPr>
          <w:lang w:val="en-GB"/>
        </w:rPr>
      </w:pPr>
      <w:r w:rsidRPr="00AC31F8">
        <w:rPr>
          <w:lang w:val="en-GB"/>
        </w:rPr>
        <w:t xml:space="preserve">If new functionalities are added to the application after an OQ has been performed, this usually means that a new OQ must be </w:t>
      </w:r>
      <w:r w:rsidR="00F22F18" w:rsidRPr="00AC31F8">
        <w:rPr>
          <w:lang w:val="en-GB"/>
        </w:rPr>
        <w:t>prepared</w:t>
      </w:r>
      <w:r w:rsidRPr="00AC31F8">
        <w:rPr>
          <w:lang w:val="en-GB"/>
        </w:rPr>
        <w:t xml:space="preserve"> based on a risk assessment. This OQ necessarily runs over parts of the application that have already been through </w:t>
      </w:r>
      <w:r w:rsidR="00AD67C7" w:rsidRPr="00AC31F8">
        <w:rPr>
          <w:lang w:val="en-GB"/>
        </w:rPr>
        <w:t>a former</w:t>
      </w:r>
      <w:r w:rsidRPr="00AC31F8">
        <w:rPr>
          <w:lang w:val="en-GB"/>
        </w:rPr>
        <w:t xml:space="preserve"> OQ and parts for which it is the first OQ. For the features that were already implemented, the new tests represent</w:t>
      </w:r>
      <w:r w:rsidR="00A02D0F" w:rsidRPr="00AC31F8">
        <w:rPr>
          <w:lang w:val="en-GB"/>
        </w:rPr>
        <w:t xml:space="preserve"> a</w:t>
      </w:r>
      <w:r w:rsidRPr="00AC31F8">
        <w:rPr>
          <w:lang w:val="en-GB"/>
        </w:rPr>
        <w:t xml:space="preserve"> regression test</w:t>
      </w:r>
      <w:r w:rsidR="00AD67C7" w:rsidRPr="00AC31F8">
        <w:rPr>
          <w:lang w:val="en-GB"/>
        </w:rPr>
        <w:t>ing</w:t>
      </w:r>
      <w:r w:rsidRPr="00AC31F8">
        <w:rPr>
          <w:lang w:val="en-GB"/>
        </w:rPr>
        <w:t xml:space="preserve"> </w:t>
      </w:r>
      <w:r w:rsidR="002C614B" w:rsidRPr="00AC31F8">
        <w:rPr>
          <w:lang w:val="en-GB"/>
        </w:rPr>
        <w:t>(Guru99, 2020c).</w:t>
      </w:r>
      <w:r w:rsidR="00700B83" w:rsidRPr="00AC31F8">
        <w:rPr>
          <w:lang w:val="en-GB"/>
        </w:rPr>
        <w:t xml:space="preserve"> </w:t>
      </w:r>
    </w:p>
    <w:p w14:paraId="4835653F" w14:textId="4A74F401" w:rsidR="00093345" w:rsidRPr="00AC31F8" w:rsidRDefault="00F736DB" w:rsidP="006726B6">
      <w:pPr>
        <w:rPr>
          <w:lang w:val="en-GB"/>
        </w:rPr>
      </w:pPr>
      <w:r w:rsidRPr="00AC31F8">
        <w:rPr>
          <w:lang w:val="en-GB"/>
        </w:rPr>
        <w:t>Provided that the corresponding feature files with the associated glue code have not changed since the last OQ and have been found to be 'fit for intended use' within the scope of this</w:t>
      </w:r>
      <w:r w:rsidR="00A02D0F" w:rsidRPr="00AC31F8">
        <w:rPr>
          <w:lang w:val="en-GB"/>
        </w:rPr>
        <w:t xml:space="preserve"> former</w:t>
      </w:r>
      <w:r w:rsidRPr="00AC31F8">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AC31F8">
        <w:rPr>
          <w:lang w:val="en-GB"/>
        </w:rPr>
        <w:t>.</w:t>
      </w:r>
    </w:p>
    <w:p w14:paraId="2FD185C8" w14:textId="257B0CBB" w:rsidR="0094343E" w:rsidRPr="00AC31F8" w:rsidRDefault="00047D17" w:rsidP="00047D17">
      <w:pPr>
        <w:rPr>
          <w:lang w:val="en-GB"/>
        </w:rPr>
      </w:pPr>
      <w:r w:rsidRPr="00AC31F8">
        <w:rPr>
          <w:lang w:val="en-GB"/>
        </w:rPr>
        <w:t>A more in-depth review is necessary for the functionalities that have been added, which in addition to the JBA OQ also aims to check the feature files and</w:t>
      </w:r>
      <w:r w:rsidR="005C7304" w:rsidRPr="00AC31F8">
        <w:rPr>
          <w:lang w:val="en-GB"/>
        </w:rPr>
        <w:t xml:space="preserve"> the</w:t>
      </w:r>
      <w:r w:rsidRPr="00AC31F8">
        <w:rPr>
          <w:lang w:val="en-GB"/>
        </w:rPr>
        <w:t xml:space="preserve"> glue code. In this sense, a review is necessary </w:t>
      </w:r>
      <w:r w:rsidR="004C68A5" w:rsidRPr="00AC31F8">
        <w:rPr>
          <w:lang w:val="en-GB"/>
        </w:rPr>
        <w:t>in this case</w:t>
      </w:r>
      <w:r w:rsidRPr="00AC31F8">
        <w:rPr>
          <w:lang w:val="en-GB"/>
        </w:rPr>
        <w:t>, which checks every single step</w:t>
      </w:r>
      <w:r w:rsidR="00AC5752" w:rsidRPr="00AC31F8">
        <w:rPr>
          <w:lang w:val="en-GB"/>
        </w:rPr>
        <w:t xml:space="preserve"> </w:t>
      </w:r>
      <w:r w:rsidR="00AF13BA" w:rsidRPr="00AC31F8">
        <w:rPr>
          <w:lang w:val="en-GB"/>
        </w:rPr>
        <w:t xml:space="preserve">(full </w:t>
      </w:r>
      <w:r w:rsidR="00BC4146" w:rsidRPr="00AC31F8">
        <w:rPr>
          <w:lang w:val="en-GB"/>
        </w:rPr>
        <w:t xml:space="preserve">test </w:t>
      </w:r>
      <w:r w:rsidR="00AF13BA" w:rsidRPr="00AC31F8">
        <w:rPr>
          <w:lang w:val="en-GB"/>
        </w:rPr>
        <w:t>review)</w:t>
      </w:r>
      <w:r w:rsidR="00E16922" w:rsidRPr="00AC31F8">
        <w:rPr>
          <w:lang w:val="en-GB"/>
        </w:rPr>
        <w:t>.</w:t>
      </w:r>
    </w:p>
    <w:p w14:paraId="054C66E1" w14:textId="11D1F17D" w:rsidR="00E16922" w:rsidRPr="00AC31F8" w:rsidRDefault="008C1606" w:rsidP="006726B6">
      <w:pPr>
        <w:rPr>
          <w:lang w:val="en-GB"/>
        </w:rPr>
      </w:pPr>
      <w:r w:rsidRPr="00AC31F8">
        <w:rPr>
          <w:lang w:val="en-GB"/>
        </w:rPr>
        <w:t>In addition to the new functionalities, it may also be useful to subject certain key functionalities to a second full test review. This category could include functionalit</w:t>
      </w:r>
      <w:r w:rsidR="00B60EBF" w:rsidRPr="00AC31F8">
        <w:rPr>
          <w:lang w:val="en-GB"/>
        </w:rPr>
        <w:t>ies</w:t>
      </w:r>
      <w:r w:rsidRPr="00AC31F8">
        <w:rPr>
          <w:lang w:val="en-GB"/>
        </w:rPr>
        <w:t xml:space="preserve"> that in one way or another interacts with the new functionality and therefore needs to be tested for integration, or functionalit</w:t>
      </w:r>
      <w:r w:rsidR="00414EAE" w:rsidRPr="00AC31F8">
        <w:rPr>
          <w:lang w:val="en-GB"/>
        </w:rPr>
        <w:t>ies</w:t>
      </w:r>
      <w:r w:rsidRPr="00AC31F8">
        <w:rPr>
          <w:lang w:val="en-GB"/>
        </w:rPr>
        <w:t xml:space="preserve"> that </w:t>
      </w:r>
      <w:r w:rsidR="00414EAE" w:rsidRPr="00AC31F8">
        <w:rPr>
          <w:lang w:val="en-GB"/>
        </w:rPr>
        <w:t>are</w:t>
      </w:r>
      <w:r w:rsidRPr="00AC31F8">
        <w:rPr>
          <w:lang w:val="en-GB"/>
        </w:rPr>
        <w:t xml:space="preserve"> of particular business criticality and therefore needs to be fully tested again</w:t>
      </w:r>
      <w:r w:rsidR="00715E5E" w:rsidRPr="00AC31F8">
        <w:rPr>
          <w:lang w:val="en-GB"/>
        </w:rPr>
        <w:t>.</w:t>
      </w:r>
    </w:p>
    <w:p w14:paraId="41366EC4" w14:textId="1C03A2D9" w:rsidR="001557DC" w:rsidRPr="00AC31F8" w:rsidRDefault="0012368F" w:rsidP="006726B6">
      <w:pPr>
        <w:rPr>
          <w:lang w:val="en-GB"/>
        </w:rPr>
      </w:pPr>
      <w:r w:rsidRPr="00AC31F8">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AC31F8">
        <w:rPr>
          <w:lang w:val="en-GB"/>
        </w:rPr>
        <w:t>XV-XVII</w:t>
      </w:r>
      <w:r w:rsidRPr="00AC31F8">
        <w:rPr>
          <w:lang w:val="en-GB"/>
        </w:rPr>
        <w:t>)</w:t>
      </w:r>
      <w:r w:rsidR="000E2935" w:rsidRPr="00AC31F8">
        <w:rPr>
          <w:lang w:val="en-GB"/>
        </w:rPr>
        <w:t>.</w:t>
      </w:r>
    </w:p>
    <w:p w14:paraId="0D31AC23" w14:textId="6D8A967F" w:rsidR="000074C5" w:rsidRPr="00AC31F8" w:rsidRDefault="00C05323" w:rsidP="005C7415">
      <w:pPr>
        <w:pStyle w:val="Heading2"/>
        <w:rPr>
          <w:lang w:val="en-GB"/>
        </w:rPr>
      </w:pPr>
      <w:bookmarkStart w:id="340" w:name="_Toc46067092"/>
      <w:bookmarkStart w:id="341" w:name="_Toc46238949"/>
      <w:r w:rsidRPr="00AC31F8">
        <w:rPr>
          <w:lang w:val="en-GB"/>
        </w:rPr>
        <w:t xml:space="preserve">OQ </w:t>
      </w:r>
      <w:r w:rsidR="00177AB8" w:rsidRPr="00AC31F8">
        <w:rPr>
          <w:lang w:val="en-GB"/>
        </w:rPr>
        <w:t>Execution</w:t>
      </w:r>
      <w:bookmarkEnd w:id="340"/>
      <w:bookmarkEnd w:id="341"/>
    </w:p>
    <w:p w14:paraId="0911091C" w14:textId="206880D7" w:rsidR="005C7415" w:rsidRPr="00AC31F8" w:rsidRDefault="00491938" w:rsidP="006726B6">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_Ref45981520 \r \h </w:instrText>
      </w:r>
      <w:r w:rsidRPr="00AC31F8">
        <w:rPr>
          <w:lang w:val="en-GB"/>
        </w:rPr>
      </w:r>
      <w:r w:rsidRPr="00AC31F8">
        <w:rPr>
          <w:lang w:val="en-GB"/>
        </w:rPr>
        <w:fldChar w:fldCharType="separate"/>
      </w:r>
      <w:r w:rsidRPr="00AC31F8">
        <w:rPr>
          <w:lang w:val="en-GB"/>
        </w:rPr>
        <w:t>3</w:t>
      </w:r>
      <w:r w:rsidRPr="00AC31F8">
        <w:rPr>
          <w:lang w:val="en-GB"/>
        </w:rPr>
        <w:fldChar w:fldCharType="end"/>
      </w:r>
      <w:r w:rsidRPr="00AC31F8">
        <w:rPr>
          <w:lang w:val="en-GB"/>
        </w:rPr>
        <w:t>, the type of OQ execution (manual, automated</w:t>
      </w:r>
      <w:r w:rsidR="0023782D" w:rsidRPr="00AC31F8">
        <w:rPr>
          <w:lang w:val="en-GB"/>
        </w:rPr>
        <w:t>)</w:t>
      </w:r>
      <w:r w:rsidRPr="00AC31F8">
        <w:rPr>
          <w:lang w:val="en-GB"/>
        </w:rPr>
        <w:t xml:space="preserve"> must be defined and planned. Within the scope of th</w:t>
      </w:r>
      <w:r w:rsidR="0023782D" w:rsidRPr="00AC31F8">
        <w:rPr>
          <w:lang w:val="en-GB"/>
        </w:rPr>
        <w:t>is</w:t>
      </w:r>
      <w:r w:rsidRPr="00AC31F8">
        <w:rPr>
          <w:lang w:val="en-GB"/>
        </w:rPr>
        <w:t xml:space="preserve"> OQ, two forms were developed in addition to a test specification, which </w:t>
      </w:r>
      <w:r w:rsidR="00AD4D3A" w:rsidRPr="00AC31F8">
        <w:rPr>
          <w:lang w:val="en-GB"/>
        </w:rPr>
        <w:t>were</w:t>
      </w:r>
      <w:r w:rsidRPr="00AC31F8">
        <w:rPr>
          <w:lang w:val="en-GB"/>
        </w:rPr>
        <w:t xml:space="preserve"> tailored to OQ test automation based on BDD as described above. This test specification with the two forms can be found in the </w:t>
      </w:r>
      <w:r w:rsidR="0088442C" w:rsidRPr="00AC31F8">
        <w:rPr>
          <w:lang w:val="en-GB"/>
        </w:rPr>
        <w:t>Appendices XV-XVII.</w:t>
      </w:r>
    </w:p>
    <w:p w14:paraId="28B79BBC" w14:textId="77777777" w:rsidR="00D21891" w:rsidRPr="00AC31F8" w:rsidRDefault="00D21891" w:rsidP="006726B6">
      <w:pPr>
        <w:rPr>
          <w:lang w:val="en-GB"/>
        </w:rPr>
      </w:pPr>
    </w:p>
    <w:p w14:paraId="26DE47A7" w14:textId="77777777" w:rsidR="00D21891" w:rsidRPr="00AC31F8" w:rsidRDefault="00D21891" w:rsidP="006726B6">
      <w:pPr>
        <w:rPr>
          <w:lang w:val="en-GB"/>
        </w:rPr>
      </w:pPr>
    </w:p>
    <w:p w14:paraId="386F88AB" w14:textId="745B9AFB" w:rsidR="00D21891" w:rsidRPr="00AC31F8" w:rsidRDefault="0006627F" w:rsidP="00D21891">
      <w:pPr>
        <w:pStyle w:val="Heading1"/>
        <w:rPr>
          <w:lang w:val="en-GB"/>
        </w:rPr>
      </w:pPr>
      <w:bookmarkStart w:id="342" w:name="_Ref45967849"/>
      <w:bookmarkStart w:id="343" w:name="_Toc46067093"/>
      <w:bookmarkStart w:id="344" w:name="_Toc46238950"/>
      <w:r w:rsidRPr="00AC31F8">
        <w:rPr>
          <w:lang w:val="en-GB"/>
        </w:rPr>
        <w:lastRenderedPageBreak/>
        <w:t>Prototype Audit</w:t>
      </w:r>
      <w:bookmarkEnd w:id="342"/>
      <w:bookmarkEnd w:id="343"/>
      <w:bookmarkEnd w:id="344"/>
    </w:p>
    <w:p w14:paraId="257550B5" w14:textId="74D0183A" w:rsidR="00900E62" w:rsidRPr="00AC31F8" w:rsidRDefault="00900E62" w:rsidP="00900E62">
      <w:pPr>
        <w:rPr>
          <w:lang w:val="en-GB" w:eastAsia="de-DE"/>
        </w:rPr>
      </w:pPr>
      <w:r w:rsidRPr="00AC31F8">
        <w:rPr>
          <w:lang w:val="en-GB" w:eastAsia="de-DE"/>
        </w:rPr>
        <w:t>The OQs on JBA version 1.1.0.0 were audited</w:t>
      </w:r>
      <w:r w:rsidR="00B57422" w:rsidRPr="00AC31F8">
        <w:rPr>
          <w:lang w:val="en-GB" w:eastAsia="de-DE"/>
        </w:rPr>
        <w:t xml:space="preserve"> to assess their GAMP5 compliance</w:t>
      </w:r>
      <w:r w:rsidRPr="00AC31F8">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AC31F8">
        <w:rPr>
          <w:lang w:val="en-GB" w:eastAsia="de-DE"/>
        </w:rPr>
        <w:t>displayed</w:t>
      </w:r>
      <w:r w:rsidRPr="00AC31F8">
        <w:rPr>
          <w:lang w:val="en-GB" w:eastAsia="de-DE"/>
        </w:rPr>
        <w:t xml:space="preserve"> test results in Scenarioo </w:t>
      </w:r>
      <w:r w:rsidR="003F40D8" w:rsidRPr="00AC31F8">
        <w:rPr>
          <w:lang w:val="en-GB" w:eastAsia="de-DE"/>
        </w:rPr>
        <w:t>were</w:t>
      </w:r>
      <w:r w:rsidRPr="00AC31F8">
        <w:rPr>
          <w:lang w:val="en-GB" w:eastAsia="de-DE"/>
        </w:rPr>
        <w:t xml:space="preserve"> also assessed.</w:t>
      </w:r>
    </w:p>
    <w:p w14:paraId="54DA794E" w14:textId="68411D0D" w:rsidR="0032773A" w:rsidRPr="00AC31F8" w:rsidRDefault="00CD322C" w:rsidP="0032773A">
      <w:pPr>
        <w:rPr>
          <w:lang w:val="en-GB" w:eastAsia="de-DE"/>
        </w:rPr>
      </w:pPr>
      <w:r w:rsidRPr="00AC31F8">
        <w:rPr>
          <w:lang w:val="en-GB" w:eastAsia="de-DE"/>
        </w:rPr>
        <w:t xml:space="preserve">Based on that audit, </w:t>
      </w:r>
      <w:r w:rsidR="001320CC" w:rsidRPr="00AC31F8">
        <w:rPr>
          <w:lang w:val="en-GB" w:eastAsia="de-DE"/>
        </w:rPr>
        <w:t>Evelyne Daniel wrote a</w:t>
      </w:r>
      <w:r w:rsidRPr="00AC31F8">
        <w:rPr>
          <w:lang w:val="en-GB" w:eastAsia="de-DE"/>
        </w:rPr>
        <w:t>n audit</w:t>
      </w:r>
      <w:r w:rsidR="001320CC" w:rsidRPr="00AC31F8">
        <w:rPr>
          <w:lang w:val="en-GB" w:eastAsia="de-DE"/>
        </w:rPr>
        <w:t xml:space="preserve"> report </w:t>
      </w:r>
      <w:r w:rsidRPr="00AC31F8">
        <w:rPr>
          <w:lang w:val="en-GB" w:eastAsia="de-DE"/>
        </w:rPr>
        <w:t>that</w:t>
      </w:r>
      <w:r w:rsidR="001320CC" w:rsidRPr="00AC31F8">
        <w:rPr>
          <w:lang w:val="en-GB" w:eastAsia="de-DE"/>
        </w:rPr>
        <w:t xml:space="preserve"> can be found in the </w:t>
      </w:r>
      <w:r w:rsidR="004F5079" w:rsidRPr="00AC31F8">
        <w:rPr>
          <w:lang w:val="en-GB" w:eastAsia="de-DE"/>
        </w:rPr>
        <w:t>A</w:t>
      </w:r>
      <w:r w:rsidR="001320CC" w:rsidRPr="00AC31F8">
        <w:rPr>
          <w:lang w:val="en-GB" w:eastAsia="de-DE"/>
        </w:rPr>
        <w:t xml:space="preserve">ppendix </w:t>
      </w:r>
      <w:r w:rsidR="004F5079" w:rsidRPr="00AC31F8">
        <w:rPr>
          <w:lang w:val="en-GB" w:eastAsia="de-DE"/>
        </w:rPr>
        <w:t>XIV</w:t>
      </w:r>
      <w:r w:rsidR="00531D2E" w:rsidRPr="00AC31F8">
        <w:rPr>
          <w:lang w:val="en-GB" w:eastAsia="de-DE"/>
        </w:rPr>
        <w:t>.</w:t>
      </w:r>
    </w:p>
    <w:p w14:paraId="4938D8C9" w14:textId="6BA0B387" w:rsidR="00D21891" w:rsidRPr="00AC31F8" w:rsidRDefault="00DC1468" w:rsidP="00D21891">
      <w:pPr>
        <w:pStyle w:val="Heading2"/>
        <w:rPr>
          <w:lang w:val="en-GB"/>
        </w:rPr>
      </w:pPr>
      <w:bookmarkStart w:id="345" w:name="_Toc46067094"/>
      <w:bookmarkStart w:id="346" w:name="_Toc46238951"/>
      <w:r w:rsidRPr="00AC31F8">
        <w:rPr>
          <w:lang w:val="en-GB"/>
        </w:rPr>
        <w:t>Results of the Audit</w:t>
      </w:r>
      <w:bookmarkEnd w:id="345"/>
      <w:bookmarkEnd w:id="346"/>
    </w:p>
    <w:p w14:paraId="49E3C0B0" w14:textId="019ABBB2" w:rsidR="000E1AE8" w:rsidRPr="00AC31F8" w:rsidRDefault="0062493F" w:rsidP="000E1AE8">
      <w:pPr>
        <w:rPr>
          <w:lang w:val="en-GB" w:eastAsia="de-DE"/>
        </w:rPr>
      </w:pPr>
      <w:r w:rsidRPr="00AC31F8">
        <w:rPr>
          <w:lang w:val="en-GB" w:eastAsia="de-DE"/>
        </w:rPr>
        <w:t>As the audit report shows, the prototype meets the GxP quality standards</w:t>
      </w:r>
      <w:r w:rsidR="009E3B37" w:rsidRPr="00AC31F8">
        <w:rPr>
          <w:lang w:val="en-GB" w:eastAsia="de-DE"/>
        </w:rPr>
        <w:t xml:space="preserve"> (</w:t>
      </w:r>
      <w:r w:rsidR="004F5079" w:rsidRPr="00AC31F8">
        <w:rPr>
          <w:lang w:val="en-GB" w:eastAsia="de-DE"/>
        </w:rPr>
        <w:t>Appendix XIV</w:t>
      </w:r>
      <w:r w:rsidR="009E3B37" w:rsidRPr="00AC31F8">
        <w:rPr>
          <w:lang w:val="en-GB" w:eastAsia="de-DE"/>
        </w:rPr>
        <w:t xml:space="preserve">). </w:t>
      </w:r>
      <w:r w:rsidR="000E1AE8" w:rsidRPr="00AC31F8">
        <w:rPr>
          <w:lang w:val="en-GB" w:eastAsia="de-DE"/>
        </w:rPr>
        <w:t>At the same time, however, points that should be improved (minor findings) or recommendations that would lead to an amelioration (recommendations) were also recorded.</w:t>
      </w:r>
    </w:p>
    <w:p w14:paraId="24E176DB" w14:textId="658B6AB6" w:rsidR="00D21891" w:rsidRPr="00AC31F8" w:rsidRDefault="00D94923" w:rsidP="00D21891">
      <w:pPr>
        <w:rPr>
          <w:lang w:val="en-GB" w:eastAsia="de-DE"/>
        </w:rPr>
      </w:pPr>
      <w:r w:rsidRPr="00AC31F8">
        <w:rPr>
          <w:lang w:val="en-GB" w:eastAsia="de-DE"/>
        </w:rPr>
        <w:t>Four of the seven findings concern documentation. This documentation was already adapted</w:t>
      </w:r>
      <w:r w:rsidR="00C9239D" w:rsidRPr="00AC31F8">
        <w:rPr>
          <w:lang w:val="en-GB" w:eastAsia="de-DE"/>
        </w:rPr>
        <w:t xml:space="preserve"> accordingly</w:t>
      </w:r>
      <w:r w:rsidRPr="00AC31F8">
        <w:rPr>
          <w:lang w:val="en-GB" w:eastAsia="de-DE"/>
        </w:rPr>
        <w:t xml:space="preserve"> during the audit and improved again in a subsequent review process with the help of Evelyne Daniel. This improved version of the test specification with the two forms 'JBA Test Execution: Results' and 'Test Report' can be found in the </w:t>
      </w:r>
      <w:r w:rsidR="004F5079" w:rsidRPr="00AC31F8">
        <w:rPr>
          <w:lang w:val="en-GB"/>
        </w:rPr>
        <w:t>Appendices XV-XVII</w:t>
      </w:r>
      <w:r w:rsidR="006D33BF" w:rsidRPr="00AC31F8">
        <w:rPr>
          <w:lang w:val="en-GB" w:eastAsia="de-DE"/>
        </w:rPr>
        <w:t>.</w:t>
      </w:r>
    </w:p>
    <w:p w14:paraId="0D3EA619" w14:textId="456785DA" w:rsidR="007606AB" w:rsidRPr="00AC31F8" w:rsidRDefault="007606AB" w:rsidP="007606AB">
      <w:pPr>
        <w:rPr>
          <w:lang w:val="en-GB" w:eastAsia="de-DE"/>
        </w:rPr>
      </w:pPr>
      <w:r w:rsidRPr="00AC31F8">
        <w:rPr>
          <w:lang w:val="en-GB" w:eastAsia="de-DE"/>
        </w:rPr>
        <w:t>Another three findings concern the actual prototype:</w:t>
      </w:r>
    </w:p>
    <w:p w14:paraId="470936A0" w14:textId="01FAAC9E" w:rsidR="002701EE" w:rsidRPr="00AC31F8" w:rsidRDefault="002701EE" w:rsidP="002701EE">
      <w:pPr>
        <w:pStyle w:val="ListParagraph"/>
        <w:numPr>
          <w:ilvl w:val="0"/>
          <w:numId w:val="48"/>
        </w:numPr>
        <w:rPr>
          <w:lang w:val="en-GB" w:eastAsia="de-DE"/>
        </w:rPr>
      </w:pPr>
      <w:r w:rsidRPr="00AC31F8">
        <w:rPr>
          <w:lang w:val="en-GB" w:eastAsia="de-DE"/>
        </w:rPr>
        <w:t>The OQ Test App should contain a log of the activities that were conducted with the application (minor)</w:t>
      </w:r>
    </w:p>
    <w:p w14:paraId="47818333" w14:textId="0F507EF2" w:rsidR="002701EE" w:rsidRPr="00AC31F8" w:rsidRDefault="002701EE" w:rsidP="002701EE">
      <w:pPr>
        <w:pStyle w:val="ListParagraph"/>
        <w:numPr>
          <w:ilvl w:val="0"/>
          <w:numId w:val="48"/>
        </w:numPr>
        <w:rPr>
          <w:lang w:val="en-GB" w:eastAsia="de-DE"/>
        </w:rPr>
      </w:pPr>
      <w:r w:rsidRPr="00AC31F8">
        <w:rPr>
          <w:lang w:val="en-GB" w:eastAsia="de-DE"/>
        </w:rPr>
        <w:t>The test results should be stored in the</w:t>
      </w:r>
      <w:r w:rsidR="002901AB" w:rsidRPr="00AC31F8">
        <w:rPr>
          <w:lang w:val="en-GB" w:eastAsia="de-DE"/>
        </w:rPr>
        <w:t xml:space="preserve"> same</w:t>
      </w:r>
      <w:r w:rsidRPr="00AC31F8">
        <w:rPr>
          <w:lang w:val="en-GB" w:eastAsia="de-DE"/>
        </w:rPr>
        <w:t xml:space="preserve"> location where Scenarioo can access them, so that the test results do not have to be moved manually (minor)</w:t>
      </w:r>
    </w:p>
    <w:p w14:paraId="2F86DECE" w14:textId="68CE80D2" w:rsidR="002701EE" w:rsidRPr="00AC31F8" w:rsidRDefault="002701EE" w:rsidP="002701EE">
      <w:pPr>
        <w:pStyle w:val="ListParagraph"/>
        <w:numPr>
          <w:ilvl w:val="0"/>
          <w:numId w:val="48"/>
        </w:numPr>
        <w:rPr>
          <w:lang w:val="en-GB" w:eastAsia="de-DE"/>
        </w:rPr>
      </w:pPr>
      <w:r w:rsidRPr="00AC31F8">
        <w:rPr>
          <w:lang w:val="en-GB" w:eastAsia="de-DE"/>
        </w:rPr>
        <w:t>Scenarioo provides an out-of-the-box functionality that allows automated comparison of different test runs.</w:t>
      </w:r>
      <w:r w:rsidR="004817AC" w:rsidRPr="00AC31F8">
        <w:rPr>
          <w:lang w:val="en-GB" w:eastAsia="de-DE"/>
        </w:rPr>
        <w:t xml:space="preserve"> </w:t>
      </w:r>
      <w:r w:rsidRPr="00AC31F8">
        <w:rPr>
          <w:lang w:val="en-GB" w:eastAsia="de-DE"/>
        </w:rPr>
        <w:t>This functionality was not considered for the prototype but has the potential to improve the review process (recommendation).</w:t>
      </w:r>
    </w:p>
    <w:p w14:paraId="78996F3F" w14:textId="647EB975" w:rsidR="00D21891" w:rsidRPr="00AC31F8" w:rsidRDefault="0073302C" w:rsidP="00D21891">
      <w:pPr>
        <w:pStyle w:val="Heading2"/>
        <w:rPr>
          <w:lang w:val="en-GB"/>
        </w:rPr>
      </w:pPr>
      <w:bookmarkStart w:id="347" w:name="_Toc46067095"/>
      <w:bookmarkStart w:id="348" w:name="_Toc46238952"/>
      <w:r w:rsidRPr="00AC31F8">
        <w:rPr>
          <w:lang w:val="en-GB"/>
        </w:rPr>
        <w:t>Conclusions from the audit</w:t>
      </w:r>
      <w:bookmarkEnd w:id="347"/>
      <w:bookmarkEnd w:id="348"/>
      <w:r w:rsidR="004C73C7" w:rsidRPr="00AC31F8">
        <w:rPr>
          <w:lang w:val="en-GB"/>
        </w:rPr>
        <w:t xml:space="preserve"> </w:t>
      </w:r>
    </w:p>
    <w:p w14:paraId="2C9023B3" w14:textId="5DD59EA7" w:rsidR="00D21891" w:rsidRPr="00AC31F8" w:rsidRDefault="00F24213" w:rsidP="00D21891">
      <w:pPr>
        <w:rPr>
          <w:lang w:val="en-GB" w:eastAsia="de-DE"/>
        </w:rPr>
      </w:pPr>
      <w:r w:rsidRPr="00AC31F8">
        <w:rPr>
          <w:lang w:val="en-GB" w:eastAsia="de-DE"/>
        </w:rPr>
        <w:t>On the basis of the audit report it can be stated that the</w:t>
      </w:r>
      <w:r w:rsidR="004817AC" w:rsidRPr="00AC31F8">
        <w:rPr>
          <w:lang w:val="en-GB" w:eastAsia="de-DE"/>
        </w:rPr>
        <w:t xml:space="preserve"> developed</w:t>
      </w:r>
      <w:r w:rsidRPr="00AC31F8">
        <w:rPr>
          <w:lang w:val="en-GB" w:eastAsia="de-DE"/>
        </w:rPr>
        <w:t xml:space="preserve"> prototype with the corresponding OQ documentation (the test specification including the two forms) is promising. The audit revealed points that need to be improved, but none of </w:t>
      </w:r>
      <w:r w:rsidR="004817AC" w:rsidRPr="00AC31F8">
        <w:rPr>
          <w:lang w:val="en-GB" w:eastAsia="de-DE"/>
        </w:rPr>
        <w:t>them</w:t>
      </w:r>
      <w:r w:rsidRPr="00AC31F8">
        <w:rPr>
          <w:lang w:val="en-GB" w:eastAsia="de-DE"/>
        </w:rPr>
        <w:t xml:space="preserve"> would be </w:t>
      </w:r>
      <w:r w:rsidR="00367829" w:rsidRPr="00AC31F8">
        <w:rPr>
          <w:lang w:val="en-GB" w:eastAsia="de-DE"/>
        </w:rPr>
        <w:t>showstopper</w:t>
      </w:r>
      <w:r w:rsidRPr="00AC31F8">
        <w:rPr>
          <w:lang w:val="en-GB" w:eastAsia="de-DE"/>
        </w:rPr>
        <w:t>. As a conclusion</w:t>
      </w:r>
      <w:r w:rsidR="00367829" w:rsidRPr="00AC31F8">
        <w:rPr>
          <w:lang w:val="en-GB" w:eastAsia="de-DE"/>
        </w:rPr>
        <w:t xml:space="preserve"> </w:t>
      </w:r>
      <w:r w:rsidRPr="00AC31F8">
        <w:rPr>
          <w:lang w:val="en-GB" w:eastAsia="de-DE"/>
        </w:rPr>
        <w:t xml:space="preserve">after the audit has been carried out, it can still be stated that nothing could be found that would speak against </w:t>
      </w:r>
      <w:r w:rsidR="000F4100" w:rsidRPr="00AC31F8">
        <w:rPr>
          <w:lang w:val="en-GB" w:eastAsia="de-DE"/>
        </w:rPr>
        <w:t xml:space="preserve">an </w:t>
      </w:r>
      <w:r w:rsidRPr="00AC31F8">
        <w:rPr>
          <w:lang w:val="en-GB" w:eastAsia="de-DE"/>
        </w:rPr>
        <w:t>OQ automation with the involvement of BDD</w:t>
      </w:r>
      <w:r w:rsidR="000F4100" w:rsidRPr="00AC31F8">
        <w:rPr>
          <w:lang w:val="en-GB" w:eastAsia="de-DE"/>
        </w:rPr>
        <w:t xml:space="preserve"> in respect of GAMP5 compliance</w:t>
      </w:r>
      <w:r w:rsidRPr="00AC31F8">
        <w:rPr>
          <w:lang w:val="en-GB" w:eastAsia="de-DE"/>
        </w:rPr>
        <w:t>.</w:t>
      </w:r>
    </w:p>
    <w:p w14:paraId="30B65315" w14:textId="77777777" w:rsidR="00D21891" w:rsidRPr="00AC31F8" w:rsidRDefault="00D21891" w:rsidP="00D21891">
      <w:pPr>
        <w:rPr>
          <w:lang w:val="en-GB" w:eastAsia="de-DE"/>
        </w:rPr>
      </w:pPr>
    </w:p>
    <w:p w14:paraId="5D9E2A4A" w14:textId="25396C0B" w:rsidR="00D21891" w:rsidRPr="00AC31F8" w:rsidRDefault="00E709E2" w:rsidP="00D21891">
      <w:pPr>
        <w:pStyle w:val="Heading1"/>
        <w:rPr>
          <w:lang w:val="en-GB"/>
        </w:rPr>
      </w:pPr>
      <w:bookmarkStart w:id="349" w:name="_Toc46067096"/>
      <w:bookmarkStart w:id="350" w:name="_Toc46238953"/>
      <w:r w:rsidRPr="00AC31F8">
        <w:rPr>
          <w:lang w:val="en-GB"/>
        </w:rPr>
        <w:lastRenderedPageBreak/>
        <w:t xml:space="preserve">Learnings &amp; </w:t>
      </w:r>
      <w:r w:rsidR="0006627F" w:rsidRPr="00AC31F8">
        <w:rPr>
          <w:lang w:val="en-GB"/>
        </w:rPr>
        <w:t>Discussion</w:t>
      </w:r>
      <w:bookmarkEnd w:id="349"/>
      <w:bookmarkEnd w:id="350"/>
    </w:p>
    <w:p w14:paraId="2CDC2A69" w14:textId="6FBCB2A0" w:rsidR="008F2CD1" w:rsidRPr="00AC31F8" w:rsidRDefault="00D818AC" w:rsidP="00D21891">
      <w:pPr>
        <w:rPr>
          <w:lang w:val="en-GB" w:eastAsia="de-DE"/>
        </w:rPr>
      </w:pPr>
      <w:r w:rsidRPr="00AC31F8">
        <w:rPr>
          <w:lang w:val="en-GB" w:eastAsia="de-DE"/>
        </w:rPr>
        <w:t>In order to answer the initial question of this project</w:t>
      </w:r>
      <w:r w:rsidR="00D52323" w:rsidRPr="00AC31F8">
        <w:rPr>
          <w:lang w:val="en-GB" w:eastAsia="de-DE"/>
        </w:rPr>
        <w:t xml:space="preserve"> ‘BDD – A practicable Approach for CSV?’ </w:t>
      </w:r>
      <w:r w:rsidR="007755A6" w:rsidRPr="00AC31F8">
        <w:rPr>
          <w:lang w:val="en-GB" w:eastAsia="de-DE"/>
        </w:rPr>
        <w:t>the following hypothesis was investigated</w:t>
      </w:r>
      <w:r w:rsidR="00722D8D" w:rsidRPr="00AC31F8">
        <w:rPr>
          <w:lang w:val="en-GB" w:eastAsia="de-DE"/>
        </w:rPr>
        <w:t>:</w:t>
      </w:r>
    </w:p>
    <w:p w14:paraId="3A09C022" w14:textId="3B02C635" w:rsidR="00DA68DB" w:rsidRPr="00AC31F8" w:rsidRDefault="00D116B9" w:rsidP="00DA68DB">
      <w:pPr>
        <w:rPr>
          <w:lang w:val="en-GB" w:eastAsia="de-DE"/>
        </w:rPr>
      </w:pPr>
      <w:r w:rsidRPr="00AC31F8">
        <w:rPr>
          <w:lang w:val="en-GB" w:eastAsia="de-DE"/>
        </w:rPr>
        <w:t>“</w:t>
      </w:r>
      <w:r w:rsidR="00DA68DB" w:rsidRPr="00AC31F8">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AC31F8">
        <w:rPr>
          <w:lang w:val="en-GB" w:eastAsia="de-DE"/>
        </w:rPr>
        <w:t>”</w:t>
      </w:r>
      <w:r w:rsidR="00DA68DB" w:rsidRPr="00AC31F8">
        <w:rPr>
          <w:lang w:val="en-GB" w:eastAsia="de-DE"/>
        </w:rPr>
        <w:t>.</w:t>
      </w:r>
    </w:p>
    <w:p w14:paraId="231CA83A" w14:textId="4FE7B26D" w:rsidR="00DA68DB" w:rsidRPr="00AC31F8" w:rsidRDefault="00FB752F" w:rsidP="00DA68DB">
      <w:pPr>
        <w:rPr>
          <w:lang w:val="en-GB" w:eastAsia="de-DE"/>
        </w:rPr>
      </w:pPr>
      <w:r w:rsidRPr="00AC31F8">
        <w:rPr>
          <w:lang w:val="en-GB" w:eastAsia="de-DE"/>
        </w:rPr>
        <w:t>For this purpose, four research questions in particular were dealt with</w:t>
      </w:r>
      <w:r w:rsidR="00FB7B61" w:rsidRPr="00AC31F8">
        <w:rPr>
          <w:lang w:val="en-GB" w:eastAsia="de-DE"/>
        </w:rPr>
        <w:t>:</w:t>
      </w:r>
    </w:p>
    <w:p w14:paraId="1D6E84AD" w14:textId="5FBE818E" w:rsidR="00DA68DB" w:rsidRPr="00AC31F8" w:rsidRDefault="00DA68DB" w:rsidP="00DA68DB">
      <w:pPr>
        <w:pStyle w:val="ListParagraph"/>
        <w:numPr>
          <w:ilvl w:val="0"/>
          <w:numId w:val="7"/>
        </w:numPr>
        <w:rPr>
          <w:lang w:val="en-GB" w:eastAsia="de-DE"/>
        </w:rPr>
      </w:pPr>
      <w:r w:rsidRPr="00AC31F8">
        <w:rPr>
          <w:lang w:val="en-GB" w:eastAsia="de-DE"/>
        </w:rPr>
        <w:t>Do the artefacts out of the BDD</w:t>
      </w:r>
      <w:r w:rsidR="008919DF" w:rsidRPr="00AC31F8">
        <w:rPr>
          <w:lang w:val="en-GB" w:eastAsia="de-DE"/>
        </w:rPr>
        <w:t>-OQ</w:t>
      </w:r>
      <w:r w:rsidRPr="00AC31F8">
        <w:rPr>
          <w:lang w:val="en-GB" w:eastAsia="de-DE"/>
        </w:rPr>
        <w:t xml:space="preserve"> process satisfy the GAMP5</w:t>
      </w:r>
      <w:r w:rsidR="002F7B38" w:rsidRPr="00AC31F8">
        <w:rPr>
          <w:lang w:val="en-GB" w:eastAsia="de-DE"/>
        </w:rPr>
        <w:t xml:space="preserve"> OQ</w:t>
      </w:r>
      <w:r w:rsidRPr="00AC31F8">
        <w:rPr>
          <w:lang w:val="en-GB" w:eastAsia="de-DE"/>
        </w:rPr>
        <w:t xml:space="preserve"> requirements?</w:t>
      </w:r>
    </w:p>
    <w:p w14:paraId="11AE4584" w14:textId="77777777" w:rsidR="00E61AE7" w:rsidRPr="00AC31F8" w:rsidRDefault="00DA68DB" w:rsidP="00E61AE7">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64B05396" w14:textId="30C2A1E4" w:rsidR="00DA68DB" w:rsidRPr="00AC31F8" w:rsidRDefault="00E61AE7" w:rsidP="00E61AE7">
      <w:pPr>
        <w:pStyle w:val="ListParagraph"/>
        <w:numPr>
          <w:ilvl w:val="0"/>
          <w:numId w:val="7"/>
        </w:numPr>
        <w:rPr>
          <w:lang w:val="en-GB" w:eastAsia="de-DE"/>
        </w:rPr>
      </w:pPr>
      <w:r w:rsidRPr="00AC31F8">
        <w:rPr>
          <w:lang w:val="en-GB" w:eastAsia="de-DE"/>
        </w:rPr>
        <w:t>Can automation tools like Cucumber/Gherkin, Selenium and Scenarioo be used together in validated environments?</w:t>
      </w:r>
    </w:p>
    <w:p w14:paraId="5B839BA0" w14:textId="77777777" w:rsidR="00DA68DB" w:rsidRPr="00AC31F8" w:rsidRDefault="00DA68DB" w:rsidP="00DA68DB">
      <w:pPr>
        <w:pStyle w:val="ListParagraph"/>
        <w:numPr>
          <w:ilvl w:val="0"/>
          <w:numId w:val="7"/>
        </w:numPr>
        <w:rPr>
          <w:lang w:val="en-GB" w:eastAsia="de-DE"/>
        </w:rPr>
      </w:pPr>
      <w:r w:rsidRPr="00AC31F8">
        <w:rPr>
          <w:lang w:val="en-GB" w:eastAsia="de-DE"/>
        </w:rPr>
        <w:t>How could be dealt with new versions of the automation tools in terms of validation?</w:t>
      </w:r>
    </w:p>
    <w:p w14:paraId="382AA24A" w14:textId="211B1C6A" w:rsidR="00DA68DB" w:rsidRPr="00AC31F8" w:rsidRDefault="00CD75F5" w:rsidP="00D21891">
      <w:pPr>
        <w:rPr>
          <w:lang w:val="en-GB" w:eastAsia="de-DE"/>
        </w:rPr>
      </w:pPr>
      <w:r w:rsidRPr="00AC31F8">
        <w:rPr>
          <w:lang w:val="en-GB" w:eastAsia="de-DE"/>
        </w:rPr>
        <w:t>This was achieved in three incremental steps, which made it possible to examine the question with increasing depth and in a critical manner</w:t>
      </w:r>
      <w:r w:rsidR="00FA515D" w:rsidRPr="00AC31F8">
        <w:rPr>
          <w:lang w:val="en-GB" w:eastAsia="de-DE"/>
        </w:rPr>
        <w:t>:</w:t>
      </w:r>
    </w:p>
    <w:p w14:paraId="59ABEFEE" w14:textId="7CCDB5AC" w:rsidR="00FA515D" w:rsidRPr="00AC31F8" w:rsidRDefault="00F74172" w:rsidP="00B45FCE">
      <w:pPr>
        <w:pStyle w:val="ListParagraph"/>
        <w:numPr>
          <w:ilvl w:val="0"/>
          <w:numId w:val="38"/>
        </w:numPr>
        <w:rPr>
          <w:lang w:val="en-GB" w:eastAsia="de-DE"/>
        </w:rPr>
      </w:pPr>
      <w:r w:rsidRPr="00AC31F8">
        <w:rPr>
          <w:lang w:val="en-GB" w:eastAsia="de-DE"/>
        </w:rPr>
        <w:t>Theoretical consideration of the issue on the basis of GAMP5 and the BDD process The result was a combined process based on the OQ GAMP5 process and integrating BDD elements that would allow automated OQ</w:t>
      </w:r>
      <w:r w:rsidR="00B45FCE" w:rsidRPr="00AC31F8">
        <w:rPr>
          <w:lang w:val="en-GB" w:eastAsia="de-DE"/>
        </w:rPr>
        <w:t xml:space="preserve"> </w:t>
      </w:r>
      <w:r w:rsidR="002046B6" w:rsidRPr="00AC31F8">
        <w:rPr>
          <w:lang w:val="en-GB" w:eastAsia="de-DE"/>
        </w:rPr>
        <w:t xml:space="preserve">(see </w:t>
      </w:r>
      <w:r w:rsidR="00B25130" w:rsidRPr="00AC31F8">
        <w:rPr>
          <w:lang w:val="en-GB" w:eastAsia="de-DE"/>
        </w:rPr>
        <w:t>chapter</w:t>
      </w:r>
      <w:r w:rsidR="00046059" w:rsidRPr="00AC31F8">
        <w:rPr>
          <w:lang w:val="en-GB" w:eastAsia="de-DE"/>
        </w:rPr>
        <w:t>s</w:t>
      </w:r>
      <w:r w:rsidR="00B25130" w:rsidRPr="00AC31F8">
        <w:rPr>
          <w:lang w:val="en-GB" w:eastAsia="de-DE"/>
        </w:rPr>
        <w:t xml:space="preserve"> </w:t>
      </w:r>
      <w:r w:rsidR="00C2222D" w:rsidRPr="00AC31F8">
        <w:rPr>
          <w:lang w:val="en-GB" w:eastAsia="de-DE"/>
        </w:rPr>
        <w:fldChar w:fldCharType="begin"/>
      </w:r>
      <w:r w:rsidR="00C2222D" w:rsidRPr="00AC31F8">
        <w:rPr>
          <w:lang w:val="en-GB" w:eastAsia="de-DE"/>
        </w:rPr>
        <w:instrText xml:space="preserve"> REF _Ref45967721 \r \h </w:instrText>
      </w:r>
      <w:r w:rsidR="00C2222D" w:rsidRPr="00AC31F8">
        <w:rPr>
          <w:lang w:val="en-GB" w:eastAsia="de-DE"/>
        </w:rPr>
      </w:r>
      <w:r w:rsidR="00C2222D" w:rsidRPr="00AC31F8">
        <w:rPr>
          <w:lang w:val="en-GB" w:eastAsia="de-DE"/>
        </w:rPr>
        <w:fldChar w:fldCharType="separate"/>
      </w:r>
      <w:r w:rsidR="00C2222D" w:rsidRPr="00AC31F8">
        <w:rPr>
          <w:lang w:val="en-GB" w:eastAsia="de-DE"/>
        </w:rPr>
        <w:t>3</w:t>
      </w:r>
      <w:r w:rsidR="00C2222D" w:rsidRPr="00AC31F8">
        <w:rPr>
          <w:lang w:val="en-GB" w:eastAsia="de-DE"/>
        </w:rPr>
        <w:fldChar w:fldCharType="end"/>
      </w:r>
      <w:r w:rsidR="00046059" w:rsidRPr="00AC31F8">
        <w:rPr>
          <w:lang w:val="en-GB" w:eastAsia="de-DE"/>
        </w:rPr>
        <w:t xml:space="preserve"> to </w:t>
      </w:r>
      <w:r w:rsidR="00C2222D" w:rsidRPr="00AC31F8">
        <w:rPr>
          <w:lang w:val="en-GB" w:eastAsia="de-DE"/>
        </w:rPr>
        <w:fldChar w:fldCharType="begin"/>
      </w:r>
      <w:r w:rsidR="00C2222D" w:rsidRPr="00AC31F8">
        <w:rPr>
          <w:lang w:val="en-GB" w:eastAsia="de-DE"/>
        </w:rPr>
        <w:instrText xml:space="preserve"> REF _Ref45967736 \r \h </w:instrText>
      </w:r>
      <w:r w:rsidR="00C2222D" w:rsidRPr="00AC31F8">
        <w:rPr>
          <w:lang w:val="en-GB" w:eastAsia="de-DE"/>
        </w:rPr>
      </w:r>
      <w:r w:rsidR="00C2222D" w:rsidRPr="00AC31F8">
        <w:rPr>
          <w:lang w:val="en-GB" w:eastAsia="de-DE"/>
        </w:rPr>
        <w:fldChar w:fldCharType="separate"/>
      </w:r>
      <w:r w:rsidR="00C2222D" w:rsidRPr="00AC31F8">
        <w:rPr>
          <w:lang w:val="en-GB" w:eastAsia="de-DE"/>
        </w:rPr>
        <w:t>5</w:t>
      </w:r>
      <w:r w:rsidR="00C2222D" w:rsidRPr="00AC31F8">
        <w:rPr>
          <w:lang w:val="en-GB" w:eastAsia="de-DE"/>
        </w:rPr>
        <w:fldChar w:fldCharType="end"/>
      </w:r>
      <w:r w:rsidR="00202293" w:rsidRPr="00AC31F8">
        <w:rPr>
          <w:lang w:val="en-GB" w:eastAsia="de-DE"/>
        </w:rPr>
        <w:t xml:space="preserve">, especially </w:t>
      </w:r>
      <w:r w:rsidR="00202293" w:rsidRPr="00AC31F8">
        <w:rPr>
          <w:lang w:val="en-GB" w:eastAsia="de-DE"/>
        </w:rPr>
        <w:fldChar w:fldCharType="begin"/>
      </w:r>
      <w:r w:rsidR="00202293" w:rsidRPr="00AC31F8">
        <w:rPr>
          <w:lang w:val="en-GB" w:eastAsia="de-DE"/>
        </w:rPr>
        <w:instrText xml:space="preserve"> REF _Ref45869802 \h </w:instrText>
      </w:r>
      <w:r w:rsidR="00202293" w:rsidRPr="00AC31F8">
        <w:rPr>
          <w:lang w:val="en-GB" w:eastAsia="de-DE"/>
        </w:rPr>
      </w:r>
      <w:r w:rsidR="00202293" w:rsidRPr="00AC31F8">
        <w:rPr>
          <w:lang w:val="en-GB" w:eastAsia="de-DE"/>
        </w:rPr>
        <w:fldChar w:fldCharType="separate"/>
      </w:r>
      <w:r w:rsidR="00FA25A4" w:rsidRPr="00AC31F8">
        <w:rPr>
          <w:lang w:val="en-GB"/>
        </w:rPr>
        <w:t xml:space="preserve">Figure </w:t>
      </w:r>
      <w:r w:rsidR="00FA25A4">
        <w:rPr>
          <w:noProof/>
          <w:lang w:val="en-GB"/>
        </w:rPr>
        <w:t>19</w:t>
      </w:r>
      <w:r w:rsidR="00202293" w:rsidRPr="00AC31F8">
        <w:rPr>
          <w:lang w:val="en-GB" w:eastAsia="de-DE"/>
        </w:rPr>
        <w:fldChar w:fldCharType="end"/>
      </w:r>
      <w:r w:rsidR="002046B6" w:rsidRPr="00AC31F8">
        <w:rPr>
          <w:lang w:val="en-GB" w:eastAsia="de-DE"/>
        </w:rPr>
        <w:t>).</w:t>
      </w:r>
    </w:p>
    <w:p w14:paraId="09BB6C17" w14:textId="2546003E" w:rsidR="00D071CF" w:rsidRPr="00AC31F8" w:rsidRDefault="00231184" w:rsidP="009C68D7">
      <w:pPr>
        <w:pStyle w:val="ListParagraph"/>
        <w:numPr>
          <w:ilvl w:val="0"/>
          <w:numId w:val="38"/>
        </w:numPr>
        <w:rPr>
          <w:lang w:val="en-GB" w:eastAsia="de-DE"/>
        </w:rPr>
      </w:pPr>
      <w:r w:rsidRPr="00AC31F8">
        <w:rPr>
          <w:lang w:val="en-GB" w:eastAsia="de-DE"/>
        </w:rPr>
        <w:t>Implementation</w:t>
      </w:r>
      <w:r w:rsidR="00794E7C" w:rsidRPr="00AC31F8">
        <w:rPr>
          <w:lang w:val="en-GB" w:eastAsia="de-DE"/>
        </w:rPr>
        <w:t xml:space="preserve"> of</w:t>
      </w:r>
      <w:r w:rsidR="009C68D7" w:rsidRPr="00AC31F8">
        <w:rPr>
          <w:lang w:val="en-GB" w:eastAsia="de-DE"/>
        </w:rPr>
        <w:t xml:space="preserve"> a prototype</w:t>
      </w:r>
      <w:r w:rsidR="00D84694" w:rsidRPr="00AC31F8">
        <w:rPr>
          <w:lang w:val="en-GB" w:eastAsia="de-DE"/>
        </w:rPr>
        <w:t xml:space="preserve"> with respective OQ documentation</w:t>
      </w:r>
      <w:r w:rsidR="009C68D7" w:rsidRPr="00AC31F8">
        <w:rPr>
          <w:lang w:val="en-GB" w:eastAsia="de-DE"/>
        </w:rPr>
        <w:t xml:space="preserve"> based on the process developed in the first step</w:t>
      </w:r>
      <w:r w:rsidR="00D84694" w:rsidRPr="00AC31F8">
        <w:rPr>
          <w:lang w:val="en-GB" w:eastAsia="de-DE"/>
        </w:rPr>
        <w:t>:</w:t>
      </w:r>
      <w:r w:rsidR="009C68D7" w:rsidRPr="00AC31F8">
        <w:rPr>
          <w:lang w:val="en-GB" w:eastAsia="de-DE"/>
        </w:rPr>
        <w:t xml:space="preserve"> The creation of a prototype with automated OQ execution was possible, so that it could be shown that the theoretically developed process could also be implemented in practice</w:t>
      </w:r>
      <w:r w:rsidR="00AB0F8E" w:rsidRPr="00AC31F8">
        <w:rPr>
          <w:lang w:val="en-GB" w:eastAsia="de-DE"/>
        </w:rPr>
        <w:t xml:space="preserve"> (see chapter </w:t>
      </w:r>
      <w:r w:rsidR="004B7C23" w:rsidRPr="00AC31F8">
        <w:rPr>
          <w:lang w:val="en-GB" w:eastAsia="de-DE"/>
        </w:rPr>
        <w:fldChar w:fldCharType="begin"/>
      </w:r>
      <w:r w:rsidR="004B7C23" w:rsidRPr="00AC31F8">
        <w:rPr>
          <w:lang w:val="en-GB" w:eastAsia="de-DE"/>
        </w:rPr>
        <w:instrText xml:space="preserve"> REF _Ref45967818 \r \h </w:instrText>
      </w:r>
      <w:r w:rsidR="004B7C23" w:rsidRPr="00AC31F8">
        <w:rPr>
          <w:lang w:val="en-GB" w:eastAsia="de-DE"/>
        </w:rPr>
      </w:r>
      <w:r w:rsidR="004B7C23" w:rsidRPr="00AC31F8">
        <w:rPr>
          <w:lang w:val="en-GB" w:eastAsia="de-DE"/>
        </w:rPr>
        <w:fldChar w:fldCharType="separate"/>
      </w:r>
      <w:r w:rsidR="004B7C23" w:rsidRPr="00AC31F8">
        <w:rPr>
          <w:lang w:val="en-GB" w:eastAsia="de-DE"/>
        </w:rPr>
        <w:t>6</w:t>
      </w:r>
      <w:r w:rsidR="004B7C23" w:rsidRPr="00AC31F8">
        <w:rPr>
          <w:lang w:val="en-GB" w:eastAsia="de-DE"/>
        </w:rPr>
        <w:fldChar w:fldCharType="end"/>
      </w:r>
      <w:r w:rsidR="00AB0F8E" w:rsidRPr="00AC31F8">
        <w:rPr>
          <w:lang w:val="en-GB" w:eastAsia="de-DE"/>
        </w:rPr>
        <w:t>)</w:t>
      </w:r>
      <w:r w:rsidR="004179B1" w:rsidRPr="00AC31F8">
        <w:rPr>
          <w:lang w:val="en-GB" w:eastAsia="de-DE"/>
        </w:rPr>
        <w:t>.</w:t>
      </w:r>
    </w:p>
    <w:p w14:paraId="61BF518B" w14:textId="3DA430B2" w:rsidR="00DA68DB" w:rsidRPr="00AC31F8" w:rsidRDefault="007A55A9" w:rsidP="00E024AB">
      <w:pPr>
        <w:pStyle w:val="ListParagraph"/>
        <w:numPr>
          <w:ilvl w:val="0"/>
          <w:numId w:val="38"/>
        </w:numPr>
        <w:rPr>
          <w:lang w:val="en-GB" w:eastAsia="de-DE"/>
        </w:rPr>
      </w:pPr>
      <w:r w:rsidRPr="00AC31F8">
        <w:rPr>
          <w:lang w:val="en-GB" w:eastAsia="de-DE"/>
        </w:rPr>
        <w:t>Ev</w:t>
      </w:r>
      <w:r w:rsidR="00AE1390" w:rsidRPr="00AC31F8">
        <w:rPr>
          <w:lang w:val="en-GB" w:eastAsia="de-DE"/>
        </w:rPr>
        <w:t xml:space="preserve">aluation of the prototype with the associated OQ </w:t>
      </w:r>
      <w:r w:rsidRPr="00AC31F8">
        <w:rPr>
          <w:lang w:val="en-GB" w:eastAsia="de-DE"/>
        </w:rPr>
        <w:t>documents</w:t>
      </w:r>
      <w:r w:rsidR="00AE1390" w:rsidRPr="00AC31F8">
        <w:rPr>
          <w:lang w:val="en-GB" w:eastAsia="de-DE"/>
        </w:rPr>
        <w:t xml:space="preserve"> with regard to GxP compliance as required for the regulated environment of the pharmaceutical industry</w:t>
      </w:r>
      <w:r w:rsidR="00E024AB" w:rsidRPr="00AC31F8">
        <w:rPr>
          <w:lang w:val="en-GB" w:eastAsia="de-DE"/>
        </w:rPr>
        <w:t xml:space="preserve"> (see chapter </w:t>
      </w:r>
      <w:r w:rsidR="00FB4975" w:rsidRPr="00AC31F8">
        <w:rPr>
          <w:lang w:val="en-GB" w:eastAsia="de-DE"/>
        </w:rPr>
        <w:fldChar w:fldCharType="begin"/>
      </w:r>
      <w:r w:rsidR="00FB4975" w:rsidRPr="00AC31F8">
        <w:rPr>
          <w:lang w:val="en-GB" w:eastAsia="de-DE"/>
        </w:rPr>
        <w:instrText xml:space="preserve"> REF _Ref45967849 \r \h </w:instrText>
      </w:r>
      <w:r w:rsidR="00FB4975" w:rsidRPr="00AC31F8">
        <w:rPr>
          <w:lang w:val="en-GB" w:eastAsia="de-DE"/>
        </w:rPr>
      </w:r>
      <w:r w:rsidR="00FB4975" w:rsidRPr="00AC31F8">
        <w:rPr>
          <w:lang w:val="en-GB" w:eastAsia="de-DE"/>
        </w:rPr>
        <w:fldChar w:fldCharType="separate"/>
      </w:r>
      <w:r w:rsidR="00FB4975" w:rsidRPr="00AC31F8">
        <w:rPr>
          <w:lang w:val="en-GB" w:eastAsia="de-DE"/>
        </w:rPr>
        <w:t>7</w:t>
      </w:r>
      <w:r w:rsidR="00FB4975" w:rsidRPr="00AC31F8">
        <w:rPr>
          <w:lang w:val="en-GB" w:eastAsia="de-DE"/>
        </w:rPr>
        <w:fldChar w:fldCharType="end"/>
      </w:r>
      <w:r w:rsidR="00E024AB" w:rsidRPr="00AC31F8">
        <w:rPr>
          <w:lang w:val="en-GB" w:eastAsia="de-DE"/>
        </w:rPr>
        <w:t>)</w:t>
      </w:r>
      <w:r w:rsidR="009B306F" w:rsidRPr="00AC31F8">
        <w:rPr>
          <w:lang w:val="en-GB" w:eastAsia="de-DE"/>
        </w:rPr>
        <w:t>, that demonstrated, that such a OQ test system</w:t>
      </w:r>
      <w:r w:rsidR="00351452" w:rsidRPr="00AC31F8">
        <w:rPr>
          <w:lang w:val="en-GB" w:eastAsia="de-DE"/>
        </w:rPr>
        <w:t xml:space="preserve"> can indeed be implemented in a</w:t>
      </w:r>
      <w:r w:rsidR="002C614B" w:rsidRPr="00AC31F8">
        <w:rPr>
          <w:lang w:val="en-GB" w:eastAsia="de-DE"/>
        </w:rPr>
        <w:t xml:space="preserve"> </w:t>
      </w:r>
      <w:r w:rsidR="00351452" w:rsidRPr="00AC31F8">
        <w:rPr>
          <w:lang w:val="en-GB" w:eastAsia="de-DE"/>
        </w:rPr>
        <w:t>GxP compliant way</w:t>
      </w:r>
      <w:r w:rsidR="006E0FC4" w:rsidRPr="00AC31F8">
        <w:rPr>
          <w:lang w:val="en-GB" w:eastAsia="de-DE"/>
        </w:rPr>
        <w:t>.</w:t>
      </w:r>
    </w:p>
    <w:p w14:paraId="36F50654" w14:textId="61FE3923" w:rsidR="00417554" w:rsidRPr="00AC31F8" w:rsidRDefault="00926572" w:rsidP="00417554">
      <w:pPr>
        <w:rPr>
          <w:lang w:val="en-GB" w:eastAsia="de-DE"/>
        </w:rPr>
      </w:pPr>
      <w:r w:rsidRPr="00AC31F8">
        <w:rPr>
          <w:lang w:val="en-GB" w:eastAsia="de-DE"/>
        </w:rPr>
        <w:t>To come back to the four research questions it can be stated</w:t>
      </w:r>
      <w:r w:rsidR="00C15023" w:rsidRPr="00AC31F8">
        <w:rPr>
          <w:lang w:val="en-GB" w:eastAsia="de-DE"/>
        </w:rPr>
        <w:t xml:space="preserve"> that</w:t>
      </w:r>
      <w:r w:rsidR="00D53FAC" w:rsidRPr="00AC31F8">
        <w:rPr>
          <w:lang w:val="en-GB" w:eastAsia="de-DE"/>
        </w:rPr>
        <w:t>:</w:t>
      </w:r>
    </w:p>
    <w:p w14:paraId="5B4E0D41" w14:textId="3F2B322B" w:rsidR="00D53FAC" w:rsidRPr="00AC31F8" w:rsidRDefault="00024DFC" w:rsidP="00024DFC">
      <w:pPr>
        <w:pStyle w:val="ListParagraph"/>
        <w:numPr>
          <w:ilvl w:val="0"/>
          <w:numId w:val="39"/>
        </w:numPr>
        <w:rPr>
          <w:lang w:val="en-GB" w:eastAsia="de-DE"/>
        </w:rPr>
      </w:pPr>
      <w:r w:rsidRPr="00AC31F8">
        <w:rPr>
          <w:lang w:val="en-GB" w:eastAsia="de-DE"/>
        </w:rPr>
        <w:t xml:space="preserve">The </w:t>
      </w:r>
      <w:r w:rsidR="007D393B" w:rsidRPr="00AC31F8">
        <w:rPr>
          <w:lang w:val="en-GB" w:eastAsia="de-DE"/>
        </w:rPr>
        <w:t>artefacts</w:t>
      </w:r>
      <w:r w:rsidRPr="00AC31F8">
        <w:rPr>
          <w:lang w:val="en-GB" w:eastAsia="de-DE"/>
        </w:rPr>
        <w:t xml:space="preserve"> resulting from the BDD-OQ process, i.e. the feature files, the glue code, the test results in Scenarioo and the associated OQ documentation could be made GAMP5 compliant (see audit report)</w:t>
      </w:r>
      <w:r w:rsidR="004A3BDD" w:rsidRPr="00AC31F8">
        <w:rPr>
          <w:lang w:val="en-GB" w:eastAsia="de-DE"/>
        </w:rPr>
        <w:t>.</w:t>
      </w:r>
    </w:p>
    <w:p w14:paraId="2D2045E3" w14:textId="520FA7C6" w:rsidR="00DB5A18" w:rsidRPr="00AC31F8" w:rsidRDefault="00661FD4" w:rsidP="00087F2D">
      <w:pPr>
        <w:pStyle w:val="ListParagraph"/>
        <w:numPr>
          <w:ilvl w:val="0"/>
          <w:numId w:val="39"/>
        </w:numPr>
        <w:rPr>
          <w:lang w:val="en-GB" w:eastAsia="de-DE"/>
        </w:rPr>
      </w:pPr>
      <w:r w:rsidRPr="00AC31F8">
        <w:rPr>
          <w:lang w:val="en-GB" w:eastAsia="de-DE"/>
        </w:rPr>
        <w:t>The executable specification suite can be adapted relatively easily</w:t>
      </w:r>
      <w:r w:rsidR="00947763" w:rsidRPr="00AC31F8">
        <w:rPr>
          <w:lang w:val="en-GB" w:eastAsia="de-DE"/>
        </w:rPr>
        <w:t xml:space="preserve"> to new</w:t>
      </w:r>
      <w:r w:rsidR="00F377EA" w:rsidRPr="00AC31F8">
        <w:rPr>
          <w:lang w:val="en-GB" w:eastAsia="de-DE"/>
        </w:rPr>
        <w:t>ly arising</w:t>
      </w:r>
      <w:r w:rsidR="00947763" w:rsidRPr="00AC31F8">
        <w:rPr>
          <w:lang w:val="en-GB" w:eastAsia="de-DE"/>
        </w:rPr>
        <w:t xml:space="preserve"> requirements</w:t>
      </w:r>
      <w:r w:rsidRPr="00AC31F8">
        <w:rPr>
          <w:lang w:val="en-GB" w:eastAsia="de-DE"/>
        </w:rPr>
        <w:t xml:space="preserve">, as shown in chapter </w:t>
      </w:r>
      <w:r w:rsidR="00087F2D" w:rsidRPr="00AC31F8">
        <w:rPr>
          <w:lang w:val="en-GB" w:eastAsia="de-DE"/>
        </w:rPr>
        <w:fldChar w:fldCharType="begin"/>
      </w:r>
      <w:r w:rsidR="00087F2D" w:rsidRPr="00AC31F8">
        <w:rPr>
          <w:lang w:val="en-GB" w:eastAsia="de-DE"/>
        </w:rPr>
        <w:instrText xml:space="preserve"> REF _Ref45968239 \r \h </w:instrText>
      </w:r>
      <w:r w:rsidR="00087F2D" w:rsidRPr="00AC31F8">
        <w:rPr>
          <w:lang w:val="en-GB" w:eastAsia="de-DE"/>
        </w:rPr>
      </w:r>
      <w:r w:rsidR="00087F2D" w:rsidRPr="00AC31F8">
        <w:rPr>
          <w:lang w:val="en-GB" w:eastAsia="de-DE"/>
        </w:rPr>
        <w:fldChar w:fldCharType="separate"/>
      </w:r>
      <w:r w:rsidR="000E5588" w:rsidRPr="00AC31F8">
        <w:rPr>
          <w:lang w:val="en-GB" w:eastAsia="de-DE"/>
        </w:rPr>
        <w:t>6.8</w:t>
      </w:r>
      <w:r w:rsidR="00087F2D" w:rsidRPr="00AC31F8">
        <w:rPr>
          <w:lang w:val="en-GB" w:eastAsia="de-DE"/>
        </w:rPr>
        <w:fldChar w:fldCharType="end"/>
      </w:r>
      <w:r w:rsidRPr="00AC31F8">
        <w:rPr>
          <w:lang w:val="en-GB" w:eastAsia="de-DE"/>
        </w:rPr>
        <w:t xml:space="preserve">. </w:t>
      </w:r>
      <w:r w:rsidR="007D393B" w:rsidRPr="00AC31F8">
        <w:rPr>
          <w:lang w:val="en-GB" w:eastAsia="de-DE"/>
        </w:rPr>
        <w:t>Additionally</w:t>
      </w:r>
      <w:r w:rsidRPr="00AC31F8">
        <w:rPr>
          <w:lang w:val="en-GB" w:eastAsia="de-DE"/>
        </w:rPr>
        <w:t xml:space="preserve">, without having elaborated on this, it can reasonably be assumed that these adaptations are easier to make than in a classical approach, </w:t>
      </w:r>
      <w:r w:rsidRPr="00AC31F8">
        <w:rPr>
          <w:lang w:val="en-GB" w:eastAsia="de-DE"/>
        </w:rPr>
        <w:lastRenderedPageBreak/>
        <w:t>where the</w:t>
      </w:r>
      <w:r w:rsidR="0099034D" w:rsidRPr="00AC31F8">
        <w:rPr>
          <w:lang w:val="en-GB" w:eastAsia="de-DE"/>
        </w:rPr>
        <w:t xml:space="preserve"> functional</w:t>
      </w:r>
      <w:r w:rsidRPr="00AC31F8">
        <w:rPr>
          <w:lang w:val="en-GB" w:eastAsia="de-DE"/>
        </w:rPr>
        <w:t xml:space="preserve"> specification document</w:t>
      </w:r>
      <w:r w:rsidR="00FB66D1" w:rsidRPr="00AC31F8">
        <w:rPr>
          <w:lang w:val="en-GB" w:eastAsia="de-DE"/>
        </w:rPr>
        <w:t xml:space="preserve"> needs to be</w:t>
      </w:r>
      <w:r w:rsidRPr="00AC31F8">
        <w:rPr>
          <w:lang w:val="en-GB" w:eastAsia="de-DE"/>
        </w:rPr>
        <w:t xml:space="preserve"> adapted based on the new user requirements and the OQ test script must then be supplemented </w:t>
      </w:r>
      <w:r w:rsidR="002C614B" w:rsidRPr="00AC31F8">
        <w:rPr>
          <w:lang w:val="en-GB" w:eastAsia="de-DE"/>
        </w:rPr>
        <w:t>accordingly</w:t>
      </w:r>
      <w:r w:rsidR="00CB266A" w:rsidRPr="00AC31F8">
        <w:rPr>
          <w:lang w:val="en-GB" w:eastAsia="de-DE"/>
        </w:rPr>
        <w:t xml:space="preserve"> –</w:t>
      </w:r>
      <w:r w:rsidR="00C81A99" w:rsidRPr="00AC31F8">
        <w:rPr>
          <w:lang w:val="en-GB" w:eastAsia="de-DE"/>
        </w:rPr>
        <w:t xml:space="preserve"> and</w:t>
      </w:r>
      <w:r w:rsidR="00CB266A" w:rsidRPr="00AC31F8">
        <w:rPr>
          <w:lang w:val="en-GB" w:eastAsia="de-DE"/>
        </w:rPr>
        <w:t xml:space="preserve"> not to forget</w:t>
      </w:r>
      <w:r w:rsidR="00FB66D1" w:rsidRPr="00AC31F8">
        <w:rPr>
          <w:lang w:val="en-GB" w:eastAsia="de-DE"/>
        </w:rPr>
        <w:t xml:space="preserve"> -</w:t>
      </w:r>
      <w:r w:rsidR="00CB266A" w:rsidRPr="00AC31F8">
        <w:rPr>
          <w:lang w:val="en-GB" w:eastAsia="de-DE"/>
        </w:rPr>
        <w:t xml:space="preserve"> </w:t>
      </w:r>
      <w:r w:rsidR="00F54611" w:rsidRPr="00AC31F8">
        <w:rPr>
          <w:lang w:val="en-GB" w:eastAsia="de-DE"/>
        </w:rPr>
        <w:t>the traceability that</w:t>
      </w:r>
      <w:r w:rsidR="00FB66D1" w:rsidRPr="00AC31F8">
        <w:rPr>
          <w:lang w:val="en-GB" w:eastAsia="de-DE"/>
        </w:rPr>
        <w:t xml:space="preserve"> also</w:t>
      </w:r>
      <w:r w:rsidR="00F54611" w:rsidRPr="00AC31F8">
        <w:rPr>
          <w:lang w:val="en-GB" w:eastAsia="de-DE"/>
        </w:rPr>
        <w:t xml:space="preserve"> needs to be </w:t>
      </w:r>
      <w:r w:rsidRPr="00AC31F8">
        <w:rPr>
          <w:lang w:val="en-GB" w:eastAsia="de-DE"/>
        </w:rPr>
        <w:t xml:space="preserve">ensured. Whereas in BDD, the user requirements can be incorporated directly into </w:t>
      </w:r>
      <w:r w:rsidR="005A0DD4" w:rsidRPr="00AC31F8">
        <w:rPr>
          <w:lang w:val="en-GB" w:eastAsia="de-DE"/>
        </w:rPr>
        <w:t>a</w:t>
      </w:r>
      <w:r w:rsidRPr="00AC31F8">
        <w:rPr>
          <w:lang w:val="en-GB" w:eastAsia="de-DE"/>
        </w:rPr>
        <w:t xml:space="preserve"> feature file</w:t>
      </w:r>
      <w:r w:rsidR="000724CB" w:rsidRPr="00AC31F8">
        <w:rPr>
          <w:lang w:val="en-GB" w:eastAsia="de-DE"/>
        </w:rPr>
        <w:t>.</w:t>
      </w:r>
    </w:p>
    <w:p w14:paraId="4FCC4629" w14:textId="429C3D44" w:rsidR="009653F3" w:rsidRPr="00AC31F8" w:rsidRDefault="00DE3C91" w:rsidP="00B132B1">
      <w:pPr>
        <w:pStyle w:val="ListParagraph"/>
        <w:numPr>
          <w:ilvl w:val="0"/>
          <w:numId w:val="39"/>
        </w:numPr>
        <w:rPr>
          <w:lang w:val="en-GB" w:eastAsia="de-DE"/>
        </w:rPr>
      </w:pPr>
      <w:r w:rsidRPr="00AC31F8">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AC31F8">
        <w:rPr>
          <w:lang w:val="en-GB" w:eastAsia="de-DE"/>
        </w:rPr>
        <w:t>chapter</w:t>
      </w:r>
      <w:r w:rsidRPr="00AC31F8">
        <w:rPr>
          <w:lang w:val="en-GB" w:eastAsia="de-DE"/>
        </w:rPr>
        <w:t xml:space="preserve"> </w:t>
      </w:r>
      <w:r w:rsidR="00F21EE3" w:rsidRPr="00AC31F8">
        <w:rPr>
          <w:lang w:val="en-GB" w:eastAsia="de-DE"/>
        </w:rPr>
        <w:fldChar w:fldCharType="begin"/>
      </w:r>
      <w:r w:rsidR="00F21EE3" w:rsidRPr="00AC31F8">
        <w:rPr>
          <w:lang w:val="en-GB" w:eastAsia="de-DE"/>
        </w:rPr>
        <w:instrText xml:space="preserve"> REF _Ref45968542 \r \h </w:instrText>
      </w:r>
      <w:r w:rsidR="00B132B1" w:rsidRPr="00AC31F8">
        <w:rPr>
          <w:lang w:val="en-GB" w:eastAsia="de-DE"/>
        </w:rPr>
        <w:instrText xml:space="preserve"> \* MERGEFORMAT </w:instrText>
      </w:r>
      <w:r w:rsidR="00F21EE3" w:rsidRPr="00AC31F8">
        <w:rPr>
          <w:lang w:val="en-GB" w:eastAsia="de-DE"/>
        </w:rPr>
      </w:r>
      <w:r w:rsidR="00F21EE3" w:rsidRPr="00AC31F8">
        <w:rPr>
          <w:lang w:val="en-GB" w:eastAsia="de-DE"/>
        </w:rPr>
        <w:fldChar w:fldCharType="separate"/>
      </w:r>
      <w:r w:rsidR="00B84BFB" w:rsidRPr="00AC31F8">
        <w:rPr>
          <w:lang w:val="en-GB" w:eastAsia="de-DE"/>
        </w:rPr>
        <w:t>6.3</w:t>
      </w:r>
      <w:r w:rsidR="00F21EE3" w:rsidRPr="00AC31F8">
        <w:rPr>
          <w:lang w:val="en-GB" w:eastAsia="de-DE"/>
        </w:rPr>
        <w:fldChar w:fldCharType="end"/>
      </w:r>
      <w:r w:rsidR="009653F3" w:rsidRPr="00AC31F8">
        <w:rPr>
          <w:lang w:val="en-GB" w:eastAsia="de-DE"/>
        </w:rPr>
        <w:t>.</w:t>
      </w:r>
    </w:p>
    <w:p w14:paraId="3C31C4F6" w14:textId="68FA43FC" w:rsidR="00F51362" w:rsidRPr="00AC31F8" w:rsidRDefault="00E54F04" w:rsidP="00452DBC">
      <w:pPr>
        <w:pStyle w:val="ListParagraph"/>
        <w:numPr>
          <w:ilvl w:val="0"/>
          <w:numId w:val="39"/>
        </w:numPr>
        <w:rPr>
          <w:lang w:val="en-GB" w:eastAsia="de-DE"/>
        </w:rPr>
      </w:pPr>
      <w:r w:rsidRPr="00AC31F8">
        <w:rPr>
          <w:lang w:val="en-GB" w:eastAsia="de-DE"/>
        </w:rPr>
        <w:t xml:space="preserve">The OQ Test App has hardly any logic of its own; it consists mainly of already existing components and libraries. These will </w:t>
      </w:r>
      <w:r w:rsidR="0085037B" w:rsidRPr="00AC31F8">
        <w:rPr>
          <w:lang w:val="en-GB" w:eastAsia="de-DE"/>
        </w:rPr>
        <w:t xml:space="preserve">normally </w:t>
      </w:r>
      <w:r w:rsidRPr="00AC31F8">
        <w:rPr>
          <w:lang w:val="en-GB" w:eastAsia="de-DE"/>
        </w:rPr>
        <w:t xml:space="preserve">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(see </w:t>
      </w:r>
      <w:r w:rsidR="004F5079" w:rsidRPr="00AC31F8">
        <w:rPr>
          <w:lang w:val="en-GB" w:eastAsia="de-DE"/>
        </w:rPr>
        <w:t>A</w:t>
      </w:r>
      <w:r w:rsidRPr="00AC31F8">
        <w:rPr>
          <w:lang w:val="en-GB" w:eastAsia="de-DE"/>
        </w:rPr>
        <w:t xml:space="preserve">ppendix </w:t>
      </w:r>
      <w:r w:rsidR="004F5079" w:rsidRPr="00AC31F8">
        <w:rPr>
          <w:lang w:val="en-GB" w:eastAsia="de-DE"/>
        </w:rPr>
        <w:t>III</w:t>
      </w:r>
      <w:r w:rsidRPr="00AC31F8">
        <w:rPr>
          <w:lang w:val="en-GB" w:eastAsia="de-DE"/>
        </w:rPr>
        <w:t xml:space="preserve">). There is no risk of an automatic subsequent update because the OQ Test App was designed as an on-premise application that is deployed in a controlled environment (see chapter </w:t>
      </w:r>
      <w:r w:rsidR="00B94AAB" w:rsidRPr="00AC31F8">
        <w:rPr>
          <w:lang w:val="en-GB" w:eastAsia="de-DE"/>
        </w:rPr>
        <w:fldChar w:fldCharType="begin"/>
      </w:r>
      <w:r w:rsidR="00B94AAB" w:rsidRPr="00AC31F8">
        <w:rPr>
          <w:lang w:val="en-GB" w:eastAsia="de-DE"/>
        </w:rPr>
        <w:instrText xml:space="preserve"> REF _Ref45990493 \r \h </w:instrText>
      </w:r>
      <w:r w:rsidR="00B94AAB" w:rsidRPr="00AC31F8">
        <w:rPr>
          <w:lang w:val="en-GB" w:eastAsia="de-DE"/>
        </w:rPr>
      </w:r>
      <w:r w:rsidR="00B94AAB" w:rsidRPr="00AC31F8">
        <w:rPr>
          <w:lang w:val="en-GB" w:eastAsia="de-DE"/>
        </w:rPr>
        <w:fldChar w:fldCharType="separate"/>
      </w:r>
      <w:r w:rsidR="00B94AAB" w:rsidRPr="00AC31F8">
        <w:rPr>
          <w:lang w:val="en-GB" w:eastAsia="de-DE"/>
        </w:rPr>
        <w:t>6.4</w:t>
      </w:r>
      <w:r w:rsidR="00B94AAB" w:rsidRPr="00AC31F8">
        <w:rPr>
          <w:lang w:val="en-GB" w:eastAsia="de-DE"/>
        </w:rPr>
        <w:fldChar w:fldCharType="end"/>
      </w:r>
      <w:r w:rsidRPr="00AC31F8">
        <w:rPr>
          <w:lang w:val="en-GB" w:eastAsia="de-DE"/>
        </w:rPr>
        <w:t>).</w:t>
      </w:r>
      <w:r w:rsidR="00B0217D" w:rsidRPr="00AC31F8">
        <w:rPr>
          <w:lang w:val="en-GB" w:eastAsia="de-DE"/>
        </w:rPr>
        <w:t xml:space="preserve"> The </w:t>
      </w:r>
      <w:r w:rsidR="005869B7" w:rsidRPr="00AC31F8">
        <w:rPr>
          <w:lang w:val="en-GB" w:eastAsia="de-DE"/>
        </w:rPr>
        <w:t>gl</w:t>
      </w:r>
      <w:r w:rsidR="00B0217D" w:rsidRPr="00AC31F8">
        <w:rPr>
          <w:lang w:val="en-GB" w:eastAsia="de-DE"/>
        </w:rPr>
        <w:t xml:space="preserve">ue </w:t>
      </w:r>
      <w:r w:rsidR="005869B7" w:rsidRPr="00AC31F8">
        <w:rPr>
          <w:lang w:val="en-GB" w:eastAsia="de-DE"/>
        </w:rPr>
        <w:t>c</w:t>
      </w:r>
      <w:r w:rsidR="00B0217D" w:rsidRPr="00AC31F8">
        <w:rPr>
          <w:lang w:val="en-GB" w:eastAsia="de-DE"/>
        </w:rPr>
        <w:t>ode</w:t>
      </w:r>
      <w:r w:rsidR="000130E5" w:rsidRPr="00AC31F8">
        <w:rPr>
          <w:lang w:val="en-GB" w:eastAsia="de-DE"/>
        </w:rPr>
        <w:t xml:space="preserve"> and the feature files</w:t>
      </w:r>
      <w:r w:rsidR="007E655B" w:rsidRPr="00AC31F8">
        <w:rPr>
          <w:lang w:val="en-GB" w:eastAsia="de-DE"/>
        </w:rPr>
        <w:t xml:space="preserve">, which need a regular update, can be </w:t>
      </w:r>
      <w:r w:rsidR="005869B7" w:rsidRPr="00AC31F8">
        <w:rPr>
          <w:lang w:val="en-GB" w:eastAsia="de-DE"/>
        </w:rPr>
        <w:t>handled</w:t>
      </w:r>
      <w:r w:rsidR="007E655B" w:rsidRPr="00AC31F8">
        <w:rPr>
          <w:lang w:val="en-GB" w:eastAsia="de-DE"/>
        </w:rPr>
        <w:t xml:space="preserve"> </w:t>
      </w:r>
      <w:r w:rsidR="004B2536" w:rsidRPr="00AC31F8">
        <w:rPr>
          <w:lang w:val="en-GB" w:eastAsia="de-DE"/>
        </w:rPr>
        <w:t>separately</w:t>
      </w:r>
      <w:r w:rsidR="002D206E" w:rsidRPr="00AC31F8">
        <w:rPr>
          <w:lang w:val="en-GB" w:eastAsia="de-DE"/>
        </w:rPr>
        <w:t xml:space="preserve"> of the </w:t>
      </w:r>
      <w:r w:rsidR="005869B7" w:rsidRPr="00AC31F8">
        <w:rPr>
          <w:lang w:val="en-GB" w:eastAsia="de-DE"/>
        </w:rPr>
        <w:t>actual</w:t>
      </w:r>
      <w:r w:rsidR="002D206E" w:rsidRPr="00AC31F8">
        <w:rPr>
          <w:lang w:val="en-GB" w:eastAsia="de-DE"/>
        </w:rPr>
        <w:t xml:space="preserve"> OQ Test App updates</w:t>
      </w:r>
      <w:r w:rsidR="000E3A3C" w:rsidRPr="00AC31F8">
        <w:rPr>
          <w:lang w:val="en-GB" w:eastAsia="de-DE"/>
        </w:rPr>
        <w:t xml:space="preserve"> (see chapter </w:t>
      </w:r>
      <w:r w:rsidR="000E3A3C" w:rsidRPr="00AC31F8">
        <w:rPr>
          <w:lang w:val="en-GB" w:eastAsia="de-DE"/>
        </w:rPr>
        <w:fldChar w:fldCharType="begin"/>
      </w:r>
      <w:r w:rsidR="000E3A3C" w:rsidRPr="00AC31F8">
        <w:rPr>
          <w:lang w:val="en-GB" w:eastAsia="de-DE"/>
        </w:rPr>
        <w:instrText xml:space="preserve"> REF _Ref45990493 \r \h </w:instrText>
      </w:r>
      <w:r w:rsidR="000E3A3C" w:rsidRPr="00AC31F8">
        <w:rPr>
          <w:lang w:val="en-GB" w:eastAsia="de-DE"/>
        </w:rPr>
      </w:r>
      <w:r w:rsidR="000E3A3C" w:rsidRPr="00AC31F8">
        <w:rPr>
          <w:lang w:val="en-GB" w:eastAsia="de-DE"/>
        </w:rPr>
        <w:fldChar w:fldCharType="separate"/>
      </w:r>
      <w:r w:rsidR="000E3A3C" w:rsidRPr="00AC31F8">
        <w:rPr>
          <w:lang w:val="en-GB" w:eastAsia="de-DE"/>
        </w:rPr>
        <w:t>6.4</w:t>
      </w:r>
      <w:r w:rsidR="000E3A3C" w:rsidRPr="00AC31F8">
        <w:rPr>
          <w:lang w:val="en-GB" w:eastAsia="de-DE"/>
        </w:rPr>
        <w:fldChar w:fldCharType="end"/>
      </w:r>
      <w:r w:rsidR="000E3A3C" w:rsidRPr="00AC31F8">
        <w:rPr>
          <w:lang w:val="en-GB" w:eastAsia="de-DE"/>
        </w:rPr>
        <w:t>)</w:t>
      </w:r>
      <w:r w:rsidR="002D206E" w:rsidRPr="00AC31F8">
        <w:rPr>
          <w:lang w:val="en-GB" w:eastAsia="de-DE"/>
        </w:rPr>
        <w:t>.</w:t>
      </w:r>
      <w:r w:rsidR="00E41B25" w:rsidRPr="00AC31F8">
        <w:rPr>
          <w:lang w:val="en-GB" w:eastAsia="de-DE"/>
        </w:rPr>
        <w:t xml:space="preserve"> </w:t>
      </w:r>
    </w:p>
    <w:p w14:paraId="12216D4D" w14:textId="4BBE482D" w:rsidR="005D7F6F" w:rsidRPr="00AC31F8" w:rsidRDefault="005D7F6F" w:rsidP="005D7F6F">
      <w:pPr>
        <w:pStyle w:val="ListParagraph"/>
        <w:numPr>
          <w:ilvl w:val="0"/>
          <w:numId w:val="39"/>
        </w:numPr>
        <w:rPr>
          <w:lang w:val="en-GB" w:eastAsia="de-DE"/>
        </w:rPr>
      </w:pPr>
      <w:r w:rsidRPr="00AC31F8">
        <w:rPr>
          <w:lang w:val="en-GB" w:eastAsia="de-DE"/>
        </w:rPr>
        <w:t xml:space="preserve">Scenarioo is an on-premise application, which allow to handle and manage all updates in controlled way by the regulated company (see chapter </w:t>
      </w:r>
      <w:r w:rsidRPr="00AC31F8">
        <w:rPr>
          <w:lang w:val="en-GB" w:eastAsia="de-DE"/>
        </w:rPr>
        <w:fldChar w:fldCharType="begin"/>
      </w:r>
      <w:r w:rsidRPr="00AC31F8">
        <w:rPr>
          <w:lang w:val="en-GB" w:eastAsia="de-DE"/>
        </w:rPr>
        <w:instrText xml:space="preserve"> REF _Ref45990493 \r \h </w:instrText>
      </w:r>
      <w:r w:rsidRPr="00AC31F8">
        <w:rPr>
          <w:lang w:val="en-GB" w:eastAsia="de-DE"/>
        </w:rPr>
      </w:r>
      <w:r w:rsidRPr="00AC31F8">
        <w:rPr>
          <w:lang w:val="en-GB" w:eastAsia="de-DE"/>
        </w:rPr>
        <w:fldChar w:fldCharType="separate"/>
      </w:r>
      <w:r w:rsidRPr="00AC31F8">
        <w:rPr>
          <w:lang w:val="en-GB" w:eastAsia="de-DE"/>
        </w:rPr>
        <w:t>6.4</w:t>
      </w:r>
      <w:r w:rsidRPr="00AC31F8">
        <w:rPr>
          <w:lang w:val="en-GB" w:eastAsia="de-DE"/>
        </w:rPr>
        <w:fldChar w:fldCharType="end"/>
      </w:r>
      <w:r w:rsidRPr="00AC31F8">
        <w:rPr>
          <w:lang w:val="en-GB" w:eastAsia="de-DE"/>
        </w:rPr>
        <w:t>), therefore continuous updates in Scenarioo would not pose any problem to the regulated company.</w:t>
      </w:r>
    </w:p>
    <w:p w14:paraId="1F1948B0" w14:textId="714011E5" w:rsidR="00F95A7F" w:rsidRPr="00AC31F8" w:rsidRDefault="00D34077" w:rsidP="00417554">
      <w:pPr>
        <w:rPr>
          <w:lang w:val="en-GB" w:eastAsia="de-DE"/>
        </w:rPr>
      </w:pPr>
      <w:r w:rsidRPr="00AC31F8">
        <w:rPr>
          <w:lang w:val="en-GB" w:eastAsia="de-DE"/>
        </w:rPr>
        <w:t>Thus,</w:t>
      </w:r>
      <w:r w:rsidR="00C53254" w:rsidRPr="00AC31F8">
        <w:rPr>
          <w:lang w:val="en-GB" w:eastAsia="de-DE"/>
        </w:rPr>
        <w:t xml:space="preserve"> the hypothesis defined at the beginning can be confirmed: BDD with its three practices can be used to </w:t>
      </w:r>
      <w:r w:rsidR="00D00D6E" w:rsidRPr="00AC31F8">
        <w:rPr>
          <w:lang w:val="en-GB" w:eastAsia="de-DE"/>
        </w:rPr>
        <w:t>execute a</w:t>
      </w:r>
      <w:r w:rsidR="00C53254" w:rsidRPr="00AC31F8">
        <w:rPr>
          <w:lang w:val="en-GB" w:eastAsia="de-DE"/>
        </w:rPr>
        <w:t xml:space="preserve"> GAMP5 compliant OQ automation</w:t>
      </w:r>
      <w:r w:rsidR="00F11CE6" w:rsidRPr="00AC31F8">
        <w:rPr>
          <w:lang w:val="en-GB" w:eastAsia="de-DE"/>
        </w:rPr>
        <w:t>, as far as it has been tested and evaluated during the creation of the prototype</w:t>
      </w:r>
      <w:r w:rsidR="00C53254" w:rsidRPr="00AC31F8">
        <w:rPr>
          <w:lang w:val="en-GB" w:eastAsia="de-DE"/>
        </w:rPr>
        <w:t>.</w:t>
      </w:r>
    </w:p>
    <w:p w14:paraId="3CDCF172" w14:textId="57B328E9" w:rsidR="00F95A7F" w:rsidRPr="00AC31F8" w:rsidRDefault="005B21B9" w:rsidP="00417554">
      <w:pPr>
        <w:rPr>
          <w:lang w:val="en-GB" w:eastAsia="de-DE"/>
        </w:rPr>
      </w:pPr>
      <w:r w:rsidRPr="00AC31F8">
        <w:rPr>
          <w:lang w:val="en-GB" w:eastAsia="de-DE"/>
        </w:rPr>
        <w:t>In addition, the following supplementary insights were gained</w:t>
      </w:r>
      <w:r w:rsidR="004A1A09" w:rsidRPr="00AC31F8">
        <w:rPr>
          <w:lang w:val="en-GB" w:eastAsia="de-DE"/>
        </w:rPr>
        <w:t>:</w:t>
      </w:r>
    </w:p>
    <w:p w14:paraId="642AABAE" w14:textId="011FFF19" w:rsidR="00F356ED" w:rsidRPr="00AC31F8" w:rsidRDefault="008E12B8" w:rsidP="008E12B8">
      <w:pPr>
        <w:pStyle w:val="ListParagraph"/>
        <w:numPr>
          <w:ilvl w:val="0"/>
          <w:numId w:val="40"/>
        </w:numPr>
        <w:rPr>
          <w:lang w:val="en-GB" w:eastAsia="de-DE"/>
        </w:rPr>
      </w:pPr>
      <w:r w:rsidRPr="00AC31F8">
        <w:rPr>
          <w:lang w:val="en-GB" w:eastAsia="de-DE"/>
        </w:rPr>
        <w:t>It needs coding guidelines for the creation of the glue code as well as for the GUI of the web application. For example, you can determine that</w:t>
      </w:r>
      <w:r w:rsidR="00414C9B" w:rsidRPr="00AC31F8">
        <w:rPr>
          <w:lang w:val="en-GB" w:eastAsia="de-DE"/>
        </w:rPr>
        <w:t xml:space="preserve"> </w:t>
      </w:r>
    </w:p>
    <w:p w14:paraId="58127718" w14:textId="0F9A0FAC" w:rsidR="00FB47D6" w:rsidRPr="00AC31F8" w:rsidRDefault="009438F2" w:rsidP="00145069">
      <w:pPr>
        <w:pStyle w:val="ListParagraph"/>
        <w:numPr>
          <w:ilvl w:val="0"/>
          <w:numId w:val="41"/>
        </w:numPr>
        <w:rPr>
          <w:lang w:val="en-GB" w:eastAsia="de-DE"/>
        </w:rPr>
      </w:pPr>
      <w:r w:rsidRPr="00AC31F8">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AC31F8">
        <w:rPr>
          <w:lang w:val="en-GB" w:eastAsia="de-DE"/>
        </w:rPr>
        <w:fldChar w:fldCharType="begin"/>
      </w:r>
      <w:r w:rsidR="00145069" w:rsidRPr="00AC31F8">
        <w:rPr>
          <w:lang w:val="en-GB" w:eastAsia="de-DE"/>
        </w:rPr>
        <w:instrText xml:space="preserve"> REF _Ref45969459 \r \h </w:instrText>
      </w:r>
      <w:r w:rsidR="00145069" w:rsidRPr="00AC31F8">
        <w:rPr>
          <w:lang w:val="en-GB" w:eastAsia="de-DE"/>
        </w:rPr>
      </w:r>
      <w:r w:rsidR="00145069" w:rsidRPr="00AC31F8">
        <w:rPr>
          <w:lang w:val="en-GB" w:eastAsia="de-DE"/>
        </w:rPr>
        <w:fldChar w:fldCharType="separate"/>
      </w:r>
      <w:r w:rsidR="00145069" w:rsidRPr="00AC31F8">
        <w:rPr>
          <w:lang w:val="en-GB" w:eastAsia="de-DE"/>
        </w:rPr>
        <w:t>6.5.1</w:t>
      </w:r>
      <w:r w:rsidR="00145069" w:rsidRPr="00AC31F8">
        <w:rPr>
          <w:lang w:val="en-GB" w:eastAsia="de-DE"/>
        </w:rPr>
        <w:fldChar w:fldCharType="end"/>
      </w:r>
      <w:r w:rsidR="003E194B" w:rsidRPr="00AC31F8">
        <w:rPr>
          <w:lang w:val="en-GB" w:eastAsia="de-DE"/>
        </w:rPr>
        <w:t>)</w:t>
      </w:r>
      <w:r w:rsidR="00F356ED" w:rsidRPr="00AC31F8">
        <w:rPr>
          <w:lang w:val="en-GB" w:eastAsia="de-DE"/>
        </w:rPr>
        <w:t>.</w:t>
      </w:r>
      <w:r w:rsidR="00635F95" w:rsidRPr="00AC31F8">
        <w:rPr>
          <w:lang w:val="en-GB" w:eastAsia="de-DE"/>
        </w:rPr>
        <w:t xml:space="preserve"> </w:t>
      </w:r>
      <w:r w:rsidR="00DF3AFB" w:rsidRPr="00AC31F8">
        <w:rPr>
          <w:lang w:val="en-GB" w:eastAsia="de-DE"/>
        </w:rPr>
        <w:t xml:space="preserve"> </w:t>
      </w:r>
    </w:p>
    <w:p w14:paraId="58EC93BE" w14:textId="65AC82FD" w:rsidR="00331C7B" w:rsidRPr="00AC31F8" w:rsidRDefault="00BE667E" w:rsidP="00565226">
      <w:pPr>
        <w:pStyle w:val="ListParagraph"/>
        <w:numPr>
          <w:ilvl w:val="0"/>
          <w:numId w:val="41"/>
        </w:numPr>
        <w:rPr>
          <w:lang w:val="en-GB" w:eastAsia="de-DE"/>
        </w:rPr>
      </w:pPr>
      <w:r w:rsidRPr="00AC31F8">
        <w:rPr>
          <w:lang w:val="en-GB" w:eastAsia="de-DE"/>
        </w:rPr>
        <w:t>T</w:t>
      </w:r>
      <w:r w:rsidR="00565226" w:rsidRPr="00AC31F8">
        <w:rPr>
          <w:lang w:val="en-GB" w:eastAsia="de-DE"/>
        </w:rPr>
        <w:t>he GUI elements</w:t>
      </w:r>
      <w:r w:rsidRPr="00AC31F8">
        <w:rPr>
          <w:lang w:val="en-GB" w:eastAsia="de-DE"/>
        </w:rPr>
        <w:t xml:space="preserve"> are tagged with</w:t>
      </w:r>
      <w:r w:rsidR="00565226" w:rsidRPr="00AC31F8">
        <w:rPr>
          <w:lang w:val="en-GB" w:eastAsia="de-DE"/>
        </w:rPr>
        <w:t xml:space="preserve"> a unique and descriptive ID to make their access via Selenium easier and more reliable</w:t>
      </w:r>
      <w:r w:rsidR="00B47D2E" w:rsidRPr="00AC31F8">
        <w:rPr>
          <w:lang w:val="en-GB" w:eastAsia="de-DE"/>
        </w:rPr>
        <w:t xml:space="preserve"> (</w:t>
      </w:r>
      <w:r w:rsidR="00D07F65" w:rsidRPr="00AC31F8">
        <w:rPr>
          <w:lang w:val="en-GB" w:eastAsia="de-DE"/>
        </w:rPr>
        <w:t>see chapter</w:t>
      </w:r>
      <w:r w:rsidR="00B47D2E" w:rsidRPr="00AC31F8">
        <w:rPr>
          <w:lang w:val="en-GB" w:eastAsia="de-DE"/>
        </w:rPr>
        <w:t xml:space="preserve"> </w:t>
      </w:r>
      <w:r w:rsidR="00FD7F9D" w:rsidRPr="00AC31F8">
        <w:rPr>
          <w:lang w:val="en-GB" w:eastAsia="de-DE"/>
        </w:rPr>
        <w:fldChar w:fldCharType="begin"/>
      </w:r>
      <w:r w:rsidR="00FD7F9D" w:rsidRPr="00AC31F8">
        <w:rPr>
          <w:lang w:val="en-GB" w:eastAsia="de-DE"/>
        </w:rPr>
        <w:instrText xml:space="preserve"> REF _Ref45970192 \r \h </w:instrText>
      </w:r>
      <w:r w:rsidR="00FD7F9D" w:rsidRPr="00AC31F8">
        <w:rPr>
          <w:lang w:val="en-GB" w:eastAsia="de-DE"/>
        </w:rPr>
      </w:r>
      <w:r w:rsidR="00FD7F9D" w:rsidRPr="00AC31F8">
        <w:rPr>
          <w:lang w:val="en-GB" w:eastAsia="de-DE"/>
        </w:rPr>
        <w:fldChar w:fldCharType="separate"/>
      </w:r>
      <w:r w:rsidR="00FD7F9D" w:rsidRPr="00AC31F8">
        <w:rPr>
          <w:lang w:val="en-GB" w:eastAsia="de-DE"/>
        </w:rPr>
        <w:t>6.5.1</w:t>
      </w:r>
      <w:r w:rsidR="00FD7F9D" w:rsidRPr="00AC31F8">
        <w:rPr>
          <w:lang w:val="en-GB" w:eastAsia="de-DE"/>
        </w:rPr>
        <w:fldChar w:fldCharType="end"/>
      </w:r>
      <w:r w:rsidR="003E194B" w:rsidRPr="00AC31F8">
        <w:rPr>
          <w:lang w:val="en-GB" w:eastAsia="de-DE"/>
        </w:rPr>
        <w:t>).</w:t>
      </w:r>
    </w:p>
    <w:p w14:paraId="08A8F14F" w14:textId="502C4AB0" w:rsidR="003E194B" w:rsidRPr="00AC31F8" w:rsidRDefault="005C76F4" w:rsidP="005C76F4">
      <w:pPr>
        <w:pStyle w:val="ListParagraph"/>
        <w:numPr>
          <w:ilvl w:val="0"/>
          <w:numId w:val="41"/>
        </w:numPr>
        <w:rPr>
          <w:lang w:val="en-GB" w:eastAsia="de-DE"/>
        </w:rPr>
      </w:pPr>
      <w:r w:rsidRPr="00AC31F8">
        <w:rPr>
          <w:lang w:val="en-GB" w:eastAsia="de-DE"/>
        </w:rPr>
        <w:t xml:space="preserve">The design of the web interface </w:t>
      </w:r>
      <w:r w:rsidR="009E12C1" w:rsidRPr="00AC31F8">
        <w:rPr>
          <w:lang w:val="en-GB" w:eastAsia="de-DE"/>
        </w:rPr>
        <w:t>should</w:t>
      </w:r>
      <w:r w:rsidRPr="00AC31F8">
        <w:rPr>
          <w:lang w:val="en-GB" w:eastAsia="de-DE"/>
        </w:rPr>
        <w:t xml:space="preserve"> not only be user-friendly, but</w:t>
      </w:r>
      <w:r w:rsidR="00DC5194" w:rsidRPr="00AC31F8">
        <w:rPr>
          <w:lang w:val="en-GB" w:eastAsia="de-DE"/>
        </w:rPr>
        <w:t xml:space="preserve"> should</w:t>
      </w:r>
      <w:r w:rsidRPr="00AC31F8">
        <w:rPr>
          <w:lang w:val="en-GB" w:eastAsia="de-DE"/>
        </w:rPr>
        <w:t xml:space="preserve"> also</w:t>
      </w:r>
      <w:r w:rsidR="00DC5194" w:rsidRPr="00AC31F8">
        <w:rPr>
          <w:lang w:val="en-GB" w:eastAsia="de-DE"/>
        </w:rPr>
        <w:t xml:space="preserve"> help</w:t>
      </w:r>
      <w:r w:rsidRPr="00AC31F8">
        <w:rPr>
          <w:lang w:val="en-GB" w:eastAsia="de-DE"/>
        </w:rPr>
        <w:t xml:space="preserve"> to simplify the review process, for example by making it easy to distinguish active from inactive buttons</w:t>
      </w:r>
      <w:r w:rsidR="00B86E7B" w:rsidRPr="00AC31F8">
        <w:rPr>
          <w:lang w:val="en-GB" w:eastAsia="de-DE"/>
        </w:rPr>
        <w:t>.</w:t>
      </w:r>
    </w:p>
    <w:p w14:paraId="3EC5D406" w14:textId="71D30D3E" w:rsidR="00312055" w:rsidRPr="00AC31F8" w:rsidRDefault="000C6BCE" w:rsidP="00A32F88">
      <w:pPr>
        <w:pStyle w:val="ListParagraph"/>
        <w:numPr>
          <w:ilvl w:val="0"/>
          <w:numId w:val="40"/>
        </w:numPr>
        <w:rPr>
          <w:lang w:val="en-GB" w:eastAsia="de-DE"/>
        </w:rPr>
      </w:pPr>
      <w:r w:rsidRPr="00AC31F8">
        <w:rPr>
          <w:lang w:val="en-GB" w:eastAsia="de-DE"/>
        </w:rPr>
        <w:lastRenderedPageBreak/>
        <w:t>It cannot be excluded that the feature files and/or the glue code</w:t>
      </w:r>
      <w:r w:rsidR="00516573" w:rsidRPr="00AC31F8">
        <w:rPr>
          <w:lang w:val="en-GB" w:eastAsia="de-DE"/>
        </w:rPr>
        <w:t xml:space="preserve"> has to be refactored, especially because test refactoring is an important principle of TDD</w:t>
      </w:r>
      <w:r w:rsidR="005F1F34" w:rsidRPr="00AC31F8">
        <w:rPr>
          <w:lang w:val="en-GB" w:eastAsia="de-DE"/>
        </w:rPr>
        <w:t xml:space="preserve"> (</w:t>
      </w:r>
      <w:r w:rsidR="00AE0986" w:rsidRPr="00AC31F8">
        <w:rPr>
          <w:lang w:val="en-GB" w:eastAsia="de-DE"/>
        </w:rPr>
        <w:t xml:space="preserve">Nagy and Rose, </w:t>
      </w:r>
      <w:r w:rsidR="00D02C1F" w:rsidRPr="00AC31F8">
        <w:rPr>
          <w:lang w:val="en-GB" w:eastAsia="de-DE"/>
        </w:rPr>
        <w:t>2018, p.15</w:t>
      </w:r>
      <w:r w:rsidR="005F1F34" w:rsidRPr="00AC31F8">
        <w:rPr>
          <w:lang w:val="en-GB" w:eastAsia="de-DE"/>
        </w:rPr>
        <w:t>)</w:t>
      </w:r>
      <w:r w:rsidR="00516573" w:rsidRPr="00AC31F8">
        <w:rPr>
          <w:lang w:val="en-GB" w:eastAsia="de-DE"/>
        </w:rPr>
        <w:t xml:space="preserve">. </w:t>
      </w:r>
      <w:r w:rsidR="00006B0F" w:rsidRPr="00AC31F8">
        <w:rPr>
          <w:lang w:val="en-GB" w:eastAsia="de-DE"/>
        </w:rPr>
        <w:t>It has to be taken into account that in the controlled environment of</w:t>
      </w:r>
      <w:r w:rsidR="0000582E" w:rsidRPr="00AC31F8">
        <w:rPr>
          <w:lang w:val="en-GB" w:eastAsia="de-DE"/>
        </w:rPr>
        <w:t xml:space="preserve"> the highly regulated pharmaceutical companies</w:t>
      </w:r>
      <w:r w:rsidR="003D38FC" w:rsidRPr="00AC31F8">
        <w:rPr>
          <w:lang w:val="en-GB" w:eastAsia="de-DE"/>
        </w:rPr>
        <w:t>,</w:t>
      </w:r>
      <w:r w:rsidR="00686D9B" w:rsidRPr="00AC31F8">
        <w:rPr>
          <w:lang w:val="en-GB" w:eastAsia="de-DE"/>
        </w:rPr>
        <w:t xml:space="preserve"> refactoring is always a risk and therefore it might imply extended revalidation in the worst case. </w:t>
      </w:r>
      <w:r w:rsidR="00DC5194" w:rsidRPr="00AC31F8">
        <w:rPr>
          <w:lang w:val="en-GB" w:eastAsia="de-DE"/>
        </w:rPr>
        <w:t>Therefore,</w:t>
      </w:r>
      <w:r w:rsidR="004D1761" w:rsidRPr="00AC31F8">
        <w:rPr>
          <w:lang w:val="en-GB" w:eastAsia="de-DE"/>
        </w:rPr>
        <w:t xml:space="preserve"> refactoring should be avoided </w:t>
      </w:r>
      <w:r w:rsidR="00DC5194" w:rsidRPr="00AC31F8">
        <w:rPr>
          <w:lang w:val="en-GB" w:eastAsia="de-DE"/>
        </w:rPr>
        <w:t>whenever</w:t>
      </w:r>
      <w:r w:rsidR="004D1761" w:rsidRPr="00AC31F8">
        <w:rPr>
          <w:lang w:val="en-GB" w:eastAsia="de-DE"/>
        </w:rPr>
        <w:t xml:space="preserve"> possible. </w:t>
      </w:r>
      <w:r w:rsidR="00BA4132" w:rsidRPr="00AC31F8">
        <w:rPr>
          <w:lang w:val="en-GB" w:eastAsia="de-DE"/>
        </w:rPr>
        <w:t xml:space="preserve">If it has to be done, the refactored glue code / feature file should be run over </w:t>
      </w:r>
      <w:r w:rsidR="00A02D71" w:rsidRPr="00AC31F8">
        <w:rPr>
          <w:lang w:val="en-GB" w:eastAsia="de-DE"/>
        </w:rPr>
        <w:t>the</w:t>
      </w:r>
      <w:r w:rsidR="00BA4132" w:rsidRPr="00AC31F8">
        <w:rPr>
          <w:lang w:val="en-GB" w:eastAsia="de-DE"/>
        </w:rPr>
        <w:t xml:space="preserve"> already tested</w:t>
      </w:r>
      <w:r w:rsidR="00E97F77" w:rsidRPr="00AC31F8">
        <w:rPr>
          <w:lang w:val="en-GB" w:eastAsia="de-DE"/>
        </w:rPr>
        <w:t xml:space="preserve"> and corresponding </w:t>
      </w:r>
      <w:r w:rsidR="00BA4132" w:rsidRPr="00AC31F8">
        <w:rPr>
          <w:lang w:val="en-GB" w:eastAsia="de-DE"/>
        </w:rPr>
        <w:t xml:space="preserve">version of JBA. Meaning, it is only </w:t>
      </w:r>
      <w:r w:rsidR="00500DAA" w:rsidRPr="00AC31F8">
        <w:rPr>
          <w:lang w:val="en-GB" w:eastAsia="de-DE"/>
        </w:rPr>
        <w:t>the refactoring itself</w:t>
      </w:r>
      <w:r w:rsidR="00612F64" w:rsidRPr="00AC31F8">
        <w:rPr>
          <w:lang w:val="en-GB" w:eastAsia="de-DE"/>
        </w:rPr>
        <w:t xml:space="preserve"> </w:t>
      </w:r>
      <w:r w:rsidR="00A02D71" w:rsidRPr="00AC31F8">
        <w:rPr>
          <w:lang w:val="en-GB" w:eastAsia="de-DE"/>
        </w:rPr>
        <w:t>in which the changes consists</w:t>
      </w:r>
      <w:r w:rsidR="00BA4132" w:rsidRPr="00AC31F8">
        <w:rPr>
          <w:lang w:val="en-GB" w:eastAsia="de-DE"/>
        </w:rPr>
        <w:t xml:space="preserve">, so that only the refactoring </w:t>
      </w:r>
      <w:r w:rsidR="000B5618" w:rsidRPr="00AC31F8">
        <w:rPr>
          <w:lang w:val="en-GB" w:eastAsia="de-DE"/>
        </w:rPr>
        <w:t>needs to be checked in the subsequent review and approval process</w:t>
      </w:r>
      <w:r w:rsidR="00BA4132" w:rsidRPr="00AC31F8">
        <w:rPr>
          <w:lang w:val="en-GB" w:eastAsia="de-DE"/>
        </w:rPr>
        <w:t xml:space="preserve">. This check could be done in a very similar way as for the automated OQs, </w:t>
      </w:r>
      <w:r w:rsidR="00A32F88" w:rsidRPr="00AC31F8">
        <w:rPr>
          <w:lang w:val="en-GB" w:eastAsia="de-DE"/>
        </w:rPr>
        <w:t>as this</w:t>
      </w:r>
      <w:r w:rsidR="00BA4132" w:rsidRPr="00AC31F8">
        <w:rPr>
          <w:lang w:val="en-GB" w:eastAsia="de-DE"/>
        </w:rPr>
        <w:t xml:space="preserve"> already includes </w:t>
      </w:r>
      <w:r w:rsidR="00A32F88" w:rsidRPr="00AC31F8">
        <w:rPr>
          <w:lang w:val="en-GB" w:eastAsia="de-DE"/>
        </w:rPr>
        <w:t>verifying activities</w:t>
      </w:r>
      <w:r w:rsidR="00BA4132" w:rsidRPr="00AC31F8">
        <w:rPr>
          <w:lang w:val="en-GB" w:eastAsia="de-DE"/>
        </w:rPr>
        <w:t xml:space="preserve"> for scenarios and </w:t>
      </w:r>
      <w:r w:rsidR="00A32F88" w:rsidRPr="00AC31F8">
        <w:rPr>
          <w:lang w:val="en-GB" w:eastAsia="de-DE"/>
        </w:rPr>
        <w:t>for new or changed</w:t>
      </w:r>
      <w:r w:rsidR="00BA4132" w:rsidRPr="00AC31F8">
        <w:rPr>
          <w:lang w:val="en-GB" w:eastAsia="de-DE"/>
        </w:rPr>
        <w:t xml:space="preserve"> glue code</w:t>
      </w:r>
      <w:r w:rsidR="007A48AE" w:rsidRPr="00AC31F8">
        <w:rPr>
          <w:lang w:val="en-GB" w:eastAsia="de-DE"/>
        </w:rPr>
        <w:t>.</w:t>
      </w:r>
    </w:p>
    <w:p w14:paraId="683D6B7D" w14:textId="65EC961E" w:rsidR="00671781" w:rsidRPr="00AC31F8" w:rsidRDefault="00A06522" w:rsidP="00A06522">
      <w:pPr>
        <w:pStyle w:val="ListParagraph"/>
        <w:numPr>
          <w:ilvl w:val="0"/>
          <w:numId w:val="40"/>
        </w:numPr>
        <w:rPr>
          <w:lang w:val="en-GB" w:eastAsia="de-DE"/>
        </w:rPr>
      </w:pPr>
      <w:r w:rsidRPr="00AC31F8">
        <w:rPr>
          <w:lang w:val="en-GB" w:eastAsia="de-DE"/>
        </w:rPr>
        <w:t>The review process could most likely significantly be improved or simplified by using the compare function of Scenarioo</w:t>
      </w:r>
      <w:r w:rsidR="00AF25D3" w:rsidRPr="00AC31F8">
        <w:rPr>
          <w:lang w:val="en-GB" w:eastAsia="de-DE"/>
        </w:rPr>
        <w:t>.</w:t>
      </w:r>
    </w:p>
    <w:p w14:paraId="710091D7" w14:textId="77777777" w:rsidR="00D21891" w:rsidRPr="00AC31F8" w:rsidRDefault="00D21891" w:rsidP="00417554">
      <w:pPr>
        <w:rPr>
          <w:lang w:val="en-GB" w:eastAsia="de-DE"/>
        </w:rPr>
      </w:pPr>
    </w:p>
    <w:p w14:paraId="7FCFA319" w14:textId="5BB0FD1A" w:rsidR="005017B8" w:rsidRPr="00AC31F8" w:rsidRDefault="005017B8" w:rsidP="00417554">
      <w:pPr>
        <w:rPr>
          <w:lang w:val="en-GB" w:eastAsia="de-DE"/>
        </w:rPr>
      </w:pPr>
    </w:p>
    <w:p w14:paraId="2FEAB493" w14:textId="5649EE47" w:rsidR="005017B8" w:rsidRPr="00AC31F8" w:rsidRDefault="005017B8" w:rsidP="00417554">
      <w:pPr>
        <w:rPr>
          <w:lang w:val="en-GB" w:eastAsia="de-DE"/>
        </w:rPr>
      </w:pPr>
    </w:p>
    <w:p w14:paraId="6D4709CF" w14:textId="1DAF0987" w:rsidR="005017B8" w:rsidRPr="00AC31F8" w:rsidRDefault="005017B8" w:rsidP="00417554">
      <w:pPr>
        <w:rPr>
          <w:lang w:val="en-GB" w:eastAsia="de-DE"/>
        </w:rPr>
      </w:pPr>
    </w:p>
    <w:p w14:paraId="5F0D3D1C" w14:textId="77777777" w:rsidR="005017B8" w:rsidRPr="00AC31F8" w:rsidRDefault="005017B8" w:rsidP="00417554">
      <w:pPr>
        <w:rPr>
          <w:lang w:val="en-GB" w:eastAsia="de-DE"/>
        </w:rPr>
      </w:pPr>
    </w:p>
    <w:p w14:paraId="2922F963" w14:textId="375E1568" w:rsidR="005B661F" w:rsidRPr="00AC31F8" w:rsidRDefault="0006627F" w:rsidP="005B661F">
      <w:pPr>
        <w:pStyle w:val="Heading1"/>
        <w:rPr>
          <w:lang w:val="en-GB"/>
        </w:rPr>
      </w:pPr>
      <w:bookmarkStart w:id="351" w:name="_Toc46067097"/>
      <w:bookmarkStart w:id="352" w:name="_Toc46238954"/>
      <w:r w:rsidRPr="00AC31F8">
        <w:rPr>
          <w:lang w:val="en-GB"/>
        </w:rPr>
        <w:lastRenderedPageBreak/>
        <w:t>Outlook</w:t>
      </w:r>
      <w:bookmarkEnd w:id="351"/>
      <w:bookmarkEnd w:id="352"/>
      <w:r w:rsidR="00EB0D1A" w:rsidRPr="00AC31F8">
        <w:rPr>
          <w:lang w:val="en-GB"/>
        </w:rPr>
        <w:t xml:space="preserve"> </w:t>
      </w:r>
    </w:p>
    <w:p w14:paraId="62DCDD41" w14:textId="18483E91" w:rsidR="00EB0D1A" w:rsidRPr="00AC31F8" w:rsidRDefault="00C71EBB" w:rsidP="005B661F">
      <w:pPr>
        <w:rPr>
          <w:lang w:val="en-GB" w:eastAsia="de-DE"/>
        </w:rPr>
      </w:pPr>
      <w:r w:rsidRPr="00AC31F8">
        <w:rPr>
          <w:lang w:val="en-GB" w:eastAsia="de-DE"/>
        </w:rPr>
        <w:t>This project did not only respond to questions,</w:t>
      </w:r>
      <w:r w:rsidR="007636A4" w:rsidRPr="00AC31F8">
        <w:rPr>
          <w:lang w:val="en-GB" w:eastAsia="de-DE"/>
        </w:rPr>
        <w:t xml:space="preserve"> </w:t>
      </w:r>
      <w:r w:rsidR="00004A49" w:rsidRPr="00AC31F8">
        <w:rPr>
          <w:lang w:val="en-GB" w:eastAsia="de-DE"/>
        </w:rPr>
        <w:t>in fact even more</w:t>
      </w:r>
      <w:r w:rsidRPr="00AC31F8">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AC31F8">
        <w:rPr>
          <w:lang w:val="en-GB" w:eastAsia="de-DE"/>
        </w:rPr>
        <w:t>.</w:t>
      </w:r>
    </w:p>
    <w:p w14:paraId="77596FCA" w14:textId="111A5793" w:rsidR="00100F35" w:rsidRPr="00AC31F8" w:rsidRDefault="006572A0" w:rsidP="00A92DF3">
      <w:pPr>
        <w:pStyle w:val="Heading2"/>
        <w:rPr>
          <w:lang w:val="en-GB"/>
        </w:rPr>
      </w:pPr>
      <w:bookmarkStart w:id="353" w:name="_Toc46067098"/>
      <w:bookmarkStart w:id="354" w:name="_Toc46238955"/>
      <w:r w:rsidRPr="00AC31F8">
        <w:rPr>
          <w:lang w:val="en-GB"/>
        </w:rPr>
        <w:t xml:space="preserve">Added Value: </w:t>
      </w:r>
      <w:r w:rsidR="00A92DF3" w:rsidRPr="00AC31F8">
        <w:rPr>
          <w:lang w:val="en-GB"/>
        </w:rPr>
        <w:t>OQs on several Web Browsers</w:t>
      </w:r>
      <w:bookmarkEnd w:id="353"/>
      <w:bookmarkEnd w:id="354"/>
    </w:p>
    <w:p w14:paraId="3C4DDA08" w14:textId="16EC08A0" w:rsidR="0038225F" w:rsidRPr="00AC31F8" w:rsidRDefault="0038225F" w:rsidP="0038225F">
      <w:pPr>
        <w:rPr>
          <w:lang w:val="en-GB" w:eastAsia="de-DE"/>
        </w:rPr>
      </w:pPr>
      <w:r w:rsidRPr="00AC31F8">
        <w:rPr>
          <w:lang w:val="en-GB" w:eastAsia="de-DE"/>
        </w:rPr>
        <w:t xml:space="preserve">OQ automation could become </w:t>
      </w:r>
      <w:r w:rsidR="00566E21" w:rsidRPr="00AC31F8">
        <w:rPr>
          <w:lang w:val="en-GB" w:eastAsia="de-DE"/>
        </w:rPr>
        <w:t>especially</w:t>
      </w:r>
      <w:r w:rsidRPr="00AC31F8">
        <w:rPr>
          <w:lang w:val="en-GB" w:eastAsia="de-DE"/>
        </w:rPr>
        <w:t xml:space="preserve"> beneficial if the JBA is to run on different </w:t>
      </w:r>
      <w:r w:rsidR="00304B3D" w:rsidRPr="00AC31F8">
        <w:rPr>
          <w:lang w:val="en-GB" w:eastAsia="de-DE"/>
        </w:rPr>
        <w:t>W</w:t>
      </w:r>
      <w:r w:rsidRPr="00AC31F8">
        <w:rPr>
          <w:lang w:val="en-GB" w:eastAsia="de-DE"/>
        </w:rPr>
        <w:t xml:space="preserve">eb </w:t>
      </w:r>
      <w:r w:rsidR="00304B3D" w:rsidRPr="00AC31F8">
        <w:rPr>
          <w:lang w:val="en-GB" w:eastAsia="de-DE"/>
        </w:rPr>
        <w:t>B</w:t>
      </w:r>
      <w:r w:rsidRPr="00AC31F8">
        <w:rPr>
          <w:lang w:val="en-GB" w:eastAsia="de-DE"/>
        </w:rPr>
        <w:t>rowsers and thus the same tests are to be performed in different browsers.</w:t>
      </w:r>
    </w:p>
    <w:p w14:paraId="44332B44" w14:textId="5FF9525D" w:rsidR="004C7408" w:rsidRPr="00AC31F8" w:rsidRDefault="0038225F" w:rsidP="004C7408">
      <w:pPr>
        <w:rPr>
          <w:lang w:val="en-GB" w:eastAsia="de-DE"/>
        </w:rPr>
      </w:pPr>
      <w:r w:rsidRPr="00AC31F8">
        <w:rPr>
          <w:lang w:val="en-GB" w:eastAsia="de-DE"/>
        </w:rPr>
        <w:t xml:space="preserve">In the prototype, only </w:t>
      </w:r>
      <w:r w:rsidR="00CD5BA0" w:rsidRPr="00AC31F8">
        <w:rPr>
          <w:lang w:val="en-GB" w:eastAsia="de-DE"/>
        </w:rPr>
        <w:t>Chrome</w:t>
      </w:r>
      <w:r w:rsidRPr="00AC31F8">
        <w:rPr>
          <w:lang w:val="en-GB" w:eastAsia="de-DE"/>
        </w:rPr>
        <w:t xml:space="preserve"> was used as the </w:t>
      </w:r>
      <w:r w:rsidR="00CD5BA0" w:rsidRPr="00AC31F8">
        <w:rPr>
          <w:lang w:val="en-GB" w:eastAsia="de-DE"/>
        </w:rPr>
        <w:t>b</w:t>
      </w:r>
      <w:r w:rsidRPr="00AC31F8">
        <w:rPr>
          <w:lang w:val="en-GB" w:eastAsia="de-DE"/>
        </w:rPr>
        <w:t xml:space="preserve">rowser for the JBA. The executing </w:t>
      </w:r>
      <w:r w:rsidR="006830D2" w:rsidRPr="00AC31F8">
        <w:rPr>
          <w:lang w:val="en-GB" w:eastAsia="de-DE"/>
        </w:rPr>
        <w:t>W</w:t>
      </w:r>
      <w:r w:rsidRPr="00AC31F8">
        <w:rPr>
          <w:lang w:val="en-GB" w:eastAsia="de-DE"/>
        </w:rPr>
        <w:t xml:space="preserve">eb </w:t>
      </w:r>
      <w:r w:rsidR="006830D2" w:rsidRPr="00AC31F8">
        <w:rPr>
          <w:lang w:val="en-GB" w:eastAsia="de-DE"/>
        </w:rPr>
        <w:t>B</w:t>
      </w:r>
      <w:r w:rsidRPr="00AC31F8">
        <w:rPr>
          <w:lang w:val="en-GB" w:eastAsia="de-DE"/>
        </w:rPr>
        <w:t xml:space="preserve">rowser is defined by calling the corresponding </w:t>
      </w:r>
      <w:r w:rsidR="006830D2" w:rsidRPr="00AC31F8">
        <w:rPr>
          <w:lang w:val="en-GB" w:eastAsia="de-DE"/>
        </w:rPr>
        <w:t>W</w:t>
      </w:r>
      <w:r w:rsidRPr="00AC31F8">
        <w:rPr>
          <w:lang w:val="en-GB" w:eastAsia="de-DE"/>
        </w:rPr>
        <w:t xml:space="preserve">eb </w:t>
      </w:r>
      <w:r w:rsidR="006830D2" w:rsidRPr="00AC31F8">
        <w:rPr>
          <w:lang w:val="en-GB" w:eastAsia="de-DE"/>
        </w:rPr>
        <w:t>D</w:t>
      </w:r>
      <w:r w:rsidRPr="00AC31F8">
        <w:rPr>
          <w:lang w:val="en-GB" w:eastAsia="de-DE"/>
        </w:rPr>
        <w:t>river</w:t>
      </w:r>
      <w:r w:rsidR="00566E21" w:rsidRPr="00AC31F8">
        <w:rPr>
          <w:lang w:val="en-GB" w:eastAsia="de-DE"/>
        </w:rPr>
        <w:t xml:space="preserve"> as shown in </w:t>
      </w:r>
      <w:r w:rsidR="00566E21" w:rsidRPr="00AC31F8">
        <w:rPr>
          <w:lang w:val="en-GB" w:eastAsia="de-DE"/>
        </w:rPr>
        <w:fldChar w:fldCharType="begin"/>
      </w:r>
      <w:r w:rsidR="00566E21" w:rsidRPr="00AC31F8">
        <w:rPr>
          <w:lang w:val="en-GB" w:eastAsia="de-DE"/>
        </w:rPr>
        <w:instrText xml:space="preserve"> REF _Ref45961148 \h </w:instrText>
      </w:r>
      <w:r w:rsidR="00566E21" w:rsidRPr="00AC31F8">
        <w:rPr>
          <w:lang w:val="en-GB" w:eastAsia="de-DE"/>
        </w:rPr>
      </w:r>
      <w:r w:rsidR="00566E21" w:rsidRPr="00AC31F8">
        <w:rPr>
          <w:lang w:val="en-GB" w:eastAsia="de-DE"/>
        </w:rPr>
        <w:fldChar w:fldCharType="separate"/>
      </w:r>
      <w:r w:rsidR="00FA25A4" w:rsidRPr="00AC31F8">
        <w:rPr>
          <w:lang w:val="en-GB"/>
        </w:rPr>
        <w:t xml:space="preserve">Figure </w:t>
      </w:r>
      <w:r w:rsidR="00FA25A4" w:rsidRPr="00AC31F8">
        <w:rPr>
          <w:noProof/>
          <w:lang w:val="en-GB"/>
        </w:rPr>
        <w:t>49</w:t>
      </w:r>
      <w:r w:rsidR="00566E21" w:rsidRPr="00AC31F8">
        <w:rPr>
          <w:lang w:val="en-GB" w:eastAsia="de-DE"/>
        </w:rPr>
        <w:fldChar w:fldCharType="end"/>
      </w:r>
      <w:r w:rsidR="004C7408" w:rsidRPr="00AC31F8">
        <w:rPr>
          <w:lang w:val="en-GB" w:eastAsia="de-DE"/>
        </w:rPr>
        <w:t>.</w:t>
      </w:r>
    </w:p>
    <w:p w14:paraId="754C4AF8" w14:textId="77777777" w:rsidR="00B43145" w:rsidRPr="00AC31F8" w:rsidRDefault="004C7408" w:rsidP="00B43145">
      <w:pPr>
        <w:keepNext/>
        <w:rPr>
          <w:lang w:val="en-GB"/>
        </w:rPr>
      </w:pPr>
      <w:r w:rsidRPr="00AC31F8">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1F6ADF22" w:rsidR="004C7408" w:rsidRPr="00AC31F8" w:rsidRDefault="00B43145" w:rsidP="00B43145">
      <w:pPr>
        <w:pStyle w:val="Caption"/>
        <w:rPr>
          <w:lang w:val="en-GB"/>
        </w:rPr>
      </w:pPr>
      <w:bookmarkStart w:id="355" w:name="_Ref45961148"/>
      <w:bookmarkStart w:id="356" w:name="_Toc46067169"/>
      <w:bookmarkStart w:id="357" w:name="_Toc46237556"/>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49</w:t>
      </w:r>
      <w:r w:rsidR="001729B8" w:rsidRPr="00AC31F8">
        <w:rPr>
          <w:noProof/>
          <w:lang w:val="en-GB"/>
        </w:rPr>
        <w:fldChar w:fldCharType="end"/>
      </w:r>
      <w:bookmarkEnd w:id="355"/>
      <w:r w:rsidRPr="00AC31F8">
        <w:rPr>
          <w:lang w:val="en-GB"/>
        </w:rPr>
        <w:t xml:space="preserve">: </w:t>
      </w:r>
      <w:r w:rsidR="00337769" w:rsidRPr="00AC31F8">
        <w:rPr>
          <w:lang w:val="en-GB"/>
        </w:rPr>
        <w:t xml:space="preserve">Call of the </w:t>
      </w:r>
      <w:r w:rsidR="001F0AF8" w:rsidRPr="00AC31F8">
        <w:rPr>
          <w:lang w:val="en-GB"/>
        </w:rPr>
        <w:t>C</w:t>
      </w:r>
      <w:r w:rsidR="00337769" w:rsidRPr="00AC31F8">
        <w:rPr>
          <w:lang w:val="en-GB"/>
        </w:rPr>
        <w:t xml:space="preserve">hrome </w:t>
      </w:r>
      <w:r w:rsidR="001F0AF8" w:rsidRPr="00AC31F8">
        <w:rPr>
          <w:lang w:val="en-GB"/>
        </w:rPr>
        <w:t>W</w:t>
      </w:r>
      <w:r w:rsidR="000C29FD" w:rsidRPr="00AC31F8">
        <w:rPr>
          <w:lang w:val="en-GB"/>
        </w:rPr>
        <w:t xml:space="preserve">eb </w:t>
      </w:r>
      <w:r w:rsidR="001F0AF8" w:rsidRPr="00AC31F8">
        <w:rPr>
          <w:lang w:val="en-GB"/>
        </w:rPr>
        <w:t>D</w:t>
      </w:r>
      <w:r w:rsidR="000C29FD" w:rsidRPr="00AC31F8">
        <w:rPr>
          <w:lang w:val="en-GB"/>
        </w:rPr>
        <w:t>river</w:t>
      </w:r>
      <w:r w:rsidR="00337769" w:rsidRPr="00AC31F8">
        <w:rPr>
          <w:lang w:val="en-GB"/>
        </w:rPr>
        <w:t xml:space="preserve"> to perform the tests in </w:t>
      </w:r>
      <w:bookmarkEnd w:id="356"/>
      <w:r w:rsidR="001F0AF8" w:rsidRPr="00AC31F8">
        <w:rPr>
          <w:lang w:val="en-GB"/>
        </w:rPr>
        <w:t>Chrome.</w:t>
      </w:r>
      <w:bookmarkEnd w:id="357"/>
    </w:p>
    <w:p w14:paraId="30557D20" w14:textId="439EEADD" w:rsidR="00527424" w:rsidRPr="00AC31F8" w:rsidRDefault="00100870" w:rsidP="005B661F">
      <w:pPr>
        <w:rPr>
          <w:lang w:val="en-GB" w:eastAsia="de-DE"/>
        </w:rPr>
      </w:pPr>
      <w:r w:rsidRPr="00AC31F8">
        <w:rPr>
          <w:lang w:val="en-GB" w:eastAsia="de-DE"/>
        </w:rPr>
        <w:t xml:space="preserve">Therefore, the question </w:t>
      </w:r>
      <w:r w:rsidR="001F0AF8" w:rsidRPr="00AC31F8">
        <w:rPr>
          <w:lang w:val="en-GB" w:eastAsia="de-DE"/>
        </w:rPr>
        <w:t>arose</w:t>
      </w:r>
      <w:r w:rsidR="00B60756" w:rsidRPr="00AC31F8">
        <w:rPr>
          <w:lang w:val="en-GB" w:eastAsia="de-DE"/>
        </w:rPr>
        <w:t xml:space="preserve"> on</w:t>
      </w:r>
      <w:r w:rsidRPr="00AC31F8">
        <w:rPr>
          <w:lang w:val="en-GB" w:eastAsia="de-DE"/>
        </w:rPr>
        <w:t xml:space="preserve"> how the prototype could be extended so that the tests are automatically performed on different </w:t>
      </w:r>
      <w:r w:rsidR="00B60756" w:rsidRPr="00AC31F8">
        <w:rPr>
          <w:lang w:val="en-GB" w:eastAsia="de-DE"/>
        </w:rPr>
        <w:t>W</w:t>
      </w:r>
      <w:r w:rsidRPr="00AC31F8">
        <w:rPr>
          <w:lang w:val="en-GB" w:eastAsia="de-DE"/>
        </w:rPr>
        <w:t xml:space="preserve">eb </w:t>
      </w:r>
      <w:r w:rsidR="00B60756" w:rsidRPr="00AC31F8">
        <w:rPr>
          <w:lang w:val="en-GB" w:eastAsia="de-DE"/>
        </w:rPr>
        <w:t>B</w:t>
      </w:r>
      <w:r w:rsidRPr="00AC31F8">
        <w:rPr>
          <w:lang w:val="en-GB" w:eastAsia="de-DE"/>
        </w:rPr>
        <w:t>rowsers</w:t>
      </w:r>
      <w:r w:rsidR="00FF17F8" w:rsidRPr="00AC31F8">
        <w:rPr>
          <w:lang w:val="en-GB" w:eastAsia="de-DE"/>
        </w:rPr>
        <w:t>.</w:t>
      </w:r>
    </w:p>
    <w:p w14:paraId="6DA11CA4" w14:textId="3EF46889" w:rsidR="006C508D" w:rsidRPr="00AC31F8" w:rsidRDefault="00D271F8" w:rsidP="005B661F">
      <w:pPr>
        <w:rPr>
          <w:lang w:val="en-GB" w:eastAsia="de-DE"/>
        </w:rPr>
      </w:pPr>
      <w:r w:rsidRPr="00AC31F8">
        <w:rPr>
          <w:lang w:val="en-GB" w:eastAsia="de-DE"/>
        </w:rPr>
        <w:t xml:space="preserve">From experience it can be said that the use of </w:t>
      </w:r>
      <w:r w:rsidR="00B60756" w:rsidRPr="00AC31F8">
        <w:rPr>
          <w:lang w:val="en-GB" w:eastAsia="de-DE"/>
        </w:rPr>
        <w:t>W</w:t>
      </w:r>
      <w:r w:rsidRPr="00AC31F8">
        <w:rPr>
          <w:lang w:val="en-GB" w:eastAsia="de-DE"/>
        </w:rPr>
        <w:t xml:space="preserve">eb applications is at least in some cases only permitted </w:t>
      </w:r>
      <w:r w:rsidR="00D601A7" w:rsidRPr="00AC31F8">
        <w:rPr>
          <w:lang w:val="en-GB" w:eastAsia="de-DE"/>
        </w:rPr>
        <w:t>in</w:t>
      </w:r>
      <w:r w:rsidRPr="00AC31F8">
        <w:rPr>
          <w:lang w:val="en-GB" w:eastAsia="de-DE"/>
        </w:rPr>
        <w:t xml:space="preserve"> one, exactly defined, </w:t>
      </w:r>
      <w:r w:rsidR="00D601A7" w:rsidRPr="00AC31F8">
        <w:rPr>
          <w:lang w:val="en-GB" w:eastAsia="de-DE"/>
        </w:rPr>
        <w:t>W</w:t>
      </w:r>
      <w:r w:rsidRPr="00AC31F8">
        <w:rPr>
          <w:lang w:val="en-GB" w:eastAsia="de-DE"/>
        </w:rPr>
        <w:t xml:space="preserve">eb </w:t>
      </w:r>
      <w:r w:rsidR="00D601A7" w:rsidRPr="00AC31F8">
        <w:rPr>
          <w:lang w:val="en-GB" w:eastAsia="de-DE"/>
        </w:rPr>
        <w:t>B</w:t>
      </w:r>
      <w:r w:rsidRPr="00AC31F8">
        <w:rPr>
          <w:lang w:val="en-GB" w:eastAsia="de-DE"/>
        </w:rPr>
        <w:t xml:space="preserve">rowser. There is no flexibility in this respect. By simplifying testing on different </w:t>
      </w:r>
      <w:r w:rsidR="00A8451E" w:rsidRPr="00AC31F8">
        <w:rPr>
          <w:lang w:val="en-GB" w:eastAsia="de-DE"/>
        </w:rPr>
        <w:t>W</w:t>
      </w:r>
      <w:r w:rsidRPr="00AC31F8">
        <w:rPr>
          <w:lang w:val="en-GB" w:eastAsia="de-DE"/>
        </w:rPr>
        <w:t xml:space="preserve">eb </w:t>
      </w:r>
      <w:r w:rsidR="00A8451E" w:rsidRPr="00AC31F8">
        <w:rPr>
          <w:lang w:val="en-GB" w:eastAsia="de-DE"/>
        </w:rPr>
        <w:t>B</w:t>
      </w:r>
      <w:r w:rsidRPr="00AC31F8">
        <w:rPr>
          <w:lang w:val="en-GB" w:eastAsia="de-DE"/>
        </w:rPr>
        <w:t xml:space="preserve">rowsers, </w:t>
      </w:r>
      <w:r w:rsidR="00A8451E" w:rsidRPr="00AC31F8">
        <w:rPr>
          <w:lang w:val="en-GB" w:eastAsia="de-DE"/>
        </w:rPr>
        <w:t>could</w:t>
      </w:r>
      <w:r w:rsidRPr="00AC31F8">
        <w:rPr>
          <w:lang w:val="en-GB" w:eastAsia="de-DE"/>
        </w:rPr>
        <w:t xml:space="preserve"> increase th</w:t>
      </w:r>
      <w:r w:rsidR="00601983" w:rsidRPr="00AC31F8">
        <w:rPr>
          <w:lang w:val="en-GB" w:eastAsia="de-DE"/>
        </w:rPr>
        <w:t>e</w:t>
      </w:r>
      <w:r w:rsidRPr="00AC31F8">
        <w:rPr>
          <w:lang w:val="en-GB" w:eastAsia="de-DE"/>
        </w:rPr>
        <w:t xml:space="preserve"> flexibility</w:t>
      </w:r>
      <w:r w:rsidR="00601983" w:rsidRPr="00AC31F8">
        <w:rPr>
          <w:lang w:val="en-GB" w:eastAsia="de-DE"/>
        </w:rPr>
        <w:t xml:space="preserve"> in this </w:t>
      </w:r>
      <w:r w:rsidR="000C29FD" w:rsidRPr="00AC31F8">
        <w:rPr>
          <w:lang w:val="en-GB" w:eastAsia="de-DE"/>
        </w:rPr>
        <w:t>respect</w:t>
      </w:r>
      <w:r w:rsidR="00A8451E" w:rsidRPr="00AC31F8">
        <w:rPr>
          <w:lang w:val="en-GB" w:eastAsia="de-DE"/>
        </w:rPr>
        <w:t xml:space="preserve"> and make it possible, that more than one Web Browser would be admitted</w:t>
      </w:r>
      <w:r w:rsidR="007846FC" w:rsidRPr="00AC31F8">
        <w:rPr>
          <w:lang w:val="en-GB" w:eastAsia="de-DE"/>
        </w:rPr>
        <w:t xml:space="preserve"> for use</w:t>
      </w:r>
      <w:r w:rsidR="00B213AC" w:rsidRPr="00AC31F8">
        <w:rPr>
          <w:lang w:val="en-GB" w:eastAsia="de-DE"/>
        </w:rPr>
        <w:t>.</w:t>
      </w:r>
    </w:p>
    <w:p w14:paraId="7216B1E4" w14:textId="3C51C8CE" w:rsidR="00100F35" w:rsidRPr="00AC31F8" w:rsidRDefault="00100F35" w:rsidP="00892246">
      <w:pPr>
        <w:pStyle w:val="Heading2"/>
        <w:rPr>
          <w:lang w:val="en-GB"/>
        </w:rPr>
      </w:pPr>
      <w:bookmarkStart w:id="358" w:name="_Toc46067099"/>
      <w:bookmarkStart w:id="359" w:name="_Toc46238956"/>
      <w:r w:rsidRPr="00AC31F8">
        <w:rPr>
          <w:lang w:val="en-GB"/>
        </w:rPr>
        <w:t xml:space="preserve">Further Topics </w:t>
      </w:r>
      <w:r w:rsidR="00B10213" w:rsidRPr="00AC31F8">
        <w:rPr>
          <w:lang w:val="en-GB"/>
        </w:rPr>
        <w:t>to Address</w:t>
      </w:r>
      <w:bookmarkEnd w:id="358"/>
      <w:bookmarkEnd w:id="359"/>
    </w:p>
    <w:p w14:paraId="201E7B04" w14:textId="4F8A8849" w:rsidR="00252EBE" w:rsidRPr="00AC31F8" w:rsidRDefault="008C3F09" w:rsidP="005B661F">
      <w:pPr>
        <w:rPr>
          <w:lang w:val="en-GB" w:eastAsia="de-DE"/>
        </w:rPr>
      </w:pPr>
      <w:r w:rsidRPr="00AC31F8">
        <w:rPr>
          <w:lang w:val="en-GB" w:eastAsia="de-DE"/>
        </w:rPr>
        <w:t xml:space="preserve">This project focused on the development of a Category 5 software and did not address a concrete process model. </w:t>
      </w:r>
      <w:r w:rsidR="000C29FD" w:rsidRPr="00AC31F8">
        <w:rPr>
          <w:lang w:val="en-GB" w:eastAsia="de-DE"/>
        </w:rPr>
        <w:t>Therefore,</w:t>
      </w:r>
      <w:r w:rsidRPr="00AC31F8">
        <w:rPr>
          <w:lang w:val="en-GB" w:eastAsia="de-DE"/>
        </w:rPr>
        <w:t xml:space="preserve"> it would be interesting to clarify how it would prove itself in slightly different situations, such as</w:t>
      </w:r>
      <w:r w:rsidR="00A357EB" w:rsidRPr="00AC31F8">
        <w:rPr>
          <w:lang w:val="en-GB" w:eastAsia="de-DE"/>
        </w:rPr>
        <w:t>:</w:t>
      </w:r>
    </w:p>
    <w:p w14:paraId="77EEEA54" w14:textId="5474CE62" w:rsidR="00892246" w:rsidRPr="00AC31F8" w:rsidRDefault="00252EBE" w:rsidP="00A357EB">
      <w:pPr>
        <w:pStyle w:val="ListParagraph"/>
        <w:numPr>
          <w:ilvl w:val="0"/>
          <w:numId w:val="43"/>
        </w:numPr>
        <w:rPr>
          <w:lang w:val="en-GB" w:eastAsia="de-DE"/>
        </w:rPr>
      </w:pPr>
      <w:r w:rsidRPr="00AC31F8">
        <w:rPr>
          <w:lang w:val="en-GB" w:eastAsia="de-DE"/>
        </w:rPr>
        <w:t>Automated OQ Process with BDD for Category 4 Software</w:t>
      </w:r>
    </w:p>
    <w:p w14:paraId="63C4B484" w14:textId="06A4F3C6" w:rsidR="00892246" w:rsidRPr="00AC31F8" w:rsidRDefault="00EF253A" w:rsidP="00A357EB">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w:t>
      </w:r>
      <w:r w:rsidR="00156354" w:rsidRPr="00AC31F8">
        <w:rPr>
          <w:lang w:val="en-GB" w:eastAsia="de-DE"/>
        </w:rPr>
        <w:t xml:space="preserve"> Testing for Device Integration</w:t>
      </w:r>
    </w:p>
    <w:p w14:paraId="327AD5F7" w14:textId="65D4D2BB" w:rsidR="00156354" w:rsidRPr="00AC31F8" w:rsidRDefault="00EF253A" w:rsidP="00A357EB">
      <w:pPr>
        <w:pStyle w:val="ListParagraph"/>
        <w:numPr>
          <w:ilvl w:val="0"/>
          <w:numId w:val="43"/>
        </w:numPr>
        <w:rPr>
          <w:lang w:val="en-GB" w:eastAsia="de-DE"/>
        </w:rPr>
      </w:pPr>
      <w:r w:rsidRPr="00AC31F8">
        <w:rPr>
          <w:lang w:val="en-GB" w:eastAsia="de-DE"/>
        </w:rPr>
        <w:t>BDD OQ Testing in Agile Projects</w:t>
      </w:r>
    </w:p>
    <w:p w14:paraId="03F223F1" w14:textId="62CC1B5A" w:rsidR="00892246" w:rsidRPr="00AC31F8" w:rsidRDefault="00EF253A" w:rsidP="005B661F">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 Testing and DevOps</w:t>
      </w:r>
    </w:p>
    <w:p w14:paraId="4B422C21" w14:textId="073A08BA" w:rsidR="003D6200" w:rsidRPr="00AC31F8" w:rsidRDefault="003D6200" w:rsidP="005B661F">
      <w:pPr>
        <w:pStyle w:val="ListParagraph"/>
        <w:numPr>
          <w:ilvl w:val="0"/>
          <w:numId w:val="43"/>
        </w:numPr>
        <w:rPr>
          <w:lang w:val="en-GB" w:eastAsia="de-DE"/>
        </w:rPr>
      </w:pPr>
      <w:r w:rsidRPr="00AC31F8">
        <w:rPr>
          <w:lang w:val="en-GB" w:eastAsia="de-DE"/>
        </w:rPr>
        <w:lastRenderedPageBreak/>
        <w:t xml:space="preserve">Impact on the automated OQ </w:t>
      </w:r>
      <w:r w:rsidR="003B0FCC" w:rsidRPr="00AC31F8">
        <w:rPr>
          <w:lang w:val="en-GB" w:eastAsia="de-DE"/>
        </w:rPr>
        <w:t>t</w:t>
      </w:r>
      <w:r w:rsidRPr="00AC31F8">
        <w:rPr>
          <w:lang w:val="en-GB" w:eastAsia="de-DE"/>
        </w:rPr>
        <w:t>esting on</w:t>
      </w:r>
      <w:r w:rsidR="0042659F" w:rsidRPr="00AC31F8">
        <w:rPr>
          <w:lang w:val="en-GB" w:eastAsia="de-DE"/>
        </w:rPr>
        <w:t xml:space="preserve"> </w:t>
      </w:r>
      <w:r w:rsidRPr="00AC31F8">
        <w:rPr>
          <w:lang w:val="en-GB" w:eastAsia="de-DE"/>
        </w:rPr>
        <w:t>time</w:t>
      </w:r>
      <w:r w:rsidR="003B0FCC" w:rsidRPr="00AC31F8">
        <w:rPr>
          <w:lang w:val="en-GB" w:eastAsia="de-DE"/>
        </w:rPr>
        <w:t>-</w:t>
      </w:r>
      <w:r w:rsidRPr="00AC31F8">
        <w:rPr>
          <w:lang w:val="en-GB" w:eastAsia="de-DE"/>
        </w:rPr>
        <w:t>to</w:t>
      </w:r>
      <w:r w:rsidR="003B0FCC" w:rsidRPr="00AC31F8">
        <w:rPr>
          <w:lang w:val="en-GB" w:eastAsia="de-DE"/>
        </w:rPr>
        <w:t>-</w:t>
      </w:r>
      <w:r w:rsidRPr="00AC31F8">
        <w:rPr>
          <w:lang w:val="en-GB" w:eastAsia="de-DE"/>
        </w:rPr>
        <w:t>market</w:t>
      </w:r>
      <w:r w:rsidR="0042659F" w:rsidRPr="00AC31F8">
        <w:rPr>
          <w:lang w:val="en-GB" w:eastAsia="de-DE"/>
        </w:rPr>
        <w:t xml:space="preserve"> </w:t>
      </w:r>
      <w:r w:rsidR="003B0FCC" w:rsidRPr="00AC31F8">
        <w:rPr>
          <w:lang w:val="en-GB" w:eastAsia="de-DE"/>
        </w:rPr>
        <w:t>for a new</w:t>
      </w:r>
      <w:r w:rsidR="0042659F" w:rsidRPr="00AC31F8">
        <w:rPr>
          <w:lang w:val="en-GB" w:eastAsia="de-DE"/>
        </w:rPr>
        <w:t xml:space="preserve"> software</w:t>
      </w:r>
    </w:p>
    <w:p w14:paraId="1E906E07" w14:textId="7993920B" w:rsidR="001A3437" w:rsidRPr="00AC31F8" w:rsidRDefault="002E688D" w:rsidP="001A3437">
      <w:pPr>
        <w:pStyle w:val="ListParagraph"/>
        <w:numPr>
          <w:ilvl w:val="0"/>
          <w:numId w:val="43"/>
        </w:numPr>
        <w:rPr>
          <w:lang w:val="en-GB" w:eastAsia="de-DE"/>
        </w:rPr>
      </w:pPr>
      <w:r w:rsidRPr="00AC31F8">
        <w:rPr>
          <w:lang w:val="en-GB" w:eastAsia="de-DE"/>
        </w:rPr>
        <w:t>BDD Testing for PQ</w:t>
      </w:r>
    </w:p>
    <w:p w14:paraId="72F506EC" w14:textId="5C7A08BC" w:rsidR="001A3437" w:rsidRPr="00AC31F8" w:rsidRDefault="00B10213" w:rsidP="005A1D8E">
      <w:pPr>
        <w:pStyle w:val="Heading2"/>
        <w:rPr>
          <w:lang w:val="en-GB"/>
        </w:rPr>
      </w:pPr>
      <w:bookmarkStart w:id="360" w:name="_Toc46067100"/>
      <w:bookmarkStart w:id="361" w:name="_Toc46238957"/>
      <w:r w:rsidRPr="00AC31F8">
        <w:rPr>
          <w:lang w:val="en-GB"/>
        </w:rPr>
        <w:t>Pharmaceutical</w:t>
      </w:r>
      <w:r w:rsidR="00CE7A39" w:rsidRPr="00AC31F8">
        <w:rPr>
          <w:lang w:val="en-GB"/>
        </w:rPr>
        <w:t xml:space="preserve"> Companies show </w:t>
      </w:r>
      <w:r w:rsidR="005A1D8E" w:rsidRPr="00AC31F8">
        <w:rPr>
          <w:lang w:val="en-GB"/>
        </w:rPr>
        <w:t>I</w:t>
      </w:r>
      <w:r w:rsidR="00CE7A39" w:rsidRPr="00AC31F8">
        <w:rPr>
          <w:lang w:val="en-GB"/>
        </w:rPr>
        <w:t>nterest</w:t>
      </w:r>
      <w:bookmarkEnd w:id="360"/>
      <w:bookmarkEnd w:id="361"/>
    </w:p>
    <w:p w14:paraId="4AEA6D50" w14:textId="48809E34" w:rsidR="001A3437" w:rsidRPr="00AC31F8" w:rsidRDefault="00967EBE" w:rsidP="001A3437">
      <w:pPr>
        <w:rPr>
          <w:lang w:val="en-GB" w:eastAsia="de-DE"/>
        </w:rPr>
      </w:pPr>
      <w:r w:rsidRPr="00AC31F8">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AC31F8">
        <w:rPr>
          <w:lang w:val="en-GB" w:eastAsia="de-DE"/>
        </w:rPr>
        <w:t>I</w:t>
      </w:r>
      <w:r w:rsidRPr="00AC31F8">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AC31F8" w:rsidRDefault="0072592B" w:rsidP="0072592B">
      <w:pPr>
        <w:pStyle w:val="Heading2"/>
        <w:rPr>
          <w:lang w:val="en-GB"/>
        </w:rPr>
      </w:pPr>
      <w:bookmarkStart w:id="362" w:name="_Toc46067101"/>
      <w:bookmarkStart w:id="363" w:name="_Toc46238958"/>
      <w:r w:rsidRPr="00AC31F8">
        <w:rPr>
          <w:lang w:val="en-GB"/>
        </w:rPr>
        <w:t>Automated OQ Testing and Artificial Intelligence</w:t>
      </w:r>
      <w:bookmarkEnd w:id="362"/>
      <w:bookmarkEnd w:id="363"/>
    </w:p>
    <w:p w14:paraId="0564453B" w14:textId="183A1FC9" w:rsidR="0072592B" w:rsidRPr="00AC31F8" w:rsidRDefault="00BA40B5" w:rsidP="001A3437">
      <w:pPr>
        <w:rPr>
          <w:lang w:val="en-GB" w:eastAsia="de-DE"/>
        </w:rPr>
      </w:pPr>
      <w:r w:rsidRPr="00AC31F8">
        <w:rPr>
          <w:lang w:val="en-GB" w:eastAsia="de-DE"/>
        </w:rPr>
        <w:t>In the testing community there are efforts not only to automate testing more and more, but also to include an AI</w:t>
      </w:r>
      <w:r w:rsidR="00354224" w:rsidRPr="00AC31F8">
        <w:rPr>
          <w:lang w:val="en-GB" w:eastAsia="de-DE"/>
        </w:rPr>
        <w:t xml:space="preserve"> </w:t>
      </w:r>
      <w:r w:rsidR="002C614B" w:rsidRPr="00AC31F8">
        <w:rPr>
          <w:lang w:val="en-GB"/>
        </w:rPr>
        <w:t>(Khan, 2020)</w:t>
      </w:r>
      <w:r w:rsidR="007058CF" w:rsidRPr="00AC31F8">
        <w:rPr>
          <w:lang w:val="en-GB"/>
        </w:rPr>
        <w:t xml:space="preserve">. </w:t>
      </w:r>
      <w:r w:rsidR="00590E74" w:rsidRPr="00AC31F8">
        <w:rPr>
          <w:lang w:val="en-GB"/>
        </w:rPr>
        <w:t xml:space="preserve">It may well be worth investigating whether the newly developed OQ process could be simplified or made more efficient by including a </w:t>
      </w:r>
      <w:r w:rsidR="00887981" w:rsidRPr="00AC31F8">
        <w:rPr>
          <w:lang w:val="en-GB"/>
        </w:rPr>
        <w:t>t</w:t>
      </w:r>
      <w:r w:rsidR="00590E74" w:rsidRPr="00AC31F8">
        <w:rPr>
          <w:lang w:val="en-GB"/>
        </w:rPr>
        <w:t>est AI</w:t>
      </w:r>
      <w:r w:rsidR="004A7AB1" w:rsidRPr="00AC31F8">
        <w:rPr>
          <w:lang w:val="en-GB"/>
        </w:rPr>
        <w:t>.</w:t>
      </w:r>
    </w:p>
    <w:p w14:paraId="51D7CAAE" w14:textId="6B9069C4" w:rsidR="00007858" w:rsidRPr="00AC31F8" w:rsidRDefault="00007858" w:rsidP="00007858">
      <w:pPr>
        <w:pStyle w:val="Heading2"/>
        <w:rPr>
          <w:lang w:val="en-GB"/>
        </w:rPr>
      </w:pPr>
      <w:bookmarkStart w:id="364" w:name="_Toc46067102"/>
      <w:bookmarkStart w:id="365" w:name="_Toc46238959"/>
      <w:r w:rsidRPr="00AC31F8">
        <w:rPr>
          <w:lang w:val="en-GB"/>
        </w:rPr>
        <w:t>Towards</w:t>
      </w:r>
      <w:r w:rsidR="00624BBC" w:rsidRPr="00AC31F8">
        <w:rPr>
          <w:lang w:val="en-GB"/>
        </w:rPr>
        <w:t xml:space="preserve"> </w:t>
      </w:r>
      <w:r w:rsidR="003E7068" w:rsidRPr="00AC31F8">
        <w:rPr>
          <w:lang w:val="en-GB"/>
        </w:rPr>
        <w:t>a</w:t>
      </w:r>
      <w:r w:rsidRPr="00AC31F8">
        <w:rPr>
          <w:lang w:val="en-GB"/>
        </w:rPr>
        <w:t xml:space="preserve"> Digital Transformation</w:t>
      </w:r>
      <w:r w:rsidR="00BB743F" w:rsidRPr="00AC31F8">
        <w:rPr>
          <w:lang w:val="en-GB"/>
        </w:rPr>
        <w:t xml:space="preserve"> of the Software Verification Pro</w:t>
      </w:r>
      <w:r w:rsidR="00624BBC" w:rsidRPr="00AC31F8">
        <w:rPr>
          <w:lang w:val="en-GB"/>
        </w:rPr>
        <w:t>cess</w:t>
      </w:r>
      <w:bookmarkEnd w:id="364"/>
      <w:bookmarkEnd w:id="365"/>
    </w:p>
    <w:p w14:paraId="79A52410" w14:textId="1ABD9622" w:rsidR="00007858" w:rsidRPr="00AC31F8" w:rsidRDefault="0087792A" w:rsidP="00007858">
      <w:pPr>
        <w:rPr>
          <w:lang w:val="en-GB" w:eastAsia="de-DE"/>
        </w:rPr>
      </w:pPr>
      <w:r w:rsidRPr="00AC31F8">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AC31F8">
        <w:rPr>
          <w:lang w:val="en-GB" w:eastAsia="de-DE"/>
        </w:rPr>
        <w:t xml:space="preserve"> the</w:t>
      </w:r>
      <w:r w:rsidRPr="00AC31F8">
        <w:rPr>
          <w:lang w:val="en-GB" w:eastAsia="de-DE"/>
        </w:rPr>
        <w:t xml:space="preserve"> QA. In consequence, this process still includes many manual steps. But nevertheless, it can be seen as a first step towards digital transformation of the software verification process</w:t>
      </w:r>
      <w:r w:rsidR="003305EA" w:rsidRPr="00AC31F8">
        <w:rPr>
          <w:lang w:val="en-GB" w:eastAsia="de-DE"/>
        </w:rPr>
        <w:t>.</w:t>
      </w:r>
    </w:p>
    <w:p w14:paraId="5C4A828B" w14:textId="05D9F75C" w:rsidR="000F0076" w:rsidRPr="00AC31F8" w:rsidRDefault="00ED31DB" w:rsidP="00007858">
      <w:pPr>
        <w:rPr>
          <w:lang w:val="en-GB" w:eastAsia="de-DE"/>
        </w:rPr>
      </w:pPr>
      <w:r w:rsidRPr="00AC31F8">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AC31F8">
        <w:rPr>
          <w:lang w:val="en-GB" w:eastAsia="de-DE"/>
        </w:rPr>
        <w:t>d</w:t>
      </w:r>
      <w:r w:rsidRPr="00AC31F8">
        <w:rPr>
          <w:lang w:val="en-GB" w:eastAsia="de-DE"/>
        </w:rPr>
        <w:t xml:space="preserve"> become fully automated</w:t>
      </w:r>
      <w:r w:rsidR="00EC238E" w:rsidRPr="00AC31F8">
        <w:rPr>
          <w:lang w:val="en-GB" w:eastAsia="de-DE"/>
        </w:rPr>
        <w:t xml:space="preserve">. </w:t>
      </w:r>
      <w:r w:rsidR="00C504D4" w:rsidRPr="00AC31F8">
        <w:rPr>
          <w:lang w:val="en-GB" w:eastAsia="de-DE"/>
        </w:rPr>
        <w:t xml:space="preserve">This will undoubtedly </w:t>
      </w:r>
      <w:r w:rsidR="006D2EE9" w:rsidRPr="00AC31F8">
        <w:rPr>
          <w:lang w:val="en-GB" w:eastAsia="de-DE"/>
        </w:rPr>
        <w:t xml:space="preserve">only be possible, if </w:t>
      </w:r>
      <w:r w:rsidR="00DB4E96" w:rsidRPr="00AC31F8">
        <w:rPr>
          <w:lang w:val="en-GB" w:eastAsia="de-DE"/>
        </w:rPr>
        <w:t>the</w:t>
      </w:r>
      <w:r w:rsidR="00CC3F3A" w:rsidRPr="00AC31F8">
        <w:rPr>
          <w:lang w:val="en-GB" w:eastAsia="de-DE"/>
        </w:rPr>
        <w:t xml:space="preserve"> overall QA approach, of review and approval</w:t>
      </w:r>
      <w:r w:rsidR="004431A1" w:rsidRPr="00AC31F8">
        <w:rPr>
          <w:lang w:val="en-GB" w:eastAsia="de-DE"/>
        </w:rPr>
        <w:t xml:space="preserve"> as described in GAMP</w:t>
      </w:r>
      <w:r w:rsidR="001F1AD9" w:rsidRPr="00AC31F8">
        <w:rPr>
          <w:lang w:val="en-GB" w:eastAsia="de-DE"/>
        </w:rPr>
        <w:t>5,</w:t>
      </w:r>
      <w:r w:rsidR="004431A1" w:rsidRPr="00AC31F8">
        <w:rPr>
          <w:lang w:val="en-GB" w:eastAsia="de-DE"/>
        </w:rPr>
        <w:t xml:space="preserve"> will change.</w:t>
      </w:r>
      <w:r w:rsidR="001F1AD9" w:rsidRPr="00AC31F8">
        <w:rPr>
          <w:lang w:val="en-GB" w:eastAsia="de-DE"/>
        </w:rPr>
        <w:t xml:space="preserve"> This will impact processes and even more importantly people</w:t>
      </w:r>
      <w:r w:rsidR="00F6266E" w:rsidRPr="00AC31F8">
        <w:rPr>
          <w:lang w:val="en-GB" w:eastAsia="de-DE"/>
        </w:rPr>
        <w:t xml:space="preserve"> who will need to adapt</w:t>
      </w:r>
      <w:r w:rsidR="0043189B" w:rsidRPr="00AC31F8">
        <w:rPr>
          <w:lang w:val="en-GB" w:eastAsia="de-DE"/>
        </w:rPr>
        <w:t xml:space="preserve"> and this in a much more profound way </w:t>
      </w:r>
      <w:r w:rsidR="00D46E81" w:rsidRPr="00AC31F8">
        <w:rPr>
          <w:lang w:val="en-GB" w:eastAsia="de-DE"/>
        </w:rPr>
        <w:t>than</w:t>
      </w:r>
      <w:r w:rsidR="0043189B" w:rsidRPr="00AC31F8">
        <w:rPr>
          <w:lang w:val="en-GB" w:eastAsia="de-DE"/>
        </w:rPr>
        <w:t xml:space="preserve"> described in this project for the role of the tester</w:t>
      </w:r>
      <w:r w:rsidR="00303D90" w:rsidRPr="00AC31F8">
        <w:rPr>
          <w:rStyle w:val="FootnoteReference"/>
          <w:lang w:val="en-GB" w:eastAsia="de-DE"/>
        </w:rPr>
        <w:footnoteReference w:id="9"/>
      </w:r>
      <w:r w:rsidR="0043189B" w:rsidRPr="00AC31F8">
        <w:rPr>
          <w:lang w:val="en-GB" w:eastAsia="de-DE"/>
        </w:rPr>
        <w:t>.</w:t>
      </w:r>
    </w:p>
    <w:p w14:paraId="2489F5C8" w14:textId="64D56715" w:rsidR="005E304C" w:rsidRPr="00AC31F8" w:rsidRDefault="00713ACC" w:rsidP="00007858">
      <w:pPr>
        <w:rPr>
          <w:lang w:val="en-GB" w:eastAsia="de-DE"/>
        </w:rPr>
      </w:pPr>
      <w:r w:rsidRPr="00AC31F8">
        <w:rPr>
          <w:lang w:val="en-GB" w:eastAsia="de-DE"/>
        </w:rPr>
        <w:lastRenderedPageBreak/>
        <w:t xml:space="preserve">However, there is still a long way to go in this respect, where many clarifications and investigations will be needed. </w:t>
      </w:r>
      <w:r w:rsidR="006E35CD" w:rsidRPr="00AC31F8">
        <w:rPr>
          <w:lang w:val="en-GB" w:eastAsia="de-DE"/>
        </w:rPr>
        <w:t>Nevertheless</w:t>
      </w:r>
      <w:r w:rsidRPr="00AC31F8">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AC31F8" w:rsidRDefault="00713ACC" w:rsidP="00007858">
      <w:pPr>
        <w:rPr>
          <w:lang w:val="en-GB" w:eastAsia="de-DE"/>
        </w:rPr>
      </w:pPr>
      <w:r w:rsidRPr="00AC31F8">
        <w:rPr>
          <w:lang w:val="en-GB" w:eastAsia="de-DE"/>
        </w:rPr>
        <w:t>In any case, such a transformation would also have to be accompanied by a change in the prevailing culture of the pharmaceutical industry (</w:t>
      </w:r>
      <w:r w:rsidR="001A09A3" w:rsidRPr="00AC31F8">
        <w:rPr>
          <w:lang w:val="en-GB"/>
        </w:rPr>
        <w:t>Reilly, 2020</w:t>
      </w:r>
      <w:r w:rsidRPr="00AC31F8">
        <w:rPr>
          <w:lang w:val="en-GB" w:eastAsia="de-DE"/>
        </w:rPr>
        <w:t>), which would require a lot of sensitivity and a gradual approach</w:t>
      </w:r>
      <w:r w:rsidR="00AE666A" w:rsidRPr="00AC31F8">
        <w:rPr>
          <w:lang w:val="en-GB" w:eastAsia="de-DE"/>
        </w:rPr>
        <w:t>.</w:t>
      </w:r>
      <w:r w:rsidR="0066734B" w:rsidRPr="00AC31F8">
        <w:rPr>
          <w:lang w:val="en-GB" w:eastAsia="de-DE"/>
        </w:rPr>
        <w:t xml:space="preserve"> </w:t>
      </w:r>
    </w:p>
    <w:p w14:paraId="6BDF118D" w14:textId="519E640A" w:rsidR="00A92DF3" w:rsidRPr="00AC31F8" w:rsidRDefault="00E96BF5" w:rsidP="009F0C1F">
      <w:pPr>
        <w:pStyle w:val="Heading1"/>
        <w:rPr>
          <w:lang w:val="en-GB"/>
        </w:rPr>
      </w:pPr>
      <w:bookmarkStart w:id="366" w:name="_Toc46067103"/>
      <w:bookmarkStart w:id="367" w:name="_Toc46238960"/>
      <w:r w:rsidRPr="00AC31F8">
        <w:rPr>
          <w:lang w:val="en-GB"/>
        </w:rPr>
        <w:lastRenderedPageBreak/>
        <w:t>Recommendation to th</w:t>
      </w:r>
      <w:r w:rsidR="00674546" w:rsidRPr="00AC31F8">
        <w:rPr>
          <w:lang w:val="en-GB"/>
        </w:rPr>
        <w:t>e</w:t>
      </w:r>
      <w:r w:rsidRPr="00AC31F8">
        <w:rPr>
          <w:lang w:val="en-GB"/>
        </w:rPr>
        <w:t xml:space="preserve"> Attention of</w:t>
      </w:r>
      <w:r w:rsidR="009F0C1F" w:rsidRPr="00AC31F8">
        <w:rPr>
          <w:lang w:val="en-GB"/>
        </w:rPr>
        <w:t xml:space="preserve"> wega</w:t>
      </w:r>
      <w:r w:rsidR="00E841C1" w:rsidRPr="00AC31F8">
        <w:rPr>
          <w:lang w:val="en-GB"/>
        </w:rPr>
        <w:t xml:space="preserve"> Informatik AG</w:t>
      </w:r>
      <w:bookmarkEnd w:id="366"/>
      <w:bookmarkEnd w:id="367"/>
    </w:p>
    <w:p w14:paraId="31E94151" w14:textId="1D8933E1" w:rsidR="00EA385B" w:rsidRPr="00AC31F8" w:rsidRDefault="00EA385B" w:rsidP="00EA385B">
      <w:pPr>
        <w:rPr>
          <w:lang w:val="en-GB" w:eastAsia="de-DE"/>
        </w:rPr>
      </w:pPr>
      <w:r w:rsidRPr="00AC31F8">
        <w:rPr>
          <w:lang w:val="en-GB" w:eastAsia="de-DE"/>
        </w:rPr>
        <w:t>In this project it was shown that OQ test automation based on BDD practices can be implemented in a GxP compliant manner. The interest shown in this topic from different sides and the fact that wega</w:t>
      </w:r>
      <w:r w:rsidR="00E96BF5" w:rsidRPr="00AC31F8">
        <w:rPr>
          <w:lang w:val="en-GB" w:eastAsia="de-DE"/>
        </w:rPr>
        <w:t>’</w:t>
      </w:r>
      <w:r w:rsidRPr="00AC31F8">
        <w:rPr>
          <w:lang w:val="en-GB" w:eastAsia="de-DE"/>
        </w:rPr>
        <w:t xml:space="preserve">s customers signalled that they would be interested </w:t>
      </w:r>
      <w:r w:rsidR="002900C9" w:rsidRPr="00AC31F8">
        <w:rPr>
          <w:lang w:val="en-GB" w:eastAsia="de-DE"/>
        </w:rPr>
        <w:t>to participate</w:t>
      </w:r>
      <w:r w:rsidR="00B93D9B" w:rsidRPr="00AC31F8">
        <w:rPr>
          <w:lang w:val="en-GB" w:eastAsia="de-DE"/>
        </w:rPr>
        <w:t>,</w:t>
      </w:r>
      <w:r w:rsidRPr="00AC31F8">
        <w:rPr>
          <w:lang w:val="en-GB" w:eastAsia="de-DE"/>
        </w:rPr>
        <w:t xml:space="preserve"> shows that it would be worthwhile to build on the experience gained and to pursue this topic further.</w:t>
      </w:r>
    </w:p>
    <w:p w14:paraId="5C5F9814" w14:textId="074593D2" w:rsidR="007E6372" w:rsidRPr="00AC31F8" w:rsidRDefault="007E6372" w:rsidP="007E6372">
      <w:pPr>
        <w:rPr>
          <w:lang w:val="en-GB" w:eastAsia="de-DE"/>
        </w:rPr>
      </w:pPr>
      <w:r w:rsidRPr="00AC31F8">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AC31F8">
        <w:rPr>
          <w:lang w:val="en-GB" w:eastAsia="de-DE"/>
        </w:rPr>
        <w:t>’</w:t>
      </w:r>
      <w:r w:rsidR="00617B66" w:rsidRPr="00AC31F8">
        <w:rPr>
          <w:lang w:val="en-GB" w:eastAsia="de-DE"/>
        </w:rPr>
        <w:t>.</w:t>
      </w:r>
    </w:p>
    <w:p w14:paraId="7086CFF9" w14:textId="77777777" w:rsidR="003865D0" w:rsidRPr="00AC31F8" w:rsidRDefault="00591BF0" w:rsidP="00A92DF3">
      <w:pPr>
        <w:rPr>
          <w:lang w:val="en-GB" w:eastAsia="de-DE"/>
        </w:rPr>
      </w:pPr>
      <w:r w:rsidRPr="00AC31F8">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AC31F8" w:rsidRDefault="00591BF0" w:rsidP="00A92DF3">
      <w:pPr>
        <w:rPr>
          <w:lang w:val="en-GB" w:eastAsia="de-DE"/>
        </w:rPr>
      </w:pPr>
      <w:r w:rsidRPr="00AC31F8">
        <w:rPr>
          <w:lang w:val="en-GB" w:eastAsia="de-DE"/>
        </w:rPr>
        <w:t xml:space="preserve">Since the </w:t>
      </w:r>
      <w:r w:rsidR="003865D0" w:rsidRPr="00AC31F8">
        <w:rPr>
          <w:lang w:val="en-GB" w:eastAsia="de-DE"/>
        </w:rPr>
        <w:t>p</w:t>
      </w:r>
      <w:r w:rsidRPr="00AC31F8">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AC31F8">
        <w:rPr>
          <w:lang w:val="en-GB" w:eastAsia="de-DE"/>
        </w:rPr>
        <w:t>.</w:t>
      </w:r>
    </w:p>
    <w:p w14:paraId="16B60D62" w14:textId="77777777" w:rsidR="00A92DF3" w:rsidRPr="00AC31F8" w:rsidRDefault="00A92DF3" w:rsidP="00A92DF3">
      <w:pPr>
        <w:rPr>
          <w:lang w:val="en-GB" w:eastAsia="de-DE"/>
        </w:rPr>
      </w:pPr>
    </w:p>
    <w:p w14:paraId="7ABDC922" w14:textId="77777777" w:rsidR="005B661F" w:rsidRPr="00AC31F8" w:rsidRDefault="005B661F" w:rsidP="005B661F">
      <w:pPr>
        <w:rPr>
          <w:lang w:val="en-GB" w:eastAsia="de-DE"/>
        </w:rPr>
      </w:pPr>
    </w:p>
    <w:p w14:paraId="5DDA20A0" w14:textId="77777777" w:rsidR="005B661F" w:rsidRPr="00AC31F8" w:rsidRDefault="005B661F" w:rsidP="005B661F">
      <w:pPr>
        <w:rPr>
          <w:lang w:val="en-GB" w:eastAsia="de-DE"/>
        </w:rPr>
      </w:pPr>
    </w:p>
    <w:p w14:paraId="14227CF5" w14:textId="77777777" w:rsidR="005B661F" w:rsidRPr="00AC31F8" w:rsidRDefault="005B661F" w:rsidP="005B661F">
      <w:pPr>
        <w:rPr>
          <w:lang w:val="en-GB" w:eastAsia="de-DE"/>
        </w:rPr>
      </w:pPr>
    </w:p>
    <w:p w14:paraId="0A208CE3" w14:textId="77777777" w:rsidR="005B661F" w:rsidRPr="00AC31F8" w:rsidRDefault="005B661F" w:rsidP="005B661F">
      <w:pPr>
        <w:rPr>
          <w:lang w:val="en-GB" w:eastAsia="de-DE"/>
        </w:rPr>
      </w:pPr>
    </w:p>
    <w:p w14:paraId="1DC997B0" w14:textId="77777777" w:rsidR="005B661F" w:rsidRPr="00AC31F8" w:rsidRDefault="005B661F" w:rsidP="005B661F">
      <w:pPr>
        <w:rPr>
          <w:lang w:val="en-GB" w:eastAsia="de-DE"/>
        </w:rPr>
      </w:pPr>
    </w:p>
    <w:p w14:paraId="59CD0FC1" w14:textId="77777777" w:rsidR="005B661F" w:rsidRPr="00AC31F8" w:rsidRDefault="005B661F" w:rsidP="005B661F">
      <w:pPr>
        <w:rPr>
          <w:lang w:val="en-GB" w:eastAsia="de-DE"/>
        </w:rPr>
      </w:pPr>
    </w:p>
    <w:p w14:paraId="2AE250A2" w14:textId="77777777" w:rsidR="00D21891" w:rsidRPr="00AC31F8" w:rsidRDefault="00D21891" w:rsidP="00417554">
      <w:pPr>
        <w:rPr>
          <w:lang w:val="en-GB" w:eastAsia="de-DE"/>
        </w:rPr>
      </w:pPr>
    </w:p>
    <w:p w14:paraId="0A9E8C56" w14:textId="77777777" w:rsidR="00BA0923" w:rsidRPr="00AC31F8" w:rsidRDefault="00A16CD1" w:rsidP="00D000CF">
      <w:pPr>
        <w:pStyle w:val="Heading1withoutnumbering"/>
        <w:rPr>
          <w:lang w:val="en-GB"/>
        </w:rPr>
      </w:pPr>
      <w:bookmarkStart w:id="368" w:name="_Toc46067113"/>
      <w:bookmarkStart w:id="369" w:name="_Toc46238961"/>
      <w:bookmarkStart w:id="370" w:name="_Toc51063184"/>
      <w:bookmarkStart w:id="371" w:name="_Toc10599446"/>
      <w:bookmarkStart w:id="372" w:name="_Toc511191246"/>
      <w:r w:rsidRPr="00AC31F8">
        <w:rPr>
          <w:lang w:val="en-GB"/>
        </w:rPr>
        <w:lastRenderedPageBreak/>
        <w:t>R</w:t>
      </w:r>
      <w:r w:rsidR="00F96196" w:rsidRPr="00AC31F8">
        <w:rPr>
          <w:lang w:val="en-GB"/>
        </w:rPr>
        <w:t>ef</w:t>
      </w:r>
      <w:r w:rsidRPr="00AC31F8">
        <w:rPr>
          <w:lang w:val="en-GB"/>
        </w:rPr>
        <w:t>erences</w:t>
      </w:r>
      <w:bookmarkEnd w:id="368"/>
      <w:bookmarkEnd w:id="369"/>
    </w:p>
    <w:p w14:paraId="2759AAE4" w14:textId="77777777" w:rsidR="00524B65" w:rsidRPr="00AC31F8" w:rsidRDefault="00524B65" w:rsidP="00376952">
      <w:pPr>
        <w:pStyle w:val="Literatureentry"/>
        <w:rPr>
          <w:lang w:val="en-GB"/>
        </w:rPr>
      </w:pPr>
      <w:bookmarkStart w:id="373" w:name="Abbildungsverzeichnis"/>
      <w:bookmarkStart w:id="374" w:name="_Toc59933380"/>
      <w:bookmarkEnd w:id="370"/>
    </w:p>
    <w:p w14:paraId="07329016" w14:textId="77777777" w:rsidR="00C2289B" w:rsidRPr="00AC31F8" w:rsidRDefault="00C2289B" w:rsidP="00C2289B">
      <w:pPr>
        <w:pStyle w:val="Literatureentry"/>
        <w:rPr>
          <w:lang w:val="en-GB"/>
        </w:rPr>
      </w:pPr>
      <w:r w:rsidRPr="00AC31F8">
        <w:rPr>
          <w:lang w:val="en-GB"/>
        </w:rPr>
        <w:t>AdoptOpenJDK. (n.d.). Prebuilt OpenJDK Binaries for Free! Retrieved 6 April 2020, from https://adoptopenjdk.net/index.html?variant=openjdk14&amp;jvmVariant=hotspot</w:t>
      </w:r>
    </w:p>
    <w:p w14:paraId="39CE47D3" w14:textId="77777777" w:rsidR="00C2289B" w:rsidRPr="00AC31F8" w:rsidRDefault="00C2289B" w:rsidP="00C2289B">
      <w:pPr>
        <w:pStyle w:val="Literatureentry"/>
        <w:rPr>
          <w:lang w:val="en-GB"/>
        </w:rPr>
      </w:pPr>
      <w:r w:rsidRPr="00AC31F8">
        <w:rPr>
          <w:lang w:val="en-GB"/>
        </w:rPr>
        <w:t>Agile Alliance. (2019, September 27). What are the Three Amigos in Agile? Retrieved 6 July 2020, from https://www.agilealliance.org/glossary/three-amigos</w:t>
      </w:r>
    </w:p>
    <w:p w14:paraId="39A64D75" w14:textId="77777777" w:rsidR="00C2289B" w:rsidRPr="00AC31F8" w:rsidRDefault="00C2289B" w:rsidP="00C2289B">
      <w:pPr>
        <w:pStyle w:val="Literatureentry"/>
        <w:rPr>
          <w:lang w:val="en-GB"/>
        </w:rPr>
      </w:pPr>
      <w:r w:rsidRPr="00AC31F8">
        <w:rPr>
          <w:lang w:val="en-GB"/>
        </w:rPr>
        <w:t>Ahmed, J. (2019, November 18). JUnit vs. TestNG: Choosing a Framework for Unit Testing. Retrieved 29 June 2020, from https://www.stickyminds.com/article/junit-vs-testng-choosing-framework-unit-testing</w:t>
      </w:r>
    </w:p>
    <w:p w14:paraId="3BF6593F" w14:textId="77777777" w:rsidR="00C2289B" w:rsidRPr="00AC31F8" w:rsidRDefault="00C2289B" w:rsidP="00C2289B">
      <w:pPr>
        <w:pStyle w:val="Literatureentry"/>
        <w:rPr>
          <w:lang w:val="en-GB"/>
        </w:rPr>
      </w:pPr>
      <w:r w:rsidRPr="00AC31F8">
        <w:rPr>
          <w:lang w:val="en-GB"/>
        </w:rPr>
        <w:t>Anish. (2018, March 18). Create Cucumber Test Runner class. Retrieved 28 June 2020, from http://www.automationtestinghub.com/cucumber-test-runner-class-junit/</w:t>
      </w:r>
    </w:p>
    <w:p w14:paraId="1AA6A808" w14:textId="77777777" w:rsidR="00C2289B" w:rsidRPr="00AC31F8" w:rsidRDefault="00C2289B" w:rsidP="00C2289B">
      <w:pPr>
        <w:pStyle w:val="Literatureentry"/>
        <w:rPr>
          <w:lang w:val="en-GB"/>
        </w:rPr>
      </w:pPr>
      <w:r w:rsidRPr="00AC31F8">
        <w:rPr>
          <w:lang w:val="en-GB"/>
        </w:rPr>
        <w:t>Atlassian. (n.d.-a). Confluence - Accomplish more together. Retrieved 7 July 2020, from https://www.atlassian.com/software/confluence</w:t>
      </w:r>
    </w:p>
    <w:p w14:paraId="0688FEB8" w14:textId="77777777" w:rsidR="00C2289B" w:rsidRPr="00AC31F8" w:rsidRDefault="00C2289B" w:rsidP="00C2289B">
      <w:pPr>
        <w:pStyle w:val="Literatureentry"/>
        <w:rPr>
          <w:lang w:val="en-GB"/>
        </w:rPr>
      </w:pPr>
      <w:r w:rsidRPr="00AC31F8">
        <w:rPr>
          <w:lang w:val="en-GB"/>
        </w:rPr>
        <w:t>Atlassian. (n.d.-b). Jira | Issue &amp; Project Tracking Software. Retrieved 7 July 2020, from https://www.atlassian.com/software/jira</w:t>
      </w:r>
    </w:p>
    <w:p w14:paraId="50A09B14" w14:textId="116B22ED" w:rsidR="00C2289B" w:rsidRPr="00AC31F8" w:rsidRDefault="00C2289B" w:rsidP="00C2289B">
      <w:pPr>
        <w:pStyle w:val="Literatureentry"/>
        <w:rPr>
          <w:lang w:val="en-GB"/>
        </w:rPr>
      </w:pPr>
      <w:r w:rsidRPr="00AC31F8">
        <w:rPr>
          <w:lang w:val="en-GB"/>
        </w:rPr>
        <w:t>Blaze Systems. (n.d.). Blaze IQ,</w:t>
      </w:r>
      <w:r w:rsidR="009F3FA8" w:rsidRPr="00AC31F8">
        <w:rPr>
          <w:lang w:val="en-GB"/>
        </w:rPr>
        <w:t xml:space="preserve"> </w:t>
      </w:r>
      <w:r w:rsidRPr="00AC31F8">
        <w:rPr>
          <w:lang w:val="en-GB"/>
        </w:rPr>
        <w:t>OQ,</w:t>
      </w:r>
      <w:r w:rsidR="009F3FA8" w:rsidRPr="00AC31F8">
        <w:rPr>
          <w:lang w:val="en-GB"/>
        </w:rPr>
        <w:t xml:space="preserve"> </w:t>
      </w:r>
      <w:r w:rsidRPr="00AC31F8">
        <w:rPr>
          <w:lang w:val="en-GB"/>
        </w:rPr>
        <w:t>PQ. Retrieved 19 April 2020, from https://www.blazesystems.com/blaze-iq-oq-pq.html</w:t>
      </w:r>
    </w:p>
    <w:p w14:paraId="3C6A3DFC" w14:textId="77777777" w:rsidR="00C2289B" w:rsidRPr="00AC31F8" w:rsidRDefault="00C2289B" w:rsidP="00C2289B">
      <w:pPr>
        <w:pStyle w:val="Literatureentry"/>
        <w:rPr>
          <w:lang w:val="en-GB"/>
        </w:rPr>
      </w:pPr>
      <w:r w:rsidRPr="00AC31F8">
        <w:rPr>
          <w:lang w:val="en-GB"/>
        </w:rPr>
        <w:t>BootstrapVue. (n.d.). Components groups. Retrieved 28 June 2020, from https://bootstrap-vue.org/docs/components</w:t>
      </w:r>
    </w:p>
    <w:p w14:paraId="52D8BFB7" w14:textId="77777777" w:rsidR="00C2289B" w:rsidRPr="00AC31F8" w:rsidRDefault="00C2289B" w:rsidP="00C2289B">
      <w:pPr>
        <w:pStyle w:val="Literatureentry"/>
        <w:rPr>
          <w:lang w:val="en-GB"/>
        </w:rPr>
      </w:pPr>
      <w:r w:rsidRPr="00AC31F8">
        <w:rPr>
          <w:lang w:val="en-GB"/>
        </w:rPr>
        <w:t>Brown, S. (n.d.). The C4 model for visualising software architecture. Retrieved 6 April 2020, from https://c4model.com/</w:t>
      </w:r>
    </w:p>
    <w:p w14:paraId="603FC125" w14:textId="77777777" w:rsidR="00C2289B" w:rsidRPr="00AC31F8" w:rsidRDefault="00C2289B" w:rsidP="00C2289B">
      <w:pPr>
        <w:pStyle w:val="Literatureentry"/>
        <w:rPr>
          <w:lang w:val="en-GB"/>
        </w:rPr>
      </w:pPr>
      <w:r w:rsidRPr="00AC31F8">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AC31F8" w:rsidRDefault="00C2289B" w:rsidP="00C2289B">
      <w:pPr>
        <w:pStyle w:val="Literatureentry"/>
        <w:rPr>
          <w:lang w:val="en-GB"/>
        </w:rPr>
      </w:pPr>
      <w:r w:rsidRPr="00AC31F8">
        <w:rPr>
          <w:lang w:val="en-GB"/>
        </w:rPr>
        <w:t>ChromeDriver Users. (2015, June 11). ChromeDriver Architecture. Retrieved 27 June 2020, from https://groups.google.com/forum/#!msg/chromedriver-users/xVMy5OGLcl8/2JljtZ1FAAAJ</w:t>
      </w:r>
    </w:p>
    <w:p w14:paraId="5177917D" w14:textId="77777777" w:rsidR="00C2289B" w:rsidRPr="00AC31F8" w:rsidRDefault="00C2289B" w:rsidP="00C2289B">
      <w:pPr>
        <w:pStyle w:val="Literatureentry"/>
        <w:rPr>
          <w:lang w:val="en-GB"/>
        </w:rPr>
      </w:pPr>
      <w:r w:rsidRPr="00AC31F8">
        <w:rPr>
          <w:lang w:val="en-GB"/>
        </w:rPr>
        <w:t>Chromium. (n.d.). ChromeDriver - WebDriver for Chrome. Retrieved 6 April 2020, from https://chromedriver.chromium.org/</w:t>
      </w:r>
    </w:p>
    <w:p w14:paraId="73153AAE" w14:textId="77777777" w:rsidR="00C2289B" w:rsidRPr="00AC31F8" w:rsidRDefault="00C2289B" w:rsidP="00C2289B">
      <w:pPr>
        <w:pStyle w:val="Literatureentry"/>
        <w:rPr>
          <w:lang w:val="en-GB"/>
        </w:rPr>
      </w:pPr>
      <w:r w:rsidRPr="00AC31F8">
        <w:rPr>
          <w:lang w:val="en-GB"/>
        </w:rPr>
        <w:t>Coveros. (2014, April 14). Exploring Glue Code with Cucumber-JVM. Retrieved 28 June 2020, from https://www.coveros.com/exploring-glue-code-with-cucumber-jvm/</w:t>
      </w:r>
    </w:p>
    <w:p w14:paraId="10790FFD" w14:textId="77777777" w:rsidR="00C2289B" w:rsidRPr="00AC31F8" w:rsidRDefault="00C2289B" w:rsidP="00C2289B">
      <w:pPr>
        <w:pStyle w:val="Literatureentry"/>
        <w:rPr>
          <w:lang w:val="en-GB"/>
        </w:rPr>
      </w:pPr>
      <w:r w:rsidRPr="00AC31F8">
        <w:rPr>
          <w:lang w:val="en-GB"/>
        </w:rPr>
        <w:lastRenderedPageBreak/>
        <w:t>Cucumber. (n.d.-a). Cucumber Open - Get Started with BDD Today. Retrieved 29 June 2020, from https://cucumber.io/tools/cucumber-open/</w:t>
      </w:r>
    </w:p>
    <w:p w14:paraId="0F670A3F" w14:textId="77777777" w:rsidR="00C2289B" w:rsidRPr="00AC31F8" w:rsidRDefault="00C2289B" w:rsidP="00C2289B">
      <w:pPr>
        <w:pStyle w:val="Literatureentry"/>
        <w:rPr>
          <w:lang w:val="en-GB"/>
        </w:rPr>
      </w:pPr>
      <w:r w:rsidRPr="00AC31F8">
        <w:rPr>
          <w:lang w:val="en-GB"/>
        </w:rPr>
        <w:t>Cucumber. (n.d.-b). Reporting - Cucumber Documentation. Retrieved 7 July 2020, from https://cucumber.io/docs/cucumber/reporting/</w:t>
      </w:r>
    </w:p>
    <w:p w14:paraId="7F00C23D" w14:textId="77777777" w:rsidR="00C2289B" w:rsidRPr="00AC31F8" w:rsidRDefault="00C2289B" w:rsidP="00C2289B">
      <w:pPr>
        <w:pStyle w:val="Literatureentry"/>
        <w:rPr>
          <w:lang w:val="en-GB"/>
        </w:rPr>
      </w:pPr>
      <w:r w:rsidRPr="00AC31F8">
        <w:rPr>
          <w:lang w:val="en-GB"/>
        </w:rPr>
        <w:t>draw.io. (n.d.). draw.io - we love diagrams. Retrieved 7 July 2020, from https://drawio-app.com/</w:t>
      </w:r>
    </w:p>
    <w:p w14:paraId="5B289692" w14:textId="77777777" w:rsidR="00C2289B" w:rsidRPr="00AC31F8" w:rsidRDefault="00C2289B" w:rsidP="00C2289B">
      <w:pPr>
        <w:pStyle w:val="Literatureentry"/>
        <w:rPr>
          <w:lang w:val="en-GB"/>
        </w:rPr>
      </w:pPr>
      <w:r w:rsidRPr="002C0DCC">
        <w:rPr>
          <w:lang w:val="de-CH"/>
        </w:rPr>
        <w:t xml:space="preserve">Esch, P. M., Donzé, G., Eschbach, B., Hassler, S., Hutter, L., Saxer, H. P., … </w:t>
      </w:r>
      <w:r w:rsidRPr="00AC31F8">
        <w:rPr>
          <w:lang w:val="en-GB"/>
        </w:rPr>
        <w:t>Zühlke, R. (2007). Good Laboratory Practice (GLP) - guidelines for the validation of computerised systems. The Quality Assurance Journal, 11(3–4), 208–220. https://doi.org/10.1002/qaj.426</w:t>
      </w:r>
    </w:p>
    <w:p w14:paraId="3F2534FB" w14:textId="77777777" w:rsidR="00C2289B" w:rsidRPr="00AC31F8" w:rsidRDefault="00C2289B" w:rsidP="00C2289B">
      <w:pPr>
        <w:pStyle w:val="Literatureentry"/>
        <w:rPr>
          <w:lang w:val="en-GB"/>
        </w:rPr>
      </w:pPr>
      <w:r w:rsidRPr="00AC31F8">
        <w:rPr>
          <w:lang w:val="en-GB"/>
        </w:rPr>
        <w:t>FDA. (2018, January 4). Informed Consent for Clinical Trials. Retrieved 10 July 2020, from https://www.fda.gov/patients/clinical-trials-what-patients-need-know/informed-consent-clinical-trials</w:t>
      </w:r>
    </w:p>
    <w:p w14:paraId="116E6823" w14:textId="77777777" w:rsidR="00C2289B" w:rsidRPr="00AC31F8" w:rsidRDefault="00C2289B" w:rsidP="00C2289B">
      <w:pPr>
        <w:pStyle w:val="Literatureentry"/>
        <w:rPr>
          <w:lang w:val="en-GB"/>
        </w:rPr>
      </w:pPr>
      <w:r w:rsidRPr="00AC31F8">
        <w:rPr>
          <w:lang w:val="en-GB"/>
        </w:rPr>
        <w:t>Flenner, Y. (2020, February 26). What’s So Great About JUnit 5? Retrieved 7 July 2020, from https://blog.testproject.io/2019/02/26/junit-5/</w:t>
      </w:r>
    </w:p>
    <w:p w14:paraId="539DD038" w14:textId="5B207317" w:rsidR="00C2289B" w:rsidRPr="00AC31F8" w:rsidRDefault="00C2289B" w:rsidP="00C2289B">
      <w:pPr>
        <w:pStyle w:val="Literatureentry"/>
        <w:rPr>
          <w:lang w:val="en-GB"/>
        </w:rPr>
      </w:pPr>
      <w:r w:rsidRPr="00AC31F8">
        <w:rPr>
          <w:lang w:val="en-GB"/>
        </w:rPr>
        <w:t>GitHub, Inc. (2020). Build for developers. Retrieved 27 March 2020, from https://github.com/</w:t>
      </w:r>
    </w:p>
    <w:p w14:paraId="6849D573" w14:textId="77777777" w:rsidR="00C2289B" w:rsidRPr="00AC31F8" w:rsidRDefault="00C2289B" w:rsidP="00C2289B">
      <w:pPr>
        <w:pStyle w:val="Literatureentry"/>
        <w:rPr>
          <w:lang w:val="en-GB"/>
        </w:rPr>
      </w:pPr>
      <w:r w:rsidRPr="00AC31F8">
        <w:rPr>
          <w:lang w:val="en-GB"/>
        </w:rPr>
        <w:t>Guru99. (2020a, March 19). Introduction to HP ALM (Quality Center). Retrieved 3 April 2020, from https://www.guru99.com/hp-alm-introduction.html</w:t>
      </w:r>
    </w:p>
    <w:p w14:paraId="738E8633" w14:textId="77777777" w:rsidR="00C2289B" w:rsidRPr="00AC31F8" w:rsidRDefault="00C2289B" w:rsidP="00C2289B">
      <w:pPr>
        <w:pStyle w:val="Literatureentry"/>
        <w:rPr>
          <w:lang w:val="en-GB"/>
        </w:rPr>
      </w:pPr>
      <w:r w:rsidRPr="00AC31F8">
        <w:rPr>
          <w:lang w:val="en-GB"/>
        </w:rPr>
        <w:t>Guru99. (2020b, March 23). Automation Testing Vs. Manual Testing: What’s the Difference? Retrieved 3 April 2020, from https://www.guru99.com/difference-automated-vs-manual-testing.html</w:t>
      </w:r>
    </w:p>
    <w:p w14:paraId="3DBF422C" w14:textId="77777777" w:rsidR="00C2289B" w:rsidRPr="00AC31F8" w:rsidRDefault="00C2289B" w:rsidP="00C2289B">
      <w:pPr>
        <w:pStyle w:val="Literatureentry"/>
        <w:rPr>
          <w:lang w:val="en-GB"/>
        </w:rPr>
      </w:pPr>
      <w:r w:rsidRPr="00AC31F8">
        <w:rPr>
          <w:lang w:val="en-GB"/>
        </w:rPr>
        <w:t>Guru99. (2020c, June 15). What is Regression Testing? Definition, Test Cases (Example). Retrieved 13 July 2020, from https://www.guru99.com/regression-testing.html</w:t>
      </w:r>
    </w:p>
    <w:p w14:paraId="6D5A5E55" w14:textId="77777777" w:rsidR="00C2289B" w:rsidRPr="00AC31F8" w:rsidRDefault="00C2289B" w:rsidP="00C2289B">
      <w:pPr>
        <w:pStyle w:val="Literatureentry"/>
        <w:rPr>
          <w:lang w:val="en-GB"/>
        </w:rPr>
      </w:pPr>
      <w:r w:rsidRPr="00AC31F8">
        <w:rPr>
          <w:lang w:val="en-GB"/>
        </w:rPr>
        <w:t>H2. (n.d.). H2 Database Engine. Retrieved 28 June 2020, from https://www.h2database.com/html/main.html</w:t>
      </w:r>
    </w:p>
    <w:p w14:paraId="3EE1E69A" w14:textId="77777777" w:rsidR="00C2289B" w:rsidRPr="00AC31F8" w:rsidRDefault="00C2289B" w:rsidP="00C2289B">
      <w:pPr>
        <w:pStyle w:val="Literatureentry"/>
        <w:rPr>
          <w:lang w:val="en-GB"/>
        </w:rPr>
      </w:pPr>
      <w:r w:rsidRPr="00AC31F8">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AC31F8" w:rsidRDefault="00C2289B" w:rsidP="00C2289B">
      <w:pPr>
        <w:pStyle w:val="Literatureentry"/>
        <w:rPr>
          <w:lang w:val="en-GB"/>
        </w:rPr>
      </w:pPr>
      <w:r w:rsidRPr="00AC31F8">
        <w:rPr>
          <w:lang w:val="en-GB"/>
        </w:rPr>
        <w:t>Hellesøy, A. (2015, March 24). Are you doing BDD? Or are you just using Cucumber? Retrieved 9 July 2020, from https://cucumber.io/blog/bdd/single-source-of-truth/</w:t>
      </w:r>
    </w:p>
    <w:p w14:paraId="0E7489F8" w14:textId="77777777" w:rsidR="00C2289B" w:rsidRPr="00AC31F8" w:rsidRDefault="00C2289B" w:rsidP="00C2289B">
      <w:pPr>
        <w:pStyle w:val="Literatureentry"/>
        <w:rPr>
          <w:lang w:val="en-GB"/>
        </w:rPr>
      </w:pPr>
      <w:r w:rsidRPr="002C0DCC">
        <w:rPr>
          <w:lang w:val="de-CH"/>
        </w:rPr>
        <w:t xml:space="preserve">Hoogenraad, W. (2017, October 11). Was ist manuelles Testen? </w:t>
      </w:r>
      <w:r w:rsidRPr="00AC31F8">
        <w:rPr>
          <w:lang w:val="en-GB"/>
        </w:rPr>
        <w:t>Retrieved 3 April 2020, from https://de.itpedia.nl/2017/10/11/wat-is-handmatig-testen/</w:t>
      </w:r>
    </w:p>
    <w:p w14:paraId="27DDA079" w14:textId="77777777" w:rsidR="00C2289B" w:rsidRPr="00AC31F8" w:rsidRDefault="00C2289B" w:rsidP="00C2289B">
      <w:pPr>
        <w:pStyle w:val="Literatureentry"/>
        <w:rPr>
          <w:lang w:val="en-GB"/>
        </w:rPr>
      </w:pPr>
      <w:r w:rsidRPr="00AC31F8">
        <w:rPr>
          <w:lang w:val="en-GB"/>
        </w:rPr>
        <w:t>Hosbach, A. (2020, July 20). Cucumber-Scenarioo-plugin. Retrieved 4 May 2020, from https://github.com/andreashosbach/cucumber-reporter</w:t>
      </w:r>
    </w:p>
    <w:p w14:paraId="7C621054" w14:textId="77777777" w:rsidR="00C2289B" w:rsidRPr="00AC31F8" w:rsidRDefault="00C2289B" w:rsidP="00C2289B">
      <w:pPr>
        <w:pStyle w:val="Literatureentry"/>
        <w:rPr>
          <w:lang w:val="en-GB"/>
        </w:rPr>
      </w:pPr>
      <w:r w:rsidRPr="00AC31F8">
        <w:rPr>
          <w:lang w:val="en-GB"/>
        </w:rPr>
        <w:lastRenderedPageBreak/>
        <w:t>ISPE. (2008). GAMP 5 - A Risk-Based Approach to Compliant GxP Computerized Systems. North Bethesda, United States of America: ISPE.</w:t>
      </w:r>
    </w:p>
    <w:p w14:paraId="59196691" w14:textId="77777777" w:rsidR="00C2289B" w:rsidRPr="00AC31F8" w:rsidRDefault="00C2289B" w:rsidP="00C2289B">
      <w:pPr>
        <w:pStyle w:val="Literatureentry"/>
        <w:rPr>
          <w:lang w:val="en-GB"/>
        </w:rPr>
      </w:pPr>
      <w:r w:rsidRPr="00AC31F8">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AC31F8" w:rsidRDefault="00C2289B" w:rsidP="00C2289B">
      <w:pPr>
        <w:pStyle w:val="Literatureentry"/>
        <w:rPr>
          <w:lang w:val="en-GB"/>
        </w:rPr>
      </w:pPr>
      <w:r w:rsidRPr="00AC31F8">
        <w:rPr>
          <w:lang w:val="en-GB"/>
        </w:rPr>
        <w:t>javaTpoint. (n.d.). Spring Boot JPA - javatpoint. Retrieved 18 July 2020, from https://www.javatpoint.com/spring-boot-jpa</w:t>
      </w:r>
    </w:p>
    <w:p w14:paraId="6A5A176E" w14:textId="77777777" w:rsidR="00C2289B" w:rsidRPr="00AC31F8" w:rsidRDefault="00C2289B" w:rsidP="00C2289B">
      <w:pPr>
        <w:pStyle w:val="Literatureentry"/>
        <w:rPr>
          <w:lang w:val="en-GB"/>
        </w:rPr>
      </w:pPr>
      <w:r w:rsidRPr="00AC31F8">
        <w:rPr>
          <w:lang w:val="en-GB"/>
        </w:rPr>
        <w:t>Jet Brains. (2019, July 24). IntelliJ IDEA: The Java IDE for Professional Developers. Retrieved 6 April 2020, from https://www.jetbrains.com/idea/</w:t>
      </w:r>
    </w:p>
    <w:p w14:paraId="1D41C6AE" w14:textId="77777777" w:rsidR="00C2289B" w:rsidRPr="00AC31F8" w:rsidRDefault="00C2289B" w:rsidP="00C2289B">
      <w:pPr>
        <w:pStyle w:val="Literatureentry"/>
        <w:rPr>
          <w:lang w:val="en-GB"/>
        </w:rPr>
      </w:pPr>
      <w:r w:rsidRPr="00AC31F8">
        <w:rPr>
          <w:lang w:val="en-GB"/>
        </w:rPr>
        <w:t>Johner, C. (2017, April 5). Computer System Validation CSV. Retrieved 29 March 2020, from https://www.johner-institut.de/blog/regulatory-affairs/computer-system-validation-csv/</w:t>
      </w:r>
    </w:p>
    <w:p w14:paraId="7F6FD461" w14:textId="77777777" w:rsidR="00C2289B" w:rsidRPr="00AC31F8" w:rsidRDefault="00C2289B" w:rsidP="00C2289B">
      <w:pPr>
        <w:pStyle w:val="Literatureentry"/>
        <w:rPr>
          <w:lang w:val="en-GB"/>
        </w:rPr>
      </w:pPr>
      <w:r w:rsidRPr="00AC31F8">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AC31F8" w:rsidRDefault="00C2289B" w:rsidP="00C2289B">
      <w:pPr>
        <w:pStyle w:val="Literatureentry"/>
        <w:rPr>
          <w:lang w:val="en-GB"/>
        </w:rPr>
      </w:pPr>
      <w:r w:rsidRPr="00AC31F8">
        <w:rPr>
          <w:lang w:val="en-GB"/>
        </w:rPr>
        <w:t>Ketterlin Fisher, C. (2019, February 28). 3 open source behavior-driven development tools. Retrieved 7 July 2020, from https://opensource.com/article/19/2/behavior-driven-development-tools</w:t>
      </w:r>
    </w:p>
    <w:p w14:paraId="529852E3" w14:textId="77777777" w:rsidR="00C2289B" w:rsidRPr="00AC31F8" w:rsidRDefault="00C2289B" w:rsidP="00C2289B">
      <w:pPr>
        <w:pStyle w:val="Literatureentry"/>
        <w:rPr>
          <w:lang w:val="en-GB"/>
        </w:rPr>
      </w:pPr>
      <w:r w:rsidRPr="00AC31F8">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AC31F8" w:rsidRDefault="00C2289B" w:rsidP="00C2289B">
      <w:pPr>
        <w:pStyle w:val="Literatureentry"/>
        <w:rPr>
          <w:lang w:val="en-GB"/>
        </w:rPr>
      </w:pPr>
      <w:r w:rsidRPr="00AC31F8">
        <w:rPr>
          <w:lang w:val="en-GB"/>
        </w:rPr>
        <w:t>Microsoft. (n.d.). Microsoft Teams. Retrieved 7 July 2020, from https://www.microsoft.com/en/microsoft-365/microsoft-teams/group-chat-software</w:t>
      </w:r>
    </w:p>
    <w:p w14:paraId="6C43F7BF" w14:textId="77777777" w:rsidR="00C2289B" w:rsidRPr="00AC31F8" w:rsidRDefault="00C2289B" w:rsidP="00C2289B">
      <w:pPr>
        <w:pStyle w:val="Literatureentry"/>
        <w:rPr>
          <w:lang w:val="en-GB"/>
        </w:rPr>
      </w:pPr>
      <w:r w:rsidRPr="00AC31F8">
        <w:rPr>
          <w:lang w:val="en-GB"/>
        </w:rPr>
        <w:t>Nagy, G., &amp; Rose, S. (2018). Discovery - Explore behaviour using examples. Victoria, Canada: https://leanpub.com/.</w:t>
      </w:r>
    </w:p>
    <w:p w14:paraId="068440BE" w14:textId="77777777" w:rsidR="00C2289B" w:rsidRPr="002C0DCC" w:rsidRDefault="00C2289B" w:rsidP="00C2289B">
      <w:pPr>
        <w:pStyle w:val="Literatureentry"/>
        <w:rPr>
          <w:lang w:val="sv-SE"/>
        </w:rPr>
      </w:pPr>
      <w:r w:rsidRPr="00AC31F8">
        <w:rPr>
          <w:lang w:val="en-GB"/>
        </w:rPr>
        <w:t xml:space="preserve">Nicieja, K. (2018). Writing Great Specifications. </w:t>
      </w:r>
      <w:r w:rsidRPr="002C0DCC">
        <w:rPr>
          <w:lang w:val="sv-SE"/>
        </w:rPr>
        <w:t>Shelter Island, NY, USA: Manning Publications.</w:t>
      </w:r>
    </w:p>
    <w:p w14:paraId="1AB4714C" w14:textId="77777777" w:rsidR="00C2289B" w:rsidRPr="00AC31F8" w:rsidRDefault="00C2289B" w:rsidP="00C2289B">
      <w:pPr>
        <w:pStyle w:val="Literatureentry"/>
        <w:rPr>
          <w:lang w:val="en-GB"/>
        </w:rPr>
      </w:pPr>
      <w:r w:rsidRPr="00AC31F8">
        <w:rPr>
          <w:lang w:val="en-GB"/>
        </w:rPr>
        <w:t>North, D. (2006, June 5). Introducing BDD. Retrieved 6 July 2020, from https://dannorth.net/introducing-bdd/</w:t>
      </w:r>
    </w:p>
    <w:p w14:paraId="176B33E6" w14:textId="2855885D" w:rsidR="00C2289B" w:rsidRPr="00AC31F8" w:rsidRDefault="00C2289B" w:rsidP="00C2289B">
      <w:pPr>
        <w:pStyle w:val="Literatureentry"/>
        <w:rPr>
          <w:lang w:val="en-GB"/>
        </w:rPr>
      </w:pPr>
      <w:r w:rsidRPr="00AC31F8">
        <w:rPr>
          <w:lang w:val="en-GB"/>
        </w:rPr>
        <w:t>Object Management Group. (1997). Business Process Model and Notation. Retrieved 27 March 2020, from http://www.bpmn.org/</w:t>
      </w:r>
    </w:p>
    <w:p w14:paraId="06B2B661" w14:textId="77777777" w:rsidR="00C2289B" w:rsidRPr="00AC31F8" w:rsidRDefault="00C2289B" w:rsidP="00C2289B">
      <w:pPr>
        <w:pStyle w:val="Literatureentry"/>
        <w:rPr>
          <w:lang w:val="en-GB"/>
        </w:rPr>
      </w:pPr>
      <w:r w:rsidRPr="00AC31F8">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AC31F8" w:rsidRDefault="00C2289B" w:rsidP="00C2289B">
      <w:pPr>
        <w:pStyle w:val="Literatureentry"/>
        <w:rPr>
          <w:lang w:val="en-GB"/>
        </w:rPr>
      </w:pPr>
      <w:r w:rsidRPr="00AC31F8">
        <w:rPr>
          <w:lang w:val="en-GB"/>
        </w:rPr>
        <w:t>Qualitest. (n.d.). Functional Testing vs. Usability Testing. Retrieved 3 April 2020, from https://www.qualitestgroup.com/white-papers/functional-testing-vs-usability-testing/</w:t>
      </w:r>
    </w:p>
    <w:p w14:paraId="7D7E3ACF" w14:textId="77777777" w:rsidR="00C2289B" w:rsidRPr="00AC31F8" w:rsidRDefault="00C2289B" w:rsidP="00C2289B">
      <w:pPr>
        <w:pStyle w:val="Literatureentry"/>
        <w:rPr>
          <w:lang w:val="en-GB"/>
        </w:rPr>
      </w:pPr>
      <w:r w:rsidRPr="00AC31F8">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AC31F8" w:rsidRDefault="00C2289B" w:rsidP="00C2289B">
      <w:pPr>
        <w:pStyle w:val="Literatureentry"/>
        <w:rPr>
          <w:lang w:val="en-GB"/>
        </w:rPr>
      </w:pPr>
      <w:r w:rsidRPr="00AC31F8">
        <w:rPr>
          <w:lang w:val="en-GB"/>
        </w:rPr>
        <w:t>Rose, S. (2015, October 26). Introduction to BDD with Cucumber for Java. Retrieved 7 July 2020, from https://www.slideshare.net/sebrose/introduction-to-bdd-with-cucumber-for-java</w:t>
      </w:r>
    </w:p>
    <w:p w14:paraId="0349AAC9" w14:textId="77777777" w:rsidR="00C2289B" w:rsidRPr="00AC31F8" w:rsidRDefault="00C2289B" w:rsidP="00C2289B">
      <w:pPr>
        <w:pStyle w:val="Literatureentry"/>
        <w:rPr>
          <w:lang w:val="en-GB"/>
        </w:rPr>
      </w:pPr>
      <w:r w:rsidRPr="00AC31F8">
        <w:rPr>
          <w:lang w:val="en-GB"/>
        </w:rPr>
        <w:t>Rose, S., Wynne, M., &amp; Hellesoy, A. (2015). The Cucumber for Java Book. Raleigh, United States of America: Pragmatic Bookshelf.</w:t>
      </w:r>
    </w:p>
    <w:p w14:paraId="3C298ECD" w14:textId="77777777" w:rsidR="00C2289B" w:rsidRPr="00AC31F8" w:rsidRDefault="00C2289B" w:rsidP="00C2289B">
      <w:pPr>
        <w:pStyle w:val="Literatureentry"/>
        <w:rPr>
          <w:lang w:val="en-GB"/>
        </w:rPr>
      </w:pPr>
      <w:r w:rsidRPr="00AC31F8">
        <w:rPr>
          <w:lang w:val="en-GB"/>
        </w:rPr>
        <w:t>Scenarioo. (n.d.-a). Scenarioo. Retrieved 27 March 2020, from http://scenarioo.org/</w:t>
      </w:r>
    </w:p>
    <w:p w14:paraId="215827A4" w14:textId="77777777" w:rsidR="00C2289B" w:rsidRPr="00AC31F8" w:rsidRDefault="00C2289B" w:rsidP="00C2289B">
      <w:pPr>
        <w:pStyle w:val="Literatureentry"/>
        <w:rPr>
          <w:lang w:val="en-GB"/>
        </w:rPr>
      </w:pPr>
      <w:r w:rsidRPr="00AC31F8">
        <w:rPr>
          <w:lang w:val="en-GB"/>
        </w:rPr>
        <w:t>Scenarioo. (n.d.-b). Setup of Scenarioo Viewer Web App. Retrieved 29 June 2020, from http://scenarioo.org/docs/master/tutorial/Scenarioo-Viewer-Web-Application-Setup.html</w:t>
      </w:r>
    </w:p>
    <w:p w14:paraId="4DF58EE7" w14:textId="77777777" w:rsidR="00C2289B" w:rsidRPr="00AC31F8" w:rsidRDefault="00C2289B" w:rsidP="00C2289B">
      <w:pPr>
        <w:pStyle w:val="Literatureentry"/>
        <w:rPr>
          <w:lang w:val="en-GB"/>
        </w:rPr>
      </w:pPr>
      <w:r w:rsidRPr="002C0DCC">
        <w:rPr>
          <w:lang w:val="de-CH"/>
        </w:rPr>
        <w:t xml:space="preserve">Selenium. (n.d.). Selenium automates browsers. </w:t>
      </w:r>
      <w:r w:rsidRPr="00AC31F8">
        <w:rPr>
          <w:lang w:val="en-GB"/>
        </w:rPr>
        <w:t>That’s it! Retrieved 27 March 2020, from https://www.selenium.dev/</w:t>
      </w:r>
    </w:p>
    <w:p w14:paraId="607802F7" w14:textId="77777777" w:rsidR="00C2289B" w:rsidRPr="002C0DCC" w:rsidRDefault="00C2289B" w:rsidP="00C2289B">
      <w:pPr>
        <w:pStyle w:val="Literatureentry"/>
        <w:rPr>
          <w:lang w:val="sv-SE"/>
        </w:rPr>
      </w:pPr>
      <w:r w:rsidRPr="00AC31F8">
        <w:rPr>
          <w:lang w:val="en-GB"/>
        </w:rPr>
        <w:t xml:space="preserve">Smart, J. F. (2015). BDD in Action. </w:t>
      </w:r>
      <w:r w:rsidRPr="002C0DCC">
        <w:rPr>
          <w:lang w:val="sv-SE"/>
        </w:rPr>
        <w:t>Shelter Island, NY, USA: Manning Publications.</w:t>
      </w:r>
    </w:p>
    <w:p w14:paraId="7716AFC5" w14:textId="4BBE3F10" w:rsidR="00C2289B" w:rsidRPr="00AC31F8" w:rsidRDefault="00C2289B" w:rsidP="00C2289B">
      <w:pPr>
        <w:pStyle w:val="Literatureentry"/>
        <w:rPr>
          <w:lang w:val="en-GB"/>
        </w:rPr>
      </w:pPr>
      <w:r w:rsidRPr="00AC31F8">
        <w:rPr>
          <w:lang w:val="en-GB"/>
        </w:rPr>
        <w:t>SmartBear Software. (2020). Tools &amp; techniques that elevate teams to greatness. Retrieved 27 March 2020, from https://cucumber.io/</w:t>
      </w:r>
    </w:p>
    <w:p w14:paraId="3C6203F0" w14:textId="77777777" w:rsidR="00C2289B" w:rsidRPr="00AC31F8" w:rsidRDefault="00C2289B" w:rsidP="00C2289B">
      <w:pPr>
        <w:pStyle w:val="Literatureentry"/>
        <w:rPr>
          <w:lang w:val="en-GB"/>
        </w:rPr>
      </w:pPr>
      <w:r w:rsidRPr="00AC31F8">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AC31F8" w:rsidRDefault="00C2289B" w:rsidP="00C2289B">
      <w:pPr>
        <w:pStyle w:val="Literatureentry"/>
        <w:rPr>
          <w:lang w:val="en-GB"/>
        </w:rPr>
      </w:pPr>
      <w:r w:rsidRPr="00AC31F8">
        <w:rPr>
          <w:lang w:val="en-GB"/>
        </w:rPr>
        <w:t>Spring. (n.d.). Spring Boot. Retrieved 28 June 2020, from https://spring.io/projects/spring-boot</w:t>
      </w:r>
    </w:p>
    <w:p w14:paraId="3EAA52D1" w14:textId="77777777" w:rsidR="00C2289B" w:rsidRPr="00AC31F8" w:rsidRDefault="00C2289B" w:rsidP="00C2289B">
      <w:pPr>
        <w:pStyle w:val="Literatureentry"/>
        <w:rPr>
          <w:lang w:val="en-GB"/>
        </w:rPr>
      </w:pPr>
      <w:r w:rsidRPr="00AC31F8">
        <w:rPr>
          <w:lang w:val="en-GB"/>
        </w:rPr>
        <w:t>stackoverflow. (2018, September 20). Difference between OpenJDK and Adoptium/AdoptOpenJDK. Retrieved 6 April 2020, from https://stackoverflow.com/questions/52431764/</w:t>
      </w:r>
    </w:p>
    <w:p w14:paraId="2737F0F9" w14:textId="3D643801" w:rsidR="00C2289B" w:rsidRPr="00AC31F8" w:rsidRDefault="00C2289B" w:rsidP="00C2289B">
      <w:pPr>
        <w:pStyle w:val="Literatureentry"/>
        <w:rPr>
          <w:lang w:val="en-GB"/>
        </w:rPr>
      </w:pPr>
      <w:r w:rsidRPr="00AC31F8">
        <w:rPr>
          <w:lang w:val="en-GB"/>
        </w:rPr>
        <w:t>The Apache Software Foundation. (2002). Maven. Retrieved 27 March 2020, from https://maven.apache.org/</w:t>
      </w:r>
    </w:p>
    <w:p w14:paraId="10D7BEC4" w14:textId="77777777" w:rsidR="00C2289B" w:rsidRPr="00AC31F8" w:rsidRDefault="00C2289B" w:rsidP="00C2289B">
      <w:pPr>
        <w:pStyle w:val="Literatureentry"/>
        <w:rPr>
          <w:lang w:val="en-GB"/>
        </w:rPr>
      </w:pPr>
      <w:r w:rsidRPr="00AC31F8">
        <w:rPr>
          <w:lang w:val="en-GB"/>
        </w:rPr>
        <w:t>Tutorialspoint. (n.d.-a). Cucumber - Gherkins - Tutorialspoint. Retrieved 28 June 2020, from https://www.tutorialspoint.com/cucumber/cucumber_gherkins.htm</w:t>
      </w:r>
    </w:p>
    <w:p w14:paraId="3FBE1B74" w14:textId="77777777" w:rsidR="00C2289B" w:rsidRPr="00AC31F8" w:rsidRDefault="00C2289B" w:rsidP="00C2289B">
      <w:pPr>
        <w:pStyle w:val="Literatureentry"/>
        <w:rPr>
          <w:lang w:val="en-GB"/>
        </w:rPr>
      </w:pPr>
      <w:r w:rsidRPr="00AC31F8">
        <w:rPr>
          <w:lang w:val="en-GB"/>
        </w:rPr>
        <w:lastRenderedPageBreak/>
        <w:t>Tutorialspoint. (n.d.-b). Cucumber - JUnit Runner - Tutorialspoint. Retrieved 28 June 2020, from https://www.tutorialspoint.com/cucumber/cucumber_junit_runner.htm</w:t>
      </w:r>
    </w:p>
    <w:p w14:paraId="7B2FF818" w14:textId="77777777" w:rsidR="00C2289B" w:rsidRPr="00AC31F8" w:rsidRDefault="00C2289B" w:rsidP="00C2289B">
      <w:pPr>
        <w:pStyle w:val="Literatureentry"/>
        <w:rPr>
          <w:lang w:val="en-GB"/>
        </w:rPr>
      </w:pPr>
      <w:r w:rsidRPr="00AC31F8">
        <w:rPr>
          <w:lang w:val="en-GB"/>
        </w:rPr>
        <w:t>Tutorialspoint. (n.d.-c). Selenium - Webdriver - Tutorialspoint. Retrieved 28 June 2020, from https://www.tutorialspoint.com/selenium/selenium_webdriver.htm</w:t>
      </w:r>
    </w:p>
    <w:p w14:paraId="7A4DB171" w14:textId="77777777" w:rsidR="00C2289B" w:rsidRPr="00AC31F8" w:rsidRDefault="00C2289B" w:rsidP="00C2289B">
      <w:pPr>
        <w:pStyle w:val="Literatureentry"/>
        <w:rPr>
          <w:lang w:val="en-GB"/>
        </w:rPr>
      </w:pPr>
      <w:r w:rsidRPr="00AC31F8">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AC31F8" w:rsidRDefault="00C2289B" w:rsidP="00C2289B">
      <w:pPr>
        <w:pStyle w:val="Literatureentry"/>
        <w:rPr>
          <w:lang w:val="en-GB"/>
        </w:rPr>
      </w:pPr>
      <w:r w:rsidRPr="002C0DCC">
        <w:rPr>
          <w:lang w:val="sv-SE"/>
        </w:rPr>
        <w:t xml:space="preserve">Unadkat, J., &amp; Krishnakumar, P. (2019, July 8). </w:t>
      </w:r>
      <w:r w:rsidRPr="00AC31F8">
        <w:rPr>
          <w:lang w:val="en-GB"/>
        </w:rPr>
        <w:t>Selenium Webdriver Tutorial with Examples. Retrieved 26 June 2020, from https://www.browserstack.com/guide/selenium-webdriver-tutorial</w:t>
      </w:r>
    </w:p>
    <w:p w14:paraId="58795738" w14:textId="77777777" w:rsidR="00C2289B" w:rsidRPr="00AC31F8" w:rsidRDefault="00C2289B" w:rsidP="00C2289B">
      <w:pPr>
        <w:pStyle w:val="Literatureentry"/>
        <w:rPr>
          <w:lang w:val="en-GB"/>
        </w:rPr>
      </w:pPr>
      <w:r w:rsidRPr="00AC31F8">
        <w:rPr>
          <w:lang w:val="en-GB"/>
        </w:rPr>
        <w:t>VMware. (2020, January 1). Spring makes Java... Retrieved 27 March 2020, from https://spring.io/</w:t>
      </w:r>
    </w:p>
    <w:p w14:paraId="4213F548" w14:textId="77777777" w:rsidR="00C2289B" w:rsidRPr="00AC31F8" w:rsidRDefault="00C2289B" w:rsidP="00C2289B">
      <w:pPr>
        <w:pStyle w:val="Literatureentry"/>
        <w:rPr>
          <w:lang w:val="en-GB"/>
        </w:rPr>
      </w:pPr>
      <w:r w:rsidRPr="00AC31F8">
        <w:rPr>
          <w:lang w:val="en-GB"/>
        </w:rPr>
        <w:t>Vue.js. (n.d.). Vue.js. Retrieved 28 June 2020, from https://vuejs.org/</w:t>
      </w:r>
    </w:p>
    <w:p w14:paraId="12B5A140" w14:textId="77777777" w:rsidR="00C2289B" w:rsidRPr="00AC31F8" w:rsidRDefault="00C2289B" w:rsidP="00C2289B">
      <w:pPr>
        <w:pStyle w:val="Literatureentry"/>
        <w:rPr>
          <w:lang w:val="en-GB"/>
        </w:rPr>
      </w:pPr>
      <w:r w:rsidRPr="00AC31F8">
        <w:rPr>
          <w:lang w:val="en-GB"/>
        </w:rPr>
        <w:t>Wikipedia. (n.d.). OpenJDK. Retrieved 6 April 2020, from https://en.wikipedia.org/wiki/OpenJDK</w:t>
      </w:r>
    </w:p>
    <w:p w14:paraId="5CF7E2C6" w14:textId="77777777" w:rsidR="00C2289B" w:rsidRPr="00AC31F8" w:rsidRDefault="00C2289B" w:rsidP="00C2289B">
      <w:pPr>
        <w:pStyle w:val="Literatureentry"/>
        <w:rPr>
          <w:lang w:val="en-GB"/>
        </w:rPr>
      </w:pPr>
      <w:r w:rsidRPr="00AC31F8">
        <w:rPr>
          <w:lang w:val="en-GB"/>
        </w:rPr>
        <w:t>Wikipedia. (2018, June 26). GxP. Retrieved 29 March 2020, from https://de.wikipedia.org/w/index.php?title=GxP&amp;oldid=178646512</w:t>
      </w:r>
    </w:p>
    <w:p w14:paraId="2CC3AD8F" w14:textId="77777777" w:rsidR="00C2289B" w:rsidRPr="00AC31F8" w:rsidRDefault="00C2289B" w:rsidP="00C2289B">
      <w:pPr>
        <w:pStyle w:val="Literatureentry"/>
        <w:rPr>
          <w:lang w:val="en-GB"/>
        </w:rPr>
      </w:pPr>
      <w:r w:rsidRPr="00AC31F8">
        <w:rPr>
          <w:lang w:val="en-GB"/>
        </w:rPr>
        <w:t>Wikipedia. (2020, May 11). Cucumber (software). Retrieved 29 June 2020, from https://en.wikipedia.org/w/index.php?title=Cucumber_(software)&amp;oldid=956132812</w:t>
      </w:r>
    </w:p>
    <w:p w14:paraId="69E60271" w14:textId="77777777" w:rsidR="00C2289B" w:rsidRPr="00AC31F8" w:rsidRDefault="00C2289B" w:rsidP="00C2289B">
      <w:pPr>
        <w:pStyle w:val="Literatureentry"/>
        <w:rPr>
          <w:lang w:val="en-GB"/>
        </w:rPr>
      </w:pPr>
      <w:r w:rsidRPr="00AC31F8">
        <w:rPr>
          <w:lang w:val="en-GB"/>
        </w:rPr>
        <w:t>Wyn, S. (2018). GAMP 5: Ten years on. Pharmaceutical Engineering, 38(3), 18–19. Retrieved from https://ispe.org/pharmaceutical-engineering/may-june-2018</w:t>
      </w:r>
    </w:p>
    <w:p w14:paraId="37F88B6F" w14:textId="77777777" w:rsidR="00C2289B" w:rsidRPr="00AC31F8" w:rsidRDefault="00C2289B" w:rsidP="00C2289B">
      <w:pPr>
        <w:pStyle w:val="Literatureentry"/>
        <w:rPr>
          <w:lang w:val="en-GB"/>
        </w:rPr>
      </w:pPr>
      <w:r w:rsidRPr="00AC31F8">
        <w:rPr>
          <w:lang w:val="en-GB"/>
        </w:rPr>
        <w:t>Wynne, M. (n.d.). Introduction to BDD Example Mapping. Retrieved 6 July 2020, from https://cucumber.io/blog/bdd/example-mapping-introduction/</w:t>
      </w:r>
    </w:p>
    <w:p w14:paraId="295913FE" w14:textId="77777777" w:rsidR="00C2289B" w:rsidRPr="00AC31F8" w:rsidRDefault="00C2289B" w:rsidP="00376952">
      <w:pPr>
        <w:pStyle w:val="Literatureentry"/>
        <w:rPr>
          <w:lang w:val="en-GB"/>
        </w:rPr>
      </w:pPr>
    </w:p>
    <w:p w14:paraId="11743FB4" w14:textId="5960C247" w:rsidR="00376952" w:rsidRPr="00AC31F8" w:rsidRDefault="00376952" w:rsidP="00376952">
      <w:pPr>
        <w:pStyle w:val="Literatureentry"/>
        <w:rPr>
          <w:lang w:val="en-GB"/>
        </w:rPr>
      </w:pPr>
    </w:p>
    <w:p w14:paraId="63810921" w14:textId="77777777" w:rsidR="00376952" w:rsidRPr="00AC31F8" w:rsidRDefault="00376952" w:rsidP="000B46AE">
      <w:pPr>
        <w:pStyle w:val="Literatureentry"/>
        <w:rPr>
          <w:lang w:val="en-GB"/>
        </w:rPr>
      </w:pPr>
    </w:p>
    <w:p w14:paraId="53AD8F4D" w14:textId="77777777" w:rsidR="00696A18" w:rsidRPr="00AC31F8" w:rsidRDefault="00F601A6" w:rsidP="00696A18">
      <w:pPr>
        <w:pStyle w:val="Heading1withoutnumbering"/>
        <w:rPr>
          <w:lang w:val="en-GB"/>
        </w:rPr>
      </w:pPr>
      <w:bookmarkStart w:id="375" w:name="_Toc46067114"/>
      <w:bookmarkStart w:id="376" w:name="_Toc46238962"/>
      <w:bookmarkEnd w:id="373"/>
      <w:bookmarkEnd w:id="374"/>
      <w:r w:rsidRPr="00AC31F8">
        <w:rPr>
          <w:lang w:val="en-GB"/>
        </w:rPr>
        <w:lastRenderedPageBreak/>
        <w:t xml:space="preserve">List of </w:t>
      </w:r>
      <w:r w:rsidR="00F57DC7" w:rsidRPr="00AC31F8">
        <w:rPr>
          <w:lang w:val="en-GB"/>
        </w:rPr>
        <w:t>F</w:t>
      </w:r>
      <w:r w:rsidRPr="00AC31F8">
        <w:rPr>
          <w:lang w:val="en-GB"/>
        </w:rPr>
        <w:t>igures</w:t>
      </w:r>
      <w:bookmarkEnd w:id="375"/>
      <w:bookmarkEnd w:id="376"/>
    </w:p>
    <w:p w14:paraId="502A3657" w14:textId="49A244B3" w:rsidR="00AC5BAE" w:rsidRPr="00AC31F8" w:rsidRDefault="00723BB2">
      <w:pPr>
        <w:pStyle w:val="TableofFigures"/>
        <w:tabs>
          <w:tab w:val="right" w:leader="dot" w:pos="9628"/>
        </w:tabs>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\h \z \c "Figure" </w:instrText>
      </w:r>
      <w:r w:rsidRPr="00AC31F8">
        <w:rPr>
          <w:lang w:val="en-GB"/>
        </w:rPr>
        <w:fldChar w:fldCharType="separate"/>
      </w:r>
      <w:hyperlink w:anchor="_Toc46237508" w:history="1">
        <w:r w:rsidR="00AC5BAE" w:rsidRPr="00AC31F8">
          <w:rPr>
            <w:rStyle w:val="Hyperlink"/>
            <w:noProof/>
            <w:lang w:val="en-GB"/>
          </w:rPr>
          <w:t>Figure 1 Process to investigate OQ test automation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7E73949F" w14:textId="524C3E92"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09" w:history="1">
        <w:r w:rsidR="00AC5BAE" w:rsidRPr="00AC31F8">
          <w:rPr>
            <w:rStyle w:val="Hyperlink"/>
            <w:noProof/>
            <w:lang w:val="en-GB"/>
          </w:rPr>
          <w:t>Figure 2 Analysis of the applicability of the foreseen automation tools in regulated environments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3319A2FB" w14:textId="7A8E682E"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0" w:history="1">
        <w:r w:rsidR="00AC5BAE" w:rsidRPr="00AC31F8">
          <w:rPr>
            <w:rStyle w:val="Hyperlink"/>
            <w:noProof/>
            <w:lang w:val="en-GB"/>
          </w:rPr>
          <w:t>Figure 3: Design- and verification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12</w:t>
        </w:r>
        <w:r w:rsidR="00AC5BAE" w:rsidRPr="00AC31F8">
          <w:rPr>
            <w:noProof/>
            <w:webHidden/>
            <w:lang w:val="en-GB"/>
          </w:rPr>
          <w:fldChar w:fldCharType="end"/>
        </w:r>
      </w:hyperlink>
    </w:p>
    <w:p w14:paraId="798E3D8A" w14:textId="602864DB"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1" w:history="1">
        <w:r w:rsidR="00AC5BAE" w:rsidRPr="00AC31F8">
          <w:rPr>
            <w:rStyle w:val="Hyperlink"/>
            <w:noProof/>
            <w:lang w:val="en-GB"/>
          </w:rPr>
          <w:t>Figure 4: Documents produced in the OQ main process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14</w:t>
        </w:r>
        <w:r w:rsidR="00AC5BAE" w:rsidRPr="00AC31F8">
          <w:rPr>
            <w:noProof/>
            <w:webHidden/>
            <w:lang w:val="en-GB"/>
          </w:rPr>
          <w:fldChar w:fldCharType="end"/>
        </w:r>
      </w:hyperlink>
    </w:p>
    <w:p w14:paraId="60DBC679" w14:textId="112B188A"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2" w:history="1">
        <w:r w:rsidR="00AC5BAE" w:rsidRPr="00AC31F8">
          <w:rPr>
            <w:rStyle w:val="Hyperlink"/>
            <w:noProof/>
            <w:lang w:val="en-GB"/>
          </w:rPr>
          <w:t>Figure 5: Exemplary OQ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17</w:t>
        </w:r>
        <w:r w:rsidR="00AC5BAE" w:rsidRPr="00AC31F8">
          <w:rPr>
            <w:noProof/>
            <w:webHidden/>
            <w:lang w:val="en-GB"/>
          </w:rPr>
          <w:fldChar w:fldCharType="end"/>
        </w:r>
      </w:hyperlink>
    </w:p>
    <w:p w14:paraId="6A5A0D29" w14:textId="327F33A5"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3" w:history="1">
        <w:r w:rsidR="00AC5BAE" w:rsidRPr="00AC31F8">
          <w:rPr>
            <w:rStyle w:val="Hyperlink"/>
            <w:noProof/>
            <w:lang w:val="en-GB"/>
          </w:rPr>
          <w:t>Figure 6: The three BDD practices (Nagy &amp; Rose, 2018, p. 20)</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19</w:t>
        </w:r>
        <w:r w:rsidR="00AC5BAE" w:rsidRPr="00AC31F8">
          <w:rPr>
            <w:noProof/>
            <w:webHidden/>
            <w:lang w:val="en-GB"/>
          </w:rPr>
          <w:fldChar w:fldCharType="end"/>
        </w:r>
      </w:hyperlink>
    </w:p>
    <w:p w14:paraId="1BB7CBBE" w14:textId="4B6BF53E"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4" w:history="1">
        <w:r w:rsidR="00AC5BAE" w:rsidRPr="00AC31F8">
          <w:rPr>
            <w:rStyle w:val="Hyperlink"/>
            <w:noProof/>
            <w:lang w:val="en-GB"/>
          </w:rPr>
          <w:t>Figure 7: BDD Process according to Nagy &amp; Rose (2018, pp. 56-61)</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20</w:t>
        </w:r>
        <w:r w:rsidR="00AC5BAE" w:rsidRPr="00AC31F8">
          <w:rPr>
            <w:noProof/>
            <w:webHidden/>
            <w:lang w:val="en-GB"/>
          </w:rPr>
          <w:fldChar w:fldCharType="end"/>
        </w:r>
      </w:hyperlink>
    </w:p>
    <w:p w14:paraId="750FF670" w14:textId="6AB14F1F"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5" w:history="1">
        <w:r w:rsidR="00AC5BAE" w:rsidRPr="00AC31F8">
          <w:rPr>
            <w:rStyle w:val="Hyperlink"/>
            <w:noProof/>
            <w:lang w:val="en-GB"/>
          </w:rPr>
          <w:t>Figure 8: Activities within the BDD discovery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21</w:t>
        </w:r>
        <w:r w:rsidR="00AC5BAE" w:rsidRPr="00AC31F8">
          <w:rPr>
            <w:noProof/>
            <w:webHidden/>
            <w:lang w:val="en-GB"/>
          </w:rPr>
          <w:fldChar w:fldCharType="end"/>
        </w:r>
      </w:hyperlink>
    </w:p>
    <w:p w14:paraId="006E0C4B" w14:textId="580DE182"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6" w:history="1">
        <w:r w:rsidR="00AC5BAE" w:rsidRPr="00AC31F8">
          <w:rPr>
            <w:rStyle w:val="Hyperlink"/>
            <w:noProof/>
            <w:lang w:val="en-GB"/>
          </w:rPr>
          <w:t>Figure 9: Example Map - structure and colour codes (Wynne, n.d.)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22</w:t>
        </w:r>
        <w:r w:rsidR="00AC5BAE" w:rsidRPr="00AC31F8">
          <w:rPr>
            <w:noProof/>
            <w:webHidden/>
            <w:lang w:val="en-GB"/>
          </w:rPr>
          <w:fldChar w:fldCharType="end"/>
        </w:r>
      </w:hyperlink>
    </w:p>
    <w:p w14:paraId="18DA586A" w14:textId="02062F9B"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7" w:history="1">
        <w:r w:rsidR="00AC5BAE" w:rsidRPr="00AC31F8">
          <w:rPr>
            <w:rStyle w:val="Hyperlink"/>
            <w:noProof/>
            <w:lang w:val="en-GB"/>
          </w:rPr>
          <w:t>Figure 10: Activities within the BDD formulation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0B7E92B5" w14:textId="01C8F262"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8" w:history="1">
        <w:r w:rsidR="00AC5BAE" w:rsidRPr="00AC31F8">
          <w:rPr>
            <w:rStyle w:val="Hyperlink"/>
            <w:noProof/>
            <w:lang w:val="en-GB"/>
          </w:rPr>
          <w:t>Figure 11: Example of a Scenario with the Given-When-Then structure from Kamil Nicieja (2018, p.43)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11CEF193" w14:textId="5D26D60A"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19" w:history="1">
        <w:r w:rsidR="00AC5BAE" w:rsidRPr="00AC31F8">
          <w:rPr>
            <w:rStyle w:val="Hyperlink"/>
            <w:noProof/>
            <w:lang w:val="en-GB"/>
          </w:rPr>
          <w:t>Figure 12: Example of a Scenario with the ‘And’ keyword from Kamil Nicieja (2018, p.53).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4B165EFE" w14:textId="288F7143"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0" w:history="1">
        <w:r w:rsidR="00AC5BAE" w:rsidRPr="00AC31F8">
          <w:rPr>
            <w:rStyle w:val="Hyperlink"/>
            <w:noProof/>
            <w:lang w:val="en-GB"/>
          </w:rPr>
          <w:t>Figure 13: Example of a keyword and a step from Kamil Nicieja (2018, p.44)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34471C84" w14:textId="5A9AAEF6"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1" w:history="1">
        <w:r w:rsidR="00AC5BAE" w:rsidRPr="00AC31F8">
          <w:rPr>
            <w:rStyle w:val="Hyperlink"/>
            <w:noProof/>
            <w:lang w:val="en-GB"/>
          </w:rPr>
          <w:t>Figure 14: Example of a Scenario outline from Kamil Nicieja (Nicieja, 2018, p.86)</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271DB4D8" w14:textId="1CCBAD1E"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2" w:history="1">
        <w:r w:rsidR="00AC5BAE" w:rsidRPr="00AC31F8">
          <w:rPr>
            <w:rStyle w:val="Hyperlink"/>
            <w:noProof/>
            <w:lang w:val="en-GB"/>
          </w:rPr>
          <w:t>Figure 15: Example of a feature file with one scenario from Kamil Nicieja (2018, p.34)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39AF817C" w14:textId="17F3404D"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3" w:history="1">
        <w:r w:rsidR="00AC5BAE" w:rsidRPr="00AC31F8">
          <w:rPr>
            <w:rStyle w:val="Hyperlink"/>
            <w:noProof/>
            <w:lang w:val="en-GB"/>
          </w:rPr>
          <w:t>Figure 16: Example of a Specification brief from Kamil Nicieja (2018, p.39)</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26</w:t>
        </w:r>
        <w:r w:rsidR="00AC5BAE" w:rsidRPr="00AC31F8">
          <w:rPr>
            <w:noProof/>
            <w:webHidden/>
            <w:lang w:val="en-GB"/>
          </w:rPr>
          <w:fldChar w:fldCharType="end"/>
        </w:r>
      </w:hyperlink>
    </w:p>
    <w:p w14:paraId="1D0742AC" w14:textId="4AC4DA70"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4" w:history="1">
        <w:r w:rsidR="00AC5BAE" w:rsidRPr="00AC31F8">
          <w:rPr>
            <w:rStyle w:val="Hyperlink"/>
            <w:noProof/>
            <w:lang w:val="en-GB"/>
          </w:rPr>
          <w:t>Figure 17: StepDef der ein Scenario Step in Gherkin automatisiert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27</w:t>
        </w:r>
        <w:r w:rsidR="00AC5BAE" w:rsidRPr="00AC31F8">
          <w:rPr>
            <w:noProof/>
            <w:webHidden/>
            <w:lang w:val="en-GB"/>
          </w:rPr>
          <w:fldChar w:fldCharType="end"/>
        </w:r>
      </w:hyperlink>
    </w:p>
    <w:p w14:paraId="3A95850B" w14:textId="6A278B10"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5" w:history="1">
        <w:r w:rsidR="00AC5BAE" w:rsidRPr="00AC31F8">
          <w:rPr>
            <w:rStyle w:val="Hyperlink"/>
            <w:noProof/>
            <w:lang w:val="en-GB"/>
          </w:rPr>
          <w:t>Figure 18: Activities within the BDD automation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28</w:t>
        </w:r>
        <w:r w:rsidR="00AC5BAE" w:rsidRPr="00AC31F8">
          <w:rPr>
            <w:noProof/>
            <w:webHidden/>
            <w:lang w:val="en-GB"/>
          </w:rPr>
          <w:fldChar w:fldCharType="end"/>
        </w:r>
      </w:hyperlink>
    </w:p>
    <w:p w14:paraId="151DD88E" w14:textId="3B98F9AA"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6" w:history="1">
        <w:r w:rsidR="00AC5BAE" w:rsidRPr="00AC31F8">
          <w:rPr>
            <w:rStyle w:val="Hyperlink"/>
            <w:noProof/>
            <w:lang w:val="en-GB"/>
          </w:rPr>
          <w:t xml:space="preserve">Figure 19: </w:t>
        </w:r>
        <w:r w:rsidR="00AC5BAE" w:rsidRPr="00AC31F8">
          <w:rPr>
            <w:rStyle w:val="Hyperlink"/>
            <w:noProof/>
            <w:lang w:val="en-GB" w:eastAsia="de-DE"/>
          </w:rPr>
          <w:t>Process with integrated BDD practices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30</w:t>
        </w:r>
        <w:r w:rsidR="00AC5BAE" w:rsidRPr="00AC31F8">
          <w:rPr>
            <w:noProof/>
            <w:webHidden/>
            <w:lang w:val="en-GB"/>
          </w:rPr>
          <w:fldChar w:fldCharType="end"/>
        </w:r>
      </w:hyperlink>
    </w:p>
    <w:p w14:paraId="35098618" w14:textId="5634DFAD"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7" w:history="1">
        <w:r w:rsidR="00AC5BAE" w:rsidRPr="00AC31F8">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33</w:t>
        </w:r>
        <w:r w:rsidR="00AC5BAE" w:rsidRPr="00AC31F8">
          <w:rPr>
            <w:noProof/>
            <w:webHidden/>
            <w:lang w:val="en-GB"/>
          </w:rPr>
          <w:fldChar w:fldCharType="end"/>
        </w:r>
      </w:hyperlink>
    </w:p>
    <w:p w14:paraId="496A1DA3" w14:textId="3EA615A5"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8" w:history="1">
        <w:r w:rsidR="00AC5BAE" w:rsidRPr="00AC31F8">
          <w:rPr>
            <w:rStyle w:val="Hyperlink"/>
            <w:noProof/>
            <w:lang w:val="en-GB"/>
          </w:rPr>
          <w:t>Figure 21: System context of the Prototype Design according to the C4 model</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06FFC4AB" w14:textId="54E82B7F"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29" w:history="1">
        <w:r w:rsidR="00AC5BAE" w:rsidRPr="00AC31F8">
          <w:rPr>
            <w:rStyle w:val="Hyperlink"/>
            <w:noProof/>
            <w:lang w:val="en-GB"/>
          </w:rPr>
          <w:t>Figure 22: Overview of exemplary functionalities of the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1D288E6B" w14:textId="7B8BC05D"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0" w:history="1">
        <w:r w:rsidR="00AC5BAE" w:rsidRPr="00AC31F8">
          <w:rPr>
            <w:rStyle w:val="Hyperlink"/>
            <w:noProof/>
            <w:lang w:val="en-GB"/>
          </w:rPr>
          <w:t>Figure 23: Container Diagram of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37</w:t>
        </w:r>
        <w:r w:rsidR="00AC5BAE" w:rsidRPr="00AC31F8">
          <w:rPr>
            <w:noProof/>
            <w:webHidden/>
            <w:lang w:val="en-GB"/>
          </w:rPr>
          <w:fldChar w:fldCharType="end"/>
        </w:r>
      </w:hyperlink>
    </w:p>
    <w:p w14:paraId="37EC5E7C" w14:textId="00F00605"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1" w:history="1">
        <w:r w:rsidR="00AC5BAE" w:rsidRPr="00AC31F8">
          <w:rPr>
            <w:rStyle w:val="Hyperlink"/>
            <w:noProof/>
            <w:lang w:val="en-GB"/>
          </w:rPr>
          <w:t>Figure 24: JBA Home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38</w:t>
        </w:r>
        <w:r w:rsidR="00AC5BAE" w:rsidRPr="00AC31F8">
          <w:rPr>
            <w:noProof/>
            <w:webHidden/>
            <w:lang w:val="en-GB"/>
          </w:rPr>
          <w:fldChar w:fldCharType="end"/>
        </w:r>
      </w:hyperlink>
    </w:p>
    <w:p w14:paraId="01F19D0F" w14:textId="49401796"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2" w:history="1">
        <w:r w:rsidR="00AC5BAE" w:rsidRPr="00AC31F8">
          <w:rPr>
            <w:rStyle w:val="Hyperlink"/>
            <w:noProof/>
            <w:lang w:val="en-GB"/>
          </w:rPr>
          <w:t>Figure 25: JBA participant registration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D22EC0B" w14:textId="21038A2C"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3" w:history="1">
        <w:r w:rsidR="00AC5BAE" w:rsidRPr="00AC31F8">
          <w:rPr>
            <w:rStyle w:val="Hyperlink"/>
            <w:noProof/>
            <w:lang w:val="en-GB"/>
          </w:rPr>
          <w:t>Figure 26: JBA participant overview</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FC62031" w14:textId="5F27A468"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4" w:history="1">
        <w:r w:rsidR="00AC5BAE" w:rsidRPr="00AC31F8">
          <w:rPr>
            <w:rStyle w:val="Hyperlink"/>
            <w:noProof/>
            <w:lang w:val="en-GB"/>
          </w:rPr>
          <w:t>Figure 27: JBA participant's detail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5ECDB923" w14:textId="5FA6E8BC"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5" w:history="1">
        <w:r w:rsidR="00AC5BAE" w:rsidRPr="00AC31F8">
          <w:rPr>
            <w:rStyle w:val="Hyperlink"/>
            <w:noProof/>
            <w:lang w:val="en-GB"/>
          </w:rPr>
          <w:t>Figure 28: Container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41</w:t>
        </w:r>
        <w:r w:rsidR="00AC5BAE" w:rsidRPr="00AC31F8">
          <w:rPr>
            <w:noProof/>
            <w:webHidden/>
            <w:lang w:val="en-GB"/>
          </w:rPr>
          <w:fldChar w:fldCharType="end"/>
        </w:r>
      </w:hyperlink>
    </w:p>
    <w:p w14:paraId="15445C8B" w14:textId="22E112F3"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6" w:history="1">
        <w:r w:rsidR="00AC5BAE" w:rsidRPr="00AC31F8">
          <w:rPr>
            <w:rStyle w:val="Hyperlink"/>
            <w:noProof/>
            <w:lang w:val="en-GB"/>
          </w:rPr>
          <w:t>Figure 29: Component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7A9EF864" w14:textId="72AA0FB8"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7" w:history="1">
        <w:r w:rsidR="00AC5BAE" w:rsidRPr="00AC31F8">
          <w:rPr>
            <w:rStyle w:val="Hyperlink"/>
            <w:noProof/>
            <w:lang w:val="en-GB"/>
          </w:rPr>
          <w:t>Figure 30: The only Scenarioo configuration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3FAC0180" w14:textId="21A6DBDA"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8" w:history="1">
        <w:r w:rsidR="00AC5BAE" w:rsidRPr="00AC31F8">
          <w:rPr>
            <w:rStyle w:val="Hyperlink"/>
            <w:noProof/>
            <w:lang w:val="en-GB"/>
          </w:rPr>
          <w:t>Figure 31: Glue code in analogy to a human tester, feature files are the test scripts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47</w:t>
        </w:r>
        <w:r w:rsidR="00AC5BAE" w:rsidRPr="00AC31F8">
          <w:rPr>
            <w:noProof/>
            <w:webHidden/>
            <w:lang w:val="en-GB"/>
          </w:rPr>
          <w:fldChar w:fldCharType="end"/>
        </w:r>
      </w:hyperlink>
    </w:p>
    <w:p w14:paraId="44C25800" w14:textId="010847D1"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39" w:history="1">
        <w:r w:rsidR="00AC5BAE" w:rsidRPr="00AC31F8">
          <w:rPr>
            <w:rStyle w:val="Hyperlink"/>
            <w:noProof/>
            <w:lang w:val="en-GB"/>
          </w:rPr>
          <w:t>Figure 32: JBA User Story Map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49</w:t>
        </w:r>
        <w:r w:rsidR="00AC5BAE" w:rsidRPr="00AC31F8">
          <w:rPr>
            <w:noProof/>
            <w:webHidden/>
            <w:lang w:val="en-GB"/>
          </w:rPr>
          <w:fldChar w:fldCharType="end"/>
        </w:r>
      </w:hyperlink>
    </w:p>
    <w:p w14:paraId="6EB6E34B" w14:textId="796A2496"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0" w:history="1">
        <w:r w:rsidR="00AC5BAE" w:rsidRPr="00AC31F8">
          <w:rPr>
            <w:rStyle w:val="Hyperlink"/>
            <w:noProof/>
            <w:lang w:val="en-GB"/>
          </w:rPr>
          <w:t>Figure 33: Example Map for the User Story ‘Set Baseline Weight Measurement’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50</w:t>
        </w:r>
        <w:r w:rsidR="00AC5BAE" w:rsidRPr="00AC31F8">
          <w:rPr>
            <w:noProof/>
            <w:webHidden/>
            <w:lang w:val="en-GB"/>
          </w:rPr>
          <w:fldChar w:fldCharType="end"/>
        </w:r>
      </w:hyperlink>
    </w:p>
    <w:p w14:paraId="793AB8A4" w14:textId="37AC0876"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1" w:history="1">
        <w:r w:rsidR="00AC5BAE" w:rsidRPr="00AC31F8">
          <w:rPr>
            <w:rStyle w:val="Hyperlink"/>
            <w:noProof/>
            <w:lang w:val="en-GB"/>
          </w:rPr>
          <w:t>Figure 34: Example of a JBA feature file, that is approved for OQ</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51</w:t>
        </w:r>
        <w:r w:rsidR="00AC5BAE" w:rsidRPr="00AC31F8">
          <w:rPr>
            <w:noProof/>
            <w:webHidden/>
            <w:lang w:val="en-GB"/>
          </w:rPr>
          <w:fldChar w:fldCharType="end"/>
        </w:r>
      </w:hyperlink>
    </w:p>
    <w:p w14:paraId="5CCA6A48" w14:textId="182041E3"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2" w:history="1">
        <w:r w:rsidR="00AC5BAE" w:rsidRPr="00AC31F8">
          <w:rPr>
            <w:rStyle w:val="Hyperlink"/>
            <w:noProof/>
            <w:lang w:val="en-GB"/>
          </w:rPr>
          <w:t>Figure 35: Link between the description of the user requirement and the executable functional specifications on the feature file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53</w:t>
        </w:r>
        <w:r w:rsidR="00AC5BAE" w:rsidRPr="00AC31F8">
          <w:rPr>
            <w:noProof/>
            <w:webHidden/>
            <w:lang w:val="en-GB"/>
          </w:rPr>
          <w:fldChar w:fldCharType="end"/>
        </w:r>
      </w:hyperlink>
    </w:p>
    <w:p w14:paraId="5C5C2BFD" w14:textId="27DE3DBB"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3" w:history="1">
        <w:r w:rsidR="00AC5BAE" w:rsidRPr="00AC31F8">
          <w:rPr>
            <w:rStyle w:val="Hyperlink"/>
            <w:noProof/>
            <w:lang w:val="en-GB"/>
          </w:rPr>
          <w:t>Figure 36: Example of how to deal with GAMP5 risk management requirements in BDD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54</w:t>
        </w:r>
        <w:r w:rsidR="00AC5BAE" w:rsidRPr="00AC31F8">
          <w:rPr>
            <w:noProof/>
            <w:webHidden/>
            <w:lang w:val="en-GB"/>
          </w:rPr>
          <w:fldChar w:fldCharType="end"/>
        </w:r>
      </w:hyperlink>
    </w:p>
    <w:p w14:paraId="57106EF6" w14:textId="6454D755"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4" w:history="1">
        <w:r w:rsidR="00AC5BAE" w:rsidRPr="00AC31F8">
          <w:rPr>
            <w:rStyle w:val="Hyperlink"/>
            <w:noProof/>
            <w:lang w:val="en-GB"/>
          </w:rPr>
          <w:t>Figure 37: Feature file with a reference in the specification brief to the underlying legal basis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55</w:t>
        </w:r>
        <w:r w:rsidR="00AC5BAE" w:rsidRPr="00AC31F8">
          <w:rPr>
            <w:noProof/>
            <w:webHidden/>
            <w:lang w:val="en-GB"/>
          </w:rPr>
          <w:fldChar w:fldCharType="end"/>
        </w:r>
      </w:hyperlink>
    </w:p>
    <w:p w14:paraId="2C7DBC58" w14:textId="00B6DD54"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5" w:history="1">
        <w:r w:rsidR="00AC5BAE" w:rsidRPr="00AC31F8">
          <w:rPr>
            <w:rStyle w:val="Hyperlink"/>
            <w:noProof/>
            <w:lang w:val="en-GB"/>
          </w:rPr>
          <w:t>Figure 38: Feature file approval and document history</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6EAF41CD" w14:textId="0C926EC8"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6" w:history="1">
        <w:r w:rsidR="00AC5BAE" w:rsidRPr="00AC31F8">
          <w:rPr>
            <w:rStyle w:val="Hyperlink"/>
            <w:noProof/>
            <w:lang w:val="en-GB"/>
          </w:rPr>
          <w:t>Figure 39: Configuration of the Cucumber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547C3A66" w14:textId="1AD4FDF8"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7" w:history="1">
        <w:r w:rsidR="00AC5BAE" w:rsidRPr="00AC31F8">
          <w:rPr>
            <w:rStyle w:val="Hyperlink"/>
            <w:noProof/>
            <w:lang w:val="en-GB"/>
          </w:rPr>
          <w:t>Figure 40: Scenarioo visualization of a step whose StepDef contained only an empty method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3CD94EAB" w14:textId="7ACF0EF0"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8" w:history="1">
        <w:r w:rsidR="00AC5BAE" w:rsidRPr="00AC31F8">
          <w:rPr>
            <w:rStyle w:val="Hyperlink"/>
            <w:noProof/>
            <w:lang w:val="en-GB"/>
          </w:rPr>
          <w:t>Figure 41: Hook, which is responsible for taking and saving the screenshots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77ABDA5F" w14:textId="1F801F06"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49" w:history="1">
        <w:r w:rsidR="00AC5BAE" w:rsidRPr="00AC31F8">
          <w:rPr>
            <w:rStyle w:val="Hyperlink"/>
            <w:noProof/>
            <w:lang w:val="en-GB"/>
          </w:rPr>
          <w:t>Figure 42: Different runs that can be viewed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58</w:t>
        </w:r>
        <w:r w:rsidR="00AC5BAE" w:rsidRPr="00AC31F8">
          <w:rPr>
            <w:noProof/>
            <w:webHidden/>
            <w:lang w:val="en-GB"/>
          </w:rPr>
          <w:fldChar w:fldCharType="end"/>
        </w:r>
      </w:hyperlink>
    </w:p>
    <w:p w14:paraId="16E57011" w14:textId="4E2B46F0"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50" w:history="1">
        <w:r w:rsidR="00AC5BAE" w:rsidRPr="00AC31F8">
          <w:rPr>
            <w:rStyle w:val="Hyperlink"/>
            <w:noProof/>
            <w:lang w:val="en-GB"/>
          </w:rPr>
          <w:t>Figure 43: Feature overview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7B08F1E5" w14:textId="7E34033B"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51" w:history="1">
        <w:r w:rsidR="00AC5BAE" w:rsidRPr="00AC31F8">
          <w:rPr>
            <w:rStyle w:val="Hyperlink"/>
            <w:noProof/>
            <w:lang w:val="en-GB"/>
          </w:rPr>
          <w:t>Figure 44: Overview of all scenarios of a feature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2134E776" w14:textId="734E6901"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52" w:history="1">
        <w:r w:rsidR="00AC5BAE" w:rsidRPr="00AC31F8">
          <w:rPr>
            <w:rStyle w:val="Hyperlink"/>
            <w:noProof/>
            <w:lang w:val="en-GB"/>
          </w:rPr>
          <w:t>Figure 45: Indication of the testing extend to control the test coverage of the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60</w:t>
        </w:r>
        <w:r w:rsidR="00AC5BAE" w:rsidRPr="00AC31F8">
          <w:rPr>
            <w:noProof/>
            <w:webHidden/>
            <w:lang w:val="en-GB"/>
          </w:rPr>
          <w:fldChar w:fldCharType="end"/>
        </w:r>
      </w:hyperlink>
    </w:p>
    <w:p w14:paraId="05A06AB8" w14:textId="0EC5BA7D"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r:id="rId128" w:anchor="_Toc46237553" w:history="1">
        <w:r w:rsidR="00AC5BAE" w:rsidRPr="00AC31F8">
          <w:rPr>
            <w:rStyle w:val="Hyperlink"/>
            <w:noProof/>
            <w:lang w:val="en-GB"/>
          </w:rPr>
          <w:t>Figure 46: Step overview of one scenario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61</w:t>
        </w:r>
        <w:r w:rsidR="00AC5BAE" w:rsidRPr="00AC31F8">
          <w:rPr>
            <w:noProof/>
            <w:webHidden/>
            <w:lang w:val="en-GB"/>
          </w:rPr>
          <w:fldChar w:fldCharType="end"/>
        </w:r>
      </w:hyperlink>
    </w:p>
    <w:p w14:paraId="762AC7F1" w14:textId="71C84120"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54" w:history="1">
        <w:r w:rsidR="00AC5BAE" w:rsidRPr="00AC31F8">
          <w:rPr>
            <w:rStyle w:val="Hyperlink"/>
            <w:noProof/>
            <w:lang w:val="en-GB"/>
          </w:rPr>
          <w:t>Figure 47: Detail view of a step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62</w:t>
        </w:r>
        <w:r w:rsidR="00AC5BAE" w:rsidRPr="00AC31F8">
          <w:rPr>
            <w:noProof/>
            <w:webHidden/>
            <w:lang w:val="en-GB"/>
          </w:rPr>
          <w:fldChar w:fldCharType="end"/>
        </w:r>
      </w:hyperlink>
    </w:p>
    <w:p w14:paraId="6245641B" w14:textId="661EC0CA"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55" w:history="1">
        <w:r w:rsidR="00AC5BAE" w:rsidRPr="00AC31F8">
          <w:rPr>
            <w:rStyle w:val="Hyperlink"/>
            <w:noProof/>
            <w:lang w:val="en-GB"/>
          </w:rPr>
          <w:t>Figure 48: Adaptations in the specification brief due to the addition of a new requirement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63</w:t>
        </w:r>
        <w:r w:rsidR="00AC5BAE" w:rsidRPr="00AC31F8">
          <w:rPr>
            <w:noProof/>
            <w:webHidden/>
            <w:lang w:val="en-GB"/>
          </w:rPr>
          <w:fldChar w:fldCharType="end"/>
        </w:r>
      </w:hyperlink>
    </w:p>
    <w:p w14:paraId="1B1E4DE1" w14:textId="747DC144" w:rsidR="00AC5BAE" w:rsidRPr="00AC31F8" w:rsidRDefault="002E5770">
      <w:pPr>
        <w:pStyle w:val="TableofFigures"/>
        <w:tabs>
          <w:tab w:val="right" w:leader="dot" w:pos="9628"/>
        </w:tabs>
        <w:rPr>
          <w:rFonts w:asciiTheme="minorHAnsi" w:eastAsiaTheme="minorEastAsia" w:hAnsiTheme="minorHAnsi" w:cstheme="minorBidi"/>
          <w:noProof/>
          <w:szCs w:val="22"/>
          <w:lang w:val="en-GB" w:eastAsia="en-GB"/>
        </w:rPr>
      </w:pPr>
      <w:hyperlink w:anchor="_Toc46237556" w:history="1">
        <w:r w:rsidR="00AC5BAE" w:rsidRPr="00AC31F8">
          <w:rPr>
            <w:rStyle w:val="Hyperlink"/>
            <w:noProof/>
            <w:lang w:val="en-GB"/>
          </w:rPr>
          <w:t>Figure 49: Call of the Chrome Web Driver to perform the tests in Chrome.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69</w:t>
        </w:r>
        <w:r w:rsidR="00AC5BAE" w:rsidRPr="00AC31F8">
          <w:rPr>
            <w:noProof/>
            <w:webHidden/>
            <w:lang w:val="en-GB"/>
          </w:rPr>
          <w:fldChar w:fldCharType="end"/>
        </w:r>
      </w:hyperlink>
    </w:p>
    <w:p w14:paraId="63D047E8" w14:textId="5A7FA3A8" w:rsidR="00B34F32" w:rsidRPr="00AC31F8" w:rsidRDefault="00723BB2" w:rsidP="00696A18">
      <w:pPr>
        <w:rPr>
          <w:lang w:val="en-GB"/>
        </w:rPr>
      </w:pPr>
      <w:r w:rsidRPr="00AC31F8">
        <w:rPr>
          <w:lang w:val="en-GB"/>
        </w:rPr>
        <w:fldChar w:fldCharType="end"/>
      </w:r>
    </w:p>
    <w:p w14:paraId="31C0834B" w14:textId="6DDFD3AB" w:rsidR="00696A18" w:rsidRPr="00AC31F8" w:rsidRDefault="000B5E04" w:rsidP="005E076F">
      <w:pPr>
        <w:pStyle w:val="Heading1withoutnumbering"/>
        <w:rPr>
          <w:lang w:val="en-GB"/>
        </w:rPr>
      </w:pPr>
      <w:bookmarkStart w:id="377" w:name="_Toc46067116"/>
      <w:bookmarkStart w:id="378" w:name="_Toc46238963"/>
      <w:r w:rsidRPr="00AC31F8">
        <w:rPr>
          <w:lang w:val="en-GB"/>
        </w:rPr>
        <w:lastRenderedPageBreak/>
        <w:t xml:space="preserve">List of </w:t>
      </w:r>
      <w:r w:rsidRPr="00AC31F8">
        <w:rPr>
          <w:rStyle w:val="hps"/>
          <w:lang w:val="en-GB"/>
        </w:rPr>
        <w:t>Abbreviations</w:t>
      </w:r>
      <w:bookmarkEnd w:id="377"/>
      <w:bookmarkEnd w:id="3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AC31F8" w14:paraId="1017E544" w14:textId="77777777" w:rsidTr="00AC4246">
        <w:tc>
          <w:tcPr>
            <w:tcW w:w="876" w:type="pct"/>
          </w:tcPr>
          <w:p w14:paraId="41799B81" w14:textId="77777777" w:rsidR="00DB49D1" w:rsidRPr="00AC31F8" w:rsidRDefault="00DB49D1" w:rsidP="008F5DB7">
            <w:pPr>
              <w:jc w:val="left"/>
              <w:rPr>
                <w:b/>
                <w:bCs/>
                <w:lang w:val="en-GB"/>
              </w:rPr>
            </w:pPr>
            <w:r w:rsidRPr="00AC31F8">
              <w:rPr>
                <w:b/>
                <w:bCs/>
                <w:lang w:val="en-GB"/>
              </w:rPr>
              <w:t>Abbreviation</w:t>
            </w:r>
          </w:p>
        </w:tc>
        <w:tc>
          <w:tcPr>
            <w:tcW w:w="4124" w:type="pct"/>
          </w:tcPr>
          <w:p w14:paraId="714F73BC" w14:textId="77777777" w:rsidR="00DB49D1" w:rsidRPr="00AC31F8" w:rsidRDefault="00DB49D1" w:rsidP="008F5DB7">
            <w:pPr>
              <w:jc w:val="left"/>
              <w:rPr>
                <w:b/>
                <w:bCs/>
                <w:lang w:val="en-GB"/>
              </w:rPr>
            </w:pPr>
            <w:r w:rsidRPr="00AC31F8">
              <w:rPr>
                <w:b/>
                <w:bCs/>
                <w:lang w:val="en-GB"/>
              </w:rPr>
              <w:t>Description</w:t>
            </w:r>
          </w:p>
        </w:tc>
      </w:tr>
      <w:tr w:rsidR="00793BF0" w:rsidRPr="00AC31F8" w14:paraId="51993F21" w14:textId="77777777" w:rsidTr="00AC4246">
        <w:tc>
          <w:tcPr>
            <w:tcW w:w="876" w:type="pct"/>
          </w:tcPr>
          <w:p w14:paraId="51E5F5FA" w14:textId="49AF174B" w:rsidR="00793BF0" w:rsidRPr="00AC31F8" w:rsidRDefault="00793BF0" w:rsidP="008F5DB7">
            <w:pPr>
              <w:jc w:val="left"/>
              <w:rPr>
                <w:lang w:val="en-GB"/>
              </w:rPr>
            </w:pPr>
            <w:r w:rsidRPr="00AC31F8">
              <w:rPr>
                <w:lang w:val="en-GB"/>
              </w:rPr>
              <w:t>AI</w:t>
            </w:r>
          </w:p>
        </w:tc>
        <w:tc>
          <w:tcPr>
            <w:tcW w:w="4124" w:type="pct"/>
          </w:tcPr>
          <w:p w14:paraId="7E1A4A17" w14:textId="62BC7C8F" w:rsidR="00793BF0" w:rsidRPr="00AC31F8" w:rsidRDefault="00793BF0" w:rsidP="008F5DB7">
            <w:pPr>
              <w:jc w:val="left"/>
              <w:rPr>
                <w:lang w:val="en-GB"/>
              </w:rPr>
            </w:pPr>
            <w:r w:rsidRPr="00AC31F8">
              <w:rPr>
                <w:lang w:val="en-GB"/>
              </w:rPr>
              <w:t>Artificial Intelligence</w:t>
            </w:r>
          </w:p>
        </w:tc>
      </w:tr>
      <w:tr w:rsidR="00AC4246" w:rsidRPr="00AC31F8" w14:paraId="64149B82" w14:textId="77777777" w:rsidTr="00AC4246">
        <w:tc>
          <w:tcPr>
            <w:tcW w:w="876" w:type="pct"/>
          </w:tcPr>
          <w:p w14:paraId="7C52CF3C" w14:textId="2B0CB46A" w:rsidR="00AC4246" w:rsidRPr="00AC31F8" w:rsidRDefault="00AC4246" w:rsidP="008F5DB7">
            <w:pPr>
              <w:jc w:val="left"/>
              <w:rPr>
                <w:lang w:val="en-GB"/>
              </w:rPr>
            </w:pPr>
            <w:r w:rsidRPr="00AC31F8">
              <w:rPr>
                <w:lang w:val="en-GB"/>
              </w:rPr>
              <w:t>API</w:t>
            </w:r>
          </w:p>
        </w:tc>
        <w:tc>
          <w:tcPr>
            <w:tcW w:w="4124" w:type="pct"/>
          </w:tcPr>
          <w:p w14:paraId="0FE5204B" w14:textId="1E9A6883" w:rsidR="00AC4246" w:rsidRPr="00AC31F8" w:rsidRDefault="00AC4246" w:rsidP="008F5DB7">
            <w:pPr>
              <w:jc w:val="left"/>
              <w:rPr>
                <w:lang w:val="en-GB"/>
              </w:rPr>
            </w:pPr>
            <w:r w:rsidRPr="00AC31F8">
              <w:rPr>
                <w:lang w:val="en-GB"/>
              </w:rPr>
              <w:t>Application Programming Interface</w:t>
            </w:r>
          </w:p>
        </w:tc>
      </w:tr>
      <w:tr w:rsidR="00DB49D1" w:rsidRPr="00AC31F8" w14:paraId="0B03E078" w14:textId="77777777" w:rsidTr="00AC4246">
        <w:tc>
          <w:tcPr>
            <w:tcW w:w="876" w:type="pct"/>
          </w:tcPr>
          <w:p w14:paraId="7FC31FD1" w14:textId="77777777" w:rsidR="00DB49D1" w:rsidRPr="00AC31F8" w:rsidRDefault="00DB49D1" w:rsidP="008F5DB7">
            <w:pPr>
              <w:jc w:val="left"/>
              <w:rPr>
                <w:lang w:val="en-GB"/>
              </w:rPr>
            </w:pPr>
            <w:r w:rsidRPr="00AC31F8">
              <w:rPr>
                <w:lang w:val="en-GB"/>
              </w:rPr>
              <w:t>BDD</w:t>
            </w:r>
          </w:p>
        </w:tc>
        <w:tc>
          <w:tcPr>
            <w:tcW w:w="4124" w:type="pct"/>
          </w:tcPr>
          <w:p w14:paraId="7BA88504" w14:textId="22FB32AA" w:rsidR="008F5DB7" w:rsidRPr="00AC31F8" w:rsidRDefault="008F5DB7" w:rsidP="008F5DB7">
            <w:pPr>
              <w:jc w:val="left"/>
              <w:rPr>
                <w:lang w:val="en-GB"/>
              </w:rPr>
            </w:pPr>
            <w:r w:rsidRPr="00AC31F8">
              <w:rPr>
                <w:lang w:val="en-GB"/>
              </w:rPr>
              <w:t>Behaviour Driven Development:</w:t>
            </w:r>
          </w:p>
        </w:tc>
      </w:tr>
      <w:tr w:rsidR="00044B0D" w:rsidRPr="00AC31F8" w14:paraId="493F1BCD" w14:textId="77777777" w:rsidTr="00AC4246">
        <w:tc>
          <w:tcPr>
            <w:tcW w:w="876" w:type="pct"/>
          </w:tcPr>
          <w:p w14:paraId="73CE3DA6" w14:textId="151A6E21" w:rsidR="00044B0D" w:rsidRPr="00AC31F8" w:rsidRDefault="00044B0D" w:rsidP="008F5DB7">
            <w:pPr>
              <w:jc w:val="left"/>
              <w:rPr>
                <w:lang w:val="en-GB"/>
              </w:rPr>
            </w:pPr>
            <w:r w:rsidRPr="00AC31F8">
              <w:rPr>
                <w:lang w:val="en-GB"/>
              </w:rPr>
              <w:t>CSV</w:t>
            </w:r>
          </w:p>
        </w:tc>
        <w:tc>
          <w:tcPr>
            <w:tcW w:w="4124" w:type="pct"/>
          </w:tcPr>
          <w:p w14:paraId="4A2003D0" w14:textId="48D87A96" w:rsidR="00044B0D" w:rsidRPr="00AC31F8" w:rsidRDefault="006C5F22" w:rsidP="008F5DB7">
            <w:pPr>
              <w:jc w:val="left"/>
              <w:rPr>
                <w:lang w:val="en-GB"/>
              </w:rPr>
            </w:pPr>
            <w:r w:rsidRPr="00AC31F8">
              <w:rPr>
                <w:lang w:val="en-GB"/>
              </w:rPr>
              <w:t>Computerised System Validation</w:t>
            </w:r>
          </w:p>
        </w:tc>
      </w:tr>
      <w:tr w:rsidR="009A7025" w:rsidRPr="00AC31F8" w14:paraId="5A3FFBE0" w14:textId="77777777" w:rsidTr="00AC4246">
        <w:tc>
          <w:tcPr>
            <w:tcW w:w="876" w:type="pct"/>
          </w:tcPr>
          <w:p w14:paraId="73549030" w14:textId="6E26064D" w:rsidR="009A7025" w:rsidRPr="00AC31F8" w:rsidRDefault="009A7025" w:rsidP="008F5DB7">
            <w:pPr>
              <w:jc w:val="left"/>
              <w:rPr>
                <w:lang w:val="en-GB"/>
              </w:rPr>
            </w:pPr>
            <w:r w:rsidRPr="00AC31F8">
              <w:rPr>
                <w:lang w:val="en-GB"/>
              </w:rPr>
              <w:t>DOM</w:t>
            </w:r>
          </w:p>
        </w:tc>
        <w:tc>
          <w:tcPr>
            <w:tcW w:w="4124" w:type="pct"/>
          </w:tcPr>
          <w:p w14:paraId="0E2C72E2" w14:textId="38C874FC" w:rsidR="009A7025" w:rsidRPr="00AC31F8" w:rsidRDefault="006C5F22" w:rsidP="008F5DB7">
            <w:pPr>
              <w:jc w:val="left"/>
              <w:rPr>
                <w:lang w:val="en-GB"/>
              </w:rPr>
            </w:pPr>
            <w:r w:rsidRPr="00AC31F8">
              <w:rPr>
                <w:lang w:val="en-GB"/>
              </w:rPr>
              <w:t>Document Object Model</w:t>
            </w:r>
          </w:p>
        </w:tc>
      </w:tr>
      <w:tr w:rsidR="006C64CD" w:rsidRPr="00AC31F8" w14:paraId="7BE53833" w14:textId="77777777" w:rsidTr="00AC4246">
        <w:tc>
          <w:tcPr>
            <w:tcW w:w="876" w:type="pct"/>
          </w:tcPr>
          <w:p w14:paraId="33050C3F" w14:textId="10717643" w:rsidR="006C64CD" w:rsidRPr="00AC31F8" w:rsidRDefault="006C64CD" w:rsidP="008F5DB7">
            <w:pPr>
              <w:jc w:val="left"/>
              <w:rPr>
                <w:lang w:val="en-GB"/>
              </w:rPr>
            </w:pPr>
            <w:r w:rsidRPr="00AC31F8">
              <w:rPr>
                <w:lang w:val="en-GB"/>
              </w:rPr>
              <w:t>FDA</w:t>
            </w:r>
          </w:p>
        </w:tc>
        <w:tc>
          <w:tcPr>
            <w:tcW w:w="4124" w:type="pct"/>
          </w:tcPr>
          <w:p w14:paraId="63B39843" w14:textId="6C710B54" w:rsidR="006C64CD" w:rsidRPr="00AC31F8" w:rsidRDefault="006C64CD" w:rsidP="008F5DB7">
            <w:pPr>
              <w:jc w:val="left"/>
              <w:rPr>
                <w:lang w:val="en-GB"/>
              </w:rPr>
            </w:pPr>
            <w:r w:rsidRPr="00AC31F8">
              <w:rPr>
                <w:lang w:val="en-GB"/>
              </w:rPr>
              <w:t>U.S. Food and Drug Administration</w:t>
            </w:r>
          </w:p>
        </w:tc>
      </w:tr>
      <w:tr w:rsidR="00221C63" w:rsidRPr="00AC31F8" w14:paraId="404B21AD" w14:textId="77777777" w:rsidTr="00AC4246">
        <w:tc>
          <w:tcPr>
            <w:tcW w:w="876" w:type="pct"/>
          </w:tcPr>
          <w:p w14:paraId="5D52B717" w14:textId="0E35E59E" w:rsidR="00221C63" w:rsidRPr="00AC31F8" w:rsidRDefault="00221C63" w:rsidP="008F5DB7">
            <w:pPr>
              <w:jc w:val="left"/>
              <w:rPr>
                <w:lang w:val="en-GB"/>
              </w:rPr>
            </w:pPr>
            <w:r w:rsidRPr="00AC31F8">
              <w:rPr>
                <w:lang w:val="en-GB"/>
              </w:rPr>
              <w:t>FRA</w:t>
            </w:r>
          </w:p>
        </w:tc>
        <w:tc>
          <w:tcPr>
            <w:tcW w:w="4124" w:type="pct"/>
          </w:tcPr>
          <w:p w14:paraId="4946E850" w14:textId="670C9C5B" w:rsidR="00221C63" w:rsidRPr="00AC31F8" w:rsidRDefault="006C5F22" w:rsidP="008F5DB7">
            <w:pPr>
              <w:jc w:val="left"/>
              <w:rPr>
                <w:lang w:val="en-GB"/>
              </w:rPr>
            </w:pPr>
            <w:r w:rsidRPr="00AC31F8">
              <w:rPr>
                <w:lang w:val="en-GB"/>
              </w:rPr>
              <w:t>Functional Risk Assessment</w:t>
            </w:r>
          </w:p>
        </w:tc>
      </w:tr>
      <w:tr w:rsidR="00044B0D" w:rsidRPr="00AC31F8" w14:paraId="16ED7D12" w14:textId="77777777" w:rsidTr="00AC4246">
        <w:tc>
          <w:tcPr>
            <w:tcW w:w="876" w:type="pct"/>
          </w:tcPr>
          <w:p w14:paraId="04A134D7" w14:textId="2FE3E379" w:rsidR="00044B0D" w:rsidRPr="00AC31F8" w:rsidRDefault="00044B0D" w:rsidP="008F5DB7">
            <w:pPr>
              <w:jc w:val="left"/>
              <w:rPr>
                <w:lang w:val="en-GB"/>
              </w:rPr>
            </w:pPr>
            <w:r w:rsidRPr="00AC31F8">
              <w:rPr>
                <w:lang w:val="en-GB"/>
              </w:rPr>
              <w:t>GAMP</w:t>
            </w:r>
          </w:p>
        </w:tc>
        <w:tc>
          <w:tcPr>
            <w:tcW w:w="4124" w:type="pct"/>
          </w:tcPr>
          <w:p w14:paraId="3774CD1C" w14:textId="401CBCD0" w:rsidR="00044B0D" w:rsidRPr="00AC31F8" w:rsidRDefault="006C5F22" w:rsidP="008F5DB7">
            <w:pPr>
              <w:jc w:val="left"/>
              <w:rPr>
                <w:lang w:val="en-GB"/>
              </w:rPr>
            </w:pPr>
            <w:r w:rsidRPr="00AC31F8">
              <w:rPr>
                <w:lang w:val="en-GB"/>
              </w:rPr>
              <w:t xml:space="preserve">Good </w:t>
            </w:r>
            <w:r w:rsidR="00AC4246" w:rsidRPr="00AC31F8">
              <w:rPr>
                <w:lang w:val="en-GB"/>
              </w:rPr>
              <w:t>Automated Manufacturing</w:t>
            </w:r>
            <w:r w:rsidRPr="00AC31F8">
              <w:rPr>
                <w:lang w:val="en-GB"/>
              </w:rPr>
              <w:t xml:space="preserve"> Practice</w:t>
            </w:r>
          </w:p>
        </w:tc>
      </w:tr>
      <w:tr w:rsidR="00044B0D" w:rsidRPr="00AC31F8" w14:paraId="6D0EE52A" w14:textId="77777777" w:rsidTr="00AC4246">
        <w:tc>
          <w:tcPr>
            <w:tcW w:w="876" w:type="pct"/>
          </w:tcPr>
          <w:p w14:paraId="1408EE09" w14:textId="32762491" w:rsidR="00044B0D" w:rsidRPr="00AC31F8" w:rsidRDefault="00044B0D" w:rsidP="008F5DB7">
            <w:pPr>
              <w:jc w:val="left"/>
              <w:rPr>
                <w:lang w:val="en-GB"/>
              </w:rPr>
            </w:pPr>
            <w:r w:rsidRPr="00AC31F8">
              <w:rPr>
                <w:lang w:val="en-GB"/>
              </w:rPr>
              <w:t>GAMP5</w:t>
            </w:r>
          </w:p>
        </w:tc>
        <w:tc>
          <w:tcPr>
            <w:tcW w:w="4124" w:type="pct"/>
          </w:tcPr>
          <w:p w14:paraId="35A098B3" w14:textId="27827209" w:rsidR="00044B0D" w:rsidRPr="00AC31F8" w:rsidRDefault="006C5F22" w:rsidP="008F5DB7">
            <w:pPr>
              <w:jc w:val="left"/>
              <w:rPr>
                <w:lang w:val="en-GB"/>
              </w:rPr>
            </w:pPr>
            <w:r w:rsidRPr="00AC31F8">
              <w:rPr>
                <w:lang w:val="en-GB"/>
              </w:rPr>
              <w:t>Guide on how to achieve CSV</w:t>
            </w:r>
          </w:p>
        </w:tc>
      </w:tr>
      <w:tr w:rsidR="00E74D3F" w:rsidRPr="00AC31F8" w14:paraId="44F37AAE" w14:textId="77777777" w:rsidTr="00AC4246">
        <w:tc>
          <w:tcPr>
            <w:tcW w:w="876" w:type="pct"/>
          </w:tcPr>
          <w:p w14:paraId="46A7752E" w14:textId="4BB63DA0" w:rsidR="00E74D3F" w:rsidRPr="00AC31F8" w:rsidRDefault="00E74D3F" w:rsidP="008F5DB7">
            <w:pPr>
              <w:jc w:val="left"/>
              <w:rPr>
                <w:lang w:val="en-GB"/>
              </w:rPr>
            </w:pPr>
            <w:r w:rsidRPr="00AC31F8">
              <w:rPr>
                <w:lang w:val="en-GB"/>
              </w:rPr>
              <w:t>GxP</w:t>
            </w:r>
          </w:p>
        </w:tc>
        <w:tc>
          <w:tcPr>
            <w:tcW w:w="4124" w:type="pct"/>
          </w:tcPr>
          <w:p w14:paraId="21473CC8" w14:textId="040FABD8" w:rsidR="006C5F22" w:rsidRPr="00AC31F8" w:rsidRDefault="006C5F22" w:rsidP="008F5DB7">
            <w:pPr>
              <w:jc w:val="left"/>
              <w:rPr>
                <w:lang w:val="en-GB"/>
              </w:rPr>
            </w:pPr>
            <w:r w:rsidRPr="00AC31F8">
              <w:rPr>
                <w:lang w:val="en-GB"/>
              </w:rPr>
              <w:t>Good x Practice - x acts as a placeholder for the different practices.</w:t>
            </w:r>
            <w:r w:rsidRPr="00AC31F8">
              <w:rPr>
                <w:lang w:val="en-GB"/>
              </w:rPr>
              <w:br/>
              <w:t>For example:</w:t>
            </w:r>
            <w:r w:rsidRPr="00AC31F8">
              <w:rPr>
                <w:lang w:val="en-GB"/>
              </w:rPr>
              <w:br/>
              <w:t>M for Manufacturing</w:t>
            </w:r>
            <w:r w:rsidRPr="00AC31F8">
              <w:rPr>
                <w:lang w:val="en-GB"/>
              </w:rPr>
              <w:br/>
              <w:t>L for Laboratory</w:t>
            </w:r>
            <w:r w:rsidRPr="00AC31F8">
              <w:rPr>
                <w:lang w:val="en-GB"/>
              </w:rPr>
              <w:br/>
              <w:t xml:space="preserve">AM for </w:t>
            </w:r>
            <w:r w:rsidR="00AC4246" w:rsidRPr="00AC31F8">
              <w:rPr>
                <w:lang w:val="en-GB"/>
              </w:rPr>
              <w:t>Automated Manufacturing</w:t>
            </w:r>
          </w:p>
        </w:tc>
      </w:tr>
      <w:tr w:rsidR="0089095C" w:rsidRPr="00AC31F8" w14:paraId="5E2DD791" w14:textId="77777777" w:rsidTr="00AC4246">
        <w:tc>
          <w:tcPr>
            <w:tcW w:w="876" w:type="pct"/>
          </w:tcPr>
          <w:p w14:paraId="78C2A1D9" w14:textId="50DCE9D0" w:rsidR="0089095C" w:rsidRPr="00AC31F8" w:rsidRDefault="0089095C" w:rsidP="008F5DB7">
            <w:pPr>
              <w:jc w:val="left"/>
              <w:rPr>
                <w:lang w:val="en-GB"/>
              </w:rPr>
            </w:pPr>
            <w:r w:rsidRPr="00AC31F8">
              <w:rPr>
                <w:lang w:val="en-GB"/>
              </w:rPr>
              <w:t>IQ</w:t>
            </w:r>
          </w:p>
        </w:tc>
        <w:tc>
          <w:tcPr>
            <w:tcW w:w="4124" w:type="pct"/>
          </w:tcPr>
          <w:p w14:paraId="5DC809D3" w14:textId="3DA660D8" w:rsidR="0089095C" w:rsidRPr="00AC31F8" w:rsidRDefault="006C5F22" w:rsidP="008F5DB7">
            <w:pPr>
              <w:jc w:val="left"/>
              <w:rPr>
                <w:lang w:val="en-GB"/>
              </w:rPr>
            </w:pPr>
            <w:r w:rsidRPr="00AC31F8">
              <w:rPr>
                <w:lang w:val="en-GB"/>
              </w:rPr>
              <w:t>Installation Qualification</w:t>
            </w:r>
          </w:p>
        </w:tc>
      </w:tr>
      <w:tr w:rsidR="006C18FD" w:rsidRPr="00AC31F8" w14:paraId="12C85BE7" w14:textId="77777777" w:rsidTr="00AC4246">
        <w:tc>
          <w:tcPr>
            <w:tcW w:w="876" w:type="pct"/>
          </w:tcPr>
          <w:p w14:paraId="20DC062E" w14:textId="0EB26467" w:rsidR="006C18FD" w:rsidRPr="00AC31F8" w:rsidRDefault="006C18FD" w:rsidP="008F5DB7">
            <w:pPr>
              <w:jc w:val="left"/>
              <w:rPr>
                <w:lang w:val="en-GB"/>
              </w:rPr>
            </w:pPr>
            <w:r w:rsidRPr="00AC31F8">
              <w:rPr>
                <w:lang w:val="en-GB"/>
              </w:rPr>
              <w:t>JBA</w:t>
            </w:r>
          </w:p>
        </w:tc>
        <w:tc>
          <w:tcPr>
            <w:tcW w:w="4124" w:type="pct"/>
          </w:tcPr>
          <w:p w14:paraId="33E5D27A" w14:textId="364C67AC" w:rsidR="006C18FD" w:rsidRPr="00AC31F8" w:rsidRDefault="006C5F22" w:rsidP="008F5DB7">
            <w:pPr>
              <w:jc w:val="left"/>
              <w:rPr>
                <w:lang w:val="en-GB"/>
              </w:rPr>
            </w:pPr>
            <w:r w:rsidRPr="00AC31F8">
              <w:rPr>
                <w:lang w:val="en-GB"/>
              </w:rPr>
              <w:t>Java Business App</w:t>
            </w:r>
          </w:p>
        </w:tc>
      </w:tr>
      <w:tr w:rsidR="0047501D" w:rsidRPr="00AC31F8" w14:paraId="586EB5E7" w14:textId="77777777" w:rsidTr="00AC4246">
        <w:tc>
          <w:tcPr>
            <w:tcW w:w="876" w:type="pct"/>
          </w:tcPr>
          <w:p w14:paraId="359D22CA" w14:textId="3F2BC352" w:rsidR="0047501D" w:rsidRPr="00AC31F8" w:rsidRDefault="0047501D" w:rsidP="008F5DB7">
            <w:pPr>
              <w:jc w:val="left"/>
              <w:rPr>
                <w:lang w:val="en-GB"/>
              </w:rPr>
            </w:pPr>
            <w:r w:rsidRPr="00AC31F8">
              <w:rPr>
                <w:lang w:val="en-GB"/>
              </w:rPr>
              <w:t>JPA</w:t>
            </w:r>
          </w:p>
        </w:tc>
        <w:tc>
          <w:tcPr>
            <w:tcW w:w="4124" w:type="pct"/>
          </w:tcPr>
          <w:p w14:paraId="684C7699" w14:textId="23DB5BAE" w:rsidR="0047501D" w:rsidRPr="00AC31F8" w:rsidRDefault="00AC4246" w:rsidP="008F5DB7">
            <w:pPr>
              <w:jc w:val="left"/>
              <w:rPr>
                <w:lang w:val="en-GB"/>
              </w:rPr>
            </w:pPr>
            <w:r w:rsidRPr="00AC31F8">
              <w:rPr>
                <w:lang w:val="en-GB"/>
              </w:rPr>
              <w:t>Java Persistance API</w:t>
            </w:r>
          </w:p>
        </w:tc>
      </w:tr>
      <w:tr w:rsidR="00BD0BBE" w:rsidRPr="00AC31F8" w14:paraId="4AE07E50" w14:textId="77777777" w:rsidTr="00AC4246">
        <w:tc>
          <w:tcPr>
            <w:tcW w:w="876" w:type="pct"/>
          </w:tcPr>
          <w:p w14:paraId="76B4D751" w14:textId="6BC70948" w:rsidR="00BD0BBE" w:rsidRPr="00AC31F8" w:rsidRDefault="00BD0BBE" w:rsidP="008F5DB7">
            <w:pPr>
              <w:jc w:val="left"/>
              <w:rPr>
                <w:lang w:val="en-GB"/>
              </w:rPr>
            </w:pPr>
            <w:r w:rsidRPr="00AC31F8">
              <w:rPr>
                <w:lang w:val="en-GB"/>
              </w:rPr>
              <w:t>JVM</w:t>
            </w:r>
          </w:p>
        </w:tc>
        <w:tc>
          <w:tcPr>
            <w:tcW w:w="4124" w:type="pct"/>
          </w:tcPr>
          <w:p w14:paraId="12B52887" w14:textId="45E599A4" w:rsidR="00BD0BBE" w:rsidRPr="00AC31F8" w:rsidRDefault="00BD0BBE" w:rsidP="008F5DB7">
            <w:pPr>
              <w:jc w:val="left"/>
              <w:rPr>
                <w:lang w:val="en-GB"/>
              </w:rPr>
            </w:pPr>
            <w:r w:rsidRPr="00AC31F8">
              <w:rPr>
                <w:lang w:val="en-GB"/>
              </w:rPr>
              <w:t>Java Virtual Machine</w:t>
            </w:r>
          </w:p>
        </w:tc>
      </w:tr>
      <w:tr w:rsidR="00DB49D1" w:rsidRPr="00AC31F8" w14:paraId="12C7DF33" w14:textId="77777777" w:rsidTr="00AC4246">
        <w:tc>
          <w:tcPr>
            <w:tcW w:w="876" w:type="pct"/>
          </w:tcPr>
          <w:p w14:paraId="2EC7125E" w14:textId="77777777" w:rsidR="00DB49D1" w:rsidRPr="00AC31F8" w:rsidRDefault="00DB49D1" w:rsidP="008F5DB7">
            <w:pPr>
              <w:jc w:val="left"/>
              <w:rPr>
                <w:lang w:val="en-GB"/>
              </w:rPr>
            </w:pPr>
            <w:r w:rsidRPr="00AC31F8">
              <w:rPr>
                <w:lang w:val="en-GB"/>
              </w:rPr>
              <w:t>OQ</w:t>
            </w:r>
          </w:p>
        </w:tc>
        <w:tc>
          <w:tcPr>
            <w:tcW w:w="4124" w:type="pct"/>
          </w:tcPr>
          <w:p w14:paraId="26187186" w14:textId="48E039E2" w:rsidR="00DB49D1" w:rsidRPr="00AC31F8" w:rsidRDefault="008F5DB7" w:rsidP="008F5DB7">
            <w:pPr>
              <w:jc w:val="left"/>
              <w:rPr>
                <w:lang w:val="en-GB"/>
              </w:rPr>
            </w:pPr>
            <w:r w:rsidRPr="00AC31F8">
              <w:rPr>
                <w:lang w:val="en-GB"/>
              </w:rPr>
              <w:t>Operational Qualification:</w:t>
            </w:r>
          </w:p>
        </w:tc>
      </w:tr>
      <w:tr w:rsidR="00561A7F" w:rsidRPr="00AC31F8" w14:paraId="3C4D5039" w14:textId="77777777" w:rsidTr="00AC4246">
        <w:tc>
          <w:tcPr>
            <w:tcW w:w="876" w:type="pct"/>
          </w:tcPr>
          <w:p w14:paraId="3C18477E" w14:textId="6CC85280" w:rsidR="00561A7F" w:rsidRPr="00AC31F8" w:rsidRDefault="00561A7F" w:rsidP="008F5DB7">
            <w:pPr>
              <w:jc w:val="left"/>
              <w:rPr>
                <w:lang w:val="en-GB"/>
              </w:rPr>
            </w:pPr>
            <w:r w:rsidRPr="00AC31F8">
              <w:rPr>
                <w:lang w:val="en-GB"/>
              </w:rPr>
              <w:t>POM</w:t>
            </w:r>
          </w:p>
        </w:tc>
        <w:tc>
          <w:tcPr>
            <w:tcW w:w="4124" w:type="pct"/>
          </w:tcPr>
          <w:p w14:paraId="0A7B6E90" w14:textId="1240D497" w:rsidR="00561A7F" w:rsidRPr="00AC31F8" w:rsidRDefault="006C5F22" w:rsidP="008F5DB7">
            <w:pPr>
              <w:jc w:val="left"/>
              <w:rPr>
                <w:lang w:val="en-GB"/>
              </w:rPr>
            </w:pPr>
            <w:r w:rsidRPr="00AC31F8">
              <w:rPr>
                <w:lang w:val="en-GB"/>
              </w:rPr>
              <w:t>Project Object Model</w:t>
            </w:r>
          </w:p>
        </w:tc>
      </w:tr>
      <w:tr w:rsidR="00DB49D1" w:rsidRPr="00AC31F8" w14:paraId="1C85A08E" w14:textId="77777777" w:rsidTr="00AC4246">
        <w:trPr>
          <w:trHeight w:val="477"/>
        </w:trPr>
        <w:tc>
          <w:tcPr>
            <w:tcW w:w="876" w:type="pct"/>
          </w:tcPr>
          <w:p w14:paraId="18CA5FE0" w14:textId="77777777" w:rsidR="00DB49D1" w:rsidRPr="00AC31F8" w:rsidRDefault="00DB49D1" w:rsidP="008F5DB7">
            <w:pPr>
              <w:jc w:val="left"/>
              <w:rPr>
                <w:lang w:val="en-GB"/>
              </w:rPr>
            </w:pPr>
            <w:r w:rsidRPr="00AC31F8">
              <w:rPr>
                <w:lang w:val="en-GB"/>
              </w:rPr>
              <w:t>PQ</w:t>
            </w:r>
          </w:p>
        </w:tc>
        <w:tc>
          <w:tcPr>
            <w:tcW w:w="4124" w:type="pct"/>
          </w:tcPr>
          <w:p w14:paraId="26CCDEA1" w14:textId="53D1C801" w:rsidR="00DB49D1" w:rsidRPr="00AC31F8" w:rsidRDefault="00E53618" w:rsidP="008F5DB7">
            <w:pPr>
              <w:jc w:val="left"/>
              <w:rPr>
                <w:lang w:val="en-GB"/>
              </w:rPr>
            </w:pPr>
            <w:r w:rsidRPr="00AC31F8">
              <w:rPr>
                <w:lang w:val="en-GB"/>
              </w:rPr>
              <w:t>Performance Qualification</w:t>
            </w:r>
          </w:p>
        </w:tc>
      </w:tr>
      <w:tr w:rsidR="000318AB" w:rsidRPr="00AC31F8" w14:paraId="4CAC0C5A" w14:textId="77777777" w:rsidTr="00AC4246">
        <w:trPr>
          <w:trHeight w:val="435"/>
        </w:trPr>
        <w:tc>
          <w:tcPr>
            <w:tcW w:w="876" w:type="pct"/>
          </w:tcPr>
          <w:p w14:paraId="69ED41A1" w14:textId="0AF1A638" w:rsidR="000318AB" w:rsidRPr="00AC31F8" w:rsidRDefault="000318AB" w:rsidP="008F5DB7">
            <w:pPr>
              <w:jc w:val="left"/>
              <w:rPr>
                <w:lang w:val="en-GB"/>
              </w:rPr>
            </w:pPr>
            <w:r w:rsidRPr="00AC31F8">
              <w:rPr>
                <w:lang w:val="en-GB"/>
              </w:rPr>
              <w:t>QA</w:t>
            </w:r>
          </w:p>
        </w:tc>
        <w:tc>
          <w:tcPr>
            <w:tcW w:w="4124" w:type="pct"/>
          </w:tcPr>
          <w:p w14:paraId="4DFBB719" w14:textId="53D5808F" w:rsidR="000318AB" w:rsidRPr="00AC31F8" w:rsidRDefault="006C5F22" w:rsidP="008F5DB7">
            <w:pPr>
              <w:jc w:val="left"/>
              <w:rPr>
                <w:lang w:val="en-GB"/>
              </w:rPr>
            </w:pPr>
            <w:r w:rsidRPr="00AC31F8">
              <w:rPr>
                <w:lang w:val="en-GB"/>
              </w:rPr>
              <w:t>Quality Assurance</w:t>
            </w:r>
          </w:p>
        </w:tc>
      </w:tr>
      <w:tr w:rsidR="0089095C" w:rsidRPr="00AC31F8" w14:paraId="7B0CCFA4" w14:textId="77777777" w:rsidTr="00AC4246">
        <w:trPr>
          <w:trHeight w:val="416"/>
        </w:trPr>
        <w:tc>
          <w:tcPr>
            <w:tcW w:w="876" w:type="pct"/>
          </w:tcPr>
          <w:p w14:paraId="4DFC750A" w14:textId="4B964008" w:rsidR="0089095C" w:rsidRPr="00AC31F8" w:rsidRDefault="0089095C" w:rsidP="008F5DB7">
            <w:pPr>
              <w:jc w:val="left"/>
              <w:rPr>
                <w:lang w:val="en-GB"/>
              </w:rPr>
            </w:pPr>
            <w:r w:rsidRPr="00AC31F8">
              <w:rPr>
                <w:lang w:val="en-GB"/>
              </w:rPr>
              <w:t>Rest</w:t>
            </w:r>
          </w:p>
        </w:tc>
        <w:tc>
          <w:tcPr>
            <w:tcW w:w="4124" w:type="pct"/>
          </w:tcPr>
          <w:p w14:paraId="6922E735" w14:textId="2C1A2DBB" w:rsidR="0089095C" w:rsidRPr="00AC31F8" w:rsidRDefault="006C5F22" w:rsidP="008F5DB7">
            <w:pPr>
              <w:jc w:val="left"/>
              <w:rPr>
                <w:lang w:val="en-GB"/>
              </w:rPr>
            </w:pPr>
            <w:r w:rsidRPr="00AC31F8">
              <w:rPr>
                <w:lang w:val="en-GB"/>
              </w:rPr>
              <w:t>Representational state transfer</w:t>
            </w:r>
          </w:p>
        </w:tc>
      </w:tr>
      <w:tr w:rsidR="00DB49D1" w:rsidRPr="00AC31F8" w14:paraId="692BEDD9" w14:textId="77777777" w:rsidTr="00AC4246">
        <w:tc>
          <w:tcPr>
            <w:tcW w:w="876" w:type="pct"/>
          </w:tcPr>
          <w:p w14:paraId="4D6D27CD" w14:textId="25657092" w:rsidR="00DB49D1" w:rsidRPr="00AC31F8" w:rsidRDefault="00B62555" w:rsidP="008F5DB7">
            <w:pPr>
              <w:jc w:val="left"/>
              <w:rPr>
                <w:lang w:val="en-GB"/>
              </w:rPr>
            </w:pPr>
            <w:r w:rsidRPr="00AC31F8">
              <w:rPr>
                <w:lang w:val="en-GB"/>
              </w:rPr>
              <w:t>SME</w:t>
            </w:r>
          </w:p>
        </w:tc>
        <w:tc>
          <w:tcPr>
            <w:tcW w:w="4124" w:type="pct"/>
          </w:tcPr>
          <w:p w14:paraId="6F9CB07F" w14:textId="30BB9F53" w:rsidR="00DB49D1" w:rsidRPr="00AC31F8" w:rsidRDefault="00B62555" w:rsidP="008F5DB7">
            <w:pPr>
              <w:jc w:val="left"/>
              <w:rPr>
                <w:lang w:val="en-GB"/>
              </w:rPr>
            </w:pPr>
            <w:r w:rsidRPr="00AC31F8">
              <w:rPr>
                <w:lang w:val="en-GB"/>
              </w:rPr>
              <w:t>Subject Matter Expert</w:t>
            </w:r>
          </w:p>
        </w:tc>
      </w:tr>
      <w:tr w:rsidR="00DB49D1" w:rsidRPr="00AC31F8" w14:paraId="224C9ACE" w14:textId="77777777" w:rsidTr="00AC4246">
        <w:tc>
          <w:tcPr>
            <w:tcW w:w="876" w:type="pct"/>
          </w:tcPr>
          <w:p w14:paraId="55508575" w14:textId="4AB4ABCF" w:rsidR="00DB49D1" w:rsidRPr="00AC31F8" w:rsidRDefault="00E63A39" w:rsidP="008F5DB7">
            <w:pPr>
              <w:jc w:val="left"/>
              <w:rPr>
                <w:lang w:val="en-GB"/>
              </w:rPr>
            </w:pPr>
            <w:r w:rsidRPr="00AC31F8">
              <w:rPr>
                <w:lang w:val="en-GB"/>
              </w:rPr>
              <w:t>StepDefs</w:t>
            </w:r>
          </w:p>
        </w:tc>
        <w:tc>
          <w:tcPr>
            <w:tcW w:w="4124" w:type="pct"/>
          </w:tcPr>
          <w:p w14:paraId="0D1CBB5D" w14:textId="3B1E7140" w:rsidR="00DB49D1" w:rsidRPr="00AC31F8" w:rsidRDefault="006C5F22" w:rsidP="008F5DB7">
            <w:pPr>
              <w:jc w:val="left"/>
              <w:rPr>
                <w:lang w:val="en-GB"/>
              </w:rPr>
            </w:pPr>
            <w:r w:rsidRPr="00AC31F8">
              <w:rPr>
                <w:lang w:val="en-GB"/>
              </w:rPr>
              <w:t>Step definitions</w:t>
            </w:r>
          </w:p>
        </w:tc>
      </w:tr>
    </w:tbl>
    <w:p w14:paraId="017847DE" w14:textId="5F24C2B0" w:rsidR="00F854C8" w:rsidRPr="00AC31F8" w:rsidRDefault="00F854C8" w:rsidP="00D07B47">
      <w:pPr>
        <w:rPr>
          <w:lang w:val="en-GB"/>
        </w:rPr>
      </w:pPr>
    </w:p>
    <w:p w14:paraId="1A208BF2" w14:textId="707BCB85" w:rsidR="00F46A72" w:rsidRPr="00AC31F8" w:rsidRDefault="00F46A72" w:rsidP="00F46A72">
      <w:pPr>
        <w:pStyle w:val="Heading1withoutnumbering"/>
        <w:rPr>
          <w:lang w:val="en-GB"/>
        </w:rPr>
      </w:pPr>
      <w:bookmarkStart w:id="379" w:name="_Toc46238964"/>
      <w:r w:rsidRPr="00AC31F8">
        <w:rPr>
          <w:lang w:val="en-GB"/>
        </w:rPr>
        <w:lastRenderedPageBreak/>
        <w:t xml:space="preserve">Appendix </w:t>
      </w:r>
      <w:r w:rsidR="00DC42AA" w:rsidRPr="00AC31F8">
        <w:rPr>
          <w:lang w:val="en-GB"/>
        </w:rPr>
        <w:t>I</w:t>
      </w:r>
      <w:r w:rsidRPr="00AC31F8">
        <w:rPr>
          <w:lang w:val="en-GB"/>
        </w:rPr>
        <w:t>: Helpful Sites Used for the Prototype Implementation</w:t>
      </w:r>
      <w:bookmarkEnd w:id="379"/>
    </w:p>
    <w:p w14:paraId="6DA58107" w14:textId="77777777" w:rsidR="00F46A72" w:rsidRPr="00AC31F8" w:rsidRDefault="00F46A72" w:rsidP="00F46A72">
      <w:pPr>
        <w:rPr>
          <w:lang w:val="en-GB"/>
        </w:rPr>
      </w:pPr>
    </w:p>
    <w:p w14:paraId="0153D9A4" w14:textId="77777777" w:rsidR="00F46A72" w:rsidRPr="00AC31F8" w:rsidRDefault="002E5770" w:rsidP="00F46A72">
      <w:pPr>
        <w:rPr>
          <w:lang w:val="en-GB" w:eastAsia="de-DE"/>
        </w:rPr>
      </w:pPr>
      <w:hyperlink r:id="rId129" w:history="1">
        <w:r w:rsidR="00F46A72" w:rsidRPr="00AC31F8">
          <w:rPr>
            <w:rStyle w:val="Hyperlink"/>
            <w:lang w:val="en-GB"/>
          </w:rPr>
          <w:t>https://stackoverflow.com/</w:t>
        </w:r>
      </w:hyperlink>
    </w:p>
    <w:p w14:paraId="08D111DE" w14:textId="77777777" w:rsidR="00F46A72" w:rsidRPr="00AC31F8" w:rsidRDefault="002E5770" w:rsidP="00F46A72">
      <w:pPr>
        <w:rPr>
          <w:rStyle w:val="Hyperlink"/>
          <w:lang w:val="en-GB"/>
        </w:rPr>
      </w:pPr>
      <w:hyperlink r:id="rId130" w:history="1">
        <w:r w:rsidR="00F46A72" w:rsidRPr="00AC31F8">
          <w:rPr>
            <w:rStyle w:val="Hyperlink"/>
            <w:lang w:val="en-GB"/>
          </w:rPr>
          <w:t>https://www.guru99.com/</w:t>
        </w:r>
      </w:hyperlink>
    </w:p>
    <w:p w14:paraId="57A72859" w14:textId="77777777" w:rsidR="00F46A72" w:rsidRPr="00AC31F8" w:rsidRDefault="002E5770" w:rsidP="00F46A72">
      <w:pPr>
        <w:rPr>
          <w:lang w:val="en-GB"/>
        </w:rPr>
      </w:pPr>
      <w:hyperlink r:id="rId131" w:history="1">
        <w:r w:rsidR="00F46A72" w:rsidRPr="00AC31F8">
          <w:rPr>
            <w:rStyle w:val="Hyperlink"/>
            <w:lang w:val="en-GB"/>
          </w:rPr>
          <w:t>https://www.tutorialspoint.com/index.htm</w:t>
        </w:r>
      </w:hyperlink>
      <w:r w:rsidR="00F46A72" w:rsidRPr="00AC31F8">
        <w:rPr>
          <w:lang w:val="en-GB"/>
        </w:rPr>
        <w:t xml:space="preserve"> </w:t>
      </w:r>
    </w:p>
    <w:p w14:paraId="42C3B43D" w14:textId="77777777" w:rsidR="00F46A72" w:rsidRPr="00AC31F8" w:rsidRDefault="002E5770" w:rsidP="00F46A72">
      <w:pPr>
        <w:rPr>
          <w:lang w:val="en-GB"/>
        </w:rPr>
      </w:pPr>
      <w:hyperlink r:id="rId132" w:history="1">
        <w:r w:rsidR="00F46A72" w:rsidRPr="00AC31F8">
          <w:rPr>
            <w:rStyle w:val="Hyperlink"/>
            <w:lang w:val="en-GB"/>
          </w:rPr>
          <w:t>https://www.tutorialspoint.com/selenium/index.htm</w:t>
        </w:r>
      </w:hyperlink>
      <w:r w:rsidR="00F46A72" w:rsidRPr="00AC31F8">
        <w:rPr>
          <w:lang w:val="en-GB"/>
        </w:rPr>
        <w:t xml:space="preserve"> </w:t>
      </w:r>
    </w:p>
    <w:p w14:paraId="68E6587B" w14:textId="77777777" w:rsidR="00F46A72" w:rsidRPr="00AC31F8" w:rsidRDefault="002E5770" w:rsidP="00F46A72">
      <w:pPr>
        <w:rPr>
          <w:rStyle w:val="Hyperlink"/>
          <w:lang w:val="en-GB"/>
        </w:rPr>
      </w:pPr>
      <w:hyperlink r:id="rId133" w:history="1">
        <w:r w:rsidR="00F46A72" w:rsidRPr="00AC31F8">
          <w:rPr>
            <w:rStyle w:val="Hyperlink"/>
            <w:lang w:val="en-GB"/>
          </w:rPr>
          <w:t>https://cucumber.io/docs/cucumber/</w:t>
        </w:r>
      </w:hyperlink>
    </w:p>
    <w:p w14:paraId="67DD5C18" w14:textId="77777777" w:rsidR="00F46A72" w:rsidRPr="00AC31F8" w:rsidRDefault="002E5770" w:rsidP="00F46A72">
      <w:pPr>
        <w:rPr>
          <w:lang w:val="en-GB"/>
        </w:rPr>
      </w:pPr>
      <w:hyperlink r:id="rId134" w:history="1">
        <w:r w:rsidR="00F46A72" w:rsidRPr="00AC31F8">
          <w:rPr>
            <w:rStyle w:val="Hyperlink"/>
            <w:lang w:val="en-GB"/>
          </w:rPr>
          <w:t>https://www.tutorialspoint.com/cucumber/index.htm</w:t>
        </w:r>
      </w:hyperlink>
      <w:r w:rsidR="00F46A72" w:rsidRPr="00AC31F8">
        <w:rPr>
          <w:lang w:val="en-GB"/>
        </w:rPr>
        <w:t xml:space="preserve"> </w:t>
      </w:r>
    </w:p>
    <w:p w14:paraId="3222F6C3" w14:textId="77777777" w:rsidR="00F46A72" w:rsidRPr="00AC31F8" w:rsidRDefault="002E5770" w:rsidP="00F46A72">
      <w:pPr>
        <w:rPr>
          <w:lang w:val="en-GB"/>
        </w:rPr>
      </w:pPr>
      <w:hyperlink r:id="rId135" w:history="1">
        <w:r w:rsidR="00F46A72" w:rsidRPr="00AC31F8">
          <w:rPr>
            <w:rStyle w:val="Hyperlink"/>
            <w:lang w:val="en-GB"/>
          </w:rPr>
          <w:t>https://cucumber.io/docs/gherkin/</w:t>
        </w:r>
      </w:hyperlink>
    </w:p>
    <w:p w14:paraId="02615BDA" w14:textId="77777777" w:rsidR="00F46A72" w:rsidRPr="00AC31F8" w:rsidRDefault="002E5770" w:rsidP="00F46A72">
      <w:pPr>
        <w:rPr>
          <w:lang w:val="en-GB"/>
        </w:rPr>
      </w:pPr>
      <w:hyperlink r:id="rId136" w:history="1">
        <w:r w:rsidR="00F46A72" w:rsidRPr="00AC31F8">
          <w:rPr>
            <w:rStyle w:val="Hyperlink"/>
            <w:lang w:val="en-GB"/>
          </w:rPr>
          <w:t>https://www.javatpoint.com/spring-boot-tutorial</w:t>
        </w:r>
      </w:hyperlink>
    </w:p>
    <w:p w14:paraId="6C0D78D5" w14:textId="77777777" w:rsidR="00F46A72" w:rsidRPr="00AC31F8" w:rsidRDefault="002E5770" w:rsidP="00F46A72">
      <w:pPr>
        <w:rPr>
          <w:lang w:val="en-GB"/>
        </w:rPr>
      </w:pPr>
      <w:hyperlink r:id="rId137" w:history="1">
        <w:r w:rsidR="00F46A72" w:rsidRPr="00AC31F8">
          <w:rPr>
            <w:rStyle w:val="Hyperlink"/>
            <w:lang w:val="en-GB"/>
          </w:rPr>
          <w:t>https://www.javatpoint.com/selenium-tutorial</w:t>
        </w:r>
      </w:hyperlink>
    </w:p>
    <w:p w14:paraId="5BE17DE3" w14:textId="77777777" w:rsidR="00F46A72" w:rsidRPr="00AC31F8" w:rsidRDefault="002E5770" w:rsidP="00F46A72">
      <w:pPr>
        <w:rPr>
          <w:lang w:val="en-GB"/>
        </w:rPr>
      </w:pPr>
      <w:hyperlink r:id="rId138" w:history="1">
        <w:r w:rsidR="00F46A72" w:rsidRPr="00AC31F8">
          <w:rPr>
            <w:rStyle w:val="Hyperlink"/>
            <w:lang w:val="en-GB"/>
          </w:rPr>
          <w:t>https://www.javatpoint.com/java-tutorial</w:t>
        </w:r>
      </w:hyperlink>
    </w:p>
    <w:p w14:paraId="74A75DA1" w14:textId="77777777" w:rsidR="00F46A72" w:rsidRPr="00AC31F8" w:rsidRDefault="002E5770" w:rsidP="00F46A72">
      <w:pPr>
        <w:rPr>
          <w:lang w:val="en-GB"/>
        </w:rPr>
      </w:pPr>
      <w:hyperlink r:id="rId139" w:history="1">
        <w:r w:rsidR="00F46A72" w:rsidRPr="00AC31F8">
          <w:rPr>
            <w:rStyle w:val="Hyperlink"/>
            <w:lang w:val="en-GB"/>
          </w:rPr>
          <w:t>https://vueschool.io/courses?filter=free-courses</w:t>
        </w:r>
      </w:hyperlink>
    </w:p>
    <w:p w14:paraId="53BFE678" w14:textId="77777777" w:rsidR="00F46A72" w:rsidRPr="00AC31F8" w:rsidRDefault="002E5770" w:rsidP="00F46A72">
      <w:pPr>
        <w:rPr>
          <w:lang w:val="en-GB"/>
        </w:rPr>
      </w:pPr>
      <w:hyperlink r:id="rId140" w:history="1">
        <w:r w:rsidR="00F46A72" w:rsidRPr="00AC31F8">
          <w:rPr>
            <w:rStyle w:val="Hyperlink"/>
            <w:lang w:val="en-GB"/>
          </w:rPr>
          <w:t>https://vuejs.org/</w:t>
        </w:r>
      </w:hyperlink>
    </w:p>
    <w:p w14:paraId="03F9628A" w14:textId="77777777" w:rsidR="00F46A72" w:rsidRPr="00AC31F8" w:rsidRDefault="002E5770" w:rsidP="00F46A72">
      <w:pPr>
        <w:rPr>
          <w:lang w:val="en-GB"/>
        </w:rPr>
      </w:pPr>
      <w:hyperlink r:id="rId141" w:history="1">
        <w:r w:rsidR="00F46A72" w:rsidRPr="00AC31F8">
          <w:rPr>
            <w:rStyle w:val="Hyperlink"/>
            <w:lang w:val="en-GB"/>
          </w:rPr>
          <w:t>https://bootstrap-vue.org/</w:t>
        </w:r>
      </w:hyperlink>
    </w:p>
    <w:p w14:paraId="1145EC8D" w14:textId="77777777" w:rsidR="00F46A72" w:rsidRPr="00AC31F8" w:rsidRDefault="002E5770" w:rsidP="00F46A72">
      <w:pPr>
        <w:rPr>
          <w:rStyle w:val="Hyperlink"/>
          <w:lang w:val="en-GB"/>
        </w:rPr>
      </w:pPr>
      <w:hyperlink r:id="rId142" w:history="1">
        <w:r w:rsidR="00F46A72" w:rsidRPr="00AC31F8">
          <w:rPr>
            <w:rStyle w:val="Hyperlink"/>
            <w:lang w:val="en-GB"/>
          </w:rPr>
          <w:t>https://commonmark.org/help/</w:t>
        </w:r>
      </w:hyperlink>
    </w:p>
    <w:p w14:paraId="42909B57" w14:textId="77777777" w:rsidR="00F46A72" w:rsidRPr="00AC31F8" w:rsidRDefault="00F46A72" w:rsidP="00F46A72">
      <w:pPr>
        <w:rPr>
          <w:lang w:val="en-GB"/>
        </w:rPr>
      </w:pPr>
    </w:p>
    <w:p w14:paraId="40A42256" w14:textId="77777777" w:rsidR="00F46A72" w:rsidRPr="00AC31F8" w:rsidRDefault="00F46A72" w:rsidP="00F46A72">
      <w:pPr>
        <w:rPr>
          <w:lang w:val="en-GB"/>
        </w:rPr>
      </w:pPr>
    </w:p>
    <w:p w14:paraId="204DB5A7" w14:textId="7F9E0B8D" w:rsidR="00F854C8" w:rsidRPr="00AC31F8" w:rsidRDefault="00F854C8" w:rsidP="00D07B47">
      <w:pPr>
        <w:rPr>
          <w:lang w:val="en-GB"/>
        </w:rPr>
      </w:pPr>
    </w:p>
    <w:p w14:paraId="11D518AE" w14:textId="583B9A1C" w:rsidR="00F854C8" w:rsidRPr="00AC31F8" w:rsidRDefault="00F854C8" w:rsidP="00F854C8">
      <w:pPr>
        <w:pStyle w:val="Heading1withoutnumbering"/>
        <w:rPr>
          <w:lang w:val="en-GB"/>
        </w:rPr>
      </w:pPr>
      <w:bookmarkStart w:id="380" w:name="_Toc46238965"/>
      <w:r w:rsidRPr="00AC31F8">
        <w:rPr>
          <w:lang w:val="en-GB"/>
        </w:rPr>
        <w:lastRenderedPageBreak/>
        <w:t>Appendix</w:t>
      </w:r>
      <w:r w:rsidR="001F7AD8" w:rsidRPr="00AC31F8">
        <w:rPr>
          <w:lang w:val="en-GB"/>
        </w:rPr>
        <w:t xml:space="preserve"> </w:t>
      </w:r>
      <w:r w:rsidR="00DC42AA" w:rsidRPr="00AC31F8">
        <w:rPr>
          <w:lang w:val="en-GB"/>
        </w:rPr>
        <w:t>I</w:t>
      </w:r>
      <w:r w:rsidR="00986841" w:rsidRPr="00AC31F8">
        <w:rPr>
          <w:lang w:val="en-GB"/>
        </w:rPr>
        <w:t>I</w:t>
      </w:r>
      <w:r w:rsidR="001F7AD8" w:rsidRPr="00AC31F8">
        <w:rPr>
          <w:lang w:val="en-GB"/>
        </w:rPr>
        <w:t xml:space="preserve">: </w:t>
      </w:r>
      <w:r w:rsidR="00714054" w:rsidRPr="00AC31F8">
        <w:rPr>
          <w:lang w:val="en-GB"/>
        </w:rPr>
        <w:t>Version control</w:t>
      </w:r>
      <w:r w:rsidR="001F7AD8" w:rsidRPr="00AC31F8">
        <w:rPr>
          <w:lang w:val="en-GB"/>
        </w:rPr>
        <w:t xml:space="preserve"> files JBA</w:t>
      </w:r>
      <w:r w:rsidR="00714054" w:rsidRPr="00AC31F8">
        <w:rPr>
          <w:lang w:val="en-GB"/>
        </w:rPr>
        <w:t xml:space="preserve"> (POM</w:t>
      </w:r>
      <w:r w:rsidR="00F46A72" w:rsidRPr="00AC31F8">
        <w:rPr>
          <w:lang w:val="en-GB"/>
        </w:rPr>
        <w:t>/</w:t>
      </w:r>
      <w:r w:rsidR="00714054" w:rsidRPr="00AC31F8">
        <w:rPr>
          <w:lang w:val="en-GB"/>
        </w:rPr>
        <w:t>package.json)</w:t>
      </w:r>
      <w:bookmarkEnd w:id="380"/>
    </w:p>
    <w:p w14:paraId="37209790" w14:textId="229DA0FB" w:rsidR="00F854C8" w:rsidRPr="00AC31F8" w:rsidRDefault="00714054" w:rsidP="00F854C8">
      <w:pPr>
        <w:rPr>
          <w:b/>
          <w:bCs/>
          <w:lang w:val="en-GB"/>
        </w:rPr>
      </w:pPr>
      <w:r w:rsidRPr="00AC31F8">
        <w:rPr>
          <w:b/>
          <w:bCs/>
          <w:lang w:val="en-GB"/>
        </w:rPr>
        <w:t>JBA POM</w:t>
      </w:r>
    </w:p>
    <w:p w14:paraId="613F525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55479F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37AC1F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613374E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0E17BC8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3FA91469" w14:textId="77777777" w:rsidR="00026875" w:rsidRPr="00AC31F8" w:rsidRDefault="00026875" w:rsidP="00026875">
      <w:pPr>
        <w:spacing w:after="0" w:line="240" w:lineRule="auto"/>
        <w:jc w:val="left"/>
        <w:rPr>
          <w:rFonts w:ascii="Courier New" w:hAnsi="Courier New" w:cs="Courier New"/>
          <w:sz w:val="18"/>
          <w:szCs w:val="18"/>
          <w:lang w:val="en-GB"/>
        </w:rPr>
      </w:pPr>
    </w:p>
    <w:p w14:paraId="5480D9E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6E348A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70AC55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1E660D52" w14:textId="328732DD"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w:t>
      </w:r>
      <w:r w:rsidR="003C4026" w:rsidRPr="00AC31F8">
        <w:rPr>
          <w:rFonts w:ascii="Courier New" w:hAnsi="Courier New" w:cs="Courier New"/>
          <w:sz w:val="18"/>
          <w:szCs w:val="18"/>
          <w:lang w:val="en-GB"/>
        </w:rPr>
        <w:t>1.1.0</w:t>
      </w:r>
      <w:r w:rsidRPr="00AC31F8">
        <w:rPr>
          <w:rFonts w:ascii="Courier New" w:hAnsi="Courier New" w:cs="Courier New"/>
          <w:sz w:val="18"/>
          <w:szCs w:val="18"/>
          <w:lang w:val="en-GB"/>
        </w:rPr>
        <w:t>&lt;/version&gt;</w:t>
      </w:r>
    </w:p>
    <w:p w14:paraId="4C19D2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59F70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&lt;module&gt;backend&lt;/module&gt;</w:t>
      </w:r>
    </w:p>
    <w:p w14:paraId="20A2BB9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&lt;module&gt;frontend&lt;/module&gt;</w:t>
      </w:r>
    </w:p>
    <w:p w14:paraId="1E03765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4357C20" w14:textId="05E06D7C"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C70C903" w14:textId="77777777" w:rsidR="00714054" w:rsidRPr="00AC31F8" w:rsidRDefault="00714054" w:rsidP="00714054">
      <w:pPr>
        <w:spacing w:after="0" w:line="240" w:lineRule="auto"/>
        <w:jc w:val="left"/>
        <w:rPr>
          <w:rFonts w:ascii="Courier New" w:hAnsi="Courier New" w:cs="Courier New"/>
          <w:lang w:val="en-GB"/>
        </w:rPr>
      </w:pPr>
    </w:p>
    <w:p w14:paraId="6B230FD6" w14:textId="3B2365ED" w:rsidR="00714054" w:rsidRPr="00AC31F8" w:rsidRDefault="00714054" w:rsidP="00F854C8">
      <w:pPr>
        <w:rPr>
          <w:lang w:val="en-GB"/>
        </w:rPr>
      </w:pPr>
    </w:p>
    <w:p w14:paraId="5809FF33" w14:textId="32E9C3E6" w:rsidR="00714054" w:rsidRPr="00AC31F8" w:rsidRDefault="00714054" w:rsidP="00F854C8">
      <w:pPr>
        <w:rPr>
          <w:b/>
          <w:bCs/>
          <w:lang w:val="en-GB"/>
        </w:rPr>
      </w:pPr>
      <w:r w:rsidRPr="00AC31F8">
        <w:rPr>
          <w:b/>
          <w:bCs/>
          <w:lang w:val="en-GB"/>
        </w:rPr>
        <w:t>JBA Frontend POM</w:t>
      </w:r>
    </w:p>
    <w:p w14:paraId="5FB3BC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0D4146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1C3348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767F7C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13E11D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E33A7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5E9AD69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752710AE" w14:textId="39EE684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76B7DB6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06689905" w14:textId="77777777" w:rsidR="00026875" w:rsidRPr="00AC31F8" w:rsidRDefault="00026875" w:rsidP="00026875">
      <w:pPr>
        <w:spacing w:after="0" w:line="240" w:lineRule="auto"/>
        <w:jc w:val="left"/>
        <w:rPr>
          <w:rFonts w:ascii="Courier New" w:hAnsi="Courier New" w:cs="Courier New"/>
          <w:sz w:val="18"/>
          <w:szCs w:val="18"/>
          <w:lang w:val="en-GB"/>
        </w:rPr>
      </w:pPr>
    </w:p>
    <w:p w14:paraId="75C31AD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58EAD6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&lt;artifactId&gt;frontend&lt;/artifactId&gt;</w:t>
      </w:r>
    </w:p>
    <w:p w14:paraId="444103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0D3B6F19" w14:textId="77777777" w:rsidR="00026875" w:rsidRPr="00AC31F8" w:rsidRDefault="00026875" w:rsidP="00026875">
      <w:pPr>
        <w:spacing w:after="0" w:line="240" w:lineRule="auto"/>
        <w:jc w:val="left"/>
        <w:rPr>
          <w:rFonts w:ascii="Courier New" w:hAnsi="Courier New" w:cs="Courier New"/>
          <w:sz w:val="18"/>
          <w:szCs w:val="18"/>
          <w:lang w:val="en-GB"/>
        </w:rPr>
      </w:pPr>
    </w:p>
    <w:p w14:paraId="3C21B83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4A527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7EEE9C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22FB0B6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&lt;frontend-maven-plugin.version&gt;1.9.1&lt;/frontend-maven-plugin.version&gt;</w:t>
      </w:r>
    </w:p>
    <w:p w14:paraId="13F041B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0315A2CF" w14:textId="77777777" w:rsidR="00026875" w:rsidRPr="00AC31F8" w:rsidRDefault="00026875" w:rsidP="00026875">
      <w:pPr>
        <w:spacing w:after="0" w:line="240" w:lineRule="auto"/>
        <w:jc w:val="left"/>
        <w:rPr>
          <w:rFonts w:ascii="Courier New" w:hAnsi="Courier New" w:cs="Courier New"/>
          <w:sz w:val="18"/>
          <w:szCs w:val="18"/>
          <w:lang w:val="en-GB"/>
        </w:rPr>
      </w:pPr>
    </w:p>
    <w:p w14:paraId="7013A1C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3C336E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1C1F14B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F69E21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&lt;groupId&gt;com.github.eirslett&lt;/groupId&gt;</w:t>
      </w:r>
    </w:p>
    <w:p w14:paraId="4C13FF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&lt;artifactId&gt;frontend-maven-plugin&lt;/artifactId&gt;</w:t>
      </w:r>
    </w:p>
    <w:p w14:paraId="364914C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&lt;version&gt;${frontend-maven-plugin.version}&lt;/version&gt;</w:t>
      </w:r>
    </w:p>
    <w:p w14:paraId="2CAF87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4FBF4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Install our node and npm version to run npm/node scripts--&gt;</w:t>
      </w:r>
    </w:p>
    <w:p w14:paraId="30D1CE2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BDEE6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&lt;id&gt;install node and npm&lt;/id&gt;</w:t>
      </w:r>
    </w:p>
    <w:p w14:paraId="314BA2A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3DAC7A0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&lt;goal&gt;install-node-and-npm&lt;/goal&gt;</w:t>
      </w:r>
    </w:p>
    <w:p w14:paraId="1CD214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263377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35436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&lt;nodeVersion&gt;v12.12.0&lt;/nodeVersion&gt;</w:t>
      </w:r>
    </w:p>
    <w:p w14:paraId="00B833F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5AF1C4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19DD49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Install all project dependencies --&gt;</w:t>
      </w:r>
    </w:p>
    <w:p w14:paraId="595D94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&lt;execution&gt;</w:t>
      </w:r>
    </w:p>
    <w:p w14:paraId="76253F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&lt;id&gt;npm install&lt;/id&gt;</w:t>
      </w:r>
    </w:p>
    <w:p w14:paraId="0E0F45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AFB0DC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&lt;goal&gt;npm&lt;/goal&gt;</w:t>
      </w:r>
    </w:p>
    <w:p w14:paraId="0C4CAC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489BFA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optional: default phase is "generate-resources" --&gt;</w:t>
      </w:r>
    </w:p>
    <w:p w14:paraId="638AD3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5FEFCAD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Optional configuration which provides for running any npm command --&gt;</w:t>
      </w:r>
    </w:p>
    <w:p w14:paraId="0D455AF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8C0A7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&lt;arguments&gt;install&lt;/arguments&gt;</w:t>
      </w:r>
    </w:p>
    <w:p w14:paraId="51EC824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94F3BC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FB62F6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Build and minify static files --&gt;</w:t>
      </w:r>
    </w:p>
    <w:p w14:paraId="3B44FC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091C7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&lt;id&gt;npm run build&lt;/id&gt;</w:t>
      </w:r>
    </w:p>
    <w:p w14:paraId="5396228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1B6FF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&lt;goal&gt;npm&lt;/goal&gt;</w:t>
      </w:r>
    </w:p>
    <w:p w14:paraId="246AA6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A81253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77E27E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&lt;arguments&gt;run build&lt;/arguments&gt;</w:t>
      </w:r>
    </w:p>
    <w:p w14:paraId="7DCD3F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460629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816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1AF78C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5D6B1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38754C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D0D1EA7" w14:textId="0701142A"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8950F64" w14:textId="7DDC40FE" w:rsidR="00714054" w:rsidRPr="00AC31F8" w:rsidRDefault="00714054" w:rsidP="00714054">
      <w:pPr>
        <w:spacing w:after="0" w:line="240" w:lineRule="auto"/>
        <w:jc w:val="left"/>
        <w:rPr>
          <w:rFonts w:ascii="Courier New" w:hAnsi="Courier New" w:cs="Courier New"/>
          <w:lang w:val="en-GB"/>
        </w:rPr>
      </w:pPr>
    </w:p>
    <w:p w14:paraId="05B6465D" w14:textId="5E33094F" w:rsidR="00714054" w:rsidRPr="00AC31F8" w:rsidRDefault="00714054" w:rsidP="00F854C8">
      <w:pPr>
        <w:rPr>
          <w:lang w:val="en-GB"/>
        </w:rPr>
      </w:pPr>
    </w:p>
    <w:p w14:paraId="16D440DA" w14:textId="77777777" w:rsidR="00986841" w:rsidRPr="00AC31F8" w:rsidRDefault="00986841" w:rsidP="00986841">
      <w:pPr>
        <w:rPr>
          <w:b/>
          <w:bCs/>
          <w:lang w:val="en-GB"/>
        </w:rPr>
      </w:pPr>
      <w:r w:rsidRPr="00AC31F8">
        <w:rPr>
          <w:b/>
          <w:bCs/>
          <w:lang w:val="en-GB"/>
        </w:rPr>
        <w:t>Package.json</w:t>
      </w:r>
    </w:p>
    <w:p w14:paraId="67C8AC6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188A067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"name": "frontend",</w:t>
      </w:r>
    </w:p>
    <w:p w14:paraId="0227CFE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"version": "1.1.0",</w:t>
      </w:r>
    </w:p>
    <w:p w14:paraId="4C600A1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"description": "Vue.js frontend",</w:t>
      </w:r>
    </w:p>
    <w:p w14:paraId="1B6F01A7"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"private": true,</w:t>
      </w:r>
    </w:p>
    <w:p w14:paraId="0C9F1520"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"scripts": {</w:t>
      </w:r>
    </w:p>
    <w:p w14:paraId="4DFA1B9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"clean": "rm -rf node_modules target",</w:t>
      </w:r>
    </w:p>
    <w:p w14:paraId="0F01DEE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"serve": "vue-cli-service serve",</w:t>
      </w:r>
    </w:p>
    <w:p w14:paraId="55D021D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"build": "vue-cli-service build"</w:t>
      </w:r>
    </w:p>
    <w:p w14:paraId="2CAF5FF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07FC8"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"dependencies": {</w:t>
      </w:r>
    </w:p>
    <w:p w14:paraId="313316B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"axios": "0.19.2",</w:t>
      </w:r>
    </w:p>
    <w:p w14:paraId="0FFA4185"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"bootstrap": "4.4.1",</w:t>
      </w:r>
    </w:p>
    <w:p w14:paraId="0EB04E28"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"bootstrap-vue": "2.11.0",</w:t>
      </w:r>
    </w:p>
    <w:p w14:paraId="1CB308E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"jquery": "3.5.0",</w:t>
      </w:r>
    </w:p>
    <w:p w14:paraId="1B6984D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"core-js": "3.6.5",</w:t>
      </w:r>
    </w:p>
    <w:p w14:paraId="3A1A472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 "2.6.11",</w:t>
      </w:r>
    </w:p>
    <w:p w14:paraId="1D27B613"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"vue-router": "3.1.6",</w:t>
      </w:r>
    </w:p>
    <w:p w14:paraId="1780BEC3"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"vuex": "3.1.3"</w:t>
      </w:r>
    </w:p>
    <w:p w14:paraId="4122F9BC"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5D3724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"devDependencies": {</w:t>
      </w:r>
    </w:p>
    <w:p w14:paraId="4BD48EA6"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"@vue/cli-plugin-babel": "4.3.1",</w:t>
      </w:r>
    </w:p>
    <w:p w14:paraId="3471434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"@vue/cli-plugin-router": "4.3.1",</w:t>
      </w:r>
    </w:p>
    <w:p w14:paraId="782E035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"@vue/cli-plugin-vuex": "4.3.1",</w:t>
      </w:r>
    </w:p>
    <w:p w14:paraId="1843A5BC" w14:textId="77777777" w:rsidR="00986841" w:rsidRPr="002C0DCC" w:rsidRDefault="00986841" w:rsidP="00986841">
      <w:pPr>
        <w:spacing w:after="0" w:line="240" w:lineRule="auto"/>
        <w:rPr>
          <w:rFonts w:ascii="Courier New" w:hAnsi="Courier New" w:cs="Courier New"/>
          <w:sz w:val="18"/>
          <w:szCs w:val="18"/>
          <w:lang w:val="sv-SE"/>
        </w:rPr>
      </w:pPr>
      <w:r w:rsidRPr="00AC31F8">
        <w:rPr>
          <w:rFonts w:ascii="Courier New" w:hAnsi="Courier New" w:cs="Courier New"/>
          <w:sz w:val="18"/>
          <w:szCs w:val="18"/>
          <w:lang w:val="en-GB"/>
        </w:rPr>
        <w:t xml:space="preserve">    </w:t>
      </w:r>
      <w:r w:rsidRPr="002C0DCC">
        <w:rPr>
          <w:rFonts w:ascii="Courier New" w:hAnsi="Courier New" w:cs="Courier New"/>
          <w:sz w:val="18"/>
          <w:szCs w:val="18"/>
          <w:lang w:val="sv-SE"/>
        </w:rPr>
        <w:t>"@vue/cli-service": "4.3.1",</w:t>
      </w:r>
    </w:p>
    <w:p w14:paraId="7639D185" w14:textId="77777777" w:rsidR="00986841" w:rsidRPr="002C0DCC" w:rsidRDefault="00986841" w:rsidP="00986841">
      <w:pPr>
        <w:spacing w:after="0" w:line="240" w:lineRule="auto"/>
        <w:rPr>
          <w:rFonts w:ascii="Courier New" w:hAnsi="Courier New" w:cs="Courier New"/>
          <w:sz w:val="18"/>
          <w:szCs w:val="18"/>
          <w:lang w:val="sv-SE"/>
        </w:rPr>
      </w:pPr>
      <w:r w:rsidRPr="002C0DCC">
        <w:rPr>
          <w:rFonts w:ascii="Courier New" w:hAnsi="Courier New" w:cs="Courier New"/>
          <w:sz w:val="18"/>
          <w:szCs w:val="18"/>
          <w:lang w:val="sv-SE"/>
        </w:rPr>
        <w:t xml:space="preserve">    "node-sass": "4.13.1",</w:t>
      </w:r>
    </w:p>
    <w:p w14:paraId="2327CC4F" w14:textId="77777777" w:rsidR="00986841" w:rsidRPr="00AC31F8" w:rsidRDefault="00986841" w:rsidP="00986841">
      <w:pPr>
        <w:spacing w:after="0" w:line="240" w:lineRule="auto"/>
        <w:rPr>
          <w:rFonts w:ascii="Courier New" w:hAnsi="Courier New" w:cs="Courier New"/>
          <w:sz w:val="18"/>
          <w:szCs w:val="18"/>
          <w:lang w:val="en-GB"/>
        </w:rPr>
      </w:pPr>
      <w:r w:rsidRPr="002C0DCC">
        <w:rPr>
          <w:rFonts w:ascii="Courier New" w:hAnsi="Courier New" w:cs="Courier New"/>
          <w:sz w:val="18"/>
          <w:szCs w:val="18"/>
          <w:lang w:val="sv-SE"/>
        </w:rPr>
        <w:t xml:space="preserve">    </w:t>
      </w:r>
      <w:r w:rsidRPr="00AC31F8">
        <w:rPr>
          <w:rFonts w:ascii="Courier New" w:hAnsi="Courier New" w:cs="Courier New"/>
          <w:sz w:val="18"/>
          <w:szCs w:val="18"/>
          <w:lang w:val="en-GB"/>
        </w:rPr>
        <w:t>"sass-loader": "8.0.2",</w:t>
      </w:r>
    </w:p>
    <w:p w14:paraId="48D5C93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"vue-template-compiler": "2.6.11"</w:t>
      </w:r>
    </w:p>
    <w:p w14:paraId="4C96217F"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8FD40A" w14:textId="46C64160"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66F91169" w14:textId="7C1DD0B1" w:rsidR="00986841" w:rsidRPr="00AC31F8" w:rsidRDefault="00986841" w:rsidP="00F854C8">
      <w:pPr>
        <w:rPr>
          <w:lang w:val="en-GB"/>
        </w:rPr>
      </w:pPr>
    </w:p>
    <w:p w14:paraId="2CC58E30" w14:textId="6BB828E0" w:rsidR="00714054" w:rsidRPr="00AC31F8" w:rsidRDefault="00714054" w:rsidP="00F854C8">
      <w:pPr>
        <w:rPr>
          <w:b/>
          <w:bCs/>
          <w:lang w:val="en-GB"/>
        </w:rPr>
      </w:pPr>
      <w:r w:rsidRPr="00AC31F8">
        <w:rPr>
          <w:b/>
          <w:bCs/>
          <w:lang w:val="en-GB"/>
        </w:rPr>
        <w:lastRenderedPageBreak/>
        <w:t>JBA Backen</w:t>
      </w:r>
      <w:r w:rsidR="00986841" w:rsidRPr="00AC31F8">
        <w:rPr>
          <w:b/>
          <w:bCs/>
          <w:lang w:val="en-GB"/>
        </w:rPr>
        <w:t>d</w:t>
      </w:r>
      <w:r w:rsidRPr="00AC31F8">
        <w:rPr>
          <w:b/>
          <w:bCs/>
          <w:lang w:val="en-GB"/>
        </w:rPr>
        <w:t xml:space="preserve"> POM</w:t>
      </w:r>
    </w:p>
    <w:p w14:paraId="74F470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609084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232526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63396A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2CAAFC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6ABE81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7BF293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2416CEA6" w14:textId="7B46289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1A0288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6E413A0B" w14:textId="77777777" w:rsidR="00026875" w:rsidRPr="00AC31F8" w:rsidRDefault="00026875" w:rsidP="00026875">
      <w:pPr>
        <w:spacing w:after="0" w:line="240" w:lineRule="auto"/>
        <w:jc w:val="left"/>
        <w:rPr>
          <w:rFonts w:ascii="Courier New" w:hAnsi="Courier New" w:cs="Courier New"/>
          <w:sz w:val="18"/>
          <w:szCs w:val="18"/>
          <w:lang w:val="en-GB"/>
        </w:rPr>
      </w:pPr>
    </w:p>
    <w:p w14:paraId="575CADD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1986A0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&lt;artifactId&gt;backend&lt;/artifactId&gt;</w:t>
      </w:r>
    </w:p>
    <w:p w14:paraId="5CB99E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5810DA81" w14:textId="77777777" w:rsidR="00026875" w:rsidRPr="00AC31F8" w:rsidRDefault="00026875" w:rsidP="00026875">
      <w:pPr>
        <w:spacing w:after="0" w:line="240" w:lineRule="auto"/>
        <w:jc w:val="left"/>
        <w:rPr>
          <w:rFonts w:ascii="Courier New" w:hAnsi="Courier New" w:cs="Courier New"/>
          <w:sz w:val="18"/>
          <w:szCs w:val="18"/>
          <w:lang w:val="en-GB"/>
        </w:rPr>
      </w:pPr>
    </w:p>
    <w:p w14:paraId="199B6C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AA2B67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4F4022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6A848F5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&lt;java.version&gt;1.8&lt;/java.version&gt;</w:t>
      </w:r>
    </w:p>
    <w:p w14:paraId="7A7C71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&lt;spring-boot.version&gt;2.2.7.RELEASE&lt;/spring-boot.version&gt;</w:t>
      </w:r>
    </w:p>
    <w:p w14:paraId="131439C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&lt;h2.version&gt;1.4.200&lt;/h2.version&gt;</w:t>
      </w:r>
    </w:p>
    <w:p w14:paraId="09F912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&lt;rest-assured.version&gt;4.3.0&lt;/rest-assured.version&gt;</w:t>
      </w:r>
    </w:p>
    <w:p w14:paraId="3345EE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&lt;maven.compiler.source&gt;1.8&lt;/maven.compiler.source&gt;</w:t>
      </w:r>
    </w:p>
    <w:p w14:paraId="1CE7996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&lt;maven.compiler.target&gt;1.8&lt;/maven.compiler.target&gt;</w:t>
      </w:r>
    </w:p>
    <w:p w14:paraId="7BF3BC5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&lt;maven-resources-plugin.version&gt;3.1.0&lt;/maven-resources-plugin.version&gt;</w:t>
      </w:r>
    </w:p>
    <w:p w14:paraId="508DF0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03D6DCA" w14:textId="77777777" w:rsidR="00026875" w:rsidRPr="00AC31F8" w:rsidRDefault="00026875" w:rsidP="00026875">
      <w:pPr>
        <w:spacing w:after="0" w:line="240" w:lineRule="auto"/>
        <w:jc w:val="left"/>
        <w:rPr>
          <w:rFonts w:ascii="Courier New" w:hAnsi="Courier New" w:cs="Courier New"/>
          <w:sz w:val="18"/>
          <w:szCs w:val="18"/>
          <w:lang w:val="en-GB"/>
        </w:rPr>
      </w:pPr>
    </w:p>
    <w:p w14:paraId="7FA9E24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359CB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6ED535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29A3FE5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&lt;artifactId&gt;spring-boot-starter-web&lt;/artifactId&gt;</w:t>
      </w:r>
    </w:p>
    <w:p w14:paraId="13610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BE84C7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CB43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5F615D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3CB10D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&lt;artifactId&gt;spring-boot-devtools&lt;/artifactId&gt;</w:t>
      </w:r>
    </w:p>
    <w:p w14:paraId="6F4CE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&lt;optional&gt;true&lt;/optional&gt;</w:t>
      </w:r>
    </w:p>
    <w:p w14:paraId="73D8E77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63345E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B0BDDBF" w14:textId="77777777" w:rsidR="00026875" w:rsidRPr="00AC31F8" w:rsidRDefault="00026875" w:rsidP="00026875">
      <w:pPr>
        <w:spacing w:after="0" w:line="240" w:lineRule="auto"/>
        <w:jc w:val="left"/>
        <w:rPr>
          <w:rFonts w:ascii="Courier New" w:hAnsi="Courier New" w:cs="Courier New"/>
          <w:sz w:val="18"/>
          <w:szCs w:val="18"/>
          <w:lang w:val="en-GB"/>
        </w:rPr>
      </w:pPr>
    </w:p>
    <w:p w14:paraId="4146C6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33415C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10345E2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&lt;artifactId&gt;spring-boot-starter-data-jpa&lt;/artifactId&gt;</w:t>
      </w:r>
    </w:p>
    <w:p w14:paraId="440C65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2AA51BC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B266B4B" w14:textId="77777777" w:rsidR="00026875" w:rsidRPr="00AC31F8" w:rsidRDefault="00026875" w:rsidP="00026875">
      <w:pPr>
        <w:spacing w:after="0" w:line="240" w:lineRule="auto"/>
        <w:jc w:val="left"/>
        <w:rPr>
          <w:rFonts w:ascii="Courier New" w:hAnsi="Courier New" w:cs="Courier New"/>
          <w:sz w:val="18"/>
          <w:szCs w:val="18"/>
          <w:lang w:val="en-GB"/>
        </w:rPr>
      </w:pPr>
    </w:p>
    <w:p w14:paraId="2BEEEE3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In-Memory database used for local development &amp; testing --&gt;</w:t>
      </w:r>
    </w:p>
    <w:p w14:paraId="0835A93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DAA93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&lt;groupId&gt;com.h2database&lt;/groupId&gt;</w:t>
      </w:r>
    </w:p>
    <w:p w14:paraId="63EE54B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&lt;artifactId&gt;h2&lt;/artifactId&gt;</w:t>
      </w:r>
    </w:p>
    <w:p w14:paraId="4935BAE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&lt;version&gt;${h2.version}&lt;/version&gt;</w:t>
      </w:r>
    </w:p>
    <w:p w14:paraId="2D507E3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406202E" w14:textId="77777777" w:rsidR="00026875" w:rsidRPr="00AC31F8" w:rsidRDefault="00026875" w:rsidP="00026875">
      <w:pPr>
        <w:spacing w:after="0" w:line="240" w:lineRule="auto"/>
        <w:jc w:val="left"/>
        <w:rPr>
          <w:rFonts w:ascii="Courier New" w:hAnsi="Courier New" w:cs="Courier New"/>
          <w:sz w:val="18"/>
          <w:szCs w:val="18"/>
          <w:lang w:val="en-GB"/>
        </w:rPr>
      </w:pPr>
    </w:p>
    <w:p w14:paraId="7A0D3A4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881D7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&lt;groupId&gt;jakarta.xml.bind&lt;/groupId&gt;</w:t>
      </w:r>
    </w:p>
    <w:p w14:paraId="5834AFA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&lt;artifactId&gt;jakarta.xml.bind-api&lt;/artifactId&gt;</w:t>
      </w:r>
    </w:p>
    <w:p w14:paraId="784359F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ADEE00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442B4D" w14:textId="77777777" w:rsidR="00026875" w:rsidRPr="00AC31F8" w:rsidRDefault="00026875" w:rsidP="00026875">
      <w:pPr>
        <w:spacing w:after="0" w:line="240" w:lineRule="auto"/>
        <w:jc w:val="left"/>
        <w:rPr>
          <w:rFonts w:ascii="Courier New" w:hAnsi="Courier New" w:cs="Courier New"/>
          <w:sz w:val="18"/>
          <w:szCs w:val="18"/>
          <w:lang w:val="en-GB"/>
        </w:rPr>
      </w:pPr>
    </w:p>
    <w:p w14:paraId="493E17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Runtime, com.sun.xml.bind module --&gt;</w:t>
      </w:r>
    </w:p>
    <w:p w14:paraId="6E2672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28D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&lt;groupId&gt;org.glassfish.jaxb&lt;/groupId&gt;</w:t>
      </w:r>
    </w:p>
    <w:p w14:paraId="66C9D2C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&lt;artifactId&gt;jaxb-runtime&lt;/artifactId&gt;</w:t>
      </w:r>
    </w:p>
    <w:p w14:paraId="67A870F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401940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&lt;/dependency&gt;</w:t>
      </w:r>
    </w:p>
    <w:p w14:paraId="0B99DA5F" w14:textId="77777777" w:rsidR="00026875" w:rsidRPr="00AC31F8" w:rsidRDefault="00026875" w:rsidP="00026875">
      <w:pPr>
        <w:spacing w:after="0" w:line="240" w:lineRule="auto"/>
        <w:jc w:val="left"/>
        <w:rPr>
          <w:rFonts w:ascii="Courier New" w:hAnsi="Courier New" w:cs="Courier New"/>
          <w:sz w:val="18"/>
          <w:szCs w:val="18"/>
          <w:lang w:val="en-GB"/>
        </w:rPr>
      </w:pPr>
    </w:p>
    <w:p w14:paraId="285B169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Testing --&gt;</w:t>
      </w:r>
    </w:p>
    <w:p w14:paraId="497ECC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06E26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3CB9EEB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&lt;artifactId&gt;spring-boot-starter-test&lt;/artifactId&gt;</w:t>
      </w:r>
    </w:p>
    <w:p w14:paraId="4407F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0EE7E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5875D2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B185DDA" w14:textId="77777777" w:rsidR="00026875" w:rsidRPr="00AC31F8" w:rsidRDefault="00026875" w:rsidP="00026875">
      <w:pPr>
        <w:spacing w:after="0" w:line="240" w:lineRule="auto"/>
        <w:jc w:val="left"/>
        <w:rPr>
          <w:rFonts w:ascii="Courier New" w:hAnsi="Courier New" w:cs="Courier New"/>
          <w:sz w:val="18"/>
          <w:szCs w:val="18"/>
          <w:lang w:val="en-GB"/>
        </w:rPr>
      </w:pPr>
    </w:p>
    <w:p w14:paraId="30D536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EA18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&lt;groupId&gt;io.rest-assured&lt;/groupId&gt;</w:t>
      </w:r>
    </w:p>
    <w:p w14:paraId="1617D2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&lt;artifactId&gt;rest-assured&lt;/artifactId&gt;</w:t>
      </w:r>
    </w:p>
    <w:p w14:paraId="2B045A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&lt;version&gt;${rest-assured.version}&lt;/version&gt;</w:t>
      </w:r>
    </w:p>
    <w:p w14:paraId="611EBF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73935B3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71F277E" w14:textId="77777777" w:rsidR="00026875" w:rsidRPr="00AC31F8" w:rsidRDefault="00026875" w:rsidP="00026875">
      <w:pPr>
        <w:spacing w:after="0" w:line="240" w:lineRule="auto"/>
        <w:jc w:val="left"/>
        <w:rPr>
          <w:rFonts w:ascii="Courier New" w:hAnsi="Courier New" w:cs="Courier New"/>
          <w:sz w:val="18"/>
          <w:szCs w:val="18"/>
          <w:lang w:val="en-GB"/>
        </w:rPr>
      </w:pPr>
    </w:p>
    <w:p w14:paraId="013AF6CD" w14:textId="77777777" w:rsidR="00026875" w:rsidRPr="00AC31F8" w:rsidRDefault="00026875" w:rsidP="00026875">
      <w:pPr>
        <w:spacing w:after="0" w:line="240" w:lineRule="auto"/>
        <w:jc w:val="left"/>
        <w:rPr>
          <w:rFonts w:ascii="Courier New" w:hAnsi="Courier New" w:cs="Courier New"/>
          <w:sz w:val="18"/>
          <w:szCs w:val="18"/>
          <w:lang w:val="en-GB"/>
        </w:rPr>
      </w:pPr>
    </w:p>
    <w:p w14:paraId="4E1ACAD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74E4BF65" w14:textId="77777777" w:rsidR="00026875" w:rsidRPr="00AC31F8" w:rsidRDefault="00026875" w:rsidP="00026875">
      <w:pPr>
        <w:spacing w:after="0" w:line="240" w:lineRule="auto"/>
        <w:jc w:val="left"/>
        <w:rPr>
          <w:rFonts w:ascii="Courier New" w:hAnsi="Courier New" w:cs="Courier New"/>
          <w:sz w:val="18"/>
          <w:szCs w:val="18"/>
          <w:lang w:val="en-GB"/>
        </w:rPr>
      </w:pPr>
    </w:p>
    <w:p w14:paraId="068F85D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B0D94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2F914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089544A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61778A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&lt;artifactId&gt;spring-boot-maven-plugin&lt;/artifactId&gt;</w:t>
      </w:r>
    </w:p>
    <w:p w14:paraId="421081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E51F1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78A1A79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CA6A57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&lt;artifactId&gt;maven-resources-plugin&lt;/artifactId&gt;</w:t>
      </w:r>
    </w:p>
    <w:p w14:paraId="5027AC9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&lt;version&gt;${maven-resources-plugin.version}&lt;/version&gt;</w:t>
      </w:r>
    </w:p>
    <w:p w14:paraId="1D15D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990DD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BAC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&lt;id&gt;copy Vue.js frontend content&lt;/id&gt;</w:t>
      </w:r>
    </w:p>
    <w:p w14:paraId="2497B6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6B30E5B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DE9B6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&lt;goal&gt;copy-resources&lt;/goal&gt;</w:t>
      </w:r>
    </w:p>
    <w:p w14:paraId="1A0A899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14D37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2A638EE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&lt;outputDirectory&gt;src/main/resources/public&lt;/outputDirectory&gt;</w:t>
      </w:r>
    </w:p>
    <w:p w14:paraId="486E8B1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&lt;overwrite&gt;true&lt;/overwrite&gt;</w:t>
      </w:r>
    </w:p>
    <w:p w14:paraId="53DBA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2C4D974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7B133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&lt;directory&gt;${project.parent.basedir}/frontend/target/dist&lt;/directory&gt;</w:t>
      </w:r>
    </w:p>
    <w:p w14:paraId="2416106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7D8068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&lt;include&gt;static/&lt;/include&gt;</w:t>
      </w:r>
    </w:p>
    <w:p w14:paraId="4225C2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&lt;include&gt;index.html&lt;/include&gt;</w:t>
      </w:r>
    </w:p>
    <w:p w14:paraId="3DA740D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546E9EF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2D4578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172F611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0FAC70E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574BE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4AC62A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F5B77E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312DAF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645AA508" w14:textId="6567029B"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5BB14463" w14:textId="3A997377" w:rsidR="00714054" w:rsidRPr="00AC31F8" w:rsidRDefault="00714054" w:rsidP="00714054">
      <w:pPr>
        <w:spacing w:after="0" w:line="240" w:lineRule="auto"/>
        <w:jc w:val="left"/>
        <w:rPr>
          <w:rFonts w:ascii="Courier New" w:hAnsi="Courier New" w:cs="Courier New"/>
          <w:sz w:val="18"/>
          <w:szCs w:val="18"/>
          <w:lang w:val="en-GB"/>
        </w:rPr>
      </w:pPr>
    </w:p>
    <w:p w14:paraId="2BEF6C7B" w14:textId="1B2172C4" w:rsidR="00714054" w:rsidRPr="00AC31F8" w:rsidRDefault="00714054" w:rsidP="00F854C8">
      <w:pPr>
        <w:rPr>
          <w:lang w:val="en-GB"/>
        </w:rPr>
      </w:pPr>
    </w:p>
    <w:p w14:paraId="37877ADF" w14:textId="170D42CE" w:rsidR="00714054" w:rsidRPr="00AC31F8" w:rsidRDefault="00714054" w:rsidP="00D07B47">
      <w:pPr>
        <w:rPr>
          <w:lang w:val="en-GB"/>
        </w:rPr>
      </w:pPr>
    </w:p>
    <w:p w14:paraId="7DA419A7" w14:textId="6243A236" w:rsidR="00F854C8" w:rsidRPr="00AC31F8" w:rsidRDefault="00F854C8" w:rsidP="00F854C8">
      <w:pPr>
        <w:pStyle w:val="Heading1withoutnumbering"/>
        <w:rPr>
          <w:lang w:val="en-GB"/>
        </w:rPr>
      </w:pPr>
      <w:bookmarkStart w:id="381" w:name="_Toc46238966"/>
      <w:r w:rsidRPr="00AC31F8">
        <w:rPr>
          <w:lang w:val="en-GB"/>
        </w:rPr>
        <w:lastRenderedPageBreak/>
        <w:t>Appendix</w:t>
      </w:r>
      <w:r w:rsidR="003319A1" w:rsidRPr="00AC31F8">
        <w:rPr>
          <w:lang w:val="en-GB"/>
        </w:rPr>
        <w:t xml:space="preserve"> </w:t>
      </w:r>
      <w:r w:rsidR="00DC42AA" w:rsidRPr="00AC31F8">
        <w:rPr>
          <w:lang w:val="en-GB"/>
        </w:rPr>
        <w:t>III</w:t>
      </w:r>
      <w:r w:rsidR="003319A1" w:rsidRPr="00AC31F8">
        <w:rPr>
          <w:lang w:val="en-GB"/>
        </w:rPr>
        <w:t xml:space="preserve">: </w:t>
      </w:r>
      <w:r w:rsidR="006B513B" w:rsidRPr="00AC31F8">
        <w:rPr>
          <w:lang w:val="en-GB"/>
        </w:rPr>
        <w:t>Version control file</w:t>
      </w:r>
      <w:r w:rsidR="003319A1" w:rsidRPr="00AC31F8">
        <w:rPr>
          <w:lang w:val="en-GB"/>
        </w:rPr>
        <w:t xml:space="preserve"> OQ Test App</w:t>
      </w:r>
      <w:r w:rsidR="006B513B" w:rsidRPr="00AC31F8">
        <w:rPr>
          <w:lang w:val="en-GB"/>
        </w:rPr>
        <w:t xml:space="preserve"> (POM)</w:t>
      </w:r>
      <w:bookmarkEnd w:id="381"/>
    </w:p>
    <w:p w14:paraId="623CAF13" w14:textId="56DE8468" w:rsidR="00F854C8" w:rsidRPr="00AC31F8" w:rsidRDefault="00F854C8" w:rsidP="00D07B47">
      <w:pPr>
        <w:rPr>
          <w:lang w:val="en-GB"/>
        </w:rPr>
      </w:pPr>
    </w:p>
    <w:p w14:paraId="45EA316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44769FA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15D88678" w14:textId="77777777"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2EAB5C2C" w14:textId="521C1B3D"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w:t>
      </w:r>
      <w:r w:rsidR="004D04D9" w:rsidRPr="00AC31F8">
        <w:rPr>
          <w:rFonts w:ascii="Courier New" w:hAnsi="Courier New" w:cs="Courier New"/>
          <w:sz w:val="18"/>
          <w:szCs w:val="18"/>
          <w:lang w:val="en-GB"/>
        </w:rPr>
        <w:t>a</w:t>
      </w:r>
      <w:r w:rsidRPr="00AC31F8">
        <w:rPr>
          <w:rFonts w:ascii="Courier New" w:hAnsi="Courier New" w:cs="Courier New"/>
          <w:sz w:val="18"/>
          <w:szCs w:val="18"/>
          <w:lang w:val="en-GB"/>
        </w:rPr>
        <w:t>ven.apache.org/xsd/maven-4.0.0.xsd"&gt;</w:t>
      </w:r>
    </w:p>
    <w:p w14:paraId="7EFBCEC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1D37F352" w14:textId="77777777" w:rsidR="00F46A72" w:rsidRPr="00AC31F8" w:rsidRDefault="00F46A72" w:rsidP="004D04D9">
      <w:pPr>
        <w:spacing w:after="0" w:line="240" w:lineRule="auto"/>
        <w:rPr>
          <w:rFonts w:ascii="Courier New" w:hAnsi="Courier New" w:cs="Courier New"/>
          <w:sz w:val="18"/>
          <w:szCs w:val="18"/>
          <w:lang w:val="en-GB"/>
        </w:rPr>
      </w:pPr>
    </w:p>
    <w:p w14:paraId="067E5A9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38664FD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&lt;artifactId&gt;bdd4oq-test-app&lt;/artifactId&gt;</w:t>
      </w:r>
    </w:p>
    <w:p w14:paraId="48119DA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&lt;version&gt;0.0.1&lt;/version&gt;</w:t>
      </w:r>
    </w:p>
    <w:p w14:paraId="66DB0D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7C9C1A2C" w14:textId="77777777" w:rsidR="00F46A72" w:rsidRPr="00AC31F8" w:rsidRDefault="00F46A72" w:rsidP="004D04D9">
      <w:pPr>
        <w:spacing w:after="0" w:line="240" w:lineRule="auto"/>
        <w:rPr>
          <w:rFonts w:ascii="Courier New" w:hAnsi="Courier New" w:cs="Courier New"/>
          <w:sz w:val="18"/>
          <w:szCs w:val="18"/>
          <w:lang w:val="en-GB"/>
        </w:rPr>
      </w:pPr>
    </w:p>
    <w:p w14:paraId="0BA4FA1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&lt;name&gt;oq-test.app&lt;/name&gt;</w:t>
      </w:r>
    </w:p>
    <w:p w14:paraId="531AA0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&lt;url&gt;https://github.com/sableu/BDD4OQ&lt;/url&gt;</w:t>
      </w:r>
    </w:p>
    <w:p w14:paraId="60D492F1" w14:textId="77777777" w:rsidR="00F46A72" w:rsidRPr="00AC31F8" w:rsidRDefault="00F46A72" w:rsidP="004D04D9">
      <w:pPr>
        <w:spacing w:after="0" w:line="240" w:lineRule="auto"/>
        <w:rPr>
          <w:rFonts w:ascii="Courier New" w:hAnsi="Courier New" w:cs="Courier New"/>
          <w:sz w:val="18"/>
          <w:szCs w:val="18"/>
          <w:lang w:val="en-GB"/>
        </w:rPr>
      </w:pPr>
    </w:p>
    <w:p w14:paraId="56160F8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275F72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13BAA5B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&lt;name&gt;The Apache License, Version 2.0&lt;/name&gt;</w:t>
      </w:r>
    </w:p>
    <w:p w14:paraId="7A7498D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&lt;url&gt;http://www.apache.org/licenses/LICENSE-2.0.txt&lt;/url&gt;</w:t>
      </w:r>
    </w:p>
    <w:p w14:paraId="6619AE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023813E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3C604834" w14:textId="77777777" w:rsidR="00F46A72" w:rsidRPr="00AC31F8" w:rsidRDefault="00F46A72" w:rsidP="004D04D9">
      <w:pPr>
        <w:spacing w:after="0" w:line="240" w:lineRule="auto"/>
        <w:rPr>
          <w:rFonts w:ascii="Courier New" w:hAnsi="Courier New" w:cs="Courier New"/>
          <w:sz w:val="18"/>
          <w:szCs w:val="18"/>
          <w:lang w:val="en-GB"/>
        </w:rPr>
      </w:pPr>
    </w:p>
    <w:p w14:paraId="54BED1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3767C31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22B4D0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&lt;name&gt;Sabrina Leuenberger&lt;/name&gt;</w:t>
      </w:r>
    </w:p>
    <w:p w14:paraId="0DB57B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&lt;email&gt;saleuenberger@gmx.ch&lt;/email&gt;</w:t>
      </w:r>
    </w:p>
    <w:p w14:paraId="064DAA0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&lt;organizationUrl&gt;https://github.com/sableu&lt;/organizationUrl&gt;</w:t>
      </w:r>
    </w:p>
    <w:p w14:paraId="6C8040F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0F49BBB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1AB44ADB" w14:textId="77777777" w:rsidR="00F46A72" w:rsidRPr="00AC31F8" w:rsidRDefault="00F46A72" w:rsidP="004D04D9">
      <w:pPr>
        <w:spacing w:after="0" w:line="240" w:lineRule="auto"/>
        <w:rPr>
          <w:rFonts w:ascii="Courier New" w:hAnsi="Courier New" w:cs="Courier New"/>
          <w:sz w:val="18"/>
          <w:szCs w:val="18"/>
          <w:lang w:val="en-GB"/>
        </w:rPr>
      </w:pPr>
    </w:p>
    <w:p w14:paraId="11A87D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&lt;scm&gt;</w:t>
      </w:r>
    </w:p>
    <w:p w14:paraId="07E10F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&lt;connection&gt;scm:git:git://github.com/sableu/BDD4OQ&lt;/connection&gt;</w:t>
      </w:r>
    </w:p>
    <w:p w14:paraId="6013C53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&lt;developerConnection&gt;scm:git:ssh://github.com/sableu/BDD4OQ&lt;/developerConnection&gt;</w:t>
      </w:r>
    </w:p>
    <w:p w14:paraId="7182F36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&lt;url&gt;https://github.com/sableu/BDD4OQ&lt;/url&gt;</w:t>
      </w:r>
    </w:p>
    <w:p w14:paraId="47C0976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&lt;/scm&gt;</w:t>
      </w:r>
    </w:p>
    <w:p w14:paraId="427C1983" w14:textId="77777777" w:rsidR="00F46A72" w:rsidRPr="00AC31F8" w:rsidRDefault="00F46A72" w:rsidP="004D04D9">
      <w:pPr>
        <w:spacing w:after="0" w:line="240" w:lineRule="auto"/>
        <w:rPr>
          <w:rFonts w:ascii="Courier New" w:hAnsi="Courier New" w:cs="Courier New"/>
          <w:sz w:val="18"/>
          <w:szCs w:val="18"/>
          <w:lang w:val="en-GB"/>
        </w:rPr>
      </w:pPr>
    </w:p>
    <w:p w14:paraId="2DEB960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1E833E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041D2F0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&lt;maven.compiler.source&gt;1.8&lt;/maven.compiler.source&gt;</w:t>
      </w:r>
    </w:p>
    <w:p w14:paraId="6EA27CF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&lt;maven.compiler.target&gt;1.8&lt;/maven.compiler.target&gt;</w:t>
      </w:r>
    </w:p>
    <w:p w14:paraId="6AA0932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&lt;cucumber-version&gt;5.1.3&lt;/cucumber-version&gt;</w:t>
      </w:r>
    </w:p>
    <w:p w14:paraId="2D3B0CF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&lt;gherkin-version&gt;9.0.0&lt;/gherkin-version&gt;</w:t>
      </w:r>
    </w:p>
    <w:p w14:paraId="4D6D8E5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&lt;rest-assured.version&gt;4.3.0&lt;/rest-assured.version&gt;</w:t>
      </w:r>
    </w:p>
    <w:p w14:paraId="7EF975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31B5CD9" w14:textId="77777777" w:rsidR="00F46A72" w:rsidRPr="00AC31F8" w:rsidRDefault="00F46A72" w:rsidP="004D04D9">
      <w:pPr>
        <w:spacing w:after="0" w:line="240" w:lineRule="auto"/>
        <w:rPr>
          <w:rFonts w:ascii="Courier New" w:hAnsi="Courier New" w:cs="Courier New"/>
          <w:sz w:val="18"/>
          <w:szCs w:val="18"/>
          <w:lang w:val="en-GB"/>
        </w:rPr>
      </w:pPr>
    </w:p>
    <w:p w14:paraId="0BC5C0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C818B3A" w14:textId="77777777" w:rsidR="00F46A72" w:rsidRPr="00AC31F8" w:rsidRDefault="00F46A72" w:rsidP="004D04D9">
      <w:pPr>
        <w:spacing w:after="0" w:line="240" w:lineRule="auto"/>
        <w:rPr>
          <w:rFonts w:ascii="Courier New" w:hAnsi="Courier New" w:cs="Courier New"/>
          <w:sz w:val="18"/>
          <w:szCs w:val="18"/>
          <w:lang w:val="en-GB"/>
        </w:rPr>
      </w:pPr>
    </w:p>
    <w:p w14:paraId="50C710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CB363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&lt;groupId&gt;org.junit.jupiter&lt;/groupId&gt;</w:t>
      </w:r>
    </w:p>
    <w:p w14:paraId="31EAEC6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&lt;artifactId&gt;junit-jupiter-engine&lt;/artifactId&gt;</w:t>
      </w:r>
    </w:p>
    <w:p w14:paraId="1C7C66A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&lt;version&gt;5.6.0&lt;/version&gt;</w:t>
      </w:r>
    </w:p>
    <w:p w14:paraId="6B7B5E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E6218E" w14:textId="77777777" w:rsidR="00F46A72" w:rsidRPr="00AC31F8" w:rsidRDefault="00F46A72" w:rsidP="004D04D9">
      <w:pPr>
        <w:spacing w:after="0" w:line="240" w:lineRule="auto"/>
        <w:rPr>
          <w:rFonts w:ascii="Courier New" w:hAnsi="Courier New" w:cs="Courier New"/>
          <w:sz w:val="18"/>
          <w:szCs w:val="18"/>
          <w:lang w:val="en-GB"/>
        </w:rPr>
      </w:pPr>
    </w:p>
    <w:p w14:paraId="75A22D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BAB33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&lt;groupId&gt;org.junit.platform&lt;/groupId&gt;</w:t>
      </w:r>
    </w:p>
    <w:p w14:paraId="3A7A57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&lt;artifactId&gt;junit-platform-launcher&lt;/artifactId&gt;</w:t>
      </w:r>
    </w:p>
    <w:p w14:paraId="02748E7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&lt;version&gt;1.6.2&lt;/version&gt;</w:t>
      </w:r>
    </w:p>
    <w:p w14:paraId="4C89AB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87E1E97" w14:textId="77777777" w:rsidR="00F46A72" w:rsidRPr="00AC31F8" w:rsidRDefault="00F46A72" w:rsidP="004D04D9">
      <w:pPr>
        <w:spacing w:after="0" w:line="240" w:lineRule="auto"/>
        <w:rPr>
          <w:rFonts w:ascii="Courier New" w:hAnsi="Courier New" w:cs="Courier New"/>
          <w:sz w:val="18"/>
          <w:szCs w:val="18"/>
          <w:lang w:val="en-GB"/>
        </w:rPr>
      </w:pPr>
    </w:p>
    <w:p w14:paraId="7968615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46C3D2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&lt;groupId&gt;org.junit.vintage&lt;/groupId&gt;</w:t>
      </w:r>
    </w:p>
    <w:p w14:paraId="37739BB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&lt;artifactId&gt;junit-vintage-engine&lt;/artifactId&gt;</w:t>
      </w:r>
    </w:p>
    <w:p w14:paraId="6929E0C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&lt;version&gt;5.6.2&lt;/version&gt;</w:t>
      </w:r>
    </w:p>
    <w:p w14:paraId="06A0DA3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E0DC27" w14:textId="77777777" w:rsidR="00F46A72" w:rsidRPr="00AC31F8" w:rsidRDefault="00F46A72" w:rsidP="004D04D9">
      <w:pPr>
        <w:spacing w:after="0" w:line="240" w:lineRule="auto"/>
        <w:rPr>
          <w:rFonts w:ascii="Courier New" w:hAnsi="Courier New" w:cs="Courier New"/>
          <w:sz w:val="18"/>
          <w:szCs w:val="18"/>
          <w:lang w:val="en-GB"/>
        </w:rPr>
      </w:pPr>
    </w:p>
    <w:p w14:paraId="446AB26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4C4A613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&lt;groupId&gt;io.rest-assured&lt;/groupId&gt;</w:t>
      </w:r>
    </w:p>
    <w:p w14:paraId="5C8098B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&lt;artifactId&gt;rest-assured&lt;/artifactId&gt;</w:t>
      </w:r>
    </w:p>
    <w:p w14:paraId="4C6F18C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&lt;version&gt;${rest-assured.version}&lt;/version&gt;</w:t>
      </w:r>
    </w:p>
    <w:p w14:paraId="5D16F0B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CCB68" w14:textId="77777777" w:rsidR="00F46A72" w:rsidRPr="00AC31F8" w:rsidRDefault="00F46A72" w:rsidP="004D04D9">
      <w:pPr>
        <w:spacing w:after="0" w:line="240" w:lineRule="auto"/>
        <w:rPr>
          <w:rFonts w:ascii="Courier New" w:hAnsi="Courier New" w:cs="Courier New"/>
          <w:sz w:val="18"/>
          <w:szCs w:val="18"/>
          <w:lang w:val="en-GB"/>
        </w:rPr>
      </w:pPr>
    </w:p>
    <w:p w14:paraId="6FB440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1197CA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79CFFCB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&lt;artifactId&gt;cucumber-java&lt;/artifactId&gt;</w:t>
      </w:r>
    </w:p>
    <w:p w14:paraId="3B1DED0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061B71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5D55FB2" w14:textId="77777777" w:rsidR="00F46A72" w:rsidRPr="00AC31F8" w:rsidRDefault="00F46A72" w:rsidP="004D04D9">
      <w:pPr>
        <w:spacing w:after="0" w:line="240" w:lineRule="auto"/>
        <w:rPr>
          <w:rFonts w:ascii="Courier New" w:hAnsi="Courier New" w:cs="Courier New"/>
          <w:sz w:val="18"/>
          <w:szCs w:val="18"/>
          <w:lang w:val="en-GB"/>
        </w:rPr>
      </w:pPr>
    </w:p>
    <w:p w14:paraId="45C524A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71AFCB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215DFC9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&lt;artifactId&gt;cucumber-core&lt;/artifactId&gt;</w:t>
      </w:r>
    </w:p>
    <w:p w14:paraId="2DAF9C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4514839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F091990" w14:textId="77777777" w:rsidR="00F46A72" w:rsidRPr="00AC31F8" w:rsidRDefault="00F46A72" w:rsidP="004D04D9">
      <w:pPr>
        <w:spacing w:after="0" w:line="240" w:lineRule="auto"/>
        <w:rPr>
          <w:rFonts w:ascii="Courier New" w:hAnsi="Courier New" w:cs="Courier New"/>
          <w:sz w:val="18"/>
          <w:szCs w:val="18"/>
          <w:lang w:val="en-GB"/>
        </w:rPr>
      </w:pPr>
    </w:p>
    <w:p w14:paraId="5B267D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EB34A2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6F30895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&lt;artifactId&gt;cucumber-junit&lt;/artifactId&gt;</w:t>
      </w:r>
    </w:p>
    <w:p w14:paraId="3412B4D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4CB05F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55C7C9C" w14:textId="77777777" w:rsidR="00F46A72" w:rsidRPr="00AC31F8" w:rsidRDefault="00F46A72" w:rsidP="004D04D9">
      <w:pPr>
        <w:spacing w:after="0" w:line="240" w:lineRule="auto"/>
        <w:rPr>
          <w:rFonts w:ascii="Courier New" w:hAnsi="Courier New" w:cs="Courier New"/>
          <w:sz w:val="18"/>
          <w:szCs w:val="18"/>
          <w:lang w:val="en-GB"/>
        </w:rPr>
      </w:pPr>
    </w:p>
    <w:p w14:paraId="6825360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967DB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0661A0C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&lt;artifactId&gt;gherkin&lt;/artifactId&gt;</w:t>
      </w:r>
    </w:p>
    <w:p w14:paraId="6A62079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&lt;version&gt;${gherkin-version}&lt;/version&gt;</w:t>
      </w:r>
    </w:p>
    <w:p w14:paraId="4DCB5F5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E155AC2" w14:textId="77777777" w:rsidR="00F46A72" w:rsidRPr="00AC31F8" w:rsidRDefault="00F46A72" w:rsidP="004D04D9">
      <w:pPr>
        <w:spacing w:after="0" w:line="240" w:lineRule="auto"/>
        <w:rPr>
          <w:rFonts w:ascii="Courier New" w:hAnsi="Courier New" w:cs="Courier New"/>
          <w:sz w:val="18"/>
          <w:szCs w:val="18"/>
          <w:lang w:val="en-GB"/>
        </w:rPr>
      </w:pPr>
    </w:p>
    <w:p w14:paraId="6447894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7699F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&lt;groupId&gt;org.seleniumhq.selenium&lt;/groupId&gt;</w:t>
      </w:r>
    </w:p>
    <w:p w14:paraId="1A166C3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&lt;artifactId&gt;selenium-java&lt;/artifactId&gt;</w:t>
      </w:r>
    </w:p>
    <w:p w14:paraId="6941923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&lt;version&gt;3.141.59&lt;/version&gt;</w:t>
      </w:r>
    </w:p>
    <w:p w14:paraId="1392BF2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BB9148" w14:textId="77777777" w:rsidR="00F46A72" w:rsidRPr="00AC31F8" w:rsidRDefault="00F46A72" w:rsidP="004D04D9">
      <w:pPr>
        <w:spacing w:after="0" w:line="240" w:lineRule="auto"/>
        <w:rPr>
          <w:rFonts w:ascii="Courier New" w:hAnsi="Courier New" w:cs="Courier New"/>
          <w:sz w:val="18"/>
          <w:szCs w:val="18"/>
          <w:lang w:val="en-GB"/>
        </w:rPr>
      </w:pPr>
    </w:p>
    <w:p w14:paraId="59C162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AF659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&lt;groupId&gt;com.github.andreashosbach&lt;/groupId&gt;</w:t>
      </w:r>
    </w:p>
    <w:p w14:paraId="07DA702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&lt;artifactId&gt;cucumber-scenarioo-plugin&lt;/artifactId&gt;</w:t>
      </w:r>
    </w:p>
    <w:p w14:paraId="620E48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&lt;version&gt;0.5.0&lt;/version&gt;</w:t>
      </w:r>
    </w:p>
    <w:p w14:paraId="590B2A1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C59F9B0" w14:textId="77777777" w:rsidR="00F46A72" w:rsidRPr="00AC31F8" w:rsidRDefault="00F46A72" w:rsidP="004D04D9">
      <w:pPr>
        <w:spacing w:after="0" w:line="240" w:lineRule="auto"/>
        <w:rPr>
          <w:rFonts w:ascii="Courier New" w:hAnsi="Courier New" w:cs="Courier New"/>
          <w:sz w:val="18"/>
          <w:szCs w:val="18"/>
          <w:lang w:val="en-GB"/>
        </w:rPr>
      </w:pPr>
    </w:p>
    <w:p w14:paraId="42CCA62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400F48D6" w14:textId="77777777" w:rsidR="00F46A72" w:rsidRPr="00AC31F8" w:rsidRDefault="00F46A72" w:rsidP="004D04D9">
      <w:pPr>
        <w:spacing w:after="0" w:line="240" w:lineRule="auto"/>
        <w:rPr>
          <w:rFonts w:ascii="Courier New" w:hAnsi="Courier New" w:cs="Courier New"/>
          <w:sz w:val="18"/>
          <w:szCs w:val="18"/>
          <w:lang w:val="en-GB"/>
        </w:rPr>
      </w:pPr>
    </w:p>
    <w:p w14:paraId="0DA2F162" w14:textId="256A20B2" w:rsidR="003C4026"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&lt;/project&gt;</w:t>
      </w:r>
    </w:p>
    <w:p w14:paraId="548A9943" w14:textId="1B4DCAC1" w:rsidR="003319A1" w:rsidRPr="00AC31F8" w:rsidRDefault="003319A1" w:rsidP="00D07B47">
      <w:pPr>
        <w:rPr>
          <w:lang w:val="en-GB"/>
        </w:rPr>
      </w:pPr>
    </w:p>
    <w:p w14:paraId="12680E8E" w14:textId="77777777" w:rsidR="004D04D9" w:rsidRPr="00AC31F8" w:rsidRDefault="004D04D9" w:rsidP="00D07B47">
      <w:pPr>
        <w:rPr>
          <w:lang w:val="en-GB"/>
        </w:rPr>
      </w:pPr>
    </w:p>
    <w:p w14:paraId="2741B835" w14:textId="4D4A3563" w:rsidR="00BA0923" w:rsidRPr="00AC31F8" w:rsidRDefault="00723BB2" w:rsidP="00D000CF">
      <w:pPr>
        <w:pStyle w:val="Heading1withoutnumbering"/>
        <w:rPr>
          <w:lang w:val="en-GB"/>
        </w:rPr>
      </w:pPr>
      <w:bookmarkStart w:id="382" w:name="_Toc46067117"/>
      <w:bookmarkStart w:id="383" w:name="_Toc46238967"/>
      <w:bookmarkEnd w:id="371"/>
      <w:r w:rsidRPr="00AC31F8">
        <w:rPr>
          <w:lang w:val="en-GB"/>
        </w:rPr>
        <w:lastRenderedPageBreak/>
        <w:t>Appendix</w:t>
      </w:r>
      <w:bookmarkEnd w:id="382"/>
      <w:r w:rsidR="00E41D83" w:rsidRPr="00AC31F8">
        <w:rPr>
          <w:lang w:val="en-GB"/>
        </w:rPr>
        <w:t xml:space="preserve"> </w:t>
      </w:r>
      <w:r w:rsidR="00AE6770" w:rsidRPr="00AC31F8">
        <w:rPr>
          <w:lang w:val="en-GB"/>
        </w:rPr>
        <w:t>IV</w:t>
      </w:r>
      <w:r w:rsidR="00E41D83" w:rsidRPr="00AC31F8">
        <w:rPr>
          <w:lang w:val="en-GB"/>
        </w:rPr>
        <w:t xml:space="preserve">: </w:t>
      </w:r>
      <w:r w:rsidR="00986841" w:rsidRPr="00AC31F8">
        <w:rPr>
          <w:lang w:val="en-GB"/>
        </w:rPr>
        <w:t>Feature File – Participant Overview</w:t>
      </w:r>
      <w:bookmarkEnd w:id="383"/>
      <w:r w:rsidR="00986841" w:rsidRPr="00AC31F8">
        <w:rPr>
          <w:lang w:val="en-GB"/>
        </w:rPr>
        <w:t xml:space="preserve"> </w:t>
      </w:r>
    </w:p>
    <w:p w14:paraId="4A7EC1E5" w14:textId="7BE15151" w:rsidR="00AF6B78" w:rsidRPr="00AC31F8" w:rsidRDefault="00AF6B78" w:rsidP="00BA0923">
      <w:pPr>
        <w:rPr>
          <w:lang w:val="en-GB"/>
        </w:rPr>
      </w:pPr>
    </w:p>
    <w:p w14:paraId="4C6A9F9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3178BA6C" w14:textId="77777777" w:rsidR="004D04D9" w:rsidRPr="00AC31F8" w:rsidRDefault="004D04D9" w:rsidP="003B7C44">
      <w:pPr>
        <w:spacing w:after="0" w:line="240" w:lineRule="auto"/>
        <w:jc w:val="left"/>
        <w:rPr>
          <w:rFonts w:ascii="Courier New" w:hAnsi="Courier New" w:cs="Courier New"/>
          <w:sz w:val="18"/>
          <w:szCs w:val="18"/>
          <w:lang w:val="en-GB"/>
        </w:rPr>
      </w:pPr>
    </w:p>
    <w:p w14:paraId="7F9489E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Participant's overview</w:t>
      </w:r>
    </w:p>
    <w:p w14:paraId="007BB73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AC31F8" w:rsidRDefault="004D04D9" w:rsidP="003B7C44">
      <w:pPr>
        <w:spacing w:after="0" w:line="240" w:lineRule="auto"/>
        <w:jc w:val="left"/>
        <w:rPr>
          <w:rFonts w:ascii="Courier New" w:hAnsi="Courier New" w:cs="Courier New"/>
          <w:sz w:val="18"/>
          <w:szCs w:val="18"/>
          <w:lang w:val="en-GB"/>
        </w:rPr>
      </w:pPr>
    </w:p>
    <w:p w14:paraId="2EA33C6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47515C1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bddoq-50: Overview (List) of all Registered Participants</w:t>
      </w:r>
    </w:p>
    <w:p w14:paraId="17472C60" w14:textId="77777777" w:rsidR="004D04D9" w:rsidRPr="00AC31F8" w:rsidRDefault="004D04D9" w:rsidP="003B7C44">
      <w:pPr>
        <w:spacing w:after="0" w:line="240" w:lineRule="auto"/>
        <w:jc w:val="left"/>
        <w:rPr>
          <w:rFonts w:ascii="Courier New" w:hAnsi="Courier New" w:cs="Courier New"/>
          <w:sz w:val="18"/>
          <w:szCs w:val="18"/>
          <w:lang w:val="en-GB"/>
        </w:rPr>
      </w:pPr>
    </w:p>
    <w:p w14:paraId="207E0F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F1CFDA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3C7206"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|Name               |Date       |dig.Sig.|</w:t>
      </w:r>
    </w:p>
    <w:p w14:paraId="47EF0F0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921020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bddoq-50|Sabrina Leuenberger|23-May-2020|le      |</w:t>
      </w:r>
    </w:p>
    <w:p w14:paraId="4258532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|24-May-2020|wp      |</w:t>
      </w:r>
    </w:p>
    <w:p w14:paraId="517B2CB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McKoy         |25-May-2020|mh      |</w:t>
      </w:r>
    </w:p>
    <w:p w14:paraId="7D6EC2F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|03-Jun-2020|ha      |</w:t>
      </w:r>
    </w:p>
    <w:p w14:paraId="1D397151"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|04-Jun-2020|wp      |</w:t>
      </w:r>
    </w:p>
    <w:p w14:paraId="3FBCFB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|04-Jun-2020|mh      |</w:t>
      </w:r>
    </w:p>
    <w:p w14:paraId="5000BE3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78F1622" w14:textId="77777777" w:rsidR="004D04D9" w:rsidRPr="00AC31F8" w:rsidRDefault="004D04D9" w:rsidP="003B7C44">
      <w:pPr>
        <w:spacing w:after="0" w:line="240" w:lineRule="auto"/>
        <w:jc w:val="left"/>
        <w:rPr>
          <w:rFonts w:ascii="Courier New" w:hAnsi="Courier New" w:cs="Courier New"/>
          <w:sz w:val="18"/>
          <w:szCs w:val="18"/>
          <w:lang w:val="en-GB"/>
        </w:rPr>
      </w:pPr>
    </w:p>
    <w:p w14:paraId="5750E66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5A2CA6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w:t>
      </w:r>
    </w:p>
    <w:p w14:paraId="613C20A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step</w:t>
      </w:r>
    </w:p>
    <w:p w14:paraId="5ABE29FE" w14:textId="77777777" w:rsidR="004D04D9" w:rsidRPr="00AC31F8" w:rsidRDefault="004D04D9" w:rsidP="003B7C44">
      <w:pPr>
        <w:spacing w:after="0" w:line="240" w:lineRule="auto"/>
        <w:jc w:val="left"/>
        <w:rPr>
          <w:rFonts w:ascii="Courier New" w:hAnsi="Courier New" w:cs="Courier New"/>
          <w:sz w:val="18"/>
          <w:szCs w:val="18"/>
          <w:lang w:val="en-GB"/>
        </w:rPr>
      </w:pPr>
    </w:p>
    <w:p w14:paraId="4C5DE85D" w14:textId="77777777" w:rsidR="004D04D9" w:rsidRPr="00AC31F8" w:rsidRDefault="004D04D9" w:rsidP="003B7C44">
      <w:pPr>
        <w:spacing w:after="0" w:line="240" w:lineRule="auto"/>
        <w:jc w:val="left"/>
        <w:rPr>
          <w:rFonts w:ascii="Courier New" w:hAnsi="Courier New" w:cs="Courier New"/>
          <w:sz w:val="18"/>
          <w:szCs w:val="18"/>
          <w:lang w:val="en-GB"/>
        </w:rPr>
      </w:pPr>
    </w:p>
    <w:p w14:paraId="49A811A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4FB8F8C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62D8381" w14:textId="77777777" w:rsidR="004D04D9" w:rsidRPr="00AC31F8" w:rsidRDefault="004D04D9" w:rsidP="003B7C44">
      <w:pPr>
        <w:spacing w:after="0" w:line="240" w:lineRule="auto"/>
        <w:jc w:val="left"/>
        <w:rPr>
          <w:rFonts w:ascii="Courier New" w:hAnsi="Courier New" w:cs="Courier New"/>
          <w:sz w:val="18"/>
          <w:szCs w:val="18"/>
          <w:lang w:val="en-GB"/>
        </w:rPr>
      </w:pPr>
    </w:p>
    <w:p w14:paraId="1B1A93B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Overview of all registered participants</w:t>
      </w:r>
    </w:p>
    <w:p w14:paraId="65A21252" w14:textId="77777777" w:rsidR="004D04D9" w:rsidRPr="00AC31F8" w:rsidRDefault="004D04D9" w:rsidP="003B7C44">
      <w:pPr>
        <w:spacing w:after="0" w:line="240" w:lineRule="auto"/>
        <w:jc w:val="left"/>
        <w:rPr>
          <w:rFonts w:ascii="Courier New" w:hAnsi="Courier New" w:cs="Courier New"/>
          <w:sz w:val="18"/>
          <w:szCs w:val="18"/>
          <w:lang w:val="en-GB"/>
        </w:rPr>
      </w:pPr>
    </w:p>
    <w:p w14:paraId="15A5C62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participants with first name, last name, birthday, gender are registered</w:t>
      </w:r>
    </w:p>
    <w:p w14:paraId="13AEC0E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"Natasha" | "Romanoff" | "1st of January 1984" | "female" |</w:t>
      </w:r>
    </w:p>
    <w:p w14:paraId="3229FF8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03CDA0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"Bruce"   | "Banner"   | "1st of May 1962"     | "male"   |</w:t>
      </w:r>
    </w:p>
    <w:p w14:paraId="0985EFCE"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"Betty"   | "Ross"     | "1st of May 1962"     | "female" |</w:t>
      </w:r>
    </w:p>
    <w:p w14:paraId="11D64568" w14:textId="724D6575" w:rsidR="001406DA"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participants should be found in the overview</w:t>
      </w:r>
    </w:p>
    <w:p w14:paraId="6575FA82" w14:textId="77777777" w:rsidR="00EE6B15" w:rsidRPr="00AC31F8" w:rsidRDefault="00EE6B15" w:rsidP="003B7C44">
      <w:pPr>
        <w:spacing w:after="0" w:line="240" w:lineRule="auto"/>
        <w:jc w:val="left"/>
        <w:rPr>
          <w:rFonts w:ascii="Courier New" w:hAnsi="Courier New" w:cs="Courier New"/>
          <w:lang w:val="en-GB"/>
        </w:rPr>
      </w:pPr>
    </w:p>
    <w:p w14:paraId="56D8A1D4" w14:textId="77777777" w:rsidR="00EE6B15" w:rsidRPr="00AC31F8" w:rsidRDefault="00EE6B15" w:rsidP="004D04D9">
      <w:pPr>
        <w:spacing w:after="0" w:line="240" w:lineRule="auto"/>
        <w:rPr>
          <w:rFonts w:ascii="Courier New" w:hAnsi="Courier New" w:cs="Courier New"/>
          <w:lang w:val="en-GB"/>
        </w:rPr>
      </w:pPr>
    </w:p>
    <w:p w14:paraId="4C83221A" w14:textId="77777777" w:rsidR="00EE6B15" w:rsidRPr="00AC31F8" w:rsidRDefault="00EE6B15" w:rsidP="004D04D9">
      <w:pPr>
        <w:spacing w:after="0" w:line="240" w:lineRule="auto"/>
        <w:rPr>
          <w:rFonts w:ascii="Courier New" w:hAnsi="Courier New" w:cs="Courier New"/>
          <w:lang w:val="en-GB"/>
        </w:rPr>
      </w:pPr>
    </w:p>
    <w:p w14:paraId="40587D37" w14:textId="77777777" w:rsidR="00EE6B15" w:rsidRPr="00AC31F8" w:rsidRDefault="00EE6B15" w:rsidP="004D04D9">
      <w:pPr>
        <w:spacing w:after="0" w:line="240" w:lineRule="auto"/>
        <w:rPr>
          <w:rFonts w:ascii="Courier New" w:hAnsi="Courier New" w:cs="Courier New"/>
          <w:lang w:val="en-GB"/>
        </w:rPr>
      </w:pPr>
    </w:p>
    <w:p w14:paraId="1C0AA805" w14:textId="77777777" w:rsidR="00EE6B15" w:rsidRPr="00AC31F8" w:rsidRDefault="00EE6B15" w:rsidP="00BA0923">
      <w:pPr>
        <w:rPr>
          <w:lang w:val="en-GB"/>
        </w:rPr>
      </w:pPr>
    </w:p>
    <w:p w14:paraId="3657221D" w14:textId="6850A895" w:rsidR="00EE6B15" w:rsidRPr="00AC31F8" w:rsidRDefault="00EE6B15" w:rsidP="00EE6B15">
      <w:pPr>
        <w:pStyle w:val="Heading1withoutnumbering"/>
        <w:rPr>
          <w:lang w:val="en-GB"/>
        </w:rPr>
      </w:pPr>
      <w:bookmarkStart w:id="384" w:name="_Toc46067118"/>
      <w:bookmarkStart w:id="385" w:name="_Toc46238968"/>
      <w:r w:rsidRPr="00AC31F8">
        <w:rPr>
          <w:lang w:val="en-GB"/>
        </w:rPr>
        <w:lastRenderedPageBreak/>
        <w:t>Appendix</w:t>
      </w:r>
      <w:bookmarkEnd w:id="384"/>
      <w:r w:rsidR="00AE6770" w:rsidRPr="00AC31F8">
        <w:rPr>
          <w:lang w:val="en-GB"/>
        </w:rPr>
        <w:t xml:space="preserve"> V:</w:t>
      </w:r>
      <w:r w:rsidR="00DC42AA" w:rsidRPr="00AC31F8">
        <w:rPr>
          <w:lang w:val="en-GB"/>
        </w:rPr>
        <w:t xml:space="preserve">  Feature File – Participant </w:t>
      </w:r>
      <w:r w:rsidR="00AE6770" w:rsidRPr="00AC31F8">
        <w:rPr>
          <w:lang w:val="en-GB"/>
        </w:rPr>
        <w:t>Registration</w:t>
      </w:r>
      <w:bookmarkEnd w:id="385"/>
    </w:p>
    <w:p w14:paraId="3BA63E7B" w14:textId="77777777" w:rsidR="00EE6B15" w:rsidRPr="00AC31F8" w:rsidRDefault="00EE6B15" w:rsidP="00BA0923">
      <w:pPr>
        <w:rPr>
          <w:lang w:val="en-GB"/>
        </w:rPr>
      </w:pPr>
    </w:p>
    <w:p w14:paraId="47272CB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44EABC59" w14:textId="77777777" w:rsidR="00BC6169" w:rsidRPr="00AC31F8" w:rsidRDefault="00BC6169" w:rsidP="00BC6169">
      <w:pPr>
        <w:spacing w:after="0" w:line="240" w:lineRule="auto"/>
        <w:jc w:val="left"/>
        <w:rPr>
          <w:rFonts w:ascii="Courier New" w:hAnsi="Courier New" w:cs="Courier New"/>
          <w:sz w:val="18"/>
          <w:szCs w:val="18"/>
          <w:lang w:val="en-GB"/>
        </w:rPr>
      </w:pPr>
    </w:p>
    <w:p w14:paraId="7C487CB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Registration of a participant</w:t>
      </w:r>
    </w:p>
    <w:p w14:paraId="03E494C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a person that would like to</w:t>
      </w:r>
    </w:p>
    <w:p w14:paraId="732B6CB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participate in a clinical trial gets registered (or not) by the nurse Patricia.</w:t>
      </w:r>
    </w:p>
    <w:p w14:paraId="63F719BF" w14:textId="77777777" w:rsidR="00BC6169" w:rsidRPr="00AC31F8" w:rsidRDefault="00BC6169" w:rsidP="00BC6169">
      <w:pPr>
        <w:spacing w:after="0" w:line="240" w:lineRule="auto"/>
        <w:jc w:val="left"/>
        <w:rPr>
          <w:rFonts w:ascii="Courier New" w:hAnsi="Courier New" w:cs="Courier New"/>
          <w:sz w:val="18"/>
          <w:szCs w:val="18"/>
          <w:lang w:val="en-GB"/>
        </w:rPr>
      </w:pPr>
    </w:p>
    <w:p w14:paraId="19A3B01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A75E4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bddoq-21: Participant Registration</w:t>
      </w:r>
    </w:p>
    <w:p w14:paraId="2AD900F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bddoq-51: Re-Direction to the Participant's Page after successful Registration</w:t>
      </w:r>
    </w:p>
    <w:p w14:paraId="6207EE62" w14:textId="77777777" w:rsidR="00BC6169" w:rsidRPr="00AC31F8" w:rsidRDefault="00BC6169" w:rsidP="00BC6169">
      <w:pPr>
        <w:spacing w:after="0" w:line="240" w:lineRule="auto"/>
        <w:jc w:val="left"/>
        <w:rPr>
          <w:rFonts w:ascii="Courier New" w:hAnsi="Courier New" w:cs="Courier New"/>
          <w:sz w:val="18"/>
          <w:szCs w:val="18"/>
          <w:lang w:val="en-GB"/>
        </w:rPr>
      </w:pPr>
    </w:p>
    <w:p w14:paraId="655104D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70335A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D2051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|Name               |Date       |dig.Sig.|</w:t>
      </w:r>
    </w:p>
    <w:p w14:paraId="5BEC0F7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A1AC37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|25-May-2020|wp      |</w:t>
      </w:r>
    </w:p>
    <w:p w14:paraId="3FC987A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|0.1.0.0|TS approved                   |Hank McKoy         |25-May-2020|mh      |</w:t>
      </w:r>
    </w:p>
    <w:p w14:paraId="31658F7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|0.1.0.1|FS bddoq-51 included          |Sabrina Leuenberger|28-May-2020|le      |</w:t>
      </w:r>
    </w:p>
    <w:p w14:paraId="203ECAB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|0.1.0.2|FS reviewed                   |Patricia Walker    |29-May-2020|wp      |</w:t>
      </w:r>
    </w:p>
    <w:p w14:paraId="23F37E3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|0.1.1.0|FS approved                   |Hank McKoy         |29-May-2020|mh      |</w:t>
      </w:r>
    </w:p>
    <w:p w14:paraId="4F3DAC2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|0.1.1.1|FS adapted as Test script (TS)|Andreas Hosbach    |03-Jun-2020|ha      |</w:t>
      </w:r>
    </w:p>
    <w:p w14:paraId="0C01C8B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|0.1.1.2|TS reviewed                   |Patricia Walker    |04-Jun-2020|wp      |</w:t>
      </w:r>
    </w:p>
    <w:p w14:paraId="3B7D833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|04-Jun-2020|mh      |</w:t>
      </w:r>
    </w:p>
    <w:p w14:paraId="5920EA4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EC81F7F" w14:textId="77777777" w:rsidR="00BC6169" w:rsidRPr="00AC31F8" w:rsidRDefault="00BC6169" w:rsidP="00BC6169">
      <w:pPr>
        <w:spacing w:after="0" w:line="240" w:lineRule="auto"/>
        <w:jc w:val="left"/>
        <w:rPr>
          <w:rFonts w:ascii="Courier New" w:hAnsi="Courier New" w:cs="Courier New"/>
          <w:sz w:val="18"/>
          <w:szCs w:val="18"/>
          <w:lang w:val="en-GB"/>
        </w:rPr>
      </w:pPr>
    </w:p>
    <w:p w14:paraId="3E6D417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0074AB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scenarios</w:t>
      </w:r>
    </w:p>
    <w:p w14:paraId="16DE559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21 active steps</w:t>
      </w:r>
    </w:p>
    <w:p w14:paraId="6A875188" w14:textId="77777777" w:rsidR="00BC6169" w:rsidRPr="00AC31F8" w:rsidRDefault="00BC6169" w:rsidP="00BC6169">
      <w:pPr>
        <w:spacing w:after="0" w:line="240" w:lineRule="auto"/>
        <w:jc w:val="left"/>
        <w:rPr>
          <w:rFonts w:ascii="Courier New" w:hAnsi="Courier New" w:cs="Courier New"/>
          <w:sz w:val="18"/>
          <w:szCs w:val="18"/>
          <w:lang w:val="en-GB"/>
        </w:rPr>
      </w:pPr>
    </w:p>
    <w:p w14:paraId="644FD084" w14:textId="77777777" w:rsidR="00BC6169" w:rsidRPr="00AC31F8" w:rsidRDefault="00BC6169" w:rsidP="00BC6169">
      <w:pPr>
        <w:spacing w:after="0" w:line="240" w:lineRule="auto"/>
        <w:jc w:val="left"/>
        <w:rPr>
          <w:rFonts w:ascii="Courier New" w:hAnsi="Courier New" w:cs="Courier New"/>
          <w:sz w:val="18"/>
          <w:szCs w:val="18"/>
          <w:lang w:val="en-GB"/>
        </w:rPr>
      </w:pPr>
    </w:p>
    <w:p w14:paraId="64FF551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326FED8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AF756C4" w14:textId="77777777" w:rsidR="00BC6169" w:rsidRPr="00AC31F8" w:rsidRDefault="00BC6169" w:rsidP="00BC6169">
      <w:pPr>
        <w:spacing w:after="0" w:line="240" w:lineRule="auto"/>
        <w:jc w:val="left"/>
        <w:rPr>
          <w:rFonts w:ascii="Courier New" w:hAnsi="Courier New" w:cs="Courier New"/>
          <w:sz w:val="18"/>
          <w:szCs w:val="18"/>
          <w:lang w:val="en-GB"/>
        </w:rPr>
      </w:pPr>
    </w:p>
    <w:p w14:paraId="4DC85C11" w14:textId="77777777" w:rsidR="00BC6169" w:rsidRPr="00AC31F8" w:rsidRDefault="00BC6169" w:rsidP="00BC6169">
      <w:pPr>
        <w:spacing w:after="0" w:line="240" w:lineRule="auto"/>
        <w:jc w:val="left"/>
        <w:rPr>
          <w:rFonts w:ascii="Courier New" w:hAnsi="Courier New" w:cs="Courier New"/>
          <w:sz w:val="18"/>
          <w:szCs w:val="18"/>
          <w:lang w:val="en-GB"/>
        </w:rPr>
      </w:pPr>
    </w:p>
    <w:p w14:paraId="1A80E13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of an unknown participant</w:t>
      </w:r>
    </w:p>
    <w:p w14:paraId="5D4D3ADF" w14:textId="77777777" w:rsidR="00BC6169" w:rsidRPr="00AC31F8" w:rsidRDefault="00BC6169" w:rsidP="00BC6169">
      <w:pPr>
        <w:spacing w:after="0" w:line="240" w:lineRule="auto"/>
        <w:jc w:val="left"/>
        <w:rPr>
          <w:rFonts w:ascii="Courier New" w:hAnsi="Courier New" w:cs="Courier New"/>
          <w:sz w:val="18"/>
          <w:szCs w:val="18"/>
          <w:lang w:val="en-GB"/>
        </w:rPr>
      </w:pPr>
    </w:p>
    <w:p w14:paraId="76D85DD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C0A27F1" w14:textId="77777777" w:rsidR="00BC6169" w:rsidRPr="00AC31F8" w:rsidRDefault="00BC6169" w:rsidP="00BC6169">
      <w:pPr>
        <w:spacing w:after="0" w:line="240" w:lineRule="auto"/>
        <w:jc w:val="left"/>
        <w:rPr>
          <w:rFonts w:ascii="Courier New" w:hAnsi="Courier New" w:cs="Courier New"/>
          <w:sz w:val="18"/>
          <w:szCs w:val="18"/>
          <w:lang w:val="en-GB"/>
        </w:rPr>
      </w:pPr>
    </w:p>
    <w:p w14:paraId="2CAB409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"Peter" is not registered yet</w:t>
      </w:r>
    </w:p>
    <w:p w14:paraId="7610D31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"Peter"</w:t>
      </w:r>
    </w:p>
    <w:p w14:paraId="7E7E1D0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"Peter"'s data</w:t>
      </w:r>
    </w:p>
    <w:p w14:paraId="472D48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"Peter"'s data</w:t>
      </w:r>
    </w:p>
    <w:p w14:paraId="2F441D9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"Peter"'s details should be displayed</w:t>
      </w:r>
    </w:p>
    <w:p w14:paraId="632EF1D4" w14:textId="77777777" w:rsidR="00BC6169" w:rsidRPr="00AC31F8" w:rsidRDefault="00BC6169" w:rsidP="00BC6169">
      <w:pPr>
        <w:spacing w:after="0" w:line="240" w:lineRule="auto"/>
        <w:jc w:val="left"/>
        <w:rPr>
          <w:rFonts w:ascii="Courier New" w:hAnsi="Courier New" w:cs="Courier New"/>
          <w:sz w:val="18"/>
          <w:szCs w:val="18"/>
          <w:lang w:val="en-GB"/>
        </w:rPr>
      </w:pPr>
    </w:p>
    <w:p w14:paraId="1B004E06" w14:textId="77777777" w:rsidR="00BC6169" w:rsidRPr="00AC31F8" w:rsidRDefault="00BC6169" w:rsidP="00BC6169">
      <w:pPr>
        <w:spacing w:after="0" w:line="240" w:lineRule="auto"/>
        <w:jc w:val="left"/>
        <w:rPr>
          <w:rFonts w:ascii="Courier New" w:hAnsi="Courier New" w:cs="Courier New"/>
          <w:sz w:val="18"/>
          <w:szCs w:val="18"/>
          <w:lang w:val="en-GB"/>
        </w:rPr>
      </w:pPr>
    </w:p>
    <w:p w14:paraId="75BE0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AC31F8" w:rsidRDefault="00BC6169" w:rsidP="00BC6169">
      <w:pPr>
        <w:spacing w:after="0" w:line="240" w:lineRule="auto"/>
        <w:jc w:val="left"/>
        <w:rPr>
          <w:rFonts w:ascii="Courier New" w:hAnsi="Courier New" w:cs="Courier New"/>
          <w:sz w:val="18"/>
          <w:szCs w:val="18"/>
          <w:lang w:val="en-GB"/>
        </w:rPr>
      </w:pPr>
    </w:p>
    <w:p w14:paraId="48E10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AC31F8" w:rsidRDefault="00BC6169" w:rsidP="00BC6169">
      <w:pPr>
        <w:spacing w:after="0" w:line="240" w:lineRule="auto"/>
        <w:jc w:val="left"/>
        <w:rPr>
          <w:rFonts w:ascii="Courier New" w:hAnsi="Courier New" w:cs="Courier New"/>
          <w:sz w:val="18"/>
          <w:szCs w:val="18"/>
          <w:lang w:val="en-GB"/>
        </w:rPr>
      </w:pPr>
    </w:p>
    <w:p w14:paraId="4B00F9F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&lt;first_name&gt; is not registered yet</w:t>
      </w:r>
    </w:p>
    <w:p w14:paraId="598C178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&lt;first_name&gt;</w:t>
      </w:r>
    </w:p>
    <w:p w14:paraId="6E7021E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&lt;first_name&gt;'s data</w:t>
      </w:r>
    </w:p>
    <w:p w14:paraId="5ED1CF7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&lt;first_name&gt;'s data</w:t>
      </w:r>
    </w:p>
    <w:p w14:paraId="32120BB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Then &lt;first_name&gt;'s details should be displayed</w:t>
      </w:r>
    </w:p>
    <w:p w14:paraId="79571C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DEE4C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description    | first_name      | last_name         | birthday                | gender   |</w:t>
      </w:r>
    </w:p>
    <w:p w14:paraId="5A021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"specialities" | "Hans-Peter J." | "Rudolf von Rohr" | "16th of May 1951"      | "male"   |</w:t>
      </w:r>
    </w:p>
    <w:p w14:paraId="1DE292E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"french"       | "Céline"        | "d'Artagnan"      | "18th of November 1982" | "female" |</w:t>
      </w:r>
    </w:p>
    <w:p w14:paraId="182AF9F2" w14:textId="77777777" w:rsidR="00BC6169" w:rsidRPr="00AC31F8" w:rsidRDefault="00BC6169" w:rsidP="00BC6169">
      <w:pPr>
        <w:spacing w:after="0" w:line="240" w:lineRule="auto"/>
        <w:jc w:val="left"/>
        <w:rPr>
          <w:rFonts w:ascii="Courier New" w:hAnsi="Courier New" w:cs="Courier New"/>
          <w:sz w:val="18"/>
          <w:szCs w:val="18"/>
          <w:lang w:val="en-GB"/>
        </w:rPr>
      </w:pPr>
    </w:p>
    <w:p w14:paraId="43C371B6" w14:textId="77777777" w:rsidR="00BC6169" w:rsidRPr="00AC31F8" w:rsidRDefault="00BC6169" w:rsidP="00BC6169">
      <w:pPr>
        <w:spacing w:after="0" w:line="240" w:lineRule="auto"/>
        <w:jc w:val="left"/>
        <w:rPr>
          <w:rFonts w:ascii="Courier New" w:hAnsi="Courier New" w:cs="Courier New"/>
          <w:sz w:val="18"/>
          <w:szCs w:val="18"/>
          <w:lang w:val="en-GB"/>
        </w:rPr>
      </w:pPr>
    </w:p>
    <w:p w14:paraId="3BEE20D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96DD9A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an unknown participant</w:t>
      </w:r>
    </w:p>
    <w:p w14:paraId="4642B7F3" w14:textId="77777777" w:rsidR="00BC6169" w:rsidRPr="00AC31F8" w:rsidRDefault="00BC6169" w:rsidP="00BC6169">
      <w:pPr>
        <w:spacing w:after="0" w:line="240" w:lineRule="auto"/>
        <w:jc w:val="left"/>
        <w:rPr>
          <w:rFonts w:ascii="Courier New" w:hAnsi="Courier New" w:cs="Courier New"/>
          <w:sz w:val="18"/>
          <w:szCs w:val="18"/>
          <w:lang w:val="en-GB"/>
        </w:rPr>
      </w:pPr>
    </w:p>
    <w:p w14:paraId="0897C38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AC31F8" w:rsidRDefault="00BC6169" w:rsidP="00BC6169">
      <w:pPr>
        <w:spacing w:after="0" w:line="240" w:lineRule="auto"/>
        <w:jc w:val="left"/>
        <w:rPr>
          <w:rFonts w:ascii="Courier New" w:hAnsi="Courier New" w:cs="Courier New"/>
          <w:sz w:val="18"/>
          <w:szCs w:val="18"/>
          <w:lang w:val="en-GB"/>
        </w:rPr>
      </w:pPr>
    </w:p>
    <w:p w14:paraId="3EC3E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Alex is not registered yet</w:t>
      </w:r>
    </w:p>
    <w:p w14:paraId="7BEE0AF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registration form is displayed</w:t>
      </w:r>
    </w:p>
    <w:p w14:paraId="76275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First Name field of the form has value &lt;first_name&gt;</w:t>
      </w:r>
    </w:p>
    <w:p w14:paraId="5E4B5B5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Last Name field of the form has value &lt;last_name&gt;</w:t>
      </w:r>
    </w:p>
    <w:p w14:paraId="0BFCD74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birthday field of the form has value &lt;birthday&gt;</w:t>
      </w:r>
    </w:p>
    <w:p w14:paraId="7DDB861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Gender field of the form has value &lt;gender&gt;</w:t>
      </w:r>
    </w:p>
    <w:p w14:paraId="69B5507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confirms the registration</w:t>
      </w:r>
    </w:p>
    <w:p w14:paraId="6BDCD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stay on the registration page</w:t>
      </w:r>
    </w:p>
    <w:p w14:paraId="119D448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should display the message</w:t>
      </w:r>
    </w:p>
    <w:p w14:paraId="595BB6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E82BD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Please fill in all mandatory fields!</w:t>
      </w:r>
    </w:p>
    <w:p w14:paraId="689AD51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16ECBC0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Alex should not be registered</w:t>
      </w:r>
    </w:p>
    <w:p w14:paraId="12F52924" w14:textId="77777777" w:rsidR="00BC6169" w:rsidRPr="00AC31F8" w:rsidRDefault="00BC6169" w:rsidP="00BC6169">
      <w:pPr>
        <w:spacing w:after="0" w:line="240" w:lineRule="auto"/>
        <w:jc w:val="left"/>
        <w:rPr>
          <w:rFonts w:ascii="Courier New" w:hAnsi="Courier New" w:cs="Courier New"/>
          <w:sz w:val="18"/>
          <w:szCs w:val="18"/>
          <w:lang w:val="en-GB"/>
        </w:rPr>
      </w:pPr>
    </w:p>
    <w:p w14:paraId="6237F51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7C230E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0FD9B9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"21.09.1946" | ""     |</w:t>
      </w:r>
    </w:p>
    <w:p w14:paraId="2EB6B8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           | "male" |</w:t>
      </w:r>
    </w:p>
    <w:p w14:paraId="32CF60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        | "21.09.1946" | "male" |</w:t>
      </w:r>
    </w:p>
    <w:p w14:paraId="58C67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  | "21.09.1946" | "male" |</w:t>
      </w:r>
    </w:p>
    <w:p w14:paraId="4FEB59A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           | ""     |</w:t>
      </w:r>
    </w:p>
    <w:p w14:paraId="12DB77B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  | ""           | ""     |</w:t>
      </w:r>
    </w:p>
    <w:p w14:paraId="088D9B94" w14:textId="77777777" w:rsidR="00BC6169" w:rsidRPr="00AC31F8" w:rsidRDefault="00BC6169" w:rsidP="00BC6169">
      <w:pPr>
        <w:spacing w:after="0" w:line="240" w:lineRule="auto"/>
        <w:jc w:val="left"/>
        <w:rPr>
          <w:rFonts w:ascii="Courier New" w:hAnsi="Courier New" w:cs="Courier New"/>
          <w:sz w:val="18"/>
          <w:szCs w:val="18"/>
          <w:lang w:val="en-GB"/>
        </w:rPr>
      </w:pPr>
    </w:p>
    <w:p w14:paraId="3B96314A" w14:textId="77777777" w:rsidR="00BC6169" w:rsidRPr="00AC31F8" w:rsidRDefault="00BC6169" w:rsidP="00BC6169">
      <w:pPr>
        <w:spacing w:after="0" w:line="240" w:lineRule="auto"/>
        <w:jc w:val="left"/>
        <w:rPr>
          <w:rFonts w:ascii="Courier New" w:hAnsi="Courier New" w:cs="Courier New"/>
          <w:sz w:val="18"/>
          <w:szCs w:val="18"/>
          <w:lang w:val="en-GB"/>
        </w:rPr>
      </w:pPr>
    </w:p>
    <w:p w14:paraId="0BEDCA6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C79FE0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with denial of participation</w:t>
      </w:r>
    </w:p>
    <w:p w14:paraId="2F12FFA7" w14:textId="77777777" w:rsidR="00BC6169" w:rsidRPr="00AC31F8" w:rsidRDefault="00BC6169" w:rsidP="00BC6169">
      <w:pPr>
        <w:spacing w:after="0" w:line="240" w:lineRule="auto"/>
        <w:jc w:val="left"/>
        <w:rPr>
          <w:rFonts w:ascii="Courier New" w:hAnsi="Courier New" w:cs="Courier New"/>
          <w:sz w:val="18"/>
          <w:szCs w:val="18"/>
          <w:lang w:val="en-GB"/>
        </w:rPr>
      </w:pPr>
    </w:p>
    <w:p w14:paraId="06E66A7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AC31F8" w:rsidRDefault="00BC6169" w:rsidP="00BC6169">
      <w:pPr>
        <w:spacing w:after="0" w:line="240" w:lineRule="auto"/>
        <w:jc w:val="left"/>
        <w:rPr>
          <w:rFonts w:ascii="Courier New" w:hAnsi="Courier New" w:cs="Courier New"/>
          <w:sz w:val="18"/>
          <w:szCs w:val="18"/>
          <w:lang w:val="en-GB"/>
        </w:rPr>
      </w:pPr>
    </w:p>
    <w:p w14:paraId="3808A077"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Alicia is not registered yet</w:t>
      </w:r>
    </w:p>
    <w:p w14:paraId="3E00B96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Alicia is not allowed to participate yet</w:t>
      </w:r>
    </w:p>
    <w:p w14:paraId="3CD5FC96"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her for a future clinical trial</w:t>
      </w:r>
    </w:p>
    <w:p w14:paraId="7847E19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the following dates and confirms</w:t>
      </w:r>
    </w:p>
    <w:p w14:paraId="78A6CC59" w14:textId="3973627F"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field                 | value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w:t>
      </w:r>
    </w:p>
    <w:p w14:paraId="31FA78D4" w14:textId="163E3C40"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 Name"          | "Alicia"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70FA38A6" w14:textId="20B9F17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"Last Name"           | "Bianchi"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A5C3E20" w14:textId="6C9A129A"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"Gender"              | "female"                                                |</w:t>
      </w:r>
    </w:p>
    <w:p w14:paraId="4FC83B59" w14:textId="378FACA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"Birthday"            | "9.2.1992"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F99AA7C" w14:textId="6124A5B9"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"Participation denied | "yes"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552E3921"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Alicia should be found in the system with all the information entered.</w:t>
      </w:r>
    </w:p>
    <w:p w14:paraId="1BCF0614" w14:textId="77777777" w:rsidR="00BC6169" w:rsidRPr="00AC31F8" w:rsidRDefault="00BC6169" w:rsidP="00B74AB2">
      <w:pPr>
        <w:spacing w:after="0" w:line="240" w:lineRule="auto"/>
        <w:jc w:val="left"/>
        <w:rPr>
          <w:rFonts w:ascii="Courier New" w:hAnsi="Courier New" w:cs="Courier New"/>
          <w:sz w:val="18"/>
          <w:szCs w:val="18"/>
          <w:lang w:val="en-GB"/>
        </w:rPr>
      </w:pPr>
    </w:p>
    <w:p w14:paraId="7028FE56" w14:textId="77777777" w:rsidR="00BC6169" w:rsidRPr="00AC31F8" w:rsidRDefault="00BC6169" w:rsidP="00B74AB2">
      <w:pPr>
        <w:spacing w:after="0" w:line="240" w:lineRule="auto"/>
        <w:jc w:val="left"/>
        <w:rPr>
          <w:rFonts w:ascii="Courier New" w:hAnsi="Courier New" w:cs="Courier New"/>
          <w:sz w:val="18"/>
          <w:szCs w:val="18"/>
          <w:lang w:val="en-GB"/>
        </w:rPr>
      </w:pPr>
    </w:p>
    <w:p w14:paraId="6FB2179C"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E40AA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Update registration of known participant</w:t>
      </w:r>
    </w:p>
    <w:p w14:paraId="31EAAF5A" w14:textId="77777777" w:rsidR="00BC6169" w:rsidRPr="00AC31F8" w:rsidRDefault="00BC6169" w:rsidP="00BC6169">
      <w:pPr>
        <w:spacing w:after="0" w:line="240" w:lineRule="auto"/>
        <w:jc w:val="left"/>
        <w:rPr>
          <w:rFonts w:ascii="Courier New" w:hAnsi="Courier New" w:cs="Courier New"/>
          <w:sz w:val="18"/>
          <w:szCs w:val="18"/>
          <w:lang w:val="en-GB"/>
        </w:rPr>
      </w:pPr>
    </w:p>
    <w:p w14:paraId="1355D45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AC31F8" w:rsidRDefault="00BC6169" w:rsidP="00BC6169">
      <w:pPr>
        <w:spacing w:after="0" w:line="240" w:lineRule="auto"/>
        <w:jc w:val="left"/>
        <w:rPr>
          <w:rFonts w:ascii="Courier New" w:hAnsi="Courier New" w:cs="Courier New"/>
          <w:sz w:val="18"/>
          <w:szCs w:val="18"/>
          <w:lang w:val="en-GB"/>
        </w:rPr>
      </w:pPr>
    </w:p>
    <w:p w14:paraId="7412FF6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Mia is already registered as Mia Parker</w:t>
      </w:r>
    </w:p>
    <w:p w14:paraId="17DC29E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update her last name and add a comment</w:t>
      </w:r>
    </w:p>
    <w:p w14:paraId="7440013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"Miller" in the respective field</w:t>
      </w:r>
    </w:p>
    <w:p w14:paraId="567AAE2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adds into the comment field "married the 12th of June 2019"</w:t>
      </w:r>
    </w:p>
    <w:p w14:paraId="3B7924C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new set of data should be found in the system</w:t>
      </w:r>
    </w:p>
    <w:p w14:paraId="3185C39C" w14:textId="77777777" w:rsidR="00BC6169" w:rsidRPr="00AC31F8" w:rsidRDefault="00BC6169" w:rsidP="00BC6169">
      <w:pPr>
        <w:spacing w:after="0" w:line="240" w:lineRule="auto"/>
        <w:jc w:val="left"/>
        <w:rPr>
          <w:rFonts w:ascii="Courier New" w:hAnsi="Courier New" w:cs="Courier New"/>
          <w:sz w:val="18"/>
          <w:szCs w:val="18"/>
          <w:lang w:val="en-GB"/>
        </w:rPr>
      </w:pPr>
    </w:p>
    <w:p w14:paraId="73AE0A2A" w14:textId="77777777" w:rsidR="00BC6169" w:rsidRPr="00AC31F8" w:rsidRDefault="00BC6169" w:rsidP="00BC6169">
      <w:pPr>
        <w:spacing w:after="0" w:line="240" w:lineRule="auto"/>
        <w:jc w:val="left"/>
        <w:rPr>
          <w:rFonts w:ascii="Courier New" w:hAnsi="Courier New" w:cs="Courier New"/>
          <w:sz w:val="18"/>
          <w:szCs w:val="18"/>
          <w:lang w:val="en-GB"/>
        </w:rPr>
      </w:pPr>
    </w:p>
    <w:p w14:paraId="76C8EC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5367A7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known participant</w:t>
      </w:r>
    </w:p>
    <w:p w14:paraId="6604375C" w14:textId="77777777" w:rsidR="00BC6169" w:rsidRPr="00AC31F8" w:rsidRDefault="00BC6169" w:rsidP="00BC6169">
      <w:pPr>
        <w:spacing w:after="0" w:line="240" w:lineRule="auto"/>
        <w:jc w:val="left"/>
        <w:rPr>
          <w:rFonts w:ascii="Courier New" w:hAnsi="Courier New" w:cs="Courier New"/>
          <w:sz w:val="18"/>
          <w:szCs w:val="18"/>
          <w:lang w:val="en-GB"/>
        </w:rPr>
      </w:pPr>
    </w:p>
    <w:p w14:paraId="4ACCBD5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AC31F8" w:rsidRDefault="00BC6169" w:rsidP="00BC6169">
      <w:pPr>
        <w:spacing w:after="0" w:line="240" w:lineRule="auto"/>
        <w:jc w:val="left"/>
        <w:rPr>
          <w:rFonts w:ascii="Courier New" w:hAnsi="Courier New" w:cs="Courier New"/>
          <w:sz w:val="18"/>
          <w:szCs w:val="18"/>
          <w:lang w:val="en-GB"/>
        </w:rPr>
      </w:pPr>
    </w:p>
    <w:p w14:paraId="15BFAF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Scott</w:t>
      </w:r>
    </w:p>
    <w:p w14:paraId="5354233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display the message</w:t>
      </w:r>
    </w:p>
    <w:p w14:paraId="2C7C08D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D6CC48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Entry already exists!</w:t>
      </w:r>
    </w:p>
    <w:p w14:paraId="40BD2CE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346FEE3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existing entry should show up.</w:t>
      </w:r>
    </w:p>
    <w:p w14:paraId="4513519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12E9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427EC5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45AB28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"female" |</w:t>
      </w:r>
    </w:p>
    <w:p w14:paraId="767FDC5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223462F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4EC4D56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703C8592" w14:textId="77777777" w:rsidR="00BC6169" w:rsidRPr="00AC31F8" w:rsidRDefault="00BC6169" w:rsidP="00BC6169">
      <w:pPr>
        <w:spacing w:after="0" w:line="240" w:lineRule="auto"/>
        <w:jc w:val="left"/>
        <w:rPr>
          <w:rFonts w:ascii="Courier New" w:hAnsi="Courier New" w:cs="Courier New"/>
          <w:sz w:val="18"/>
          <w:szCs w:val="18"/>
          <w:lang w:val="en-GB"/>
        </w:rPr>
      </w:pPr>
    </w:p>
    <w:p w14:paraId="5CDD1D1C" w14:textId="77777777" w:rsidR="00BC6169" w:rsidRPr="00AC31F8" w:rsidRDefault="00BC6169" w:rsidP="00BC6169">
      <w:pPr>
        <w:spacing w:after="0" w:line="240" w:lineRule="auto"/>
        <w:jc w:val="left"/>
        <w:rPr>
          <w:rFonts w:ascii="Courier New" w:hAnsi="Courier New" w:cs="Courier New"/>
          <w:sz w:val="18"/>
          <w:szCs w:val="18"/>
          <w:lang w:val="en-GB"/>
        </w:rPr>
      </w:pPr>
    </w:p>
    <w:p w14:paraId="29B2AAB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464D004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Accepted registration of a similar participant</w:t>
      </w:r>
    </w:p>
    <w:p w14:paraId="130FB786" w14:textId="77777777" w:rsidR="00BC6169" w:rsidRPr="00AC31F8" w:rsidRDefault="00BC6169" w:rsidP="00BC6169">
      <w:pPr>
        <w:spacing w:after="0" w:line="240" w:lineRule="auto"/>
        <w:jc w:val="left"/>
        <w:rPr>
          <w:rFonts w:ascii="Courier New" w:hAnsi="Courier New" w:cs="Courier New"/>
          <w:sz w:val="18"/>
          <w:szCs w:val="18"/>
          <w:lang w:val="en-GB"/>
        </w:rPr>
      </w:pPr>
    </w:p>
    <w:p w14:paraId="5D0057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AC31F8" w:rsidRDefault="00BC6169" w:rsidP="00BC6169">
      <w:pPr>
        <w:spacing w:after="0" w:line="240" w:lineRule="auto"/>
        <w:jc w:val="left"/>
        <w:rPr>
          <w:rFonts w:ascii="Courier New" w:hAnsi="Courier New" w:cs="Courier New"/>
          <w:sz w:val="18"/>
          <w:szCs w:val="18"/>
          <w:lang w:val="en-GB"/>
        </w:rPr>
      </w:pPr>
    </w:p>
    <w:p w14:paraId="2BFFE7A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a similar participant</w:t>
      </w:r>
    </w:p>
    <w:p w14:paraId="65D437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wants to register them</w:t>
      </w:r>
    </w:p>
    <w:p w14:paraId="0629810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similar participant should be found in the system</w:t>
      </w:r>
    </w:p>
    <w:p w14:paraId="014715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F1E03C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5D84540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"31st of March 1990" | "male" |</w:t>
      </w:r>
    </w:p>
    <w:p w14:paraId="389912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"Scotty"   | "Lang"    | "1st of March 1997"  | "male" |</w:t>
      </w:r>
    </w:p>
    <w:p w14:paraId="5959F80E" w14:textId="63641139" w:rsidR="00672164"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"Lango"   | "1st of March 1997"  | "male" |</w:t>
      </w:r>
    </w:p>
    <w:p w14:paraId="58ED66F2" w14:textId="23D80863" w:rsidR="00672164" w:rsidRPr="00AC31F8" w:rsidRDefault="00672164" w:rsidP="00BC6169">
      <w:pPr>
        <w:spacing w:after="0" w:line="240" w:lineRule="auto"/>
        <w:jc w:val="left"/>
        <w:rPr>
          <w:rFonts w:ascii="Courier New" w:hAnsi="Courier New" w:cs="Courier New"/>
          <w:sz w:val="18"/>
          <w:szCs w:val="18"/>
          <w:lang w:val="en-GB"/>
        </w:rPr>
      </w:pPr>
    </w:p>
    <w:p w14:paraId="0B27DA28" w14:textId="12E8F8FD" w:rsidR="00986841" w:rsidRPr="00AC31F8" w:rsidRDefault="00986841" w:rsidP="00BA0923">
      <w:pPr>
        <w:rPr>
          <w:lang w:val="en-GB"/>
        </w:rPr>
      </w:pPr>
    </w:p>
    <w:p w14:paraId="698F17B0" w14:textId="21E2B135" w:rsidR="00986841" w:rsidRPr="00AC31F8" w:rsidRDefault="00986841" w:rsidP="00986841">
      <w:pPr>
        <w:pStyle w:val="Heading1withoutnumbering"/>
        <w:rPr>
          <w:lang w:val="en-GB"/>
        </w:rPr>
      </w:pPr>
      <w:bookmarkStart w:id="386" w:name="_Toc46238969"/>
      <w:r w:rsidRPr="00AC31F8">
        <w:rPr>
          <w:lang w:val="en-GB"/>
        </w:rPr>
        <w:lastRenderedPageBreak/>
        <w:t>Appendix</w:t>
      </w:r>
      <w:r w:rsidR="00AE6770" w:rsidRPr="00AC31F8">
        <w:rPr>
          <w:lang w:val="en-GB"/>
        </w:rPr>
        <w:t xml:space="preserve"> VI: Feature File – Baseline Weight Measurement</w:t>
      </w:r>
      <w:bookmarkEnd w:id="386"/>
    </w:p>
    <w:p w14:paraId="7B313112" w14:textId="77777777" w:rsidR="00986841" w:rsidRPr="00AC31F8" w:rsidRDefault="00986841" w:rsidP="00986841">
      <w:pPr>
        <w:rPr>
          <w:lang w:val="en-GB"/>
        </w:rPr>
      </w:pPr>
    </w:p>
    <w:p w14:paraId="7B05389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1258B387" w14:textId="77777777" w:rsidR="0004198F" w:rsidRPr="00AC31F8" w:rsidRDefault="0004198F" w:rsidP="0004198F">
      <w:pPr>
        <w:spacing w:after="0" w:line="240" w:lineRule="auto"/>
        <w:jc w:val="left"/>
        <w:rPr>
          <w:rFonts w:ascii="Courier New" w:hAnsi="Courier New" w:cs="Courier New"/>
          <w:sz w:val="18"/>
          <w:szCs w:val="18"/>
          <w:lang w:val="en-GB"/>
        </w:rPr>
      </w:pPr>
    </w:p>
    <w:p w14:paraId="6FEBFE3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Setting the baseline weight measurement</w:t>
      </w:r>
    </w:p>
    <w:p w14:paraId="4B8431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AC31F8" w:rsidRDefault="0004198F" w:rsidP="0004198F">
      <w:pPr>
        <w:spacing w:after="0" w:line="240" w:lineRule="auto"/>
        <w:jc w:val="left"/>
        <w:rPr>
          <w:rFonts w:ascii="Courier New" w:hAnsi="Courier New" w:cs="Courier New"/>
          <w:sz w:val="18"/>
          <w:szCs w:val="18"/>
          <w:lang w:val="en-GB"/>
        </w:rPr>
      </w:pPr>
    </w:p>
    <w:p w14:paraId="74D2067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84EAD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bddoq-26: Setting of the Participant's Baseline Weight Measurement</w:t>
      </w:r>
    </w:p>
    <w:p w14:paraId="3D70DEC3" w14:textId="77777777" w:rsidR="0004198F" w:rsidRPr="00AC31F8" w:rsidRDefault="0004198F" w:rsidP="0004198F">
      <w:pPr>
        <w:spacing w:after="0" w:line="240" w:lineRule="auto"/>
        <w:jc w:val="left"/>
        <w:rPr>
          <w:rFonts w:ascii="Courier New" w:hAnsi="Courier New" w:cs="Courier New"/>
          <w:sz w:val="18"/>
          <w:szCs w:val="18"/>
          <w:lang w:val="en-GB"/>
        </w:rPr>
      </w:pPr>
    </w:p>
    <w:p w14:paraId="2E1EB2C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6ABCA71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26356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 Name               | Date       |dig.Sig.|</w:t>
      </w:r>
    </w:p>
    <w:p w14:paraId="17EC06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4D4A09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bddoq-26| Sabrina Leuenberger| 28-May-2020|le      |</w:t>
      </w:r>
    </w:p>
    <w:p w14:paraId="7C22107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 Patricia Walker    | 29-May-2020|wp      |</w:t>
      </w:r>
    </w:p>
    <w:p w14:paraId="41DF250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 Hank McKoy         | 29-May-2020|mh      |</w:t>
      </w:r>
    </w:p>
    <w:p w14:paraId="289CA8E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 Andreas Hosbach    | 03-Jun-2020|ha      |</w:t>
      </w:r>
    </w:p>
    <w:p w14:paraId="1D088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 Patricia Walker    | 04-Jun-2020|wp      |</w:t>
      </w:r>
    </w:p>
    <w:p w14:paraId="6C788BD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Ready for OQ      | Hank McKoy         | 04-Jun-2020|mh      |</w:t>
      </w:r>
    </w:p>
    <w:p w14:paraId="679A5D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7F3652D" w14:textId="77777777" w:rsidR="0004198F" w:rsidRPr="00AC31F8" w:rsidRDefault="0004198F" w:rsidP="0004198F">
      <w:pPr>
        <w:spacing w:after="0" w:line="240" w:lineRule="auto"/>
        <w:jc w:val="left"/>
        <w:rPr>
          <w:rFonts w:ascii="Courier New" w:hAnsi="Courier New" w:cs="Courier New"/>
          <w:sz w:val="18"/>
          <w:szCs w:val="18"/>
          <w:lang w:val="en-GB"/>
        </w:rPr>
      </w:pPr>
    </w:p>
    <w:p w14:paraId="3F7D2CF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4031D8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 active scenarios</w:t>
      </w:r>
    </w:p>
    <w:p w14:paraId="535982C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61 active steps</w:t>
      </w:r>
    </w:p>
    <w:p w14:paraId="2BFB0D19" w14:textId="77777777" w:rsidR="0004198F" w:rsidRPr="00AC31F8" w:rsidRDefault="0004198F" w:rsidP="0004198F">
      <w:pPr>
        <w:spacing w:after="0" w:line="240" w:lineRule="auto"/>
        <w:jc w:val="left"/>
        <w:rPr>
          <w:rFonts w:ascii="Courier New" w:hAnsi="Courier New" w:cs="Courier New"/>
          <w:sz w:val="18"/>
          <w:szCs w:val="18"/>
          <w:lang w:val="en-GB"/>
        </w:rPr>
      </w:pPr>
    </w:p>
    <w:p w14:paraId="593234C6" w14:textId="77777777" w:rsidR="0004198F" w:rsidRPr="00AC31F8" w:rsidRDefault="0004198F" w:rsidP="0004198F">
      <w:pPr>
        <w:spacing w:after="0" w:line="240" w:lineRule="auto"/>
        <w:jc w:val="left"/>
        <w:rPr>
          <w:rFonts w:ascii="Courier New" w:hAnsi="Courier New" w:cs="Courier New"/>
          <w:sz w:val="18"/>
          <w:szCs w:val="18"/>
          <w:lang w:val="en-GB"/>
        </w:rPr>
      </w:pPr>
    </w:p>
    <w:p w14:paraId="761F6EB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EE733B4"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76B75655" w14:textId="77777777" w:rsidR="0004198F" w:rsidRPr="00AC31F8" w:rsidRDefault="0004198F" w:rsidP="0004198F">
      <w:pPr>
        <w:spacing w:after="0" w:line="240" w:lineRule="auto"/>
        <w:jc w:val="left"/>
        <w:rPr>
          <w:rFonts w:ascii="Courier New" w:hAnsi="Courier New" w:cs="Courier New"/>
          <w:sz w:val="18"/>
          <w:szCs w:val="18"/>
          <w:lang w:val="en-GB"/>
        </w:rPr>
      </w:pPr>
    </w:p>
    <w:p w14:paraId="7277E1D4" w14:textId="77777777" w:rsidR="0004198F" w:rsidRPr="00AC31F8" w:rsidRDefault="0004198F" w:rsidP="0004198F">
      <w:pPr>
        <w:spacing w:after="0" w:line="240" w:lineRule="auto"/>
        <w:jc w:val="left"/>
        <w:rPr>
          <w:rFonts w:ascii="Courier New" w:hAnsi="Courier New" w:cs="Courier New"/>
          <w:sz w:val="18"/>
          <w:szCs w:val="18"/>
          <w:lang w:val="en-GB"/>
        </w:rPr>
      </w:pPr>
    </w:p>
    <w:p w14:paraId="7C1F720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Setting of the baseline weight measurement of a participant</w:t>
      </w:r>
    </w:p>
    <w:p w14:paraId="5D668C0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A9424A8" w14:textId="77777777" w:rsidR="0004198F" w:rsidRPr="00AC31F8" w:rsidRDefault="0004198F" w:rsidP="0004198F">
      <w:pPr>
        <w:spacing w:after="0" w:line="240" w:lineRule="auto"/>
        <w:jc w:val="left"/>
        <w:rPr>
          <w:rFonts w:ascii="Courier New" w:hAnsi="Courier New" w:cs="Courier New"/>
          <w:sz w:val="18"/>
          <w:szCs w:val="18"/>
          <w:lang w:val="en-GB"/>
        </w:rPr>
      </w:pPr>
    </w:p>
    <w:p w14:paraId="204F28C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no baseline weight measurement entry yet</w:t>
      </w:r>
    </w:p>
    <w:p w14:paraId="2154188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"Ava"'s baseline weight measurement</w:t>
      </w:r>
    </w:p>
    <w:p w14:paraId="323CA99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she saves these entries</w:t>
      </w:r>
    </w:p>
    <w:p w14:paraId="61D30D6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"Ava"'s baseline weight entry should be found in the system</w:t>
      </w:r>
    </w:p>
    <w:p w14:paraId="78B6B7A8" w14:textId="77777777" w:rsidR="0004198F" w:rsidRPr="00AC31F8" w:rsidRDefault="0004198F" w:rsidP="0004198F">
      <w:pPr>
        <w:spacing w:after="0" w:line="240" w:lineRule="auto"/>
        <w:jc w:val="left"/>
        <w:rPr>
          <w:rFonts w:ascii="Courier New" w:hAnsi="Courier New" w:cs="Courier New"/>
          <w:sz w:val="18"/>
          <w:szCs w:val="18"/>
          <w:lang w:val="en-GB"/>
        </w:rPr>
      </w:pPr>
    </w:p>
    <w:p w14:paraId="14B0968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Displaying baseline weight measurement of a participant</w:t>
      </w:r>
    </w:p>
    <w:p w14:paraId="558C761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AC31F8" w:rsidRDefault="0004198F" w:rsidP="0004198F">
      <w:pPr>
        <w:spacing w:after="0" w:line="240" w:lineRule="auto"/>
        <w:jc w:val="left"/>
        <w:rPr>
          <w:rFonts w:ascii="Courier New" w:hAnsi="Courier New" w:cs="Courier New"/>
          <w:sz w:val="18"/>
          <w:szCs w:val="18"/>
          <w:lang w:val="en-GB"/>
        </w:rPr>
      </w:pPr>
    </w:p>
    <w:p w14:paraId="1E6FDED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"Ava"'s baseline weight measurement is set</w:t>
      </w:r>
    </w:p>
    <w:p w14:paraId="1D96EE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is on the participants overview page</w:t>
      </w:r>
    </w:p>
    <w:p w14:paraId="4235548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opens "Ava"'s detail page</w:t>
      </w:r>
    </w:p>
    <w:p w14:paraId="12F9D4A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"Ava"'s baseline weight entry should be displayed on that page</w:t>
      </w:r>
    </w:p>
    <w:p w14:paraId="155F06CC" w14:textId="77777777" w:rsidR="0004198F" w:rsidRPr="00AC31F8" w:rsidRDefault="0004198F" w:rsidP="0004198F">
      <w:pPr>
        <w:spacing w:after="0" w:line="240" w:lineRule="auto"/>
        <w:jc w:val="left"/>
        <w:rPr>
          <w:rFonts w:ascii="Courier New" w:hAnsi="Courier New" w:cs="Courier New"/>
          <w:sz w:val="18"/>
          <w:szCs w:val="18"/>
          <w:lang w:val="en-GB"/>
        </w:rPr>
      </w:pPr>
    </w:p>
    <w:p w14:paraId="79947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50EEFE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AC31F8" w:rsidRDefault="0004198F" w:rsidP="0004198F">
      <w:pPr>
        <w:spacing w:after="0" w:line="240" w:lineRule="auto"/>
        <w:jc w:val="left"/>
        <w:rPr>
          <w:rFonts w:ascii="Courier New" w:hAnsi="Courier New" w:cs="Courier New"/>
          <w:sz w:val="18"/>
          <w:szCs w:val="18"/>
          <w:lang w:val="en-GB"/>
        </w:rPr>
      </w:pPr>
    </w:p>
    <w:p w14:paraId="0CBA8DB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already a baseline measurement</w:t>
      </w:r>
    </w:p>
    <w:p w14:paraId="5D29500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should not be able to register a new baseline measurement</w:t>
      </w:r>
    </w:p>
    <w:p w14:paraId="74FFEC5D" w14:textId="77777777" w:rsidR="0004198F" w:rsidRPr="00AC31F8" w:rsidRDefault="0004198F" w:rsidP="0004198F">
      <w:pPr>
        <w:spacing w:after="0" w:line="240" w:lineRule="auto"/>
        <w:jc w:val="left"/>
        <w:rPr>
          <w:rFonts w:ascii="Courier New" w:hAnsi="Courier New" w:cs="Courier New"/>
          <w:sz w:val="18"/>
          <w:szCs w:val="18"/>
          <w:lang w:val="en-GB"/>
        </w:rPr>
      </w:pPr>
    </w:p>
    <w:p w14:paraId="191BA83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Allowed weight entry values: &lt;weight&gt;</w:t>
      </w:r>
    </w:p>
    <w:p w14:paraId="551221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AC31F8" w:rsidRDefault="0004198F" w:rsidP="0004198F">
      <w:pPr>
        <w:spacing w:after="0" w:line="240" w:lineRule="auto"/>
        <w:jc w:val="left"/>
        <w:rPr>
          <w:rFonts w:ascii="Courier New" w:hAnsi="Courier New" w:cs="Courier New"/>
          <w:sz w:val="18"/>
          <w:szCs w:val="18"/>
          <w:lang w:val="en-GB"/>
        </w:rPr>
      </w:pPr>
    </w:p>
    <w:p w14:paraId="58FAFF4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&lt;first_name&gt; has no baseline weight measurement entry yet</w:t>
      </w:r>
    </w:p>
    <w:p w14:paraId="73E5C04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&lt;first_name&gt;'s baseline weight measurement</w:t>
      </w:r>
    </w:p>
    <w:p w14:paraId="500E1F2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48CD562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 set the baseline weight measurement</w:t>
      </w:r>
    </w:p>
    <w:p w14:paraId="086F319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2CCD7D3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weight |</w:t>
      </w:r>
    </w:p>
    <w:p w14:paraId="624A66C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"Alec"     | "Turner"  | 0.5    |</w:t>
      </w:r>
    </w:p>
    <w:p w14:paraId="5B559D0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"Elec"     | "Turner"  | 200.0  |</w:t>
      </w:r>
    </w:p>
    <w:p w14:paraId="7E772E3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"Ilex"     | "Turner"  | 12.8   |</w:t>
      </w:r>
    </w:p>
    <w:p w14:paraId="3D344DFE" w14:textId="77777777" w:rsidR="0004198F" w:rsidRPr="00AC31F8" w:rsidRDefault="0004198F" w:rsidP="0004198F">
      <w:pPr>
        <w:spacing w:after="0" w:line="240" w:lineRule="auto"/>
        <w:jc w:val="left"/>
        <w:rPr>
          <w:rFonts w:ascii="Courier New" w:hAnsi="Courier New" w:cs="Courier New"/>
          <w:sz w:val="18"/>
          <w:szCs w:val="18"/>
          <w:lang w:val="en-GB"/>
        </w:rPr>
      </w:pPr>
    </w:p>
    <w:p w14:paraId="1AA0DFA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Forbidden weight entry values: &lt;weight&gt;</w:t>
      </w:r>
    </w:p>
    <w:p w14:paraId="28B167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AC31F8" w:rsidRDefault="0004198F" w:rsidP="0004198F">
      <w:pPr>
        <w:spacing w:after="0" w:line="240" w:lineRule="auto"/>
        <w:jc w:val="left"/>
        <w:rPr>
          <w:rFonts w:ascii="Courier New" w:hAnsi="Courier New" w:cs="Courier New"/>
          <w:sz w:val="18"/>
          <w:szCs w:val="18"/>
          <w:lang w:val="en-GB"/>
        </w:rPr>
      </w:pPr>
    </w:p>
    <w:p w14:paraId="01F0E9D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"Eric" has no baseline weight measurement entry yet</w:t>
      </w:r>
    </w:p>
    <w:p w14:paraId="636D7D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"Eric"'s baseline weight measurement</w:t>
      </w:r>
    </w:p>
    <w:p w14:paraId="7A6755F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695A27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cannot set the baseline weight measurement</w:t>
      </w:r>
    </w:p>
    <w:p w14:paraId="42AEC3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458DC21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weight |</w:t>
      </w:r>
    </w:p>
    <w:p w14:paraId="6A5BAA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785    |</w:t>
      </w:r>
    </w:p>
    <w:p w14:paraId="59AD6D6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0.45   |</w:t>
      </w:r>
    </w:p>
    <w:p w14:paraId="6D4BDC5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0.3    |</w:t>
      </w:r>
    </w:p>
    <w:p w14:paraId="1251DFF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  |</w:t>
      </w:r>
    </w:p>
    <w:p w14:paraId="29347EC5" w14:textId="6A09A3BA" w:rsidR="00986841"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200.05 |</w:t>
      </w:r>
    </w:p>
    <w:p w14:paraId="5DF00F86" w14:textId="77777777" w:rsidR="00986841" w:rsidRPr="00AC31F8" w:rsidRDefault="00986841" w:rsidP="0004198F">
      <w:pPr>
        <w:spacing w:after="0" w:line="240" w:lineRule="auto"/>
        <w:jc w:val="left"/>
        <w:rPr>
          <w:rFonts w:ascii="Courier New" w:hAnsi="Courier New" w:cs="Courier New"/>
          <w:lang w:val="en-GB"/>
        </w:rPr>
      </w:pPr>
    </w:p>
    <w:p w14:paraId="5D907E37" w14:textId="77777777" w:rsidR="00986841" w:rsidRPr="00AC31F8" w:rsidRDefault="00986841" w:rsidP="0004198F">
      <w:pPr>
        <w:spacing w:after="0" w:line="240" w:lineRule="auto"/>
        <w:jc w:val="left"/>
        <w:rPr>
          <w:rFonts w:ascii="Courier New" w:hAnsi="Courier New" w:cs="Courier New"/>
          <w:lang w:val="en-GB"/>
        </w:rPr>
      </w:pPr>
    </w:p>
    <w:p w14:paraId="0B46EB76" w14:textId="77777777" w:rsidR="00986841" w:rsidRPr="00AC31F8" w:rsidRDefault="00986841" w:rsidP="00986841">
      <w:pPr>
        <w:rPr>
          <w:lang w:val="en-GB"/>
        </w:rPr>
      </w:pPr>
    </w:p>
    <w:p w14:paraId="0EA4CE31" w14:textId="3AC3BB6D" w:rsidR="00986841" w:rsidRPr="00AC31F8" w:rsidRDefault="00986841" w:rsidP="00BA0923">
      <w:pPr>
        <w:rPr>
          <w:lang w:val="en-GB"/>
        </w:rPr>
      </w:pPr>
    </w:p>
    <w:p w14:paraId="23570307" w14:textId="5C1BD8E4" w:rsidR="00986841" w:rsidRPr="00AC31F8" w:rsidRDefault="00986841" w:rsidP="00BA0923">
      <w:pPr>
        <w:rPr>
          <w:lang w:val="en-GB"/>
        </w:rPr>
      </w:pPr>
    </w:p>
    <w:p w14:paraId="335C8942" w14:textId="000A6812" w:rsidR="00986841" w:rsidRPr="00AC31F8" w:rsidRDefault="00986841" w:rsidP="00BA0923">
      <w:pPr>
        <w:rPr>
          <w:lang w:val="en-GB"/>
        </w:rPr>
      </w:pPr>
    </w:p>
    <w:p w14:paraId="01EA0410" w14:textId="251A4714" w:rsidR="00986841" w:rsidRPr="00AC31F8" w:rsidRDefault="00986841" w:rsidP="00986841">
      <w:pPr>
        <w:pStyle w:val="Heading1withoutnumbering"/>
        <w:rPr>
          <w:lang w:val="en-GB"/>
        </w:rPr>
      </w:pPr>
      <w:bookmarkStart w:id="387" w:name="_Toc46238970"/>
      <w:r w:rsidRPr="00AC31F8">
        <w:rPr>
          <w:lang w:val="en-GB"/>
        </w:rPr>
        <w:lastRenderedPageBreak/>
        <w:t>Appendix</w:t>
      </w:r>
      <w:r w:rsidR="00AE6770" w:rsidRPr="00AC31F8">
        <w:rPr>
          <w:lang w:val="en-GB"/>
        </w:rPr>
        <w:t xml:space="preserve"> VII: Feature File – Consent Management</w:t>
      </w:r>
      <w:bookmarkEnd w:id="387"/>
    </w:p>
    <w:p w14:paraId="6E09AC6B" w14:textId="77777777" w:rsidR="00986841" w:rsidRPr="00AC31F8" w:rsidRDefault="00986841" w:rsidP="00986841">
      <w:pPr>
        <w:rPr>
          <w:lang w:val="en-GB"/>
        </w:rPr>
      </w:pPr>
    </w:p>
    <w:p w14:paraId="6BE5D13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6A9724A2" w14:textId="77777777" w:rsidR="00293A76" w:rsidRPr="00AC31F8" w:rsidRDefault="00293A76" w:rsidP="00293A76">
      <w:pPr>
        <w:spacing w:after="0" w:line="240" w:lineRule="auto"/>
        <w:jc w:val="left"/>
        <w:rPr>
          <w:rFonts w:ascii="Courier New" w:hAnsi="Courier New" w:cs="Courier New"/>
          <w:sz w:val="18"/>
          <w:szCs w:val="18"/>
          <w:lang w:val="en-GB"/>
        </w:rPr>
      </w:pPr>
    </w:p>
    <w:p w14:paraId="436540F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Consent management</w:t>
      </w:r>
    </w:p>
    <w:p w14:paraId="1E7AA6C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AC31F8" w:rsidRDefault="00293A76" w:rsidP="00293A76">
      <w:pPr>
        <w:spacing w:after="0" w:line="240" w:lineRule="auto"/>
        <w:jc w:val="left"/>
        <w:rPr>
          <w:rFonts w:ascii="Courier New" w:hAnsi="Courier New" w:cs="Courier New"/>
          <w:sz w:val="18"/>
          <w:szCs w:val="18"/>
          <w:lang w:val="en-GB"/>
        </w:rPr>
      </w:pPr>
    </w:p>
    <w:p w14:paraId="23D182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90958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bddoq-22: Consent registration</w:t>
      </w:r>
    </w:p>
    <w:p w14:paraId="40C516DD" w14:textId="77777777" w:rsidR="00293A76" w:rsidRPr="00AC31F8" w:rsidRDefault="00293A76" w:rsidP="00293A76">
      <w:pPr>
        <w:spacing w:after="0" w:line="240" w:lineRule="auto"/>
        <w:jc w:val="left"/>
        <w:rPr>
          <w:rFonts w:ascii="Courier New" w:hAnsi="Courier New" w:cs="Courier New"/>
          <w:sz w:val="18"/>
          <w:szCs w:val="18"/>
          <w:lang w:val="en-GB"/>
        </w:rPr>
      </w:pPr>
    </w:p>
    <w:p w14:paraId="640AE65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132769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7FC251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 Name              | Date      |dig.Sig.|</w:t>
      </w:r>
    </w:p>
    <w:p w14:paraId="7F26EF7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3BC9BF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bddoq-22|Sabrina Leuenberger|11-Jun-2020|le      |</w:t>
      </w:r>
    </w:p>
    <w:p w14:paraId="45B82B5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|11-Jun-2020|wp      |</w:t>
      </w:r>
    </w:p>
    <w:p w14:paraId="4564B0C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McKoy         |11-Jun-2020|mh      |</w:t>
      </w:r>
    </w:p>
    <w:p w14:paraId="42DEB742"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|15-Jun-2020|ha      |</w:t>
      </w:r>
    </w:p>
    <w:p w14:paraId="7529273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|15-Jun-2020|wp      |</w:t>
      </w:r>
    </w:p>
    <w:p w14:paraId="46D1F9FD"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|15-Jun-2020|mh      |</w:t>
      </w:r>
    </w:p>
    <w:p w14:paraId="007041B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D96DFE6" w14:textId="77777777" w:rsidR="00293A76" w:rsidRPr="00AC31F8" w:rsidRDefault="00293A76" w:rsidP="00293A76">
      <w:pPr>
        <w:spacing w:after="0" w:line="240" w:lineRule="auto"/>
        <w:jc w:val="left"/>
        <w:rPr>
          <w:rFonts w:ascii="Courier New" w:hAnsi="Courier New" w:cs="Courier New"/>
          <w:sz w:val="18"/>
          <w:szCs w:val="18"/>
          <w:lang w:val="en-GB"/>
        </w:rPr>
      </w:pPr>
    </w:p>
    <w:p w14:paraId="50187E8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6B9FB4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scenarios</w:t>
      </w:r>
    </w:p>
    <w:p w14:paraId="37EA63A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 active steps</w:t>
      </w:r>
    </w:p>
    <w:p w14:paraId="35FEF895" w14:textId="77777777" w:rsidR="00293A76" w:rsidRPr="00AC31F8" w:rsidRDefault="00293A76" w:rsidP="00293A76">
      <w:pPr>
        <w:spacing w:after="0" w:line="240" w:lineRule="auto"/>
        <w:jc w:val="left"/>
        <w:rPr>
          <w:rFonts w:ascii="Courier New" w:hAnsi="Courier New" w:cs="Courier New"/>
          <w:sz w:val="18"/>
          <w:szCs w:val="18"/>
          <w:lang w:val="en-GB"/>
        </w:rPr>
      </w:pPr>
    </w:p>
    <w:p w14:paraId="119334F6" w14:textId="77777777" w:rsidR="00293A76" w:rsidRPr="00AC31F8" w:rsidRDefault="00293A76" w:rsidP="00293A76">
      <w:pPr>
        <w:spacing w:after="0" w:line="240" w:lineRule="auto"/>
        <w:jc w:val="left"/>
        <w:rPr>
          <w:rFonts w:ascii="Courier New" w:hAnsi="Courier New" w:cs="Courier New"/>
          <w:sz w:val="18"/>
          <w:szCs w:val="18"/>
          <w:lang w:val="en-GB"/>
        </w:rPr>
      </w:pPr>
    </w:p>
    <w:p w14:paraId="57638A1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0B6AF6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1B743B6B" w14:textId="77777777" w:rsidR="00293A76" w:rsidRPr="00AC31F8" w:rsidRDefault="00293A76" w:rsidP="00293A76">
      <w:pPr>
        <w:spacing w:after="0" w:line="240" w:lineRule="auto"/>
        <w:jc w:val="left"/>
        <w:rPr>
          <w:rFonts w:ascii="Courier New" w:hAnsi="Courier New" w:cs="Courier New"/>
          <w:sz w:val="18"/>
          <w:szCs w:val="18"/>
          <w:lang w:val="en-GB"/>
        </w:rPr>
      </w:pPr>
    </w:p>
    <w:p w14:paraId="55183D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Consent registration</w:t>
      </w:r>
    </w:p>
    <w:p w14:paraId="1DF887D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62B61D34" w14:textId="77777777" w:rsidR="00293A76" w:rsidRPr="00AC31F8" w:rsidRDefault="00293A76" w:rsidP="00293A76">
      <w:pPr>
        <w:spacing w:after="0" w:line="240" w:lineRule="auto"/>
        <w:jc w:val="left"/>
        <w:rPr>
          <w:rFonts w:ascii="Courier New" w:hAnsi="Courier New" w:cs="Courier New"/>
          <w:sz w:val="18"/>
          <w:szCs w:val="18"/>
          <w:lang w:val="en-GB"/>
        </w:rPr>
      </w:pPr>
    </w:p>
    <w:p w14:paraId="7F8B414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"Wanda" did not give her consent so far</w:t>
      </w:r>
    </w:p>
    <w:p w14:paraId="6E2D793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registers that "Wanda" gave her consent</w:t>
      </w:r>
    </w:p>
    <w:p w14:paraId="6190DD0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And she displays "Wanda"'s details</w:t>
      </w:r>
    </w:p>
    <w:p w14:paraId="0D7CDE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Then Patricia should see on the participant detail page that the consent was given.</w:t>
      </w:r>
    </w:p>
    <w:p w14:paraId="04287628" w14:textId="7D380727" w:rsidR="00986841" w:rsidRPr="00AC31F8" w:rsidRDefault="00986841" w:rsidP="00293A76">
      <w:pPr>
        <w:spacing w:after="0" w:line="240" w:lineRule="auto"/>
        <w:jc w:val="left"/>
        <w:rPr>
          <w:rFonts w:ascii="Courier New" w:hAnsi="Courier New" w:cs="Courier New"/>
          <w:sz w:val="18"/>
          <w:szCs w:val="18"/>
          <w:lang w:val="en-GB"/>
        </w:rPr>
      </w:pPr>
    </w:p>
    <w:p w14:paraId="1F499973" w14:textId="77777777" w:rsidR="00986841" w:rsidRPr="00AC31F8" w:rsidRDefault="00986841" w:rsidP="00293A76">
      <w:pPr>
        <w:spacing w:after="0" w:line="240" w:lineRule="auto"/>
        <w:jc w:val="left"/>
        <w:rPr>
          <w:rFonts w:ascii="Courier New" w:hAnsi="Courier New" w:cs="Courier New"/>
          <w:sz w:val="18"/>
          <w:szCs w:val="18"/>
          <w:lang w:val="en-GB"/>
        </w:rPr>
      </w:pPr>
    </w:p>
    <w:p w14:paraId="65909E1A" w14:textId="77777777" w:rsidR="00986841" w:rsidRPr="00AC31F8" w:rsidRDefault="00986841" w:rsidP="00293A76">
      <w:pPr>
        <w:spacing w:after="0" w:line="240" w:lineRule="auto"/>
        <w:jc w:val="left"/>
        <w:rPr>
          <w:rFonts w:ascii="Courier New" w:hAnsi="Courier New" w:cs="Courier New"/>
          <w:sz w:val="18"/>
          <w:szCs w:val="18"/>
          <w:lang w:val="en-GB"/>
        </w:rPr>
      </w:pPr>
    </w:p>
    <w:p w14:paraId="780E36AA" w14:textId="77777777" w:rsidR="00986841" w:rsidRPr="00AC31F8" w:rsidRDefault="00986841" w:rsidP="00986841">
      <w:pPr>
        <w:rPr>
          <w:lang w:val="en-GB"/>
        </w:rPr>
      </w:pPr>
    </w:p>
    <w:p w14:paraId="2A472BC5" w14:textId="54541530" w:rsidR="00986841" w:rsidRPr="00AC31F8" w:rsidRDefault="00986841" w:rsidP="00BA0923">
      <w:pPr>
        <w:rPr>
          <w:lang w:val="en-GB"/>
        </w:rPr>
      </w:pPr>
    </w:p>
    <w:p w14:paraId="38BDAEFA" w14:textId="5FEE6CCF" w:rsidR="00986841" w:rsidRPr="00AC31F8" w:rsidRDefault="00986841" w:rsidP="00BA0923">
      <w:pPr>
        <w:rPr>
          <w:lang w:val="en-GB"/>
        </w:rPr>
      </w:pPr>
    </w:p>
    <w:p w14:paraId="58D11FAF" w14:textId="69B95849" w:rsidR="00986841" w:rsidRPr="00AC31F8" w:rsidRDefault="00986841" w:rsidP="00BA0923">
      <w:pPr>
        <w:rPr>
          <w:lang w:val="en-GB"/>
        </w:rPr>
      </w:pPr>
    </w:p>
    <w:p w14:paraId="1510D568" w14:textId="16F04AFA" w:rsidR="00986841" w:rsidRPr="00AC31F8" w:rsidRDefault="00986841" w:rsidP="00986841">
      <w:pPr>
        <w:pStyle w:val="Heading1withoutnumbering"/>
        <w:rPr>
          <w:lang w:val="en-GB"/>
        </w:rPr>
      </w:pPr>
      <w:bookmarkStart w:id="388" w:name="_Toc46238971"/>
      <w:r w:rsidRPr="00AC31F8">
        <w:rPr>
          <w:lang w:val="en-GB"/>
        </w:rPr>
        <w:lastRenderedPageBreak/>
        <w:t>Appendix</w:t>
      </w:r>
      <w:r w:rsidR="009B1094" w:rsidRPr="00AC31F8">
        <w:rPr>
          <w:lang w:val="en-GB"/>
        </w:rPr>
        <w:t xml:space="preserve"> VIII: Glue Code – Test Context</w:t>
      </w:r>
      <w:bookmarkEnd w:id="388"/>
    </w:p>
    <w:p w14:paraId="0AB6CBA0" w14:textId="77777777" w:rsidR="00986841" w:rsidRPr="00AC31F8" w:rsidRDefault="00986841" w:rsidP="00986841">
      <w:pPr>
        <w:rPr>
          <w:lang w:val="en-GB"/>
        </w:rPr>
      </w:pPr>
    </w:p>
    <w:p w14:paraId="0D9F649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36E24EF1" w14:textId="77777777" w:rsidR="00D10B1E" w:rsidRPr="00AC31F8" w:rsidRDefault="00D10B1E" w:rsidP="001708D5">
      <w:pPr>
        <w:spacing w:after="0" w:line="240" w:lineRule="auto"/>
        <w:jc w:val="left"/>
        <w:rPr>
          <w:rFonts w:ascii="Courier New" w:hAnsi="Courier New" w:cs="Courier New"/>
          <w:sz w:val="18"/>
          <w:szCs w:val="18"/>
          <w:lang w:val="en-GB"/>
        </w:rPr>
      </w:pPr>
    </w:p>
    <w:p w14:paraId="22FB50D7"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io.restassured.RestAssured;</w:t>
      </w:r>
    </w:p>
    <w:p w14:paraId="1E5901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org.openqa.selenium.Dimension;</w:t>
      </w:r>
    </w:p>
    <w:p w14:paraId="578A2B5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org.openqa.selenium.WebDriver;</w:t>
      </w:r>
    </w:p>
    <w:p w14:paraId="6AAE47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org.openqa.selenium.chrome.ChromeDriver;</w:t>
      </w:r>
    </w:p>
    <w:p w14:paraId="3B086C50" w14:textId="77777777" w:rsidR="00D10B1E" w:rsidRPr="00AC31F8" w:rsidRDefault="00D10B1E" w:rsidP="001708D5">
      <w:pPr>
        <w:spacing w:after="0" w:line="240" w:lineRule="auto"/>
        <w:jc w:val="left"/>
        <w:rPr>
          <w:rFonts w:ascii="Courier New" w:hAnsi="Courier New" w:cs="Courier New"/>
          <w:sz w:val="18"/>
          <w:szCs w:val="18"/>
          <w:lang w:val="en-GB"/>
        </w:rPr>
      </w:pPr>
    </w:p>
    <w:p w14:paraId="4D301047"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java.util.ArrayList;</w:t>
      </w:r>
    </w:p>
    <w:p w14:paraId="47ED5E1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java.util.List;</w:t>
      </w:r>
    </w:p>
    <w:p w14:paraId="7840751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java.util.concurrent.TimeUnit;</w:t>
      </w:r>
    </w:p>
    <w:p w14:paraId="5BD81B03" w14:textId="77777777" w:rsidR="00D10B1E" w:rsidRPr="00AC31F8" w:rsidRDefault="00D10B1E" w:rsidP="001708D5">
      <w:pPr>
        <w:spacing w:after="0" w:line="240" w:lineRule="auto"/>
        <w:jc w:val="left"/>
        <w:rPr>
          <w:rFonts w:ascii="Courier New" w:hAnsi="Courier New" w:cs="Courier New"/>
          <w:sz w:val="18"/>
          <w:szCs w:val="18"/>
          <w:lang w:val="en-GB"/>
        </w:rPr>
      </w:pPr>
    </w:p>
    <w:p w14:paraId="0C913C7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TestContext {</w:t>
      </w:r>
    </w:p>
    <w:p w14:paraId="3AC8D30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static TestContext instance;</w:t>
      </w:r>
    </w:p>
    <w:p w14:paraId="4553B54A" w14:textId="77777777" w:rsidR="00D10B1E" w:rsidRPr="00AC31F8" w:rsidRDefault="00D10B1E" w:rsidP="001708D5">
      <w:pPr>
        <w:spacing w:after="0" w:line="240" w:lineRule="auto"/>
        <w:jc w:val="left"/>
        <w:rPr>
          <w:rFonts w:ascii="Courier New" w:hAnsi="Courier New" w:cs="Courier New"/>
          <w:sz w:val="18"/>
          <w:szCs w:val="18"/>
          <w:lang w:val="en-GB"/>
        </w:rPr>
      </w:pPr>
    </w:p>
    <w:p w14:paraId="375EAF4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TestContext getInstance() {</w:t>
      </w:r>
    </w:p>
    <w:p w14:paraId="4675FC2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375705B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new TestContext();</w:t>
      </w:r>
    </w:p>
    <w:p w14:paraId="2083E58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F09128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instance;</w:t>
      </w:r>
    </w:p>
    <w:p w14:paraId="1A19B95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7E8EE4A" w14:textId="77777777" w:rsidR="00D10B1E" w:rsidRPr="00AC31F8" w:rsidRDefault="00D10B1E" w:rsidP="001708D5">
      <w:pPr>
        <w:spacing w:after="0" w:line="240" w:lineRule="auto"/>
        <w:jc w:val="left"/>
        <w:rPr>
          <w:rFonts w:ascii="Courier New" w:hAnsi="Courier New" w:cs="Courier New"/>
          <w:sz w:val="18"/>
          <w:szCs w:val="18"/>
          <w:lang w:val="en-GB"/>
        </w:rPr>
      </w:pPr>
    </w:p>
    <w:p w14:paraId="6E0A6DF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cleanup() {</w:t>
      </w:r>
    </w:p>
    <w:p w14:paraId="212A6C5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738AE89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instance.webDriver.close();</w:t>
      </w:r>
    </w:p>
    <w:p w14:paraId="330A0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instance.webDriver.quit();</w:t>
      </w:r>
    </w:p>
    <w:p w14:paraId="22FE9F9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null;</w:t>
      </w:r>
    </w:p>
    <w:p w14:paraId="1D3C542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74DA7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ED1A6F" w14:textId="77777777" w:rsidR="00D10B1E" w:rsidRPr="00AC31F8" w:rsidRDefault="00D10B1E" w:rsidP="001708D5">
      <w:pPr>
        <w:spacing w:after="0" w:line="240" w:lineRule="auto"/>
        <w:jc w:val="left"/>
        <w:rPr>
          <w:rFonts w:ascii="Courier New" w:hAnsi="Courier New" w:cs="Courier New"/>
          <w:sz w:val="18"/>
          <w:szCs w:val="18"/>
          <w:lang w:val="en-GB"/>
        </w:rPr>
      </w:pPr>
    </w:p>
    <w:p w14:paraId="4A1BF8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WebDriver webDriver(){</w:t>
      </w:r>
    </w:p>
    <w:p w14:paraId="2E0801D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getInstance().getWebDriver();</w:t>
      </w:r>
    </w:p>
    <w:p w14:paraId="043C276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2C10D3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participants =  new ArrayList&lt;&gt;();</w:t>
      </w:r>
    </w:p>
    <w:p w14:paraId="1323B1B3" w14:textId="77777777" w:rsidR="00D10B1E" w:rsidRPr="00AC31F8" w:rsidRDefault="00D10B1E" w:rsidP="001708D5">
      <w:pPr>
        <w:spacing w:after="0" w:line="240" w:lineRule="auto"/>
        <w:jc w:val="left"/>
        <w:rPr>
          <w:rFonts w:ascii="Courier New" w:hAnsi="Courier New" w:cs="Courier New"/>
          <w:sz w:val="18"/>
          <w:szCs w:val="18"/>
          <w:lang w:val="en-GB"/>
        </w:rPr>
      </w:pPr>
    </w:p>
    <w:p w14:paraId="5B64C98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Participant participant(String firstName){</w:t>
      </w:r>
    </w:p>
    <w:p w14:paraId="44947EB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getInstance().getParticipant(firstName);</w:t>
      </w:r>
    </w:p>
    <w:p w14:paraId="0FCED6B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D0F7A28" w14:textId="77777777" w:rsidR="00D10B1E" w:rsidRPr="00AC31F8" w:rsidRDefault="00D10B1E" w:rsidP="001708D5">
      <w:pPr>
        <w:spacing w:after="0" w:line="240" w:lineRule="auto"/>
        <w:jc w:val="left"/>
        <w:rPr>
          <w:rFonts w:ascii="Courier New" w:hAnsi="Courier New" w:cs="Courier New"/>
          <w:sz w:val="18"/>
          <w:szCs w:val="18"/>
          <w:lang w:val="en-GB"/>
        </w:rPr>
      </w:pPr>
    </w:p>
    <w:p w14:paraId="25CDFDF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List&lt;Participant&gt; participants(){</w:t>
      </w:r>
    </w:p>
    <w:p w14:paraId="6A93BCD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getInstance().getParticipants();</w:t>
      </w:r>
    </w:p>
    <w:p w14:paraId="40C1AB4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0D57F37" w14:textId="77777777" w:rsidR="00D10B1E" w:rsidRPr="00AC31F8" w:rsidRDefault="00D10B1E" w:rsidP="001708D5">
      <w:pPr>
        <w:spacing w:after="0" w:line="240" w:lineRule="auto"/>
        <w:jc w:val="left"/>
        <w:rPr>
          <w:rFonts w:ascii="Courier New" w:hAnsi="Courier New" w:cs="Courier New"/>
          <w:sz w:val="18"/>
          <w:szCs w:val="18"/>
          <w:lang w:val="en-GB"/>
        </w:rPr>
      </w:pPr>
    </w:p>
    <w:p w14:paraId="797E3D7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addParticipant(String firsName){</w:t>
      </w:r>
    </w:p>
    <w:p w14:paraId="7B07F76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 participant = new Participant();</w:t>
      </w:r>
    </w:p>
    <w:p w14:paraId="7BAC400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 = firsName;</w:t>
      </w:r>
    </w:p>
    <w:p w14:paraId="1A2048B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getInstance().addParticipant(participant);</w:t>
      </w:r>
    </w:p>
    <w:p w14:paraId="63938DE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B7611C" w14:textId="77777777" w:rsidR="00D10B1E" w:rsidRPr="00AC31F8" w:rsidRDefault="00D10B1E" w:rsidP="001708D5">
      <w:pPr>
        <w:spacing w:after="0" w:line="240" w:lineRule="auto"/>
        <w:jc w:val="left"/>
        <w:rPr>
          <w:rFonts w:ascii="Courier New" w:hAnsi="Courier New" w:cs="Courier New"/>
          <w:sz w:val="18"/>
          <w:szCs w:val="18"/>
          <w:lang w:val="en-GB"/>
        </w:rPr>
      </w:pPr>
    </w:p>
    <w:p w14:paraId="4C153D9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clearParticipants(){</w:t>
      </w:r>
    </w:p>
    <w:p w14:paraId="65E9DD6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getInstance().getParticipants().clear();</w:t>
      </w:r>
    </w:p>
    <w:p w14:paraId="57E037D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FCB61D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webDriver;</w:t>
      </w:r>
    </w:p>
    <w:p w14:paraId="48753F0F" w14:textId="77777777" w:rsidR="00D10B1E" w:rsidRPr="00AC31F8" w:rsidRDefault="00D10B1E" w:rsidP="001708D5">
      <w:pPr>
        <w:spacing w:after="0" w:line="240" w:lineRule="auto"/>
        <w:jc w:val="left"/>
        <w:rPr>
          <w:rFonts w:ascii="Courier New" w:hAnsi="Courier New" w:cs="Courier New"/>
          <w:sz w:val="18"/>
          <w:szCs w:val="18"/>
          <w:lang w:val="en-GB"/>
        </w:rPr>
      </w:pPr>
    </w:p>
    <w:p w14:paraId="5501070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TestContext() {</w:t>
      </w:r>
    </w:p>
    <w:p w14:paraId="2376821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 = new ChromeDriver();</w:t>
      </w:r>
    </w:p>
    <w:p w14:paraId="04EAC60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webDriver.manage().window().setSize(new Dimension(1024, 768));</w:t>
      </w:r>
    </w:p>
    <w:p w14:paraId="3DBC5A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webDriver.manage().timeouts().pageLoadTimeout(5, TimeUnit.SECONDS);</w:t>
      </w:r>
    </w:p>
    <w:p w14:paraId="7DF73D2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webDriver.manage().timeouts().implicitlyWait(5, TimeUnit.SECONDS);</w:t>
      </w:r>
    </w:p>
    <w:p w14:paraId="10F12190" w14:textId="77777777" w:rsidR="00D10B1E" w:rsidRPr="00AC31F8" w:rsidRDefault="00D10B1E" w:rsidP="001708D5">
      <w:pPr>
        <w:spacing w:after="0" w:line="240" w:lineRule="auto"/>
        <w:jc w:val="left"/>
        <w:rPr>
          <w:rFonts w:ascii="Courier New" w:hAnsi="Courier New" w:cs="Courier New"/>
          <w:sz w:val="18"/>
          <w:szCs w:val="18"/>
          <w:lang w:val="en-GB"/>
        </w:rPr>
      </w:pPr>
    </w:p>
    <w:p w14:paraId="0DA14D7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RestAssured.baseURI = "http://localhost";</w:t>
      </w:r>
    </w:p>
    <w:p w14:paraId="00263C0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RestAssured.port = 8098;</w:t>
      </w:r>
    </w:p>
    <w:p w14:paraId="55DAACC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123BB11" w14:textId="77777777" w:rsidR="00D10B1E" w:rsidRPr="00AC31F8" w:rsidRDefault="00D10B1E" w:rsidP="001708D5">
      <w:pPr>
        <w:spacing w:after="0" w:line="240" w:lineRule="auto"/>
        <w:jc w:val="left"/>
        <w:rPr>
          <w:rFonts w:ascii="Courier New" w:hAnsi="Courier New" w:cs="Courier New"/>
          <w:sz w:val="18"/>
          <w:szCs w:val="18"/>
          <w:lang w:val="en-GB"/>
        </w:rPr>
      </w:pPr>
    </w:p>
    <w:p w14:paraId="12CC62C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getWebDriver() {</w:t>
      </w:r>
    </w:p>
    <w:p w14:paraId="45F7345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webDriver;</w:t>
      </w:r>
    </w:p>
    <w:p w14:paraId="379F5CE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7BBA9FC" w14:textId="77777777" w:rsidR="00D10B1E" w:rsidRPr="00AC31F8" w:rsidRDefault="00D10B1E" w:rsidP="001708D5">
      <w:pPr>
        <w:spacing w:after="0" w:line="240" w:lineRule="auto"/>
        <w:jc w:val="left"/>
        <w:rPr>
          <w:rFonts w:ascii="Courier New" w:hAnsi="Courier New" w:cs="Courier New"/>
          <w:sz w:val="18"/>
          <w:szCs w:val="18"/>
          <w:lang w:val="en-GB"/>
        </w:rPr>
      </w:pPr>
    </w:p>
    <w:p w14:paraId="75751ED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Participant getParticipant(String firstName){</w:t>
      </w:r>
    </w:p>
    <w:p w14:paraId="292DB09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participants.stream().filter(p -&gt; firstName.equals(p.firstName)).findFirst().get();</w:t>
      </w:r>
    </w:p>
    <w:p w14:paraId="58DB920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7CF658" w14:textId="77777777" w:rsidR="00D10B1E" w:rsidRPr="00AC31F8" w:rsidRDefault="00D10B1E" w:rsidP="001708D5">
      <w:pPr>
        <w:spacing w:after="0" w:line="240" w:lineRule="auto"/>
        <w:jc w:val="left"/>
        <w:rPr>
          <w:rFonts w:ascii="Courier New" w:hAnsi="Courier New" w:cs="Courier New"/>
          <w:sz w:val="18"/>
          <w:szCs w:val="18"/>
          <w:lang w:val="en-GB"/>
        </w:rPr>
      </w:pPr>
    </w:p>
    <w:p w14:paraId="270380D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getParticipants(){</w:t>
      </w:r>
    </w:p>
    <w:p w14:paraId="4C7256C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participants;</w:t>
      </w:r>
    </w:p>
    <w:p w14:paraId="5976E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1CC0842" w14:textId="77777777" w:rsidR="00D10B1E" w:rsidRPr="00AC31F8" w:rsidRDefault="00D10B1E" w:rsidP="001708D5">
      <w:pPr>
        <w:spacing w:after="0" w:line="240" w:lineRule="auto"/>
        <w:jc w:val="left"/>
        <w:rPr>
          <w:rFonts w:ascii="Courier New" w:hAnsi="Courier New" w:cs="Courier New"/>
          <w:sz w:val="18"/>
          <w:szCs w:val="18"/>
          <w:lang w:val="en-GB"/>
        </w:rPr>
      </w:pPr>
    </w:p>
    <w:p w14:paraId="4B65A52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void addParticipant(Participant participant){</w:t>
      </w:r>
    </w:p>
    <w:p w14:paraId="157D35C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this.participants.add(participant);</w:t>
      </w:r>
    </w:p>
    <w:p w14:paraId="7F8451F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1AE6C87" w14:textId="1248EEDC" w:rsidR="00986841"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3B8641BF" w14:textId="77777777" w:rsidR="00986841" w:rsidRPr="00AC31F8" w:rsidRDefault="00986841" w:rsidP="001708D5">
      <w:pPr>
        <w:spacing w:after="0" w:line="240" w:lineRule="auto"/>
        <w:jc w:val="left"/>
        <w:rPr>
          <w:rFonts w:ascii="Courier New" w:hAnsi="Courier New" w:cs="Courier New"/>
          <w:sz w:val="18"/>
          <w:szCs w:val="18"/>
          <w:lang w:val="en-GB"/>
        </w:rPr>
      </w:pPr>
    </w:p>
    <w:p w14:paraId="289519E6" w14:textId="77777777" w:rsidR="00986841" w:rsidRPr="00AC31F8" w:rsidRDefault="00986841" w:rsidP="00C97B94">
      <w:pPr>
        <w:spacing w:after="0" w:line="240" w:lineRule="auto"/>
        <w:rPr>
          <w:rFonts w:ascii="Courier New" w:hAnsi="Courier New" w:cs="Courier New"/>
          <w:sz w:val="18"/>
          <w:szCs w:val="18"/>
          <w:lang w:val="en-GB"/>
        </w:rPr>
      </w:pPr>
    </w:p>
    <w:p w14:paraId="7B0F5A67" w14:textId="77777777" w:rsidR="00986841" w:rsidRPr="00AC31F8" w:rsidRDefault="00986841" w:rsidP="00986841">
      <w:pPr>
        <w:rPr>
          <w:lang w:val="en-GB"/>
        </w:rPr>
      </w:pPr>
    </w:p>
    <w:p w14:paraId="067CCEF3" w14:textId="170C170F" w:rsidR="00986841" w:rsidRPr="00AC31F8" w:rsidRDefault="00986841" w:rsidP="00BA0923">
      <w:pPr>
        <w:rPr>
          <w:lang w:val="en-GB"/>
        </w:rPr>
      </w:pPr>
    </w:p>
    <w:p w14:paraId="05210D6A" w14:textId="51CABC77" w:rsidR="00986841" w:rsidRPr="00AC31F8" w:rsidRDefault="00986841" w:rsidP="00986841">
      <w:pPr>
        <w:pStyle w:val="Heading1withoutnumbering"/>
        <w:rPr>
          <w:lang w:val="en-GB"/>
        </w:rPr>
      </w:pPr>
      <w:bookmarkStart w:id="389" w:name="_Toc46238972"/>
      <w:r w:rsidRPr="00AC31F8">
        <w:rPr>
          <w:lang w:val="en-GB"/>
        </w:rPr>
        <w:lastRenderedPageBreak/>
        <w:t>Appendix</w:t>
      </w:r>
      <w:r w:rsidR="009B1094" w:rsidRPr="00AC31F8">
        <w:rPr>
          <w:lang w:val="en-GB"/>
        </w:rPr>
        <w:t xml:space="preserve"> IX: Glue Code – General StepDefs</w:t>
      </w:r>
      <w:bookmarkEnd w:id="389"/>
    </w:p>
    <w:p w14:paraId="51FFD993" w14:textId="77777777" w:rsidR="00986841" w:rsidRPr="00AC31F8" w:rsidRDefault="00986841" w:rsidP="00986841">
      <w:pPr>
        <w:rPr>
          <w:lang w:val="en-GB"/>
        </w:rPr>
      </w:pPr>
    </w:p>
    <w:p w14:paraId="5CBD15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5CEA98E2" w14:textId="77777777" w:rsidR="00D10B1E" w:rsidRPr="00AC31F8" w:rsidRDefault="00D10B1E" w:rsidP="00D10B1E">
      <w:pPr>
        <w:spacing w:after="0" w:line="240" w:lineRule="auto"/>
        <w:jc w:val="left"/>
        <w:rPr>
          <w:rFonts w:ascii="Courier New" w:hAnsi="Courier New" w:cs="Courier New"/>
          <w:sz w:val="18"/>
          <w:szCs w:val="18"/>
          <w:lang w:val="en-GB"/>
        </w:rPr>
      </w:pPr>
    </w:p>
    <w:p w14:paraId="2EF8041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com.github.andreashosbach.cucumber_scenarioo_plugin.model.Screenshot;</w:t>
      </w:r>
    </w:p>
    <w:p w14:paraId="7BC1FF6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io.cucumber.java.After;</w:t>
      </w:r>
    </w:p>
    <w:p w14:paraId="5C7122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io.cucumber.java.AfterStep;</w:t>
      </w:r>
    </w:p>
    <w:p w14:paraId="7B4C79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io.cucumber.java.Before;</w:t>
      </w:r>
    </w:p>
    <w:p w14:paraId="3FF137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23E934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io.restassured.response.Response;</w:t>
      </w:r>
    </w:p>
    <w:p w14:paraId="449E90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io.restassured.response.ValidatableResponse;</w:t>
      </w:r>
    </w:p>
    <w:p w14:paraId="1219720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io.restassured.specification.RequestSender;</w:t>
      </w:r>
    </w:p>
    <w:p w14:paraId="7537A0D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org.apache.http.HttpStatus;</w:t>
      </w:r>
    </w:p>
    <w:p w14:paraId="7221A0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org.openqa.selenium.OutputType;</w:t>
      </w:r>
    </w:p>
    <w:p w14:paraId="0F0EDE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org.openqa.selenium.TakesScreenshot;</w:t>
      </w:r>
    </w:p>
    <w:p w14:paraId="486A3261" w14:textId="77777777" w:rsidR="00D10B1E" w:rsidRPr="00AC31F8" w:rsidRDefault="00D10B1E" w:rsidP="00D10B1E">
      <w:pPr>
        <w:spacing w:after="0" w:line="240" w:lineRule="auto"/>
        <w:jc w:val="left"/>
        <w:rPr>
          <w:rFonts w:ascii="Courier New" w:hAnsi="Courier New" w:cs="Courier New"/>
          <w:sz w:val="18"/>
          <w:szCs w:val="18"/>
          <w:lang w:val="en-GB"/>
        </w:rPr>
      </w:pPr>
    </w:p>
    <w:p w14:paraId="2D1B84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io.restassured.RestAssured.when;</w:t>
      </w:r>
    </w:p>
    <w:p w14:paraId="13C6B80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498EFF7F" w14:textId="77777777" w:rsidR="00D10B1E" w:rsidRPr="00AC31F8" w:rsidRDefault="00D10B1E" w:rsidP="00D10B1E">
      <w:pPr>
        <w:spacing w:after="0" w:line="240" w:lineRule="auto"/>
        <w:jc w:val="left"/>
        <w:rPr>
          <w:rFonts w:ascii="Courier New" w:hAnsi="Courier New" w:cs="Courier New"/>
          <w:sz w:val="18"/>
          <w:szCs w:val="18"/>
          <w:lang w:val="en-GB"/>
        </w:rPr>
      </w:pPr>
    </w:p>
    <w:p w14:paraId="0DEC76E5" w14:textId="77777777" w:rsidR="00D10B1E" w:rsidRPr="00AC31F8" w:rsidRDefault="00D10B1E" w:rsidP="00D10B1E">
      <w:pPr>
        <w:spacing w:after="0" w:line="240" w:lineRule="auto"/>
        <w:jc w:val="left"/>
        <w:rPr>
          <w:rFonts w:ascii="Courier New" w:hAnsi="Courier New" w:cs="Courier New"/>
          <w:sz w:val="18"/>
          <w:szCs w:val="18"/>
          <w:lang w:val="en-GB"/>
        </w:rPr>
      </w:pPr>
    </w:p>
    <w:p w14:paraId="4399D4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GeneralStepDefs {</w:t>
      </w:r>
    </w:p>
    <w:p w14:paraId="7F85C3B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@Before</w:t>
      </w:r>
    </w:p>
    <w:p w14:paraId="49B23E5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setup() {</w:t>
      </w:r>
    </w:p>
    <w:p w14:paraId="560F4B6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webDriver().navigate().to("about:blank");</w:t>
      </w:r>
    </w:p>
    <w:p w14:paraId="23CD86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E9C07A0" w14:textId="77777777" w:rsidR="00D10B1E" w:rsidRPr="00AC31F8" w:rsidRDefault="00D10B1E" w:rsidP="00D10B1E">
      <w:pPr>
        <w:spacing w:after="0" w:line="240" w:lineRule="auto"/>
        <w:jc w:val="left"/>
        <w:rPr>
          <w:rFonts w:ascii="Courier New" w:hAnsi="Courier New" w:cs="Courier New"/>
          <w:sz w:val="18"/>
          <w:szCs w:val="18"/>
          <w:lang w:val="en-GB"/>
        </w:rPr>
      </w:pPr>
    </w:p>
    <w:p w14:paraId="62DD3E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w:t>
      </w:r>
    </w:p>
    <w:p w14:paraId="5CAE93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cleanupData() {</w:t>
      </w:r>
    </w:p>
    <w:p w14:paraId="306389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for(Participant participant : participants()){</w:t>
      </w:r>
    </w:p>
    <w:p w14:paraId="7599C63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(participant.id != null) {</w:t>
      </w:r>
    </w:p>
    <w:p w14:paraId="275641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RequestSender sender = when();</w:t>
      </w:r>
    </w:p>
    <w:p w14:paraId="332893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Response response = sender.delete("/api/participant/" + participant.id);</w:t>
      </w:r>
    </w:p>
    <w:p w14:paraId="36AA7B2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ValidatableResponse vResponse = response.then();</w:t>
      </w:r>
    </w:p>
    <w:p w14:paraId="45445B1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vResponse.statusCode(HttpStatus.SC_NO_CONTENT);</w:t>
      </w:r>
    </w:p>
    <w:p w14:paraId="6A686BB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2F8E8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1FB75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clearParticipants();</w:t>
      </w:r>
    </w:p>
    <w:p w14:paraId="06D685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EBAA18E" w14:textId="77777777" w:rsidR="00D10B1E" w:rsidRPr="00AC31F8" w:rsidRDefault="00D10B1E" w:rsidP="00D10B1E">
      <w:pPr>
        <w:spacing w:after="0" w:line="240" w:lineRule="auto"/>
        <w:jc w:val="left"/>
        <w:rPr>
          <w:rFonts w:ascii="Courier New" w:hAnsi="Courier New" w:cs="Courier New"/>
          <w:sz w:val="18"/>
          <w:szCs w:val="18"/>
          <w:lang w:val="en-GB"/>
        </w:rPr>
      </w:pPr>
    </w:p>
    <w:p w14:paraId="08D4A5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@Given("Patricia has the application open")</w:t>
      </w:r>
    </w:p>
    <w:p w14:paraId="60CB81F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hasTheApplicationOpen() {</w:t>
      </w:r>
    </w:p>
    <w:p w14:paraId="7A45AFB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w:t>
      </w:r>
    </w:p>
    <w:p w14:paraId="5E72777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85DD96F" w14:textId="77777777" w:rsidR="00D10B1E" w:rsidRPr="00AC31F8" w:rsidRDefault="00D10B1E" w:rsidP="00D10B1E">
      <w:pPr>
        <w:spacing w:after="0" w:line="240" w:lineRule="auto"/>
        <w:jc w:val="left"/>
        <w:rPr>
          <w:rFonts w:ascii="Courier New" w:hAnsi="Courier New" w:cs="Courier New"/>
          <w:sz w:val="18"/>
          <w:szCs w:val="18"/>
          <w:lang w:val="en-GB"/>
        </w:rPr>
      </w:pPr>
    </w:p>
    <w:p w14:paraId="736B62E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@AfterStep</w:t>
      </w:r>
    </w:p>
    <w:p w14:paraId="79BECB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afterStep() {</w:t>
      </w:r>
    </w:p>
    <w:p w14:paraId="2789510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TakesScreenshot scrShot = ((TakesScreenshot) (webDriver()));</w:t>
      </w:r>
    </w:p>
    <w:p w14:paraId="59F5C1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String title = webDriver().getTitle();</w:t>
      </w:r>
    </w:p>
    <w:p w14:paraId="440A243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368A9AE" w14:textId="42352187"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61423C8B" w14:textId="77777777" w:rsidR="00C97B94" w:rsidRPr="00AC31F8" w:rsidRDefault="00C97B94" w:rsidP="00D10B1E">
      <w:pPr>
        <w:spacing w:after="0" w:line="240" w:lineRule="auto"/>
        <w:jc w:val="left"/>
        <w:rPr>
          <w:rFonts w:ascii="Courier New" w:hAnsi="Courier New" w:cs="Courier New"/>
          <w:sz w:val="18"/>
          <w:szCs w:val="18"/>
          <w:lang w:val="en-GB"/>
        </w:rPr>
      </w:pPr>
    </w:p>
    <w:p w14:paraId="45199383" w14:textId="77777777" w:rsidR="00C97B94" w:rsidRPr="00AC31F8" w:rsidRDefault="00C97B94" w:rsidP="00D10B1E">
      <w:pPr>
        <w:spacing w:after="0" w:line="240" w:lineRule="auto"/>
        <w:jc w:val="left"/>
        <w:rPr>
          <w:rFonts w:ascii="Courier New" w:hAnsi="Courier New" w:cs="Courier New"/>
          <w:sz w:val="18"/>
          <w:szCs w:val="18"/>
          <w:lang w:val="en-GB"/>
        </w:rPr>
      </w:pPr>
    </w:p>
    <w:p w14:paraId="5F4AB2DE" w14:textId="77777777" w:rsidR="00986841" w:rsidRPr="00AC31F8" w:rsidRDefault="00986841" w:rsidP="00986841">
      <w:pPr>
        <w:rPr>
          <w:lang w:val="en-GB"/>
        </w:rPr>
      </w:pPr>
    </w:p>
    <w:p w14:paraId="4FBCE004" w14:textId="77777777" w:rsidR="00986841" w:rsidRPr="00AC31F8" w:rsidRDefault="00986841" w:rsidP="00986841">
      <w:pPr>
        <w:rPr>
          <w:lang w:val="en-GB"/>
        </w:rPr>
      </w:pPr>
    </w:p>
    <w:p w14:paraId="777CF4BD" w14:textId="7E8C80DB" w:rsidR="00672164" w:rsidRPr="00AC31F8" w:rsidRDefault="00672164" w:rsidP="00672164">
      <w:pPr>
        <w:pStyle w:val="Heading1withoutnumbering"/>
        <w:rPr>
          <w:lang w:val="en-GB"/>
        </w:rPr>
      </w:pPr>
      <w:bookmarkStart w:id="390" w:name="_Toc46067119"/>
      <w:bookmarkStart w:id="391" w:name="_Toc46238973"/>
      <w:r w:rsidRPr="00AC31F8">
        <w:rPr>
          <w:lang w:val="en-GB"/>
        </w:rPr>
        <w:lastRenderedPageBreak/>
        <w:t>Appendix</w:t>
      </w:r>
      <w:bookmarkEnd w:id="390"/>
      <w:r w:rsidR="009B1094" w:rsidRPr="00AC31F8">
        <w:rPr>
          <w:lang w:val="en-GB"/>
        </w:rPr>
        <w:t xml:space="preserve"> X: Glue Code – Participant Overview StepDefs</w:t>
      </w:r>
      <w:bookmarkEnd w:id="391"/>
    </w:p>
    <w:p w14:paraId="538A0CEB" w14:textId="77777777" w:rsidR="00672164" w:rsidRPr="00AC31F8" w:rsidRDefault="00672164" w:rsidP="00BA0923">
      <w:pPr>
        <w:rPr>
          <w:lang w:val="en-GB"/>
        </w:rPr>
      </w:pPr>
    </w:p>
    <w:p w14:paraId="580C84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734A31B7" w14:textId="77777777" w:rsidR="00D10B1E" w:rsidRPr="00AC31F8" w:rsidRDefault="00D10B1E" w:rsidP="00D10B1E">
      <w:pPr>
        <w:spacing w:after="0" w:line="240" w:lineRule="auto"/>
        <w:jc w:val="left"/>
        <w:rPr>
          <w:rFonts w:ascii="Courier New" w:hAnsi="Courier New" w:cs="Courier New"/>
          <w:sz w:val="18"/>
          <w:szCs w:val="18"/>
          <w:lang w:val="en-GB"/>
        </w:rPr>
      </w:pPr>
    </w:p>
    <w:p w14:paraId="00623B7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io.cucumber.datatable.DataTable;</w:t>
      </w:r>
    </w:p>
    <w:p w14:paraId="5390BD3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72B7D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11D411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io.cucumber.java.en.Then;</w:t>
      </w:r>
    </w:p>
    <w:p w14:paraId="0FA337E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03A348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okhttp3.MultipartBody;</w:t>
      </w:r>
    </w:p>
    <w:p w14:paraId="2A0EB1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10C6B7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org.openqa.selenium.WebElement;</w:t>
      </w:r>
    </w:p>
    <w:p w14:paraId="326BF0F6" w14:textId="77777777" w:rsidR="00D10B1E" w:rsidRPr="00AC31F8" w:rsidRDefault="00D10B1E" w:rsidP="00D10B1E">
      <w:pPr>
        <w:spacing w:after="0" w:line="240" w:lineRule="auto"/>
        <w:jc w:val="left"/>
        <w:rPr>
          <w:rFonts w:ascii="Courier New" w:hAnsi="Courier New" w:cs="Courier New"/>
          <w:sz w:val="18"/>
          <w:szCs w:val="18"/>
          <w:lang w:val="en-GB"/>
        </w:rPr>
      </w:pPr>
    </w:p>
    <w:p w14:paraId="7207D8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java.util.ArrayList;</w:t>
      </w:r>
    </w:p>
    <w:p w14:paraId="3218A6A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java.util.List;</w:t>
      </w:r>
    </w:p>
    <w:p w14:paraId="76BD357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java.util.Map;</w:t>
      </w:r>
    </w:p>
    <w:p w14:paraId="53B830C7" w14:textId="77777777" w:rsidR="00D10B1E" w:rsidRPr="00AC31F8" w:rsidRDefault="00D10B1E" w:rsidP="00D10B1E">
      <w:pPr>
        <w:spacing w:after="0" w:line="240" w:lineRule="auto"/>
        <w:jc w:val="left"/>
        <w:rPr>
          <w:rFonts w:ascii="Courier New" w:hAnsi="Courier New" w:cs="Courier New"/>
          <w:sz w:val="18"/>
          <w:szCs w:val="18"/>
          <w:lang w:val="en-GB"/>
        </w:rPr>
      </w:pPr>
    </w:p>
    <w:p w14:paraId="5C341E8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568411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3AEFA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org.hamcrest.MatcherAssert.assertThat;</w:t>
      </w:r>
    </w:p>
    <w:p w14:paraId="0ABC5EC2" w14:textId="77777777" w:rsidR="00D10B1E" w:rsidRPr="00AC31F8" w:rsidRDefault="00D10B1E" w:rsidP="00D10B1E">
      <w:pPr>
        <w:spacing w:after="0" w:line="240" w:lineRule="auto"/>
        <w:jc w:val="left"/>
        <w:rPr>
          <w:rFonts w:ascii="Courier New" w:hAnsi="Courier New" w:cs="Courier New"/>
          <w:sz w:val="18"/>
          <w:szCs w:val="18"/>
          <w:lang w:val="en-GB"/>
        </w:rPr>
      </w:pPr>
    </w:p>
    <w:p w14:paraId="778BE043" w14:textId="77777777" w:rsidR="00D10B1E" w:rsidRPr="00AC31F8" w:rsidRDefault="00D10B1E" w:rsidP="00D10B1E">
      <w:pPr>
        <w:spacing w:after="0" w:line="240" w:lineRule="auto"/>
        <w:jc w:val="left"/>
        <w:rPr>
          <w:rFonts w:ascii="Courier New" w:hAnsi="Courier New" w:cs="Courier New"/>
          <w:sz w:val="18"/>
          <w:szCs w:val="18"/>
          <w:lang w:val="en-GB"/>
        </w:rPr>
      </w:pPr>
    </w:p>
    <w:p w14:paraId="4C2755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ParticipantOverviewStepDefs {</w:t>
      </w:r>
    </w:p>
    <w:p w14:paraId="1C076CA9" w14:textId="77777777" w:rsidR="00D10B1E" w:rsidRPr="00AC31F8" w:rsidRDefault="00D10B1E" w:rsidP="00D10B1E">
      <w:pPr>
        <w:spacing w:after="0" w:line="240" w:lineRule="auto"/>
        <w:jc w:val="left"/>
        <w:rPr>
          <w:rFonts w:ascii="Courier New" w:hAnsi="Courier New" w:cs="Courier New"/>
          <w:sz w:val="18"/>
          <w:szCs w:val="18"/>
          <w:lang w:val="en-GB"/>
        </w:rPr>
      </w:pPr>
    </w:p>
    <w:p w14:paraId="63E057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addParticipant(firstName);</w:t>
      </w:r>
    </w:p>
    <w:p w14:paraId="1A93E9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participant(firstName).lastName = lastName;</w:t>
      </w:r>
    </w:p>
    <w:p w14:paraId="3779F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participant(firstName).birthday = birthday;</w:t>
      </w:r>
    </w:p>
    <w:p w14:paraId="5D8180B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participant(firstName).gender = gender;</w:t>
      </w:r>
    </w:p>
    <w:p w14:paraId="4C342A8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84F3C8E" w14:textId="77777777" w:rsidR="00D10B1E" w:rsidRPr="00AC31F8" w:rsidRDefault="00D10B1E" w:rsidP="00D10B1E">
      <w:pPr>
        <w:spacing w:after="0" w:line="240" w:lineRule="auto"/>
        <w:jc w:val="left"/>
        <w:rPr>
          <w:rFonts w:ascii="Courier New" w:hAnsi="Courier New" w:cs="Courier New"/>
          <w:sz w:val="18"/>
          <w:szCs w:val="18"/>
          <w:lang w:val="en-GB"/>
        </w:rPr>
      </w:pPr>
    </w:p>
    <w:p w14:paraId="62D2D5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ParticipantRegistrationStepDefs.patriciaWantsToRegister(firstName);</w:t>
      </w:r>
    </w:p>
    <w:p w14:paraId="5DFD94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ParticipantRegistrationStepDefs.patriciaEntersData(firstName);</w:t>
      </w:r>
    </w:p>
    <w:p w14:paraId="6443BE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ParticipantRegistrationStepDefs.registersThem(firstName);</w:t>
      </w:r>
    </w:p>
    <w:p w14:paraId="15E43F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shouldBeFoundInTheOverview(firstName);</w:t>
      </w:r>
    </w:p>
    <w:p w14:paraId="706812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9C290C" w14:textId="77777777" w:rsidR="00D10B1E" w:rsidRPr="00AC31F8" w:rsidRDefault="00D10B1E" w:rsidP="00D10B1E">
      <w:pPr>
        <w:spacing w:after="0" w:line="240" w:lineRule="auto"/>
        <w:jc w:val="left"/>
        <w:rPr>
          <w:rFonts w:ascii="Courier New" w:hAnsi="Courier New" w:cs="Courier New"/>
          <w:sz w:val="18"/>
          <w:szCs w:val="18"/>
          <w:lang w:val="en-GB"/>
        </w:rPr>
      </w:pPr>
    </w:p>
    <w:p w14:paraId="78DFA7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@Given("participants with first name, last name, birthday, gender are registered")</w:t>
      </w:r>
    </w:p>
    <w:p w14:paraId="3724C49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(List&lt;String&gt; list : dataTable.asLists()) {</w:t>
      </w:r>
    </w:p>
    <w:p w14:paraId="4E6F579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AFE2C7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FBF90A" w14:textId="77777777" w:rsidR="00D10B1E" w:rsidRPr="00AC31F8" w:rsidRDefault="00D10B1E" w:rsidP="00D10B1E">
      <w:pPr>
        <w:spacing w:after="0" w:line="240" w:lineRule="auto"/>
        <w:jc w:val="left"/>
        <w:rPr>
          <w:rFonts w:ascii="Courier New" w:hAnsi="Courier New" w:cs="Courier New"/>
          <w:sz w:val="18"/>
          <w:szCs w:val="18"/>
          <w:lang w:val="en-GB"/>
        </w:rPr>
      </w:pPr>
    </w:p>
    <w:p w14:paraId="548DD6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is not registered yet")</w:t>
      </w:r>
    </w:p>
    <w:p w14:paraId="606A5B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isNotRegisteredYet(String firstName) {</w:t>
      </w:r>
    </w:p>
    <w:p w14:paraId="6B50412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assertThat(participantOverviewContainsParticipant(firstName), is(false));</w:t>
      </w:r>
    </w:p>
    <w:p w14:paraId="00E151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6930A" w14:textId="77777777" w:rsidR="00D10B1E" w:rsidRPr="00AC31F8" w:rsidRDefault="00D10B1E" w:rsidP="00D10B1E">
      <w:pPr>
        <w:spacing w:after="0" w:line="240" w:lineRule="auto"/>
        <w:jc w:val="left"/>
        <w:rPr>
          <w:rFonts w:ascii="Courier New" w:hAnsi="Courier New" w:cs="Courier New"/>
          <w:sz w:val="18"/>
          <w:szCs w:val="18"/>
          <w:lang w:val="en-GB"/>
        </w:rPr>
      </w:pPr>
    </w:p>
    <w:p w14:paraId="1A43CDE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 should be found in the overview")</w:t>
      </w:r>
    </w:p>
    <w:p w14:paraId="363E47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shouldBeFoundInTheOverview(String firstName) {</w:t>
      </w:r>
    </w:p>
    <w:p w14:paraId="0E5AD7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assertThat(participantOverviewContainsParticipant(firstName), is(true));</w:t>
      </w:r>
    </w:p>
    <w:p w14:paraId="4E0AE3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t>
      </w:r>
    </w:p>
    <w:p w14:paraId="12C7A68F" w14:textId="77777777" w:rsidR="00D10B1E" w:rsidRPr="00AC31F8" w:rsidRDefault="00D10B1E" w:rsidP="00D10B1E">
      <w:pPr>
        <w:spacing w:after="0" w:line="240" w:lineRule="auto"/>
        <w:jc w:val="left"/>
        <w:rPr>
          <w:rFonts w:ascii="Courier New" w:hAnsi="Courier New" w:cs="Courier New"/>
          <w:sz w:val="18"/>
          <w:szCs w:val="18"/>
          <w:lang w:val="en-GB"/>
        </w:rPr>
      </w:pPr>
    </w:p>
    <w:p w14:paraId="104D80B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boolean participantOverviewContainsParticipant(String firstName) {</w:t>
      </w:r>
    </w:p>
    <w:p w14:paraId="08507C6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webDriver().findElement(By.linkText("Participants")).click();</w:t>
      </w:r>
    </w:p>
    <w:p w14:paraId="12C10F3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int numParticipants = row.size();</w:t>
      </w:r>
    </w:p>
    <w:p w14:paraId="6EA377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participantTable = webDriver().findElement(By.id("participantTable"));</w:t>
      </w:r>
    </w:p>
    <w:p w14:paraId="103C88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(int i = 1; i &lt;= numParticipants; i++) {</w:t>
      </w:r>
    </w:p>
    <w:p w14:paraId="7D45DD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true;</w:t>
      </w:r>
    </w:p>
    <w:p w14:paraId="2D5F02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E3E4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1C2B0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false;</w:t>
      </w:r>
    </w:p>
    <w:p w14:paraId="14FB590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93328B" w14:textId="77777777" w:rsidR="00D10B1E" w:rsidRPr="00AC31F8" w:rsidRDefault="00D10B1E" w:rsidP="00D10B1E">
      <w:pPr>
        <w:spacing w:after="0" w:line="240" w:lineRule="auto"/>
        <w:jc w:val="left"/>
        <w:rPr>
          <w:rFonts w:ascii="Courier New" w:hAnsi="Courier New" w:cs="Courier New"/>
          <w:sz w:val="18"/>
          <w:szCs w:val="18"/>
          <w:lang w:val="en-GB"/>
        </w:rPr>
      </w:pPr>
    </w:p>
    <w:p w14:paraId="6F06BF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@Then("the participants should be found in the overview")</w:t>
      </w:r>
    </w:p>
    <w:p w14:paraId="70EEB7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the_participants_should_be_found_in_the_overview() {</w:t>
      </w:r>
    </w:p>
    <w:p w14:paraId="110AFC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(Participant participant : participants()) {</w:t>
      </w:r>
    </w:p>
    <w:p w14:paraId="6D8BD2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participantOverviewContainsParticipant(participant.firstName);</w:t>
      </w:r>
    </w:p>
    <w:p w14:paraId="280859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5F9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6107CD4" w14:textId="77777777" w:rsidR="00D10B1E" w:rsidRPr="00AC31F8" w:rsidRDefault="00D10B1E" w:rsidP="00D10B1E">
      <w:pPr>
        <w:spacing w:after="0" w:line="240" w:lineRule="auto"/>
        <w:jc w:val="left"/>
        <w:rPr>
          <w:rFonts w:ascii="Courier New" w:hAnsi="Courier New" w:cs="Courier New"/>
          <w:sz w:val="18"/>
          <w:szCs w:val="18"/>
          <w:lang w:val="en-GB"/>
        </w:rPr>
      </w:pPr>
    </w:p>
    <w:p w14:paraId="2191CEF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is on the participants overview page")</w:t>
      </w:r>
    </w:p>
    <w:p w14:paraId="71BDE6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patriciaIsOnThePatricipantsOverviewPage() {</w:t>
      </w:r>
    </w:p>
    <w:p w14:paraId="1D4FC1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w:t>
      </w:r>
    </w:p>
    <w:p w14:paraId="17B0ABB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FB74837" w14:textId="77777777" w:rsidR="00D10B1E" w:rsidRPr="00AC31F8" w:rsidRDefault="00D10B1E" w:rsidP="00D10B1E">
      <w:pPr>
        <w:spacing w:after="0" w:line="240" w:lineRule="auto"/>
        <w:jc w:val="left"/>
        <w:rPr>
          <w:rFonts w:ascii="Courier New" w:hAnsi="Courier New" w:cs="Courier New"/>
          <w:sz w:val="18"/>
          <w:szCs w:val="18"/>
          <w:lang w:val="en-GB"/>
        </w:rPr>
      </w:pPr>
    </w:p>
    <w:p w14:paraId="655A588B" w14:textId="77777777" w:rsidR="00D10B1E" w:rsidRPr="00AC31F8" w:rsidRDefault="00D10B1E" w:rsidP="00D10B1E">
      <w:pPr>
        <w:spacing w:after="0" w:line="240" w:lineRule="auto"/>
        <w:jc w:val="left"/>
        <w:rPr>
          <w:rFonts w:ascii="Courier New" w:hAnsi="Courier New" w:cs="Courier New"/>
          <w:sz w:val="18"/>
          <w:szCs w:val="18"/>
          <w:lang w:val="en-GB"/>
        </w:rPr>
      </w:pPr>
    </w:p>
    <w:p w14:paraId="5603C25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opens {string}'s detail page")</w:t>
      </w:r>
    </w:p>
    <w:p w14:paraId="6944128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patriciaOpensDetailPage(String firstName) {</w:t>
      </w:r>
    </w:p>
    <w:p w14:paraId="7388578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webDriver().findElement(By.xpath("//*[@id=\"participantTable\"]/tbody/tr")).click();</w:t>
      </w:r>
    </w:p>
    <w:p w14:paraId="5091D71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3CDB77" w14:textId="05F65911"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16BC13AA" w14:textId="77777777" w:rsidR="00C97B94" w:rsidRPr="00AC31F8" w:rsidRDefault="00C97B94" w:rsidP="00D10B1E">
      <w:pPr>
        <w:spacing w:after="0" w:line="240" w:lineRule="auto"/>
        <w:jc w:val="left"/>
        <w:rPr>
          <w:rFonts w:ascii="Courier New" w:hAnsi="Courier New" w:cs="Courier New"/>
          <w:sz w:val="18"/>
          <w:szCs w:val="18"/>
          <w:lang w:val="en-GB"/>
        </w:rPr>
      </w:pPr>
    </w:p>
    <w:p w14:paraId="484B1369" w14:textId="77777777" w:rsidR="00C97B94" w:rsidRPr="00AC31F8" w:rsidRDefault="00C97B94" w:rsidP="00D10B1E">
      <w:pPr>
        <w:spacing w:after="0" w:line="240" w:lineRule="auto"/>
        <w:jc w:val="left"/>
        <w:rPr>
          <w:rFonts w:ascii="Courier New" w:hAnsi="Courier New" w:cs="Courier New"/>
          <w:sz w:val="18"/>
          <w:szCs w:val="18"/>
          <w:lang w:val="en-GB"/>
        </w:rPr>
      </w:pPr>
    </w:p>
    <w:p w14:paraId="420C206E" w14:textId="77777777" w:rsidR="00672164" w:rsidRPr="00AC31F8" w:rsidRDefault="00672164" w:rsidP="00BA0923">
      <w:pPr>
        <w:rPr>
          <w:lang w:val="en-GB"/>
        </w:rPr>
      </w:pPr>
    </w:p>
    <w:p w14:paraId="1E756C97" w14:textId="77777777" w:rsidR="00672164" w:rsidRPr="00AC31F8" w:rsidRDefault="00672164" w:rsidP="00BA0923">
      <w:pPr>
        <w:rPr>
          <w:lang w:val="en-GB"/>
        </w:rPr>
      </w:pPr>
    </w:p>
    <w:p w14:paraId="564FEB06" w14:textId="6E02FB1E" w:rsidR="00672164" w:rsidRPr="00AC31F8" w:rsidRDefault="00672164" w:rsidP="00672164">
      <w:pPr>
        <w:pStyle w:val="Heading1withoutnumbering"/>
        <w:rPr>
          <w:lang w:val="en-GB"/>
        </w:rPr>
      </w:pPr>
      <w:bookmarkStart w:id="392" w:name="_Toc46067120"/>
      <w:bookmarkStart w:id="393" w:name="_Toc46238974"/>
      <w:r w:rsidRPr="00AC31F8">
        <w:rPr>
          <w:lang w:val="en-GB"/>
        </w:rPr>
        <w:lastRenderedPageBreak/>
        <w:t>Appendix</w:t>
      </w:r>
      <w:bookmarkEnd w:id="392"/>
      <w:r w:rsidR="009B1094" w:rsidRPr="00AC31F8">
        <w:rPr>
          <w:lang w:val="en-GB"/>
        </w:rPr>
        <w:t xml:space="preserve"> XI: Glue Code – Participant Registration StepDefs</w:t>
      </w:r>
      <w:bookmarkEnd w:id="393"/>
    </w:p>
    <w:p w14:paraId="1679EF31" w14:textId="77777777" w:rsidR="00672164" w:rsidRPr="00AC31F8" w:rsidRDefault="00672164" w:rsidP="00BA0923">
      <w:pPr>
        <w:rPr>
          <w:lang w:val="en-GB"/>
        </w:rPr>
      </w:pPr>
    </w:p>
    <w:p w14:paraId="41D8786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289117C3" w14:textId="77777777" w:rsidR="00D10B1E" w:rsidRPr="00AC31F8" w:rsidRDefault="00D10B1E" w:rsidP="00D10B1E">
      <w:pPr>
        <w:spacing w:after="0" w:line="240" w:lineRule="auto"/>
        <w:jc w:val="left"/>
        <w:rPr>
          <w:rFonts w:ascii="Courier New" w:hAnsi="Courier New" w:cs="Courier New"/>
          <w:sz w:val="18"/>
          <w:szCs w:val="18"/>
          <w:lang w:val="en-GB"/>
        </w:rPr>
      </w:pPr>
    </w:p>
    <w:p w14:paraId="61495A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562A3E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2DB07A2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664B0CB2" w14:textId="77777777" w:rsidR="00D10B1E" w:rsidRPr="00AC31F8" w:rsidRDefault="00D10B1E" w:rsidP="00D10B1E">
      <w:pPr>
        <w:spacing w:after="0" w:line="240" w:lineRule="auto"/>
        <w:jc w:val="left"/>
        <w:rPr>
          <w:rFonts w:ascii="Courier New" w:hAnsi="Courier New" w:cs="Courier New"/>
          <w:sz w:val="18"/>
          <w:szCs w:val="18"/>
          <w:lang w:val="en-GB"/>
        </w:rPr>
      </w:pPr>
    </w:p>
    <w:p w14:paraId="683303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081627C4" w14:textId="77777777" w:rsidR="00D10B1E" w:rsidRPr="00AC31F8" w:rsidRDefault="00D10B1E" w:rsidP="00D10B1E">
      <w:pPr>
        <w:spacing w:after="0" w:line="240" w:lineRule="auto"/>
        <w:jc w:val="left"/>
        <w:rPr>
          <w:rFonts w:ascii="Courier New" w:hAnsi="Courier New" w:cs="Courier New"/>
          <w:sz w:val="18"/>
          <w:szCs w:val="18"/>
          <w:lang w:val="en-GB"/>
        </w:rPr>
      </w:pPr>
    </w:p>
    <w:p w14:paraId="55003729" w14:textId="77777777" w:rsidR="00D10B1E" w:rsidRPr="00AC31F8" w:rsidRDefault="00D10B1E" w:rsidP="00D10B1E">
      <w:pPr>
        <w:spacing w:after="0" w:line="240" w:lineRule="auto"/>
        <w:jc w:val="left"/>
        <w:rPr>
          <w:rFonts w:ascii="Courier New" w:hAnsi="Courier New" w:cs="Courier New"/>
          <w:sz w:val="18"/>
          <w:szCs w:val="18"/>
          <w:lang w:val="en-GB"/>
        </w:rPr>
      </w:pPr>
    </w:p>
    <w:p w14:paraId="0450F9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ParticipantRegistrationStepDefs {</w:t>
      </w:r>
    </w:p>
    <w:p w14:paraId="31727401" w14:textId="77777777" w:rsidR="00D10B1E" w:rsidRPr="00AC31F8" w:rsidRDefault="00D10B1E" w:rsidP="00D10B1E">
      <w:pPr>
        <w:spacing w:after="0" w:line="240" w:lineRule="auto"/>
        <w:jc w:val="left"/>
        <w:rPr>
          <w:rFonts w:ascii="Courier New" w:hAnsi="Courier New" w:cs="Courier New"/>
          <w:sz w:val="18"/>
          <w:szCs w:val="18"/>
          <w:lang w:val="en-GB"/>
        </w:rPr>
      </w:pPr>
    </w:p>
    <w:p w14:paraId="0ED91E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wants to register {string}")</w:t>
      </w:r>
    </w:p>
    <w:p w14:paraId="3A6E7A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patriciaWantsToRegister(String firstName) {</w:t>
      </w:r>
    </w:p>
    <w:p w14:paraId="3B641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webDriver().findElement(By.linkText("Participant Registration")).click();</w:t>
      </w:r>
    </w:p>
    <w:p w14:paraId="0A4F20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addParticipant(firstName);</w:t>
      </w:r>
    </w:p>
    <w:p w14:paraId="18AA2A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284671" w14:textId="77777777" w:rsidR="00D10B1E" w:rsidRPr="00AC31F8" w:rsidRDefault="00D10B1E" w:rsidP="00D10B1E">
      <w:pPr>
        <w:spacing w:after="0" w:line="240" w:lineRule="auto"/>
        <w:jc w:val="left"/>
        <w:rPr>
          <w:rFonts w:ascii="Courier New" w:hAnsi="Courier New" w:cs="Courier New"/>
          <w:sz w:val="18"/>
          <w:szCs w:val="18"/>
          <w:lang w:val="en-GB"/>
        </w:rPr>
      </w:pPr>
    </w:p>
    <w:p w14:paraId="4B2345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{string}'s data")</w:t>
      </w:r>
    </w:p>
    <w:p w14:paraId="232581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patriciaEntersData(String firstName) {</w:t>
      </w:r>
    </w:p>
    <w:p w14:paraId="70EC64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webDriver().findElement(By.id("firstName")).sendKeys(participant(firstName).firstName);</w:t>
      </w:r>
    </w:p>
    <w:p w14:paraId="37E794F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webDriver().findElement(By.id("lastName")).sendKeys(participant(firstName).lastName);</w:t>
      </w:r>
    </w:p>
    <w:p w14:paraId="4A4B6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webDriver().findElement(By.id("birthday")).sendKeys(participant(firstName).birthday);</w:t>
      </w:r>
    </w:p>
    <w:p w14:paraId="48EF64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webDriver().findElement(By.id("gender")).sendKeys(participant(firstName).gender);</w:t>
      </w:r>
    </w:p>
    <w:p w14:paraId="22E0C22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385BB59" w14:textId="77777777" w:rsidR="00D10B1E" w:rsidRPr="00AC31F8" w:rsidRDefault="00D10B1E" w:rsidP="00D10B1E">
      <w:pPr>
        <w:spacing w:after="0" w:line="240" w:lineRule="auto"/>
        <w:jc w:val="left"/>
        <w:rPr>
          <w:rFonts w:ascii="Courier New" w:hAnsi="Courier New" w:cs="Courier New"/>
          <w:sz w:val="18"/>
          <w:szCs w:val="18"/>
          <w:lang w:val="en-GB"/>
        </w:rPr>
      </w:pPr>
    </w:p>
    <w:p w14:paraId="5C7102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@And("registers {string}'s data")</w:t>
      </w:r>
    </w:p>
    <w:p w14:paraId="768CDD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registersThem(String firstName) {</w:t>
      </w:r>
    </w:p>
    <w:p w14:paraId="1511FB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webDriver().findElement(By.id("registerParticipant")).click();</w:t>
      </w:r>
    </w:p>
    <w:p w14:paraId="6DEB6B4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8F645CE" w14:textId="77777777" w:rsidR="00D10B1E" w:rsidRPr="00AC31F8" w:rsidRDefault="00D10B1E" w:rsidP="00D10B1E">
      <w:pPr>
        <w:spacing w:after="0" w:line="240" w:lineRule="auto"/>
        <w:jc w:val="left"/>
        <w:rPr>
          <w:rFonts w:ascii="Courier New" w:hAnsi="Courier New" w:cs="Courier New"/>
          <w:sz w:val="18"/>
          <w:szCs w:val="18"/>
          <w:lang w:val="en-GB"/>
        </w:rPr>
      </w:pPr>
    </w:p>
    <w:p w14:paraId="1AE0E9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registers {string}")</w:t>
      </w:r>
    </w:p>
    <w:p w14:paraId="41740C3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patriciaRegisters(String firstName){</w:t>
      </w:r>
    </w:p>
    <w:p w14:paraId="1C0687C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patriciaWantsToRegister(firstName);</w:t>
      </w:r>
    </w:p>
    <w:p w14:paraId="4193D4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patriciaEntersData(firstName);</w:t>
      </w:r>
    </w:p>
    <w:p w14:paraId="5F51F21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registersThem(firstName);</w:t>
      </w:r>
    </w:p>
    <w:p w14:paraId="65C069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3348066" w14:textId="219BCF28"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102E6B60" w14:textId="77777777" w:rsidR="00C97B94" w:rsidRPr="00AC31F8" w:rsidRDefault="00C97B94" w:rsidP="00D10B1E">
      <w:pPr>
        <w:spacing w:after="0" w:line="240" w:lineRule="auto"/>
        <w:jc w:val="left"/>
        <w:rPr>
          <w:rFonts w:ascii="Courier New" w:hAnsi="Courier New" w:cs="Courier New"/>
          <w:sz w:val="18"/>
          <w:szCs w:val="18"/>
          <w:lang w:val="en-GB"/>
        </w:rPr>
      </w:pPr>
    </w:p>
    <w:p w14:paraId="5FD9FCB2" w14:textId="77777777" w:rsidR="00C97B94" w:rsidRPr="00AC31F8" w:rsidRDefault="00C97B94" w:rsidP="00D10B1E">
      <w:pPr>
        <w:spacing w:after="0" w:line="240" w:lineRule="auto"/>
        <w:jc w:val="left"/>
        <w:rPr>
          <w:rFonts w:ascii="Courier New" w:hAnsi="Courier New" w:cs="Courier New"/>
          <w:sz w:val="18"/>
          <w:szCs w:val="18"/>
          <w:lang w:val="en-GB"/>
        </w:rPr>
      </w:pPr>
    </w:p>
    <w:p w14:paraId="753266C7" w14:textId="77777777" w:rsidR="00672164" w:rsidRPr="00AC31F8" w:rsidRDefault="00672164" w:rsidP="00BA0923">
      <w:pPr>
        <w:rPr>
          <w:lang w:val="en-GB"/>
        </w:rPr>
      </w:pPr>
    </w:p>
    <w:p w14:paraId="4E36BE59" w14:textId="77777777" w:rsidR="00672164" w:rsidRPr="00AC31F8" w:rsidRDefault="00672164" w:rsidP="00BA0923">
      <w:pPr>
        <w:rPr>
          <w:lang w:val="en-GB"/>
        </w:rPr>
      </w:pPr>
    </w:p>
    <w:p w14:paraId="72150930" w14:textId="12A90AD6" w:rsidR="009B1094" w:rsidRPr="00AC31F8" w:rsidRDefault="009B1094" w:rsidP="009B1094">
      <w:pPr>
        <w:pStyle w:val="Heading1withoutnumbering"/>
        <w:rPr>
          <w:lang w:val="en-GB"/>
        </w:rPr>
      </w:pPr>
      <w:bookmarkStart w:id="394" w:name="_Toc46238975"/>
      <w:r w:rsidRPr="00AC31F8">
        <w:rPr>
          <w:lang w:val="en-GB"/>
        </w:rPr>
        <w:lastRenderedPageBreak/>
        <w:t>Appendix XII: Glue Code – Participant Detail StepDefs</w:t>
      </w:r>
      <w:bookmarkEnd w:id="394"/>
    </w:p>
    <w:p w14:paraId="3F0A646F" w14:textId="77777777" w:rsidR="009B1094" w:rsidRPr="00AC31F8" w:rsidRDefault="009B1094" w:rsidP="009B1094">
      <w:pPr>
        <w:rPr>
          <w:lang w:val="en-GB"/>
        </w:rPr>
      </w:pPr>
    </w:p>
    <w:p w14:paraId="04C097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6B72D7AE" w14:textId="77777777" w:rsidR="00D10B1E" w:rsidRPr="00AC31F8" w:rsidRDefault="00D10B1E" w:rsidP="00D10B1E">
      <w:pPr>
        <w:spacing w:after="0" w:line="240" w:lineRule="auto"/>
        <w:jc w:val="left"/>
        <w:rPr>
          <w:rFonts w:ascii="Courier New" w:hAnsi="Courier New" w:cs="Courier New"/>
          <w:sz w:val="18"/>
          <w:szCs w:val="18"/>
          <w:lang w:val="en-GB"/>
        </w:rPr>
      </w:pPr>
    </w:p>
    <w:p w14:paraId="2FC910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4F85BE3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58DE2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io.cucumber.java.en.Then;</w:t>
      </w:r>
    </w:p>
    <w:p w14:paraId="5CBF262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2C271EA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73D0A66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org.openqa.selenium.WebElement;</w:t>
      </w:r>
    </w:p>
    <w:p w14:paraId="268C3879" w14:textId="77777777" w:rsidR="00D10B1E" w:rsidRPr="00AC31F8" w:rsidRDefault="00D10B1E" w:rsidP="00D10B1E">
      <w:pPr>
        <w:spacing w:after="0" w:line="240" w:lineRule="auto"/>
        <w:jc w:val="left"/>
        <w:rPr>
          <w:rFonts w:ascii="Courier New" w:hAnsi="Courier New" w:cs="Courier New"/>
          <w:sz w:val="18"/>
          <w:szCs w:val="18"/>
          <w:lang w:val="en-GB"/>
        </w:rPr>
      </w:pPr>
    </w:p>
    <w:p w14:paraId="6C5F54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oq_glue_code.TestContext.participant;</w:t>
      </w:r>
    </w:p>
    <w:p w14:paraId="203589C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oq_glue_code.TestContext.webDriver;</w:t>
      </w:r>
    </w:p>
    <w:p w14:paraId="40F2435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90D7FF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org.hamcrest.CoreMatchers.not;</w:t>
      </w:r>
    </w:p>
    <w:p w14:paraId="05F25AF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org.hamcrest.MatcherAssert.assertThat;</w:t>
      </w:r>
    </w:p>
    <w:p w14:paraId="3D991086" w14:textId="77777777" w:rsidR="00D10B1E" w:rsidRPr="00AC31F8" w:rsidRDefault="00D10B1E" w:rsidP="00D10B1E">
      <w:pPr>
        <w:spacing w:after="0" w:line="240" w:lineRule="auto"/>
        <w:jc w:val="left"/>
        <w:rPr>
          <w:rFonts w:ascii="Courier New" w:hAnsi="Courier New" w:cs="Courier New"/>
          <w:sz w:val="18"/>
          <w:szCs w:val="18"/>
          <w:lang w:val="en-GB"/>
        </w:rPr>
      </w:pPr>
    </w:p>
    <w:p w14:paraId="341BA724" w14:textId="77777777" w:rsidR="00D10B1E" w:rsidRPr="00AC31F8" w:rsidRDefault="00D10B1E" w:rsidP="00D10B1E">
      <w:pPr>
        <w:spacing w:after="0" w:line="240" w:lineRule="auto"/>
        <w:jc w:val="left"/>
        <w:rPr>
          <w:rFonts w:ascii="Courier New" w:hAnsi="Courier New" w:cs="Courier New"/>
          <w:sz w:val="18"/>
          <w:szCs w:val="18"/>
          <w:lang w:val="en-GB"/>
        </w:rPr>
      </w:pPr>
    </w:p>
    <w:p w14:paraId="23E7EE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ParticipantDetailsStepDefs {</w:t>
      </w:r>
    </w:p>
    <w:p w14:paraId="13AF466A" w14:textId="77777777" w:rsidR="00D10B1E" w:rsidRPr="00AC31F8" w:rsidRDefault="00D10B1E" w:rsidP="00D10B1E">
      <w:pPr>
        <w:spacing w:after="0" w:line="240" w:lineRule="auto"/>
        <w:jc w:val="left"/>
        <w:rPr>
          <w:rFonts w:ascii="Courier New" w:hAnsi="Courier New" w:cs="Courier New"/>
          <w:sz w:val="18"/>
          <w:szCs w:val="18"/>
          <w:lang w:val="en-GB"/>
        </w:rPr>
      </w:pPr>
    </w:p>
    <w:p w14:paraId="462D1CE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WeightEntry participantBaselineWeightMeasurement = new WeightEntry();</w:t>
      </w:r>
    </w:p>
    <w:p w14:paraId="4BBBE127" w14:textId="77777777" w:rsidR="00D10B1E" w:rsidRPr="00AC31F8" w:rsidRDefault="00D10B1E" w:rsidP="00D10B1E">
      <w:pPr>
        <w:spacing w:after="0" w:line="240" w:lineRule="auto"/>
        <w:jc w:val="left"/>
        <w:rPr>
          <w:rFonts w:ascii="Courier New" w:hAnsi="Courier New" w:cs="Courier New"/>
          <w:sz w:val="18"/>
          <w:szCs w:val="18"/>
          <w:lang w:val="en-GB"/>
        </w:rPr>
      </w:pPr>
    </w:p>
    <w:p w14:paraId="01B9775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details should be displayed")</w:t>
      </w:r>
    </w:p>
    <w:p w14:paraId="432383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detailsShouldBeDisplayed(String firstName) {</w:t>
      </w:r>
    </w:p>
    <w:p w14:paraId="4467194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162752" w14:textId="77777777" w:rsidR="00D10B1E" w:rsidRPr="00AC31F8" w:rsidRDefault="00D10B1E" w:rsidP="00D10B1E">
      <w:pPr>
        <w:spacing w:after="0" w:line="240" w:lineRule="auto"/>
        <w:jc w:val="left"/>
        <w:rPr>
          <w:rFonts w:ascii="Courier New" w:hAnsi="Courier New" w:cs="Courier New"/>
          <w:sz w:val="18"/>
          <w:szCs w:val="18"/>
          <w:lang w:val="en-GB"/>
        </w:rPr>
      </w:pPr>
    </w:p>
    <w:p w14:paraId="31EF24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has no baseline weight measurement entry yet")</w:t>
      </w:r>
    </w:p>
    <w:p w14:paraId="3E58D0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hasNoWeightEntryYet(String firstName) {</w:t>
      </w:r>
    </w:p>
    <w:p w14:paraId="7050AFB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62727A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assertThat(webDriver().findElement(By.id("weight")).getText(), is(""));</w:t>
      </w:r>
    </w:p>
    <w:p w14:paraId="5CDD7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79ADA61" w14:textId="77777777" w:rsidR="00D10B1E" w:rsidRPr="00AC31F8" w:rsidRDefault="00D10B1E" w:rsidP="00D10B1E">
      <w:pPr>
        <w:spacing w:after="0" w:line="240" w:lineRule="auto"/>
        <w:jc w:val="left"/>
        <w:rPr>
          <w:rFonts w:ascii="Courier New" w:hAnsi="Courier New" w:cs="Courier New"/>
          <w:sz w:val="18"/>
          <w:szCs w:val="18"/>
          <w:lang w:val="en-GB"/>
        </w:rPr>
      </w:pPr>
    </w:p>
    <w:p w14:paraId="4AB882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wants to set {string}'s baseline weight measurement")</w:t>
      </w:r>
    </w:p>
    <w:p w14:paraId="238451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patriciaWantsToRegisterBaselineWeightMeasurement(String firstName) {</w:t>
      </w:r>
    </w:p>
    <w:p w14:paraId="262D440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3197F3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7578BB" w14:textId="77777777" w:rsidR="00D10B1E" w:rsidRPr="00AC31F8" w:rsidRDefault="00D10B1E" w:rsidP="00D10B1E">
      <w:pPr>
        <w:spacing w:after="0" w:line="240" w:lineRule="auto"/>
        <w:jc w:val="left"/>
        <w:rPr>
          <w:rFonts w:ascii="Courier New" w:hAnsi="Courier New" w:cs="Courier New"/>
          <w:sz w:val="18"/>
          <w:szCs w:val="18"/>
          <w:lang w:val="en-GB"/>
        </w:rPr>
      </w:pPr>
    </w:p>
    <w:p w14:paraId="0EA569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participantBaselineWeightMeasurement.weight = weight;</w:t>
      </w:r>
    </w:p>
    <w:p w14:paraId="620C2B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participantBaselineWeightMeasurement.dateTime = dateTime;</w:t>
      </w:r>
    </w:p>
    <w:p w14:paraId="07DD74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participantBaselineWeightMeasurement.comment = comment;</w:t>
      </w:r>
    </w:p>
    <w:p w14:paraId="55BD1C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webDriver().findElement(By.id("weight")).sendKeys(weight.toString());</w:t>
      </w:r>
    </w:p>
    <w:p w14:paraId="52F4DCD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webDriver().findElement(By.id("dateTime")).sendKeys(dateTime);</w:t>
      </w:r>
    </w:p>
    <w:p w14:paraId="16CA116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webDriver().findElement(By.id("comment")).sendKeys(comment);</w:t>
      </w:r>
    </w:p>
    <w:p w14:paraId="6109A32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9C61FF6" w14:textId="77777777" w:rsidR="00D10B1E" w:rsidRPr="00AC31F8" w:rsidRDefault="00D10B1E" w:rsidP="00D10B1E">
      <w:pPr>
        <w:spacing w:after="0" w:line="240" w:lineRule="auto"/>
        <w:jc w:val="left"/>
        <w:rPr>
          <w:rFonts w:ascii="Courier New" w:hAnsi="Courier New" w:cs="Courier New"/>
          <w:sz w:val="18"/>
          <w:szCs w:val="18"/>
          <w:lang w:val="en-GB"/>
        </w:rPr>
      </w:pPr>
    </w:p>
    <w:p w14:paraId="50C4EAB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@And("she saves these entries")</w:t>
      </w:r>
    </w:p>
    <w:p w14:paraId="2D6C8FB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sheSavesTheseEntries() {</w:t>
      </w:r>
    </w:p>
    <w:p w14:paraId="38D182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webDriver().findElement(By.id("setBaselineWeight")).click();</w:t>
      </w:r>
    </w:p>
    <w:p w14:paraId="5879AC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EE1C196" w14:textId="77777777" w:rsidR="00D10B1E" w:rsidRPr="00AC31F8" w:rsidRDefault="00D10B1E" w:rsidP="00D10B1E">
      <w:pPr>
        <w:spacing w:after="0" w:line="240" w:lineRule="auto"/>
        <w:jc w:val="left"/>
        <w:rPr>
          <w:rFonts w:ascii="Courier New" w:hAnsi="Courier New" w:cs="Courier New"/>
          <w:sz w:val="18"/>
          <w:szCs w:val="18"/>
          <w:lang w:val="en-GB"/>
        </w:rPr>
      </w:pPr>
    </w:p>
    <w:p w14:paraId="45CC6A7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found in the system")</w:t>
      </w:r>
    </w:p>
    <w:p w14:paraId="4E1C27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baselineWeightEntryShouldBeFoundInTheSystem(String firstName) {</w:t>
      </w:r>
    </w:p>
    <w:p w14:paraId="29223B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long id = Long.parseLong(webDriver().findElement(By.id("baselineId")).getText());</w:t>
      </w:r>
    </w:p>
    <w:p w14:paraId="215807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assertThat(id, not(-1));</w:t>
      </w:r>
    </w:p>
    <w:p w14:paraId="4928A2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931B55" w14:textId="77777777" w:rsidR="00D10B1E" w:rsidRPr="00AC31F8" w:rsidRDefault="00D10B1E" w:rsidP="00D10B1E">
      <w:pPr>
        <w:spacing w:after="0" w:line="240" w:lineRule="auto"/>
        <w:jc w:val="left"/>
        <w:rPr>
          <w:rFonts w:ascii="Courier New" w:hAnsi="Courier New" w:cs="Courier New"/>
          <w:sz w:val="18"/>
          <w:szCs w:val="18"/>
          <w:lang w:val="en-GB"/>
        </w:rPr>
      </w:pPr>
    </w:p>
    <w:p w14:paraId="788C8F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{double} kg and any valid date time")</w:t>
      </w:r>
    </w:p>
    <w:p w14:paraId="43682D7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patriciaEntersKg(Double weight) {</w:t>
      </w:r>
    </w:p>
    <w:p w14:paraId="0EA5A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webDriver().findElement(By.id("weight")).sendKeys(weight.toString());</w:t>
      </w:r>
    </w:p>
    <w:p w14:paraId="0418590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webDriver().findElement(By.id("dateTime")).sendKeys("06-Jun-2020, 4:15pm");</w:t>
      </w:r>
    </w:p>
    <w:p w14:paraId="351B64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6E52370" w14:textId="77777777" w:rsidR="00D10B1E" w:rsidRPr="00AC31F8" w:rsidRDefault="00D10B1E" w:rsidP="00D10B1E">
      <w:pPr>
        <w:spacing w:after="0" w:line="240" w:lineRule="auto"/>
        <w:jc w:val="left"/>
        <w:rPr>
          <w:rFonts w:ascii="Courier New" w:hAnsi="Courier New" w:cs="Courier New"/>
          <w:sz w:val="18"/>
          <w:szCs w:val="18"/>
          <w:lang w:val="en-GB"/>
        </w:rPr>
      </w:pPr>
    </w:p>
    <w:p w14:paraId="4F8D649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@Then("she can set the baseline weight measurement")</w:t>
      </w:r>
    </w:p>
    <w:p w14:paraId="7E59CEA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sheCanSetTheBaselineWeightMeasurement() {</w:t>
      </w:r>
    </w:p>
    <w:p w14:paraId="56599A8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assertThat(webDriver().findElement(By.id("setBaselineWeight")).isEnabled(), is(true));</w:t>
      </w:r>
    </w:p>
    <w:p w14:paraId="468B3B4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webDriver().findElement(By.id("setBaselineWeight")).click();</w:t>
      </w:r>
    </w:p>
    <w:p w14:paraId="666E497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05544A" w14:textId="77777777" w:rsidR="00D10B1E" w:rsidRPr="00AC31F8" w:rsidRDefault="00D10B1E" w:rsidP="00D10B1E">
      <w:pPr>
        <w:spacing w:after="0" w:line="240" w:lineRule="auto"/>
        <w:jc w:val="left"/>
        <w:rPr>
          <w:rFonts w:ascii="Courier New" w:hAnsi="Courier New" w:cs="Courier New"/>
          <w:sz w:val="18"/>
          <w:szCs w:val="18"/>
          <w:lang w:val="en-GB"/>
        </w:rPr>
      </w:pPr>
    </w:p>
    <w:p w14:paraId="577F70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@Then("she cannot set the baseline weight measurement")</w:t>
      </w:r>
    </w:p>
    <w:p w14:paraId="4F0F95F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sheCannotSetTheBaselineWeightMeasurement() {</w:t>
      </w:r>
    </w:p>
    <w:p w14:paraId="23FA07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assertThat(webDriver().findElement(By.id("setBaselineWeight")).isEnabled(), is(false));</w:t>
      </w:r>
    </w:p>
    <w:p w14:paraId="49F0D01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6AC370" w14:textId="77777777" w:rsidR="00D10B1E" w:rsidRPr="00AC31F8" w:rsidRDefault="00D10B1E" w:rsidP="00D10B1E">
      <w:pPr>
        <w:spacing w:after="0" w:line="240" w:lineRule="auto"/>
        <w:jc w:val="left"/>
        <w:rPr>
          <w:rFonts w:ascii="Courier New" w:hAnsi="Courier New" w:cs="Courier New"/>
          <w:sz w:val="18"/>
          <w:szCs w:val="18"/>
          <w:lang w:val="en-GB"/>
        </w:rPr>
      </w:pPr>
    </w:p>
    <w:p w14:paraId="38D880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@And("{string}'s baseline weight measurement is set")</w:t>
      </w:r>
    </w:p>
    <w:p w14:paraId="64C375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baselineWeightMeasurementIsSet(String firstName) {</w:t>
      </w:r>
    </w:p>
    <w:p w14:paraId="398BB0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3F0AE5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sheSavesTheseEntries();</w:t>
      </w:r>
    </w:p>
    <w:p w14:paraId="5C85A6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webDriver().navigate().refresh();</w:t>
      </w:r>
    </w:p>
    <w:p w14:paraId="0E4CA4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54F368" w14:textId="77777777" w:rsidR="00D10B1E" w:rsidRPr="00AC31F8" w:rsidRDefault="00D10B1E" w:rsidP="00D10B1E">
      <w:pPr>
        <w:spacing w:after="0" w:line="240" w:lineRule="auto"/>
        <w:jc w:val="left"/>
        <w:rPr>
          <w:rFonts w:ascii="Courier New" w:hAnsi="Courier New" w:cs="Courier New"/>
          <w:sz w:val="18"/>
          <w:szCs w:val="18"/>
          <w:lang w:val="en-GB"/>
        </w:rPr>
      </w:pPr>
    </w:p>
    <w:p w14:paraId="2F0AAFB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displayed on that page")</w:t>
      </w:r>
    </w:p>
    <w:p w14:paraId="48044F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baselineWeightEntryShouldBeDisplayedOnThatPage(String firstName) {</w:t>
      </w:r>
    </w:p>
    <w:p w14:paraId="686444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1FF990" w14:textId="77777777" w:rsidR="00D10B1E" w:rsidRPr="00AC31F8" w:rsidRDefault="00D10B1E" w:rsidP="00D10B1E">
      <w:pPr>
        <w:spacing w:after="0" w:line="240" w:lineRule="auto"/>
        <w:jc w:val="left"/>
        <w:rPr>
          <w:rFonts w:ascii="Courier New" w:hAnsi="Courier New" w:cs="Courier New"/>
          <w:sz w:val="18"/>
          <w:szCs w:val="18"/>
          <w:lang w:val="en-GB"/>
        </w:rPr>
      </w:pPr>
    </w:p>
    <w:p w14:paraId="42B5BE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@Given("{string} did not give her consent so far")</w:t>
      </w:r>
    </w:p>
    <w:p w14:paraId="5165FF9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did_not_give_her_consent_so_far(String firstName) {</w:t>
      </w:r>
    </w:p>
    <w:p w14:paraId="510A1F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webDriver().findElement(By.xpath("//*[@id=\"participantTable\"]/tbody/tr")).click();</w:t>
      </w:r>
    </w:p>
    <w:p w14:paraId="0C79FD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assertThat(webDriver().findElement(By.id("participantConsent")).isSelected(), is(false));</w:t>
      </w:r>
    </w:p>
    <w:p w14:paraId="3EF4B5D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CF11182" w14:textId="77777777" w:rsidR="00D10B1E" w:rsidRPr="00AC31F8" w:rsidRDefault="00D10B1E" w:rsidP="00D10B1E">
      <w:pPr>
        <w:spacing w:after="0" w:line="240" w:lineRule="auto"/>
        <w:jc w:val="left"/>
        <w:rPr>
          <w:rFonts w:ascii="Courier New" w:hAnsi="Courier New" w:cs="Courier New"/>
          <w:sz w:val="18"/>
          <w:szCs w:val="18"/>
          <w:lang w:val="en-GB"/>
        </w:rPr>
      </w:pPr>
    </w:p>
    <w:p w14:paraId="5739939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registers that {string} gave her consent")</w:t>
      </w:r>
    </w:p>
    <w:p w14:paraId="56E039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patricia_registers_that_gave_her_consent(String string) {</w:t>
      </w:r>
    </w:p>
    <w:p w14:paraId="730E03A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webDriver().findElement(By.xpath("//*[@for=\"participantConsent\"]")).click();</w:t>
      </w:r>
    </w:p>
    <w:p w14:paraId="7BAE5D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webDriver().findElement(By.id("updateConsent")).click();</w:t>
      </w:r>
    </w:p>
    <w:p w14:paraId="6B4132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F2AC2A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@When("she displays {string}'s details")</w:t>
      </w:r>
    </w:p>
    <w:p w14:paraId="667AE3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she_displays_s_details(String string) {</w:t>
      </w:r>
    </w:p>
    <w:p w14:paraId="138111F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webDriver().navigate().refresh();</w:t>
      </w:r>
    </w:p>
    <w:p w14:paraId="599B5EA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88A83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8C019B2" w14:textId="3F153332"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CA6A420" w14:textId="77777777" w:rsidR="00C97B94" w:rsidRPr="00AC31F8" w:rsidRDefault="00C97B94" w:rsidP="00D10B1E">
      <w:pPr>
        <w:spacing w:after="0" w:line="240" w:lineRule="auto"/>
        <w:jc w:val="left"/>
        <w:rPr>
          <w:rFonts w:ascii="Courier New" w:hAnsi="Courier New" w:cs="Courier New"/>
          <w:sz w:val="18"/>
          <w:szCs w:val="18"/>
          <w:lang w:val="en-GB"/>
        </w:rPr>
      </w:pPr>
    </w:p>
    <w:p w14:paraId="6FF306A9" w14:textId="77777777" w:rsidR="00C97B94" w:rsidRPr="00AC31F8" w:rsidRDefault="00C97B94" w:rsidP="00D10B1E">
      <w:pPr>
        <w:spacing w:after="0" w:line="240" w:lineRule="auto"/>
        <w:jc w:val="left"/>
        <w:rPr>
          <w:rFonts w:ascii="Courier New" w:hAnsi="Courier New" w:cs="Courier New"/>
          <w:sz w:val="18"/>
          <w:szCs w:val="18"/>
          <w:lang w:val="en-GB"/>
        </w:rPr>
      </w:pPr>
    </w:p>
    <w:p w14:paraId="0CBBC381" w14:textId="77777777" w:rsidR="009B1094" w:rsidRPr="00AC31F8" w:rsidRDefault="009B1094" w:rsidP="009B1094">
      <w:pPr>
        <w:rPr>
          <w:lang w:val="en-GB"/>
        </w:rPr>
      </w:pPr>
    </w:p>
    <w:p w14:paraId="1A47E2CA" w14:textId="77777777" w:rsidR="009B1094" w:rsidRPr="00AC31F8" w:rsidRDefault="009B1094" w:rsidP="009B1094">
      <w:pPr>
        <w:rPr>
          <w:lang w:val="en-GB"/>
        </w:rPr>
      </w:pPr>
    </w:p>
    <w:p w14:paraId="4584CF7F" w14:textId="32D620A1" w:rsidR="009B1094" w:rsidRPr="00AC31F8" w:rsidRDefault="009B1094" w:rsidP="009B1094">
      <w:pPr>
        <w:pStyle w:val="Heading1withoutnumbering"/>
        <w:rPr>
          <w:lang w:val="en-GB"/>
        </w:rPr>
      </w:pPr>
      <w:bookmarkStart w:id="395" w:name="_Toc46238976"/>
      <w:r w:rsidRPr="00AC31F8">
        <w:rPr>
          <w:lang w:val="en-GB"/>
        </w:rPr>
        <w:lastRenderedPageBreak/>
        <w:t>Appendix XIII: Glue Code – Helper Classes</w:t>
      </w:r>
      <w:bookmarkEnd w:id="395"/>
    </w:p>
    <w:p w14:paraId="1319241D" w14:textId="2648FF45" w:rsidR="009B1094" w:rsidRPr="00AC31F8" w:rsidRDefault="009B1094" w:rsidP="009B1094">
      <w:pPr>
        <w:rPr>
          <w:lang w:val="en-GB"/>
        </w:rPr>
      </w:pPr>
    </w:p>
    <w:p w14:paraId="468B325E" w14:textId="0962C31C" w:rsidR="009B1094" w:rsidRPr="00AC31F8" w:rsidRDefault="00C97B94" w:rsidP="009B1094">
      <w:pPr>
        <w:rPr>
          <w:b/>
          <w:bCs/>
          <w:lang w:val="en-GB"/>
        </w:rPr>
      </w:pPr>
      <w:r w:rsidRPr="00AC31F8">
        <w:rPr>
          <w:b/>
          <w:bCs/>
          <w:lang w:val="en-GB"/>
        </w:rPr>
        <w:t>Participant</w:t>
      </w:r>
    </w:p>
    <w:p w14:paraId="659E45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03D7C9D8" w14:textId="77777777" w:rsidR="00D10B1E" w:rsidRPr="00AC31F8" w:rsidRDefault="00D10B1E" w:rsidP="00D10B1E">
      <w:pPr>
        <w:spacing w:after="0" w:line="240" w:lineRule="auto"/>
        <w:jc w:val="left"/>
        <w:rPr>
          <w:rFonts w:ascii="Courier New" w:hAnsi="Courier New" w:cs="Courier New"/>
          <w:sz w:val="18"/>
          <w:szCs w:val="18"/>
          <w:lang w:val="en-GB"/>
        </w:rPr>
      </w:pPr>
    </w:p>
    <w:p w14:paraId="08671A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 {</w:t>
      </w:r>
    </w:p>
    <w:p w14:paraId="767AAC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5B4B53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lastName;</w:t>
      </w:r>
    </w:p>
    <w:p w14:paraId="73C7B8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firstName;</w:t>
      </w:r>
    </w:p>
    <w:p w14:paraId="5004501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birthday;</w:t>
      </w:r>
    </w:p>
    <w:p w14:paraId="50813F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gender;</w:t>
      </w:r>
    </w:p>
    <w:p w14:paraId="5975B209" w14:textId="096AED80"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7E8F3F72" w14:textId="77777777" w:rsidR="00C97B94" w:rsidRPr="00AC31F8" w:rsidRDefault="00C97B94" w:rsidP="00C97B94">
      <w:pPr>
        <w:spacing w:after="0" w:line="240" w:lineRule="auto"/>
        <w:rPr>
          <w:rFonts w:ascii="Courier New" w:hAnsi="Courier New" w:cs="Courier New"/>
          <w:sz w:val="18"/>
          <w:szCs w:val="18"/>
          <w:lang w:val="en-GB"/>
        </w:rPr>
      </w:pPr>
    </w:p>
    <w:p w14:paraId="65182513" w14:textId="77777777" w:rsidR="009B1094" w:rsidRPr="00AC31F8" w:rsidRDefault="009B1094" w:rsidP="009B1094">
      <w:pPr>
        <w:rPr>
          <w:lang w:val="en-GB"/>
        </w:rPr>
      </w:pPr>
    </w:p>
    <w:p w14:paraId="6A533D71" w14:textId="3B88EB31" w:rsidR="009B1094" w:rsidRPr="00AC31F8" w:rsidRDefault="00C97B94" w:rsidP="009B1094">
      <w:pPr>
        <w:rPr>
          <w:b/>
          <w:bCs/>
          <w:lang w:val="en-GB"/>
        </w:rPr>
      </w:pPr>
      <w:r w:rsidRPr="00AC31F8">
        <w:rPr>
          <w:b/>
          <w:bCs/>
          <w:lang w:val="en-GB"/>
        </w:rPr>
        <w:t>Weight Entry</w:t>
      </w:r>
    </w:p>
    <w:p w14:paraId="385AF4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14544831" w14:textId="77777777" w:rsidR="00D10B1E" w:rsidRPr="00AC31F8" w:rsidRDefault="00D10B1E" w:rsidP="00D10B1E">
      <w:pPr>
        <w:spacing w:after="0" w:line="240" w:lineRule="auto"/>
        <w:jc w:val="left"/>
        <w:rPr>
          <w:rFonts w:ascii="Courier New" w:hAnsi="Courier New" w:cs="Courier New"/>
          <w:sz w:val="18"/>
          <w:szCs w:val="18"/>
          <w:lang w:val="en-GB"/>
        </w:rPr>
      </w:pPr>
    </w:p>
    <w:p w14:paraId="00624E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WeightEntry {</w:t>
      </w:r>
    </w:p>
    <w:p w14:paraId="565B0E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7E3B4F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Double weight;</w:t>
      </w:r>
    </w:p>
    <w:p w14:paraId="4464EAF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dateTime;</w:t>
      </w:r>
    </w:p>
    <w:p w14:paraId="6E96D21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comment;</w:t>
      </w:r>
    </w:p>
    <w:p w14:paraId="0EB38807" w14:textId="2B064CFE"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754A038" w14:textId="77777777" w:rsidR="00C97B94" w:rsidRPr="00AC31F8" w:rsidRDefault="00C97B94" w:rsidP="00C97B94">
      <w:pPr>
        <w:spacing w:after="0" w:line="240" w:lineRule="auto"/>
        <w:rPr>
          <w:rFonts w:ascii="Courier New" w:hAnsi="Courier New" w:cs="Courier New"/>
          <w:sz w:val="18"/>
          <w:szCs w:val="18"/>
          <w:lang w:val="en-GB"/>
        </w:rPr>
      </w:pPr>
    </w:p>
    <w:p w14:paraId="1668F557" w14:textId="77777777" w:rsidR="009B1094" w:rsidRPr="00AC31F8" w:rsidRDefault="009B1094" w:rsidP="009B1094">
      <w:pPr>
        <w:rPr>
          <w:lang w:val="en-GB"/>
        </w:rPr>
      </w:pPr>
    </w:p>
    <w:p w14:paraId="5398C38D" w14:textId="77777777" w:rsidR="009B1094" w:rsidRPr="00AC31F8" w:rsidRDefault="009B1094" w:rsidP="009B1094">
      <w:pPr>
        <w:rPr>
          <w:lang w:val="en-GB"/>
        </w:rPr>
      </w:pPr>
    </w:p>
    <w:p w14:paraId="1EAB68C3" w14:textId="1B49F07E" w:rsidR="009B1094" w:rsidRPr="00AC31F8" w:rsidRDefault="009B1094" w:rsidP="009B1094">
      <w:pPr>
        <w:pStyle w:val="Heading1withoutnumbering"/>
        <w:rPr>
          <w:lang w:val="en-GB"/>
        </w:rPr>
      </w:pPr>
      <w:bookmarkStart w:id="396" w:name="_Toc46238977"/>
      <w:r w:rsidRPr="00AC31F8">
        <w:rPr>
          <w:lang w:val="en-GB"/>
        </w:rPr>
        <w:lastRenderedPageBreak/>
        <w:t>Appendix</w:t>
      </w:r>
      <w:r w:rsidR="00034AC1" w:rsidRPr="00AC31F8">
        <w:rPr>
          <w:lang w:val="en-GB"/>
        </w:rPr>
        <w:t xml:space="preserve"> </w:t>
      </w:r>
      <w:r w:rsidR="00D0176B" w:rsidRPr="00AC31F8">
        <w:rPr>
          <w:lang w:val="en-GB"/>
        </w:rPr>
        <w:t>X</w:t>
      </w:r>
      <w:r w:rsidR="00034AC1" w:rsidRPr="00AC31F8">
        <w:rPr>
          <w:lang w:val="en-GB"/>
        </w:rPr>
        <w:t>IV: Audit Report</w:t>
      </w:r>
      <w:bookmarkEnd w:id="396"/>
    </w:p>
    <w:p w14:paraId="30DEC9BF" w14:textId="640014B9" w:rsidR="009B1094" w:rsidRPr="00AC31F8" w:rsidRDefault="00A0257B" w:rsidP="009B1094">
      <w:pPr>
        <w:rPr>
          <w:lang w:val="en-GB"/>
        </w:rPr>
      </w:pPr>
      <w:r w:rsidRPr="00AC31F8">
        <w:rPr>
          <w:noProof/>
          <w:lang w:val="en-GB"/>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AC31F8" w:rsidRDefault="00A0257B" w:rsidP="009B1094">
      <w:pPr>
        <w:rPr>
          <w:lang w:val="en-GB"/>
        </w:rPr>
      </w:pPr>
      <w:r w:rsidRPr="00AC31F8">
        <w:rPr>
          <w:noProof/>
          <w:lang w:val="en-GB"/>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8107680"/>
                    </a:xfrm>
                    <a:prstGeom prst="rect">
                      <a:avLst/>
                    </a:prstGeom>
                  </pic:spPr>
                </pic:pic>
              </a:graphicData>
            </a:graphic>
          </wp:inline>
        </w:drawing>
      </w:r>
    </w:p>
    <w:p w14:paraId="13CE3ED9" w14:textId="6A4DD3D0" w:rsidR="00A0257B" w:rsidRPr="00AC31F8" w:rsidRDefault="00A0257B" w:rsidP="009B1094">
      <w:pPr>
        <w:rPr>
          <w:lang w:val="en-GB"/>
        </w:rPr>
      </w:pPr>
    </w:p>
    <w:p w14:paraId="46C3C042" w14:textId="2F693FC7" w:rsidR="00A0257B" w:rsidRPr="00AC31F8" w:rsidRDefault="00A0257B" w:rsidP="009B1094">
      <w:pPr>
        <w:rPr>
          <w:lang w:val="en-GB"/>
        </w:rPr>
      </w:pPr>
      <w:r w:rsidRPr="00AC31F8">
        <w:rPr>
          <w:noProof/>
          <w:lang w:val="en-GB"/>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376BC2BB" w14:textId="3C1A605E" w:rsidR="00A0257B" w:rsidRPr="00AC31F8" w:rsidRDefault="00A0257B" w:rsidP="009B1094">
      <w:pPr>
        <w:rPr>
          <w:lang w:val="en-GB"/>
        </w:rPr>
      </w:pPr>
    </w:p>
    <w:p w14:paraId="5AEFC738" w14:textId="0EB2487B" w:rsidR="00A0257B" w:rsidRPr="00AC31F8" w:rsidRDefault="00A0257B" w:rsidP="009B1094">
      <w:pPr>
        <w:rPr>
          <w:lang w:val="en-GB"/>
        </w:rPr>
      </w:pPr>
      <w:r w:rsidRPr="00AC31F8">
        <w:rPr>
          <w:noProof/>
          <w:lang w:val="en-GB"/>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01413E51" w14:textId="3F004BD1" w:rsidR="00A0257B" w:rsidRPr="00AC31F8" w:rsidRDefault="00A0257B" w:rsidP="009B1094">
      <w:pPr>
        <w:rPr>
          <w:lang w:val="en-GB"/>
        </w:rPr>
      </w:pPr>
    </w:p>
    <w:p w14:paraId="09697915" w14:textId="77B64DB7" w:rsidR="00A0257B" w:rsidRPr="00AC31F8" w:rsidRDefault="00A0257B" w:rsidP="009B1094">
      <w:pPr>
        <w:rPr>
          <w:lang w:val="en-GB"/>
        </w:rPr>
      </w:pPr>
      <w:r w:rsidRPr="00AC31F8">
        <w:rPr>
          <w:noProof/>
          <w:lang w:val="en-GB"/>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51E8E218" w14:textId="6E36916D" w:rsidR="00A0257B" w:rsidRPr="00AC31F8" w:rsidRDefault="00A0257B" w:rsidP="009B1094">
      <w:pPr>
        <w:rPr>
          <w:lang w:val="en-GB"/>
        </w:rPr>
      </w:pPr>
    </w:p>
    <w:p w14:paraId="6A629A06" w14:textId="1C85544D" w:rsidR="009B1094" w:rsidRPr="00AC31F8" w:rsidRDefault="002546C6" w:rsidP="00BA0923">
      <w:pPr>
        <w:rPr>
          <w:lang w:val="en-GB"/>
        </w:rPr>
      </w:pPr>
      <w:r w:rsidRPr="00AC31F8">
        <w:rPr>
          <w:noProof/>
          <w:lang w:val="en-GB"/>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2758" cy="8124034"/>
                    </a:xfrm>
                    <a:prstGeom prst="rect">
                      <a:avLst/>
                    </a:prstGeom>
                  </pic:spPr>
                </pic:pic>
              </a:graphicData>
            </a:graphic>
          </wp:inline>
        </w:drawing>
      </w:r>
    </w:p>
    <w:p w14:paraId="6C10245D" w14:textId="17027E5E" w:rsidR="009B1094" w:rsidRPr="00AC31F8" w:rsidRDefault="009B1094" w:rsidP="009B1094">
      <w:pPr>
        <w:pStyle w:val="Heading1withoutnumbering"/>
        <w:rPr>
          <w:lang w:val="en-GB"/>
        </w:rPr>
      </w:pPr>
      <w:bookmarkStart w:id="397" w:name="_Toc46238978"/>
      <w:r w:rsidRPr="00AC31F8">
        <w:rPr>
          <w:lang w:val="en-GB"/>
        </w:rPr>
        <w:lastRenderedPageBreak/>
        <w:t>Appendix</w:t>
      </w:r>
      <w:r w:rsidR="00A60C78" w:rsidRPr="00AC31F8">
        <w:rPr>
          <w:lang w:val="en-GB"/>
        </w:rPr>
        <w:t xml:space="preserve"> XV: Test Specification</w:t>
      </w:r>
      <w:bookmarkEnd w:id="397"/>
    </w:p>
    <w:p w14:paraId="0F09DCE0" w14:textId="17F55B9E" w:rsidR="009B1094" w:rsidRPr="00AC31F8" w:rsidRDefault="00E75608" w:rsidP="009B1094">
      <w:pPr>
        <w:rPr>
          <w:lang w:val="en-GB"/>
        </w:rPr>
      </w:pPr>
      <w:r w:rsidRPr="00AC31F8">
        <w:rPr>
          <w:noProof/>
          <w:lang w:val="en-GB"/>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6531" cy="8143517"/>
                    </a:xfrm>
                    <a:prstGeom prst="rect">
                      <a:avLst/>
                    </a:prstGeom>
                  </pic:spPr>
                </pic:pic>
              </a:graphicData>
            </a:graphic>
          </wp:inline>
        </w:drawing>
      </w:r>
    </w:p>
    <w:p w14:paraId="086B3546" w14:textId="02B0BB28" w:rsidR="009B1094" w:rsidRPr="00AC31F8" w:rsidRDefault="00E46DE3" w:rsidP="009B1094">
      <w:pPr>
        <w:rPr>
          <w:lang w:val="en-GB"/>
        </w:rPr>
      </w:pPr>
      <w:r w:rsidRPr="00AC31F8">
        <w:rPr>
          <w:noProof/>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4982" cy="8113033"/>
                    </a:xfrm>
                    <a:prstGeom prst="rect">
                      <a:avLst/>
                    </a:prstGeom>
                  </pic:spPr>
                </pic:pic>
              </a:graphicData>
            </a:graphic>
          </wp:inline>
        </w:drawing>
      </w:r>
    </w:p>
    <w:p w14:paraId="13E7853D" w14:textId="77777777" w:rsidR="009B1094" w:rsidRPr="00AC31F8" w:rsidRDefault="009B1094" w:rsidP="009B1094">
      <w:pPr>
        <w:rPr>
          <w:lang w:val="en-GB"/>
        </w:rPr>
      </w:pPr>
    </w:p>
    <w:p w14:paraId="33EF4197" w14:textId="7FF6AB84" w:rsidR="009B1094" w:rsidRPr="00AC31F8" w:rsidRDefault="00DE00DA" w:rsidP="009B1094">
      <w:pPr>
        <w:rPr>
          <w:lang w:val="en-GB"/>
        </w:rPr>
      </w:pPr>
      <w:r w:rsidRPr="00AC31F8">
        <w:rPr>
          <w:noProof/>
          <w:lang w:val="en-GB"/>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5739" cy="8128251"/>
                    </a:xfrm>
                    <a:prstGeom prst="rect">
                      <a:avLst/>
                    </a:prstGeom>
                  </pic:spPr>
                </pic:pic>
              </a:graphicData>
            </a:graphic>
          </wp:inline>
        </w:drawing>
      </w:r>
    </w:p>
    <w:p w14:paraId="7CB3FBD1" w14:textId="77777777" w:rsidR="009B1094" w:rsidRPr="00AC31F8" w:rsidRDefault="009B1094" w:rsidP="009B1094">
      <w:pPr>
        <w:rPr>
          <w:lang w:val="en-GB"/>
        </w:rPr>
      </w:pPr>
    </w:p>
    <w:p w14:paraId="1FD08973" w14:textId="02A0BA0C" w:rsidR="009B1094" w:rsidRPr="00AC31F8" w:rsidRDefault="00DE00DA" w:rsidP="009B1094">
      <w:pPr>
        <w:rPr>
          <w:lang w:val="en-GB"/>
        </w:rPr>
      </w:pPr>
      <w:r w:rsidRPr="00AC31F8">
        <w:rPr>
          <w:noProof/>
          <w:lang w:val="en-GB"/>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3285" cy="8138925"/>
                    </a:xfrm>
                    <a:prstGeom prst="rect">
                      <a:avLst/>
                    </a:prstGeom>
                  </pic:spPr>
                </pic:pic>
              </a:graphicData>
            </a:graphic>
          </wp:inline>
        </w:drawing>
      </w:r>
    </w:p>
    <w:p w14:paraId="1E35B275" w14:textId="77777777" w:rsidR="009B1094" w:rsidRPr="00AC31F8" w:rsidRDefault="009B1094" w:rsidP="009B1094">
      <w:pPr>
        <w:rPr>
          <w:lang w:val="en-GB"/>
        </w:rPr>
      </w:pPr>
    </w:p>
    <w:p w14:paraId="0D0BF664" w14:textId="3425536E" w:rsidR="009B1094" w:rsidRPr="00AC31F8" w:rsidRDefault="00DE00DA" w:rsidP="009B1094">
      <w:pPr>
        <w:rPr>
          <w:lang w:val="en-GB"/>
        </w:rPr>
      </w:pPr>
      <w:r w:rsidRPr="00AC31F8">
        <w:rPr>
          <w:noProof/>
          <w:lang w:val="en-GB"/>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8827" cy="8160914"/>
                    </a:xfrm>
                    <a:prstGeom prst="rect">
                      <a:avLst/>
                    </a:prstGeom>
                  </pic:spPr>
                </pic:pic>
              </a:graphicData>
            </a:graphic>
          </wp:inline>
        </w:drawing>
      </w:r>
    </w:p>
    <w:p w14:paraId="336CB2B2" w14:textId="1EF82389" w:rsidR="009B1094" w:rsidRPr="00AC31F8" w:rsidRDefault="009B1094" w:rsidP="00BA0923">
      <w:pPr>
        <w:rPr>
          <w:lang w:val="en-GB"/>
        </w:rPr>
      </w:pPr>
    </w:p>
    <w:p w14:paraId="30780401" w14:textId="139C17FF" w:rsidR="009B1094" w:rsidRPr="00AC31F8" w:rsidRDefault="002F0A94" w:rsidP="00BA0923">
      <w:pPr>
        <w:rPr>
          <w:lang w:val="en-GB"/>
        </w:rPr>
      </w:pPr>
      <w:r w:rsidRPr="00AC31F8">
        <w:rPr>
          <w:noProof/>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9484" cy="8119401"/>
                    </a:xfrm>
                    <a:prstGeom prst="rect">
                      <a:avLst/>
                    </a:prstGeom>
                  </pic:spPr>
                </pic:pic>
              </a:graphicData>
            </a:graphic>
          </wp:inline>
        </w:drawing>
      </w:r>
    </w:p>
    <w:p w14:paraId="094A90BD" w14:textId="0C9F5431" w:rsidR="009B1094" w:rsidRPr="00AC31F8" w:rsidRDefault="009B1094" w:rsidP="00BA0923">
      <w:pPr>
        <w:rPr>
          <w:lang w:val="en-GB"/>
        </w:rPr>
      </w:pPr>
    </w:p>
    <w:p w14:paraId="217D4433" w14:textId="0890F1C8" w:rsidR="009B1094" w:rsidRPr="00AC31F8" w:rsidRDefault="009B1094" w:rsidP="009B1094">
      <w:pPr>
        <w:pStyle w:val="Heading1withoutnumbering"/>
        <w:rPr>
          <w:lang w:val="en-GB"/>
        </w:rPr>
      </w:pPr>
      <w:bookmarkStart w:id="398" w:name="_Toc46238979"/>
      <w:r w:rsidRPr="00AC31F8">
        <w:rPr>
          <w:lang w:val="en-GB"/>
        </w:rPr>
        <w:lastRenderedPageBreak/>
        <w:t>Appendix</w:t>
      </w:r>
      <w:r w:rsidR="00A60C78" w:rsidRPr="00AC31F8">
        <w:rPr>
          <w:lang w:val="en-GB"/>
        </w:rPr>
        <w:t xml:space="preserve"> XVI: </w:t>
      </w:r>
      <w:r w:rsidR="0037389B" w:rsidRPr="00AC31F8">
        <w:rPr>
          <w:lang w:val="en-GB"/>
        </w:rPr>
        <w:t xml:space="preserve">Form - </w:t>
      </w:r>
      <w:r w:rsidR="00A60C78" w:rsidRPr="00AC31F8">
        <w:rPr>
          <w:lang w:val="en-GB"/>
        </w:rPr>
        <w:t>Test Results</w:t>
      </w:r>
      <w:bookmarkEnd w:id="398"/>
    </w:p>
    <w:p w14:paraId="7B9BD6AD" w14:textId="22D62B0A" w:rsidR="009B1094" w:rsidRPr="00AC31F8" w:rsidRDefault="00D113E1" w:rsidP="009B1094">
      <w:pPr>
        <w:rPr>
          <w:lang w:val="en-GB"/>
        </w:rPr>
      </w:pPr>
      <w:r w:rsidRPr="00AC31F8">
        <w:rPr>
          <w:noProof/>
          <w:lang w:val="en-GB"/>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3975" cy="8125757"/>
                    </a:xfrm>
                    <a:prstGeom prst="rect">
                      <a:avLst/>
                    </a:prstGeom>
                  </pic:spPr>
                </pic:pic>
              </a:graphicData>
            </a:graphic>
          </wp:inline>
        </w:drawing>
      </w:r>
    </w:p>
    <w:p w14:paraId="301AF951" w14:textId="1A7A443E" w:rsidR="0037389B" w:rsidRPr="00AC31F8" w:rsidRDefault="00D113E1" w:rsidP="009B1094">
      <w:pPr>
        <w:rPr>
          <w:lang w:val="en-GB"/>
        </w:rPr>
      </w:pPr>
      <w:r w:rsidRPr="00AC31F8">
        <w:rPr>
          <w:noProof/>
          <w:lang w:val="en-GB"/>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2376" cy="8123493"/>
                    </a:xfrm>
                    <a:prstGeom prst="rect">
                      <a:avLst/>
                    </a:prstGeom>
                  </pic:spPr>
                </pic:pic>
              </a:graphicData>
            </a:graphic>
          </wp:inline>
        </w:drawing>
      </w:r>
    </w:p>
    <w:p w14:paraId="1B7F7B47" w14:textId="77777777" w:rsidR="009B1094" w:rsidRPr="00AC31F8" w:rsidRDefault="009B1094" w:rsidP="009B1094">
      <w:pPr>
        <w:rPr>
          <w:lang w:val="en-GB"/>
        </w:rPr>
      </w:pPr>
    </w:p>
    <w:p w14:paraId="63685A65" w14:textId="1A52EAFC" w:rsidR="002F2F87" w:rsidRPr="00AC31F8" w:rsidRDefault="002F2F87" w:rsidP="002F2F87">
      <w:pPr>
        <w:pStyle w:val="Heading1withoutnumbering"/>
        <w:rPr>
          <w:lang w:val="en-GB"/>
        </w:rPr>
      </w:pPr>
      <w:bookmarkStart w:id="399" w:name="_Toc46238980"/>
      <w:r w:rsidRPr="00AC31F8">
        <w:rPr>
          <w:lang w:val="en-GB"/>
        </w:rPr>
        <w:lastRenderedPageBreak/>
        <w:t>Appendix</w:t>
      </w:r>
      <w:r w:rsidR="00A60C78" w:rsidRPr="00AC31F8">
        <w:rPr>
          <w:lang w:val="en-GB"/>
        </w:rPr>
        <w:t xml:space="preserve"> XVII: </w:t>
      </w:r>
      <w:r w:rsidR="001C39DC" w:rsidRPr="00AC31F8">
        <w:rPr>
          <w:lang w:val="en-GB"/>
        </w:rPr>
        <w:t xml:space="preserve">Form - </w:t>
      </w:r>
      <w:r w:rsidR="00A60C78" w:rsidRPr="00AC31F8">
        <w:rPr>
          <w:lang w:val="en-GB"/>
        </w:rPr>
        <w:t>Test Report</w:t>
      </w:r>
      <w:bookmarkEnd w:id="399"/>
    </w:p>
    <w:p w14:paraId="5ACF1529" w14:textId="01B06871" w:rsidR="002F2F87" w:rsidRPr="00AC31F8" w:rsidRDefault="00BF4588" w:rsidP="002F2F87">
      <w:pPr>
        <w:rPr>
          <w:lang w:val="en-GB"/>
        </w:rPr>
      </w:pPr>
      <w:r w:rsidRPr="00AC31F8">
        <w:rPr>
          <w:noProof/>
          <w:lang w:val="en-GB"/>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5295" cy="7893672"/>
                    </a:xfrm>
                    <a:prstGeom prst="rect">
                      <a:avLst/>
                    </a:prstGeom>
                  </pic:spPr>
                </pic:pic>
              </a:graphicData>
            </a:graphic>
          </wp:inline>
        </w:drawing>
      </w:r>
    </w:p>
    <w:p w14:paraId="556BB0D1" w14:textId="77777777" w:rsidR="002F2F87" w:rsidRPr="00AC31F8" w:rsidRDefault="002F2F87" w:rsidP="002F2F87">
      <w:pPr>
        <w:rPr>
          <w:lang w:val="en-GB"/>
        </w:rPr>
      </w:pPr>
    </w:p>
    <w:p w14:paraId="1F6B237C" w14:textId="1DCC00EF" w:rsidR="002F2F87" w:rsidRPr="00AC31F8" w:rsidRDefault="00F53C30" w:rsidP="002F2F87">
      <w:pPr>
        <w:rPr>
          <w:lang w:val="en-GB"/>
        </w:rPr>
      </w:pPr>
      <w:r w:rsidRPr="00AC31F8">
        <w:rPr>
          <w:noProof/>
          <w:lang w:val="en-GB"/>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1146" cy="7887969"/>
                    </a:xfrm>
                    <a:prstGeom prst="rect">
                      <a:avLst/>
                    </a:prstGeom>
                  </pic:spPr>
                </pic:pic>
              </a:graphicData>
            </a:graphic>
          </wp:inline>
        </w:drawing>
      </w:r>
    </w:p>
    <w:p w14:paraId="6C3D128D" w14:textId="77777777" w:rsidR="002F2F87" w:rsidRPr="00AC31F8" w:rsidRDefault="002F2F87" w:rsidP="002F2F87">
      <w:pPr>
        <w:rPr>
          <w:lang w:val="en-GB"/>
        </w:rPr>
      </w:pPr>
    </w:p>
    <w:p w14:paraId="7DFDA880" w14:textId="77777777" w:rsidR="002F2F87" w:rsidRPr="00AC31F8" w:rsidRDefault="002F2F87" w:rsidP="002F2F87">
      <w:pPr>
        <w:rPr>
          <w:lang w:val="en-GB"/>
        </w:rPr>
      </w:pPr>
    </w:p>
    <w:p w14:paraId="07362B51" w14:textId="3A4C16BC" w:rsidR="002F2F87" w:rsidRPr="00AC31F8" w:rsidRDefault="00F53C30" w:rsidP="002F2F87">
      <w:pPr>
        <w:rPr>
          <w:lang w:val="en-GB"/>
        </w:rPr>
      </w:pPr>
      <w:r w:rsidRPr="00AC31F8">
        <w:rPr>
          <w:noProof/>
          <w:lang w:val="en-GB"/>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7227" cy="7910065"/>
                    </a:xfrm>
                    <a:prstGeom prst="rect">
                      <a:avLst/>
                    </a:prstGeom>
                  </pic:spPr>
                </pic:pic>
              </a:graphicData>
            </a:graphic>
          </wp:inline>
        </w:drawing>
      </w:r>
    </w:p>
    <w:p w14:paraId="44287CCC" w14:textId="5CF4AB0F" w:rsidR="002F2F87" w:rsidRPr="00AC31F8" w:rsidRDefault="002F2F87" w:rsidP="002F2F87">
      <w:pPr>
        <w:rPr>
          <w:lang w:val="en-GB"/>
        </w:rPr>
      </w:pPr>
    </w:p>
    <w:p w14:paraId="6175171D" w14:textId="0D37522F" w:rsidR="007B5C8A" w:rsidRPr="00AC31F8" w:rsidRDefault="007B5C8A" w:rsidP="007B5C8A">
      <w:pPr>
        <w:pStyle w:val="Heading1withoutnumbering"/>
        <w:rPr>
          <w:lang w:val="en-GB"/>
        </w:rPr>
      </w:pPr>
      <w:bookmarkStart w:id="400" w:name="_Toc46238981"/>
      <w:r w:rsidRPr="00AC31F8">
        <w:rPr>
          <w:lang w:val="en-GB"/>
        </w:rPr>
        <w:lastRenderedPageBreak/>
        <w:t>Appendix XVIII: JBA User Stories</w:t>
      </w:r>
      <w:bookmarkEnd w:id="400"/>
    </w:p>
    <w:p w14:paraId="47D9DF9B" w14:textId="7ADEB15E" w:rsidR="007B5C8A" w:rsidRPr="00AC31F8" w:rsidRDefault="00F8092D" w:rsidP="007B5C8A">
      <w:pPr>
        <w:rPr>
          <w:lang w:val="en-GB"/>
        </w:rPr>
      </w:pPr>
      <w:r w:rsidRPr="00AC31F8">
        <w:rPr>
          <w:noProof/>
          <w:lang w:val="en-GB"/>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9933" cy="8120037"/>
                    </a:xfrm>
                    <a:prstGeom prst="rect">
                      <a:avLst/>
                    </a:prstGeom>
                  </pic:spPr>
                </pic:pic>
              </a:graphicData>
            </a:graphic>
          </wp:inline>
        </w:drawing>
      </w:r>
    </w:p>
    <w:p w14:paraId="78B32922" w14:textId="5AA93887" w:rsidR="007B5C8A" w:rsidRPr="00AC31F8" w:rsidRDefault="00F8092D" w:rsidP="007B5C8A">
      <w:pPr>
        <w:rPr>
          <w:lang w:val="en-GB"/>
        </w:rPr>
      </w:pPr>
      <w:r w:rsidRPr="00AC31F8">
        <w:rPr>
          <w:noProof/>
          <w:lang w:val="en-GB"/>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5248" cy="8127556"/>
                    </a:xfrm>
                    <a:prstGeom prst="rect">
                      <a:avLst/>
                    </a:prstGeom>
                  </pic:spPr>
                </pic:pic>
              </a:graphicData>
            </a:graphic>
          </wp:inline>
        </w:drawing>
      </w:r>
    </w:p>
    <w:p w14:paraId="42B910F3" w14:textId="0A8EED0C" w:rsidR="007B5C8A" w:rsidRPr="00AC31F8" w:rsidRDefault="00F8092D" w:rsidP="007B5C8A">
      <w:pPr>
        <w:rPr>
          <w:lang w:val="en-GB"/>
        </w:rPr>
      </w:pPr>
      <w:r w:rsidRPr="00AC31F8">
        <w:rPr>
          <w:noProof/>
          <w:lang w:val="en-GB"/>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7468" cy="8116549"/>
                    </a:xfrm>
                    <a:prstGeom prst="rect">
                      <a:avLst/>
                    </a:prstGeom>
                  </pic:spPr>
                </pic:pic>
              </a:graphicData>
            </a:graphic>
          </wp:inline>
        </w:drawing>
      </w:r>
    </w:p>
    <w:p w14:paraId="169FFD40" w14:textId="77777777" w:rsidR="00672164" w:rsidRPr="00AC31F8" w:rsidRDefault="00672164" w:rsidP="00BA0923">
      <w:pPr>
        <w:rPr>
          <w:lang w:val="en-GB"/>
        </w:rPr>
      </w:pPr>
    </w:p>
    <w:p w14:paraId="42CF2D2B" w14:textId="05019F75" w:rsidR="00672164" w:rsidRPr="00AC31F8" w:rsidRDefault="007D4F0B" w:rsidP="00672164">
      <w:pPr>
        <w:pStyle w:val="Heading1withoutnumbering"/>
        <w:rPr>
          <w:lang w:val="en-GB"/>
        </w:rPr>
      </w:pPr>
      <w:bookmarkStart w:id="401" w:name="_Toc46067121"/>
      <w:bookmarkStart w:id="402" w:name="_Toc46238982"/>
      <w:r w:rsidRPr="00AC31F8">
        <w:rPr>
          <w:lang w:val="en-GB"/>
        </w:rPr>
        <w:lastRenderedPageBreak/>
        <w:t>Reference to</w:t>
      </w:r>
      <w:r w:rsidR="007A1F19">
        <w:rPr>
          <w:lang w:val="en-CH"/>
        </w:rPr>
        <w:t xml:space="preserve"> the</w:t>
      </w:r>
      <w:r w:rsidRPr="00AC31F8">
        <w:rPr>
          <w:lang w:val="en-GB"/>
        </w:rPr>
        <w:t xml:space="preserve"> Project Repository</w:t>
      </w:r>
      <w:bookmarkEnd w:id="401"/>
      <w:bookmarkEnd w:id="402"/>
    </w:p>
    <w:p w14:paraId="2104AAE8" w14:textId="0828CF6F" w:rsidR="00672164" w:rsidRPr="00AC31F8" w:rsidRDefault="00E819BB" w:rsidP="00672164">
      <w:pPr>
        <w:rPr>
          <w:lang w:val="en-GB"/>
        </w:rPr>
      </w:pPr>
      <w:r w:rsidRPr="00AC31F8">
        <w:rPr>
          <w:lang w:val="en-GB"/>
        </w:rPr>
        <w:t>The complete project documentation and the source code can be found in the GitHub Repository BDD4OQ under the tag 'Thesis BDD4OQ - JBA v.1.1.0'</w:t>
      </w:r>
    </w:p>
    <w:p w14:paraId="69C2B1A9" w14:textId="513F3A7E" w:rsidR="007D4F0B" w:rsidRPr="00AC31F8" w:rsidRDefault="002E5770" w:rsidP="00672164">
      <w:pPr>
        <w:rPr>
          <w:lang w:val="en-GB"/>
        </w:rPr>
      </w:pPr>
      <w:hyperlink r:id="rId163" w:history="1">
        <w:r w:rsidR="00E819BB" w:rsidRPr="00AC31F8">
          <w:rPr>
            <w:rStyle w:val="Hyperlink"/>
            <w:lang w:val="en-GB"/>
          </w:rPr>
          <w:t>https://github.com/sableu/BDD4OQ/tags</w:t>
        </w:r>
      </w:hyperlink>
    </w:p>
    <w:p w14:paraId="09840560" w14:textId="77777777" w:rsidR="007D4F0B" w:rsidRPr="00AC31F8" w:rsidRDefault="007D4F0B" w:rsidP="00672164">
      <w:pPr>
        <w:rPr>
          <w:lang w:val="en-GB"/>
        </w:rPr>
      </w:pPr>
    </w:p>
    <w:p w14:paraId="26B340AB" w14:textId="77777777" w:rsidR="007D4F0B" w:rsidRPr="00AC31F8" w:rsidRDefault="007D4F0B" w:rsidP="00672164">
      <w:pPr>
        <w:rPr>
          <w:lang w:val="en-GB"/>
        </w:rPr>
      </w:pPr>
    </w:p>
    <w:p w14:paraId="2413E717" w14:textId="77777777" w:rsidR="007D4F0B" w:rsidRPr="00AC31F8" w:rsidRDefault="007D4F0B" w:rsidP="00672164">
      <w:pPr>
        <w:rPr>
          <w:lang w:val="en-GB"/>
        </w:rPr>
      </w:pPr>
    </w:p>
    <w:p w14:paraId="34462675" w14:textId="77777777" w:rsidR="007D4F0B" w:rsidRPr="00AC31F8" w:rsidRDefault="007D4F0B" w:rsidP="00672164">
      <w:pPr>
        <w:rPr>
          <w:lang w:val="en-GB"/>
        </w:rPr>
      </w:pPr>
    </w:p>
    <w:p w14:paraId="23FFF21A" w14:textId="77777777" w:rsidR="007D4F0B" w:rsidRPr="00AC31F8" w:rsidRDefault="007D4F0B" w:rsidP="00672164">
      <w:pPr>
        <w:rPr>
          <w:lang w:val="en-GB"/>
        </w:rPr>
      </w:pPr>
    </w:p>
    <w:p w14:paraId="3551A76F" w14:textId="77777777" w:rsidR="00672164" w:rsidRPr="00AC31F8" w:rsidRDefault="00672164" w:rsidP="00BA0923">
      <w:pPr>
        <w:rPr>
          <w:lang w:val="en-GB"/>
        </w:rPr>
      </w:pPr>
    </w:p>
    <w:bookmarkEnd w:id="372"/>
    <w:p w14:paraId="26DE4525" w14:textId="77777777" w:rsidR="00BA0923" w:rsidRPr="00AC31F8" w:rsidRDefault="00BA0923" w:rsidP="00BA0923">
      <w:pPr>
        <w:rPr>
          <w:lang w:val="en-GB"/>
        </w:rPr>
      </w:pPr>
    </w:p>
    <w:sectPr w:rsidR="00BA0923" w:rsidRPr="00AC31F8"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622EAF" w14:textId="77777777" w:rsidR="002E5770" w:rsidRDefault="002E5770">
      <w:r>
        <w:separator/>
      </w:r>
    </w:p>
  </w:endnote>
  <w:endnote w:type="continuationSeparator" w:id="0">
    <w:p w14:paraId="00B175C4" w14:textId="77777777" w:rsidR="002E5770" w:rsidRDefault="002E5770">
      <w:r>
        <w:continuationSeparator/>
      </w:r>
    </w:p>
  </w:endnote>
  <w:endnote w:type="continuationNotice" w:id="1">
    <w:p w14:paraId="1041BDDD" w14:textId="77777777" w:rsidR="002E5770" w:rsidRDefault="002E57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300E6A" w:rsidRDefault="00300E6A"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300E6A" w:rsidRDefault="00300E6A"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300E6A" w:rsidRDefault="00300E6A"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300E6A" w:rsidRPr="005500E7" w:rsidRDefault="00300E6A"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300E6A" w:rsidRDefault="00300E6A"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3FF2E0" w14:textId="77777777" w:rsidR="002E5770" w:rsidRDefault="002E5770">
      <w:r>
        <w:separator/>
      </w:r>
    </w:p>
  </w:footnote>
  <w:footnote w:type="continuationSeparator" w:id="0">
    <w:p w14:paraId="3B685F86" w14:textId="77777777" w:rsidR="002E5770" w:rsidRDefault="002E5770">
      <w:r>
        <w:continuationSeparator/>
      </w:r>
    </w:p>
  </w:footnote>
  <w:footnote w:type="continuationNotice" w:id="1">
    <w:p w14:paraId="6F77D65B" w14:textId="77777777" w:rsidR="002E5770" w:rsidRDefault="002E5770">
      <w:pPr>
        <w:spacing w:after="0" w:line="240" w:lineRule="auto"/>
      </w:pPr>
    </w:p>
  </w:footnote>
  <w:footnote w:id="2">
    <w:p w14:paraId="4AF9543D" w14:textId="77777777" w:rsidR="00300E6A" w:rsidRPr="008364C8" w:rsidRDefault="00300E6A"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300E6A" w:rsidRPr="0064519F" w:rsidRDefault="00300E6A">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300E6A" w:rsidRPr="00C30346" w:rsidRDefault="00300E6A"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300E6A" w:rsidRPr="002D0E67" w:rsidRDefault="00300E6A"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300E6A" w:rsidRPr="00EA385B" w:rsidRDefault="00300E6A"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300E6A" w:rsidRPr="008364C8" w:rsidRDefault="00300E6A">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300E6A" w:rsidRPr="008364C8" w:rsidRDefault="00300E6A"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300E6A" w:rsidRPr="008364C8" w:rsidRDefault="00300E6A">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300E6A" w:rsidRPr="00BA0923" w:rsidRDefault="00300E6A"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300E6A" w:rsidRPr="0057787E" w:rsidRDefault="00300E6A"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300E6A" w:rsidRPr="00BB07F7" w:rsidRDefault="00300E6A"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300E6A" w:rsidRPr="0057787E" w:rsidRDefault="00300E6A"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0DCC"/>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079"/>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903"/>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588"/>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19BB"/>
    <w:rsid w:val="00E82085"/>
    <w:rsid w:val="00E82B8E"/>
    <w:rsid w:val="00E82B98"/>
    <w:rsid w:val="00E830BE"/>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752F"/>
    <w:rsid w:val="00FB7B61"/>
    <w:rsid w:val="00FC0096"/>
    <w:rsid w:val="00FC0B7D"/>
    <w:rsid w:val="00FC1270"/>
    <w:rsid w:val="00FC136F"/>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33" Type="http://schemas.openxmlformats.org/officeDocument/2006/relationships/hyperlink" Target="https://cucumber.io/docs/cucumber/" TargetMode="External"/><Relationship Id="rId138" Type="http://schemas.openxmlformats.org/officeDocument/2006/relationships/hyperlink" Target="https://www.javatpoint.com/java-tutorial" TargetMode="External"/><Relationship Id="rId154" Type="http://schemas.openxmlformats.org/officeDocument/2006/relationships/image" Target="media/image64.png"/><Relationship Id="rId15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123" Type="http://schemas.openxmlformats.org/officeDocument/2006/relationships/image" Target="media/image480.png"/><Relationship Id="rId128" Type="http://schemas.openxmlformats.org/officeDocument/2006/relationships/hyperlink" Target="file:///C:\Users\Sabrina\IdeaProjects\BDD4OQ\thesis\BachelorProjectSabrina.docx" TargetMode="External"/><Relationship Id="rId131" Type="http://schemas.openxmlformats.org/officeDocument/2006/relationships/hyperlink" Target="https://www.tutorialspoint.com/index.htm" TargetMode="External"/><Relationship Id="rId136" Type="http://schemas.openxmlformats.org/officeDocument/2006/relationships/hyperlink" Target="https://www.javatpoint.com/spring-boot-tutorial"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1.png"/><Relationship Id="rId152" Type="http://schemas.openxmlformats.org/officeDocument/2006/relationships/image" Target="media/image62.png"/><Relationship Id="rId160" Type="http://schemas.openxmlformats.org/officeDocument/2006/relationships/image" Target="media/image70.png"/><Relationship Id="rId165"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126" Type="http://schemas.openxmlformats.org/officeDocument/2006/relationships/image" Target="media/image51.png"/><Relationship Id="rId134" Type="http://schemas.openxmlformats.org/officeDocument/2006/relationships/hyperlink" Target="https://www.tutorialspoint.com/cucumber/index.htm" TargetMode="External"/><Relationship Id="rId139" Type="http://schemas.openxmlformats.org/officeDocument/2006/relationships/hyperlink" Target="https://vueschool.io/courses?filter=free-courses"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142" Type="http://schemas.openxmlformats.org/officeDocument/2006/relationships/hyperlink" Target="https://commonmark.org/help/" TargetMode="External"/><Relationship Id="rId150" Type="http://schemas.openxmlformats.org/officeDocument/2006/relationships/image" Target="media/image60.png"/><Relationship Id="rId155" Type="http://schemas.openxmlformats.org/officeDocument/2006/relationships/image" Target="media/image65.png"/><Relationship Id="rId163" Type="http://schemas.openxmlformats.org/officeDocument/2006/relationships/hyperlink" Target="https://github.com/sableu/BDD4OQ/tag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24" Type="http://schemas.openxmlformats.org/officeDocument/2006/relationships/image" Target="media/image490.png"/><Relationship Id="rId129" Type="http://schemas.openxmlformats.org/officeDocument/2006/relationships/hyperlink" Target="https://stackoverflow.com/" TargetMode="External"/><Relationship Id="rId137" Type="http://schemas.openxmlformats.org/officeDocument/2006/relationships/hyperlink" Target="https://www.javatpoint.com/selenium-tutorial" TargetMode="External"/><Relationship Id="rId158" Type="http://schemas.openxmlformats.org/officeDocument/2006/relationships/image" Target="media/image68.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32" Type="http://schemas.openxmlformats.org/officeDocument/2006/relationships/hyperlink" Target="https://www.tutorialspoint.com/selenium/index.htm" TargetMode="External"/><Relationship Id="rId140" Type="http://schemas.openxmlformats.org/officeDocument/2006/relationships/hyperlink" Target="https://vuejs.org/" TargetMode="External"/><Relationship Id="rId145" Type="http://schemas.openxmlformats.org/officeDocument/2006/relationships/image" Target="media/image55.png"/><Relationship Id="rId153" Type="http://schemas.openxmlformats.org/officeDocument/2006/relationships/image" Target="media/image63.png"/><Relationship Id="rId16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130" Type="http://schemas.openxmlformats.org/officeDocument/2006/relationships/hyperlink" Target="https://www.guru99.com/" TargetMode="External"/><Relationship Id="rId135" Type="http://schemas.openxmlformats.org/officeDocument/2006/relationships/hyperlink" Target="https://cucumber.io/docs/gherkin/" TargetMode="External"/><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image" Target="media/image66.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opensource.com/article/19/2/behavior-driven-development-tools%20-%20from%2028.2.19" TargetMode="Externa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125" Type="http://schemas.openxmlformats.org/officeDocument/2006/relationships/image" Target="media/image50.png"/><Relationship Id="rId141" Type="http://schemas.openxmlformats.org/officeDocument/2006/relationships/hyperlink" Target="https://bootstrap-vue.org/" TargetMode="External"/><Relationship Id="rId146" Type="http://schemas.openxmlformats.org/officeDocument/2006/relationships/image" Target="media/image56.png"/><Relationship Id="rId7" Type="http://schemas.openxmlformats.org/officeDocument/2006/relationships/settings" Target="settings.xml"/><Relationship Id="rId162" Type="http://schemas.openxmlformats.org/officeDocument/2006/relationships/image" Target="media/image72.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943AA537-3D57-49C0-AA0F-AC14293EE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852</TotalTime>
  <Pages>135</Pages>
  <Words>27911</Words>
  <Characters>159098</Characters>
  <Application>Microsoft Office Word</Application>
  <DocSecurity>0</DocSecurity>
  <Lines>1325</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186636</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118</cp:revision>
  <cp:lastPrinted>2017-03-30T05:45:00Z</cp:lastPrinted>
  <dcterms:created xsi:type="dcterms:W3CDTF">2020-07-20T08:13:00Z</dcterms:created>
  <dcterms:modified xsi:type="dcterms:W3CDTF">2020-07-21T14:08:00Z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